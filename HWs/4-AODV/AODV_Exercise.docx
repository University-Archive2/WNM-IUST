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E1A9" w14:textId="68376912" w:rsidR="00CA6017" w:rsidRPr="00884253" w:rsidRDefault="000D3EE4" w:rsidP="00884253">
      <w:pPr>
        <w:pStyle w:val="BodyText"/>
        <w:kinsoku w:val="0"/>
        <w:overflowPunct w:val="0"/>
        <w:spacing w:before="100" w:beforeAutospacing="1" w:after="100" w:afterAutospacing="1" w:line="276" w:lineRule="auto"/>
        <w:ind w:left="-144" w:right="562" w:firstLine="0"/>
        <w:rPr>
          <w:rFonts w:cs="B Nazanin"/>
          <w:b/>
          <w:bCs/>
          <w:noProof/>
          <w:sz w:val="28"/>
          <w:szCs w:val="28"/>
          <w:rtl/>
        </w:rPr>
      </w:pPr>
      <w:r w:rsidRPr="0098725F"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B54A3A" wp14:editId="3F63840B">
                <wp:simplePos x="0" y="0"/>
                <wp:positionH relativeFrom="margin">
                  <wp:align>left</wp:align>
                </wp:positionH>
                <wp:positionV relativeFrom="paragraph">
                  <wp:posOffset>301624</wp:posOffset>
                </wp:positionV>
                <wp:extent cx="6587490" cy="45719"/>
                <wp:effectExtent l="0" t="0" r="22860" b="1206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8749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686EC" id="Rectangle 502" o:spid="_x0000_s1026" style="position:absolute;margin-left:0;margin-top:23.75pt;width:518.7pt;height:3.6pt;flip:y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 w:rsidR="00FF36B6">
        <w:rPr>
          <w:rFonts w:cs="B Nazanin" w:hint="cs"/>
          <w:b/>
          <w:bCs/>
          <w:noProof/>
          <w:sz w:val="28"/>
          <w:szCs w:val="28"/>
          <w:rtl/>
        </w:rPr>
        <w:t>پروتکل مسیریابی</w:t>
      </w:r>
      <w:r w:rsidR="00BD725A">
        <w:rPr>
          <w:rFonts w:cs="B Nazanin" w:hint="cs"/>
          <w:b/>
          <w:bCs/>
          <w:noProof/>
          <w:sz w:val="28"/>
          <w:szCs w:val="28"/>
          <w:rtl/>
        </w:rPr>
        <w:t xml:space="preserve"> </w:t>
      </w:r>
      <w:r w:rsidR="00FD7027">
        <w:rPr>
          <w:rFonts w:cs="B Nazanin"/>
          <w:b/>
          <w:bCs/>
          <w:noProof/>
          <w:sz w:val="28"/>
          <w:szCs w:val="28"/>
        </w:rPr>
        <w:t>AODV</w:t>
      </w:r>
      <w:r w:rsidRPr="0098725F"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60A843F8" w14:textId="6A82F8D1" w:rsidR="00FD7027" w:rsidRDefault="00884253" w:rsidP="003F3E4C">
      <w:pPr>
        <w:pStyle w:val="NoSpacing"/>
        <w:tabs>
          <w:tab w:val="right" w:pos="10224"/>
        </w:tabs>
        <w:spacing w:before="100" w:beforeAutospacing="1" w:after="120" w:line="276" w:lineRule="auto"/>
        <w:rPr>
          <w:rFonts w:eastAsia="Calibri"/>
          <w:lang w:bidi="fa-IR"/>
        </w:rPr>
      </w:pPr>
      <w:r w:rsidRPr="00884253">
        <w:rPr>
          <w:rFonts w:eastAsia="Calibri"/>
          <w:b/>
          <w:bCs/>
          <w:rtl/>
          <w:lang w:bidi="fa-IR"/>
        </w:rPr>
        <w:t xml:space="preserve">سوال اول </w:t>
      </w:r>
      <w:r w:rsidR="00FD7027">
        <w:rPr>
          <w:rFonts w:ascii="Arial" w:eastAsia="Calibri" w:hAnsi="Arial" w:cs="Arial" w:hint="cs"/>
          <w:b/>
          <w:bCs/>
          <w:rtl/>
          <w:lang w:bidi="fa-IR"/>
        </w:rPr>
        <w:t>–</w:t>
      </w:r>
      <w:r w:rsidRPr="00884253">
        <w:rPr>
          <w:rFonts w:eastAsia="Calibri"/>
          <w:b/>
          <w:bCs/>
          <w:rtl/>
          <w:lang w:bidi="fa-IR"/>
        </w:rPr>
        <w:t xml:space="preserve"> </w:t>
      </w:r>
      <w:r w:rsidR="00FD7027">
        <w:rPr>
          <w:rFonts w:eastAsia="Calibri" w:hint="cs"/>
          <w:rtl/>
          <w:lang w:bidi="fa-IR"/>
        </w:rPr>
        <w:t xml:space="preserve">در شکل زیر، </w:t>
      </w:r>
      <w:proofErr w:type="spellStart"/>
      <w:r w:rsidR="00FD7027">
        <w:rPr>
          <w:rFonts w:eastAsia="Calibri" w:hint="cs"/>
          <w:rtl/>
          <w:lang w:bidi="fa-IR"/>
        </w:rPr>
        <w:t>همبندی</w:t>
      </w:r>
      <w:proofErr w:type="spellEnd"/>
      <w:r w:rsidR="00FD7027">
        <w:rPr>
          <w:rFonts w:eastAsia="Calibri" w:hint="cs"/>
          <w:rtl/>
          <w:lang w:bidi="fa-IR"/>
        </w:rPr>
        <w:t xml:space="preserve"> شبکه </w:t>
      </w:r>
      <w:r w:rsidR="006D23A7">
        <w:rPr>
          <w:rFonts w:eastAsia="Calibri" w:hint="cs"/>
          <w:rtl/>
          <w:lang w:bidi="fa-IR"/>
        </w:rPr>
        <w:t xml:space="preserve">و جداول </w:t>
      </w:r>
      <w:proofErr w:type="spellStart"/>
      <w:r w:rsidR="006D23A7">
        <w:rPr>
          <w:rFonts w:eastAsia="Calibri" w:hint="cs"/>
          <w:rtl/>
          <w:lang w:bidi="fa-IR"/>
        </w:rPr>
        <w:t>مسیریابی</w:t>
      </w:r>
      <w:proofErr w:type="spellEnd"/>
      <w:r w:rsidR="006D23A7">
        <w:rPr>
          <w:rFonts w:eastAsia="Calibri" w:hint="cs"/>
          <w:rtl/>
          <w:lang w:bidi="fa-IR"/>
        </w:rPr>
        <w:t xml:space="preserve"> در زمان </w:t>
      </w:r>
      <w:r w:rsidR="006D23A7">
        <w:rPr>
          <w:rFonts w:eastAsia="Calibri"/>
          <w:lang w:bidi="fa-IR"/>
        </w:rPr>
        <w:t>t</w:t>
      </w:r>
      <w:r w:rsidR="00E259A6">
        <w:rPr>
          <w:rFonts w:eastAsia="Calibri"/>
          <w:lang w:bidi="fa-IR"/>
        </w:rPr>
        <w:t xml:space="preserve"> </w:t>
      </w:r>
      <w:r w:rsidR="006D23A7">
        <w:rPr>
          <w:rFonts w:eastAsia="Calibri"/>
          <w:lang w:bidi="fa-IR"/>
        </w:rPr>
        <w:t>=</w:t>
      </w:r>
      <w:r w:rsidR="00E259A6">
        <w:rPr>
          <w:rFonts w:eastAsia="Calibri"/>
          <w:lang w:bidi="fa-IR"/>
        </w:rPr>
        <w:t xml:space="preserve"> </w:t>
      </w:r>
      <w:r w:rsidR="006D23A7">
        <w:rPr>
          <w:rFonts w:eastAsia="Calibri"/>
          <w:lang w:bidi="fa-IR"/>
        </w:rPr>
        <w:t>0</w:t>
      </w:r>
      <w:r w:rsidR="006D23A7">
        <w:rPr>
          <w:rFonts w:eastAsia="Calibri" w:hint="cs"/>
          <w:rtl/>
          <w:lang w:bidi="fa-IR"/>
        </w:rPr>
        <w:t xml:space="preserve"> </w:t>
      </w:r>
      <w:r w:rsidR="00FD7027">
        <w:rPr>
          <w:rFonts w:eastAsia="Calibri" w:hint="cs"/>
          <w:rtl/>
          <w:lang w:bidi="fa-IR"/>
        </w:rPr>
        <w:t xml:space="preserve">نمایش داده شده است و </w:t>
      </w:r>
      <w:proofErr w:type="spellStart"/>
      <w:r w:rsidR="00FD7027">
        <w:rPr>
          <w:rFonts w:eastAsia="Calibri" w:hint="cs"/>
          <w:rtl/>
          <w:lang w:bidi="fa-IR"/>
        </w:rPr>
        <w:t>مسیریابی</w:t>
      </w:r>
      <w:proofErr w:type="spellEnd"/>
      <w:r w:rsidR="00FD7027">
        <w:rPr>
          <w:rFonts w:eastAsia="Calibri" w:hint="cs"/>
          <w:rtl/>
          <w:lang w:bidi="fa-IR"/>
        </w:rPr>
        <w:t xml:space="preserve"> در این شبکه با استفاده از پروتکل </w:t>
      </w:r>
      <w:r w:rsidR="00FD7027">
        <w:rPr>
          <w:rFonts w:eastAsia="Calibri"/>
          <w:lang w:bidi="fa-IR"/>
        </w:rPr>
        <w:t>AODV</w:t>
      </w:r>
      <w:r w:rsidR="00FD7027">
        <w:rPr>
          <w:rFonts w:eastAsia="Calibri" w:hint="cs"/>
          <w:rtl/>
          <w:lang w:val="af-ZA" w:bidi="fa-IR"/>
        </w:rPr>
        <w:t xml:space="preserve"> انجام می</w:t>
      </w:r>
      <w:r w:rsidR="00FD7027">
        <w:rPr>
          <w:rFonts w:eastAsia="Calibri"/>
          <w:rtl/>
          <w:lang w:val="af-ZA" w:bidi="fa-IR"/>
        </w:rPr>
        <w:softHyphen/>
      </w:r>
      <w:r w:rsidR="00FD7027">
        <w:rPr>
          <w:rFonts w:eastAsia="Calibri" w:hint="cs"/>
          <w:rtl/>
          <w:lang w:val="af-ZA" w:bidi="fa-IR"/>
        </w:rPr>
        <w:t>گیرد. فرض می</w:t>
      </w:r>
      <w:r w:rsidR="00FD7027">
        <w:rPr>
          <w:rFonts w:eastAsia="Calibri"/>
          <w:rtl/>
          <w:lang w:val="af-ZA" w:bidi="fa-IR"/>
        </w:rPr>
        <w:softHyphen/>
      </w:r>
      <w:r w:rsidR="00FD7027">
        <w:rPr>
          <w:rFonts w:eastAsia="Calibri" w:hint="cs"/>
          <w:rtl/>
          <w:lang w:val="af-ZA" w:bidi="fa-IR"/>
        </w:rPr>
        <w:t xml:space="preserve">کنیم </w:t>
      </w:r>
      <w:r w:rsidR="00743FC6">
        <w:rPr>
          <w:rFonts w:eastAsia="Calibri" w:hint="cs"/>
          <w:rtl/>
          <w:lang w:val="af-ZA" w:bidi="fa-IR"/>
        </w:rPr>
        <w:t xml:space="preserve">مقدار </w:t>
      </w:r>
      <w:proofErr w:type="spellStart"/>
      <w:r w:rsidR="00743FC6">
        <w:rPr>
          <w:rFonts w:eastAsia="Calibri" w:hint="cs"/>
          <w:rtl/>
          <w:lang w:val="af-ZA" w:bidi="fa-IR"/>
        </w:rPr>
        <w:t>پیش‌فرض</w:t>
      </w:r>
      <w:proofErr w:type="spellEnd"/>
      <w:r w:rsidR="008F11AA">
        <w:rPr>
          <w:rFonts w:eastAsia="Calibri" w:hint="cs"/>
          <w:rtl/>
          <w:lang w:val="af-ZA" w:bidi="fa-IR"/>
        </w:rPr>
        <w:t xml:space="preserve"> اولیه</w:t>
      </w:r>
      <w:r w:rsidR="00743FC6">
        <w:rPr>
          <w:rFonts w:eastAsia="Calibri" w:hint="cs"/>
          <w:rtl/>
          <w:lang w:val="af-ZA" w:bidi="fa-IR"/>
        </w:rPr>
        <w:t xml:space="preserve"> </w:t>
      </w:r>
      <w:proofErr w:type="spellStart"/>
      <w:r w:rsidR="00743FC6">
        <w:rPr>
          <w:rFonts w:eastAsia="Calibri"/>
          <w:lang w:val="af-ZA" w:bidi="fa-IR"/>
        </w:rPr>
        <w:t>Sequence</w:t>
      </w:r>
      <w:proofErr w:type="spellEnd"/>
      <w:r w:rsidR="00743FC6">
        <w:rPr>
          <w:rFonts w:eastAsia="Calibri"/>
          <w:lang w:val="af-ZA" w:bidi="fa-IR"/>
        </w:rPr>
        <w:t xml:space="preserve"> </w:t>
      </w:r>
      <w:proofErr w:type="spellStart"/>
      <w:r w:rsidR="003F3E4C">
        <w:rPr>
          <w:rFonts w:eastAsia="Calibri"/>
          <w:lang w:val="af-ZA" w:bidi="fa-IR"/>
        </w:rPr>
        <w:t>N</w:t>
      </w:r>
      <w:r w:rsidR="00743FC6">
        <w:rPr>
          <w:rFonts w:eastAsia="Calibri"/>
          <w:lang w:val="af-ZA" w:bidi="fa-IR"/>
        </w:rPr>
        <w:t>umber</w:t>
      </w:r>
      <w:proofErr w:type="spellEnd"/>
      <w:r w:rsidR="00743FC6">
        <w:rPr>
          <w:rFonts w:eastAsia="Calibri" w:hint="cs"/>
          <w:rtl/>
          <w:lang w:val="af-ZA" w:bidi="fa-IR"/>
        </w:rPr>
        <w:t xml:space="preserve"> </w:t>
      </w:r>
      <w:r w:rsidR="008F11AA">
        <w:rPr>
          <w:rFonts w:eastAsia="Calibri" w:hint="cs"/>
          <w:rtl/>
          <w:lang w:val="af-ZA" w:bidi="fa-IR"/>
        </w:rPr>
        <w:t xml:space="preserve">یک گره مقصد در </w:t>
      </w:r>
      <w:proofErr w:type="spellStart"/>
      <w:r w:rsidR="00743FC6">
        <w:rPr>
          <w:rFonts w:eastAsia="Calibri" w:hint="cs"/>
          <w:rtl/>
          <w:lang w:val="af-ZA" w:bidi="fa-IR"/>
        </w:rPr>
        <w:t>گره‌های</w:t>
      </w:r>
      <w:proofErr w:type="spellEnd"/>
      <w:r w:rsidR="00743FC6">
        <w:rPr>
          <w:rFonts w:eastAsia="Calibri" w:hint="cs"/>
          <w:rtl/>
          <w:lang w:val="af-ZA" w:bidi="fa-IR"/>
        </w:rPr>
        <w:t xml:space="preserve"> دیگر </w:t>
      </w:r>
      <w:r w:rsidR="008F11AA">
        <w:rPr>
          <w:rFonts w:eastAsia="Calibri" w:hint="cs"/>
          <w:rtl/>
          <w:lang w:val="af-ZA" w:bidi="fa-IR"/>
        </w:rPr>
        <w:t xml:space="preserve">0 </w:t>
      </w:r>
      <w:proofErr w:type="spellStart"/>
      <w:r w:rsidR="008F11AA">
        <w:rPr>
          <w:rFonts w:eastAsia="Calibri" w:hint="cs"/>
          <w:rtl/>
          <w:lang w:val="af-ZA" w:bidi="fa-IR"/>
        </w:rPr>
        <w:t>می‌باشد</w:t>
      </w:r>
      <w:proofErr w:type="spellEnd"/>
      <w:r w:rsidR="008F11AA">
        <w:rPr>
          <w:rFonts w:eastAsia="Calibri" w:hint="cs"/>
          <w:rtl/>
          <w:lang w:val="af-ZA" w:bidi="fa-IR"/>
        </w:rPr>
        <w:t xml:space="preserve">. به علاوه، </w:t>
      </w:r>
      <w:r w:rsidR="00FD7027" w:rsidRPr="00FD7027">
        <w:rPr>
          <w:rFonts w:eastAsia="Calibri"/>
          <w:rtl/>
          <w:lang w:bidi="fa-IR"/>
        </w:rPr>
        <w:t xml:space="preserve">تا لحظه </w:t>
      </w:r>
      <w:r w:rsidR="003F3E4C">
        <w:rPr>
          <w:rFonts w:eastAsia="Calibri"/>
          <w:lang w:bidi="fa-IR"/>
        </w:rPr>
        <w:t>t</w:t>
      </w:r>
      <w:r w:rsidR="00E259A6">
        <w:rPr>
          <w:rFonts w:eastAsia="Calibri"/>
          <w:lang w:bidi="fa-IR"/>
        </w:rPr>
        <w:t xml:space="preserve"> </w:t>
      </w:r>
      <w:r w:rsidR="003F3E4C">
        <w:rPr>
          <w:rFonts w:eastAsia="Calibri"/>
          <w:lang w:bidi="fa-IR"/>
        </w:rPr>
        <w:t>=</w:t>
      </w:r>
      <w:r w:rsidR="00E259A6">
        <w:rPr>
          <w:rFonts w:eastAsia="Calibri"/>
          <w:lang w:bidi="fa-IR"/>
        </w:rPr>
        <w:t xml:space="preserve"> </w:t>
      </w:r>
      <w:r w:rsidR="003F3E4C">
        <w:rPr>
          <w:rFonts w:eastAsia="Calibri"/>
          <w:lang w:bidi="fa-IR"/>
        </w:rPr>
        <w:t>0</w:t>
      </w:r>
      <w:r w:rsidR="003F3E4C">
        <w:rPr>
          <w:rFonts w:eastAsia="Calibri" w:hint="cs"/>
          <w:rtl/>
          <w:lang w:bidi="fa-IR"/>
        </w:rPr>
        <w:t xml:space="preserve">، </w:t>
      </w:r>
      <w:r w:rsidR="00FD7027" w:rsidRPr="00FD7027">
        <w:rPr>
          <w:rFonts w:eastAsia="Calibri"/>
          <w:rtl/>
          <w:lang w:bidi="fa-IR"/>
        </w:rPr>
        <w:t>در ا</w:t>
      </w:r>
      <w:r w:rsidR="00FD7027" w:rsidRPr="00FD7027">
        <w:rPr>
          <w:rFonts w:eastAsia="Calibri" w:hint="cs"/>
          <w:rtl/>
          <w:lang w:bidi="fa-IR"/>
        </w:rPr>
        <w:t>ین</w:t>
      </w:r>
      <w:r w:rsidR="00FD7027" w:rsidRPr="00FD7027">
        <w:rPr>
          <w:rFonts w:eastAsia="Calibri"/>
          <w:rtl/>
          <w:lang w:bidi="fa-IR"/>
        </w:rPr>
        <w:t xml:space="preserve"> شبکه صرفا گره </w:t>
      </w:r>
      <w:r w:rsidR="00FD7027" w:rsidRPr="00FD7027">
        <w:rPr>
          <w:rFonts w:eastAsia="Calibri"/>
          <w:lang w:bidi="fa-IR"/>
        </w:rPr>
        <w:t>B</w:t>
      </w:r>
      <w:r w:rsidR="00FD7027" w:rsidRPr="00FD7027">
        <w:rPr>
          <w:rFonts w:eastAsia="Calibri"/>
          <w:rtl/>
          <w:lang w:bidi="fa-IR"/>
        </w:rPr>
        <w:t xml:space="preserve"> در حال ارسال اطلاعات به گره </w:t>
      </w:r>
      <w:r w:rsidR="00FD7027" w:rsidRPr="00FD7027">
        <w:rPr>
          <w:rFonts w:eastAsia="Calibri"/>
          <w:lang w:bidi="fa-IR"/>
        </w:rPr>
        <w:t>J</w:t>
      </w:r>
      <w:r w:rsidR="00FD7027" w:rsidRPr="00FD7027">
        <w:rPr>
          <w:rFonts w:eastAsia="Calibri"/>
          <w:rtl/>
          <w:lang w:bidi="fa-IR"/>
        </w:rPr>
        <w:t xml:space="preserve"> </w:t>
      </w:r>
      <w:proofErr w:type="spellStart"/>
      <w:r w:rsidR="00FD7027" w:rsidRPr="00FD7027">
        <w:rPr>
          <w:rFonts w:eastAsia="Calibri"/>
          <w:rtl/>
          <w:lang w:bidi="fa-IR"/>
        </w:rPr>
        <w:t>م</w:t>
      </w:r>
      <w:r w:rsidR="00FD7027" w:rsidRPr="00FD7027">
        <w:rPr>
          <w:rFonts w:eastAsia="Calibri" w:hint="cs"/>
          <w:rtl/>
          <w:lang w:bidi="fa-IR"/>
        </w:rPr>
        <w:t>ی‌باشد</w:t>
      </w:r>
      <w:proofErr w:type="spellEnd"/>
      <w:r w:rsidR="00FD7027" w:rsidRPr="00FD7027">
        <w:rPr>
          <w:rFonts w:eastAsia="Calibri"/>
          <w:rtl/>
          <w:lang w:bidi="fa-IR"/>
        </w:rPr>
        <w:t xml:space="preserve"> و غ</w:t>
      </w:r>
      <w:r w:rsidR="00FD7027" w:rsidRPr="00FD7027">
        <w:rPr>
          <w:rFonts w:eastAsia="Calibri" w:hint="cs"/>
          <w:rtl/>
          <w:lang w:bidi="fa-IR"/>
        </w:rPr>
        <w:t>یر</w:t>
      </w:r>
      <w:r w:rsidR="00FD7027" w:rsidRPr="00FD7027">
        <w:rPr>
          <w:rFonts w:eastAsia="Calibri"/>
          <w:rtl/>
          <w:lang w:bidi="fa-IR"/>
        </w:rPr>
        <w:t xml:space="preserve"> از ا</w:t>
      </w:r>
      <w:r w:rsidR="00FD7027" w:rsidRPr="00FD7027">
        <w:rPr>
          <w:rFonts w:eastAsia="Calibri" w:hint="cs"/>
          <w:rtl/>
          <w:lang w:bidi="fa-IR"/>
        </w:rPr>
        <w:t>ین</w:t>
      </w:r>
      <w:r w:rsidR="00FD7027" w:rsidRPr="00FD7027">
        <w:rPr>
          <w:rFonts w:eastAsia="Calibri"/>
          <w:rtl/>
          <w:lang w:bidi="fa-IR"/>
        </w:rPr>
        <w:t xml:space="preserve"> مورد ارتباط</w:t>
      </w:r>
      <w:r w:rsidR="00FD7027" w:rsidRPr="00FD7027">
        <w:rPr>
          <w:rFonts w:eastAsia="Calibri" w:hint="cs"/>
          <w:rtl/>
          <w:lang w:bidi="fa-IR"/>
        </w:rPr>
        <w:t>ی</w:t>
      </w:r>
      <w:r w:rsidR="00FD7027" w:rsidRPr="00FD7027">
        <w:rPr>
          <w:rFonts w:eastAsia="Calibri"/>
          <w:rtl/>
          <w:lang w:bidi="fa-IR"/>
        </w:rPr>
        <w:t xml:space="preserve"> صورت نگرفته است، حال گره </w:t>
      </w:r>
      <w:r w:rsidR="004D4ECC" w:rsidRPr="00E259A6">
        <w:rPr>
          <w:rFonts w:eastAsia="Calibri"/>
          <w:lang w:bidi="fa-IR"/>
        </w:rPr>
        <w:t>G</w:t>
      </w:r>
      <w:r w:rsidR="00FD7027" w:rsidRPr="00FD7027">
        <w:rPr>
          <w:rFonts w:eastAsia="Calibri"/>
          <w:rtl/>
          <w:lang w:bidi="fa-IR"/>
        </w:rPr>
        <w:t xml:space="preserve"> </w:t>
      </w:r>
      <w:proofErr w:type="spellStart"/>
      <w:r w:rsidR="00FD7027" w:rsidRPr="00FD7027">
        <w:rPr>
          <w:rFonts w:eastAsia="Calibri"/>
          <w:rtl/>
          <w:lang w:bidi="fa-IR"/>
        </w:rPr>
        <w:t>م</w:t>
      </w:r>
      <w:r w:rsidR="00FD7027" w:rsidRPr="00FD7027">
        <w:rPr>
          <w:rFonts w:eastAsia="Calibri" w:hint="cs"/>
          <w:rtl/>
          <w:lang w:bidi="fa-IR"/>
        </w:rPr>
        <w:t>ی‌خواهد</w:t>
      </w:r>
      <w:proofErr w:type="spellEnd"/>
      <w:r w:rsidR="00FD7027" w:rsidRPr="00FD7027">
        <w:rPr>
          <w:rFonts w:eastAsia="Calibri"/>
          <w:rtl/>
          <w:lang w:bidi="fa-IR"/>
        </w:rPr>
        <w:t xml:space="preserve"> </w:t>
      </w:r>
      <w:proofErr w:type="spellStart"/>
      <w:r w:rsidR="00FD7027" w:rsidRPr="00FD7027">
        <w:rPr>
          <w:rFonts w:eastAsia="Calibri"/>
          <w:rtl/>
          <w:lang w:bidi="fa-IR"/>
        </w:rPr>
        <w:t>بسته‌ا</w:t>
      </w:r>
      <w:r w:rsidR="00FD7027" w:rsidRPr="00FD7027">
        <w:rPr>
          <w:rFonts w:eastAsia="Calibri" w:hint="cs"/>
          <w:rtl/>
          <w:lang w:bidi="fa-IR"/>
        </w:rPr>
        <w:t>ی</w:t>
      </w:r>
      <w:proofErr w:type="spellEnd"/>
      <w:r w:rsidR="00FD7027" w:rsidRPr="00FD7027">
        <w:rPr>
          <w:rFonts w:eastAsia="Calibri"/>
          <w:rtl/>
          <w:lang w:bidi="fa-IR"/>
        </w:rPr>
        <w:t xml:space="preserve"> را به گره </w:t>
      </w:r>
      <w:r w:rsidR="00FD7027" w:rsidRPr="00FD7027">
        <w:rPr>
          <w:rFonts w:eastAsia="Calibri"/>
          <w:lang w:bidi="fa-IR"/>
        </w:rPr>
        <w:t>J</w:t>
      </w:r>
      <w:r w:rsidR="00FD7027" w:rsidRPr="00FD7027">
        <w:rPr>
          <w:rFonts w:eastAsia="Calibri"/>
          <w:rtl/>
          <w:lang w:bidi="fa-IR"/>
        </w:rPr>
        <w:t xml:space="preserve"> ارسال کند. </w:t>
      </w:r>
      <w:r w:rsidR="006D23A7">
        <w:rPr>
          <w:rFonts w:eastAsia="Calibri" w:hint="cs"/>
          <w:rtl/>
          <w:lang w:bidi="fa-IR"/>
        </w:rPr>
        <w:t>با فرض اینکه</w:t>
      </w:r>
      <w:r w:rsidR="003F3E4C">
        <w:rPr>
          <w:rFonts w:eastAsia="Calibri" w:hint="cs"/>
          <w:rtl/>
          <w:lang w:bidi="fa-IR"/>
        </w:rPr>
        <w:t xml:space="preserve"> گره </w:t>
      </w:r>
      <w:r w:rsidR="003F3E4C">
        <w:rPr>
          <w:rFonts w:eastAsia="Calibri"/>
          <w:lang w:bidi="fa-IR"/>
        </w:rPr>
        <w:t>G</w:t>
      </w:r>
      <w:r w:rsidR="003F3E4C">
        <w:rPr>
          <w:rFonts w:eastAsia="Calibri" w:hint="cs"/>
          <w:rtl/>
          <w:lang w:bidi="fa-IR"/>
        </w:rPr>
        <w:t xml:space="preserve"> مقدار اولیه </w:t>
      </w:r>
      <w:proofErr w:type="spellStart"/>
      <w:r w:rsidR="003F3E4C">
        <w:rPr>
          <w:rFonts w:eastAsia="Calibri"/>
          <w:lang w:val="af-ZA" w:bidi="fa-IR"/>
        </w:rPr>
        <w:t>Sequence</w:t>
      </w:r>
      <w:proofErr w:type="spellEnd"/>
      <w:r w:rsidR="003F3E4C">
        <w:rPr>
          <w:rFonts w:eastAsia="Calibri"/>
          <w:lang w:val="af-ZA" w:bidi="fa-IR"/>
        </w:rPr>
        <w:t xml:space="preserve"> </w:t>
      </w:r>
      <w:proofErr w:type="spellStart"/>
      <w:r w:rsidR="003F3E4C">
        <w:rPr>
          <w:rFonts w:eastAsia="Calibri"/>
          <w:lang w:val="af-ZA" w:bidi="fa-IR"/>
        </w:rPr>
        <w:t>Number</w:t>
      </w:r>
      <w:proofErr w:type="spellEnd"/>
      <w:r w:rsidR="003F3E4C">
        <w:rPr>
          <w:rFonts w:eastAsia="Calibri" w:hint="cs"/>
          <w:rtl/>
          <w:lang w:val="af-ZA" w:bidi="fa-IR"/>
        </w:rPr>
        <w:t xml:space="preserve"> خود را 1 در نظر بگیرد و</w:t>
      </w:r>
      <w:r w:rsidR="006D23A7">
        <w:rPr>
          <w:rFonts w:eastAsia="Calibri" w:hint="cs"/>
          <w:rtl/>
          <w:lang w:bidi="fa-IR"/>
        </w:rPr>
        <w:t xml:space="preserve"> ارسال</w:t>
      </w:r>
      <w:r w:rsidR="003F3E4C">
        <w:rPr>
          <w:rFonts w:eastAsia="Calibri" w:hint="cs"/>
          <w:rtl/>
          <w:lang w:bidi="fa-IR"/>
        </w:rPr>
        <w:t xml:space="preserve"> هر بسته</w:t>
      </w:r>
      <w:r w:rsidR="006D23A7">
        <w:rPr>
          <w:rFonts w:eastAsia="Calibri" w:hint="cs"/>
          <w:rtl/>
          <w:lang w:bidi="fa-IR"/>
        </w:rPr>
        <w:t xml:space="preserve"> </w:t>
      </w:r>
      <w:r w:rsidR="003F3E4C">
        <w:rPr>
          <w:rFonts w:eastAsia="Calibri" w:hint="cs"/>
          <w:rtl/>
          <w:lang w:bidi="fa-IR"/>
        </w:rPr>
        <w:t>به</w:t>
      </w:r>
      <w:r w:rsidR="006D23A7">
        <w:rPr>
          <w:rFonts w:eastAsia="Calibri" w:hint="cs"/>
          <w:rtl/>
          <w:lang w:bidi="fa-IR"/>
        </w:rPr>
        <w:t xml:space="preserve"> گره همسایه </w:t>
      </w:r>
      <w:r w:rsidR="006D23A7" w:rsidRPr="006D23A7">
        <w:rPr>
          <w:sz w:val="22"/>
          <w:szCs w:val="22"/>
        </w:rPr>
        <w:t>ACTIVE_ROUTE_TIMEOUT</w:t>
      </w:r>
      <w:r w:rsidR="006D23A7">
        <w:rPr>
          <w:sz w:val="22"/>
          <w:szCs w:val="22"/>
        </w:rPr>
        <w:t>/10</w:t>
      </w:r>
      <w:r w:rsidR="006D23A7" w:rsidRPr="00FD7027">
        <w:rPr>
          <w:rFonts w:eastAsia="Calibri"/>
          <w:rtl/>
          <w:lang w:bidi="fa-IR"/>
        </w:rPr>
        <w:t xml:space="preserve"> </w:t>
      </w:r>
      <w:r w:rsidR="006D23A7">
        <w:rPr>
          <w:rFonts w:eastAsia="Calibri" w:hint="cs"/>
          <w:rtl/>
          <w:lang w:bidi="fa-IR"/>
        </w:rPr>
        <w:t xml:space="preserve">زمان </w:t>
      </w:r>
      <w:r w:rsidR="003F3E4C">
        <w:rPr>
          <w:rFonts w:eastAsia="Calibri" w:hint="cs"/>
          <w:rtl/>
          <w:lang w:bidi="fa-IR"/>
        </w:rPr>
        <w:t>ب</w:t>
      </w:r>
      <w:r w:rsidR="006D23A7">
        <w:rPr>
          <w:rFonts w:eastAsia="Calibri" w:hint="cs"/>
          <w:rtl/>
          <w:lang w:bidi="fa-IR"/>
        </w:rPr>
        <w:t>برد</w:t>
      </w:r>
      <w:r w:rsidR="00FD7027" w:rsidRPr="00FD7027">
        <w:rPr>
          <w:rFonts w:eastAsia="Calibri"/>
          <w:rtl/>
          <w:lang w:bidi="fa-IR"/>
        </w:rPr>
        <w:t>، به سوالات ز</w:t>
      </w:r>
      <w:r w:rsidR="00FD7027" w:rsidRPr="00FD7027">
        <w:rPr>
          <w:rFonts w:eastAsia="Calibri" w:hint="cs"/>
          <w:rtl/>
          <w:lang w:bidi="fa-IR"/>
        </w:rPr>
        <w:t>یر</w:t>
      </w:r>
      <w:r w:rsidR="00FD7027" w:rsidRPr="00FD7027">
        <w:rPr>
          <w:rFonts w:eastAsia="Calibri"/>
          <w:rtl/>
          <w:lang w:bidi="fa-IR"/>
        </w:rPr>
        <w:t xml:space="preserve"> پاسخ ده</w:t>
      </w:r>
      <w:r w:rsidR="00FD7027" w:rsidRPr="00FD7027">
        <w:rPr>
          <w:rFonts w:eastAsia="Calibri" w:hint="cs"/>
          <w:rtl/>
          <w:lang w:bidi="fa-IR"/>
        </w:rPr>
        <w:t>ید</w:t>
      </w:r>
      <w:r w:rsidR="00FD7027" w:rsidRPr="00FD7027">
        <w:rPr>
          <w:rFonts w:eastAsia="Calibri"/>
          <w:rtl/>
          <w:lang w:bidi="fa-IR"/>
        </w:rPr>
        <w:t xml:space="preserve">. </w:t>
      </w:r>
    </w:p>
    <w:p w14:paraId="4B95BE20" w14:textId="722687CD" w:rsidR="00FD7027" w:rsidRDefault="00743FC6" w:rsidP="00FD7027">
      <w:pPr>
        <w:pStyle w:val="NoSpacing"/>
        <w:tabs>
          <w:tab w:val="right" w:pos="10224"/>
        </w:tabs>
        <w:spacing w:line="276" w:lineRule="auto"/>
        <w:ind w:left="-126"/>
        <w:rPr>
          <w:rFonts w:eastAsia="Calibri"/>
          <w:rtl/>
          <w:lang w:bidi="fa-IR"/>
        </w:rPr>
      </w:pPr>
      <w:r w:rsidRPr="00743FC6">
        <w:rPr>
          <w:rFonts w:eastAsia="Calibri" w:hint="cs"/>
          <w:b/>
          <w:bCs/>
          <w:rtl/>
          <w:lang w:bidi="fa-IR"/>
        </w:rPr>
        <w:t xml:space="preserve">نکته: </w:t>
      </w:r>
      <w:r w:rsidR="00FD7027" w:rsidRPr="00FD7027">
        <w:rPr>
          <w:rFonts w:eastAsia="Calibri"/>
          <w:rtl/>
          <w:lang w:bidi="fa-IR"/>
        </w:rPr>
        <w:t xml:space="preserve">فرمت </w:t>
      </w:r>
      <w:proofErr w:type="spellStart"/>
      <w:r w:rsidR="00FD7027" w:rsidRPr="00FD7027">
        <w:rPr>
          <w:rFonts w:eastAsia="Calibri"/>
          <w:rtl/>
          <w:lang w:bidi="fa-IR"/>
        </w:rPr>
        <w:t>پ</w:t>
      </w:r>
      <w:r w:rsidR="00FD7027" w:rsidRPr="00FD7027">
        <w:rPr>
          <w:rFonts w:eastAsia="Calibri" w:hint="cs"/>
          <w:rtl/>
          <w:lang w:bidi="fa-IR"/>
        </w:rPr>
        <w:t>یام‌های</w:t>
      </w:r>
      <w:proofErr w:type="spellEnd"/>
      <w:r w:rsidR="00FD7027" w:rsidRPr="00FD7027">
        <w:rPr>
          <w:rFonts w:eastAsia="Calibri"/>
          <w:rtl/>
          <w:lang w:bidi="fa-IR"/>
        </w:rPr>
        <w:t xml:space="preserve"> </w:t>
      </w:r>
      <w:r w:rsidR="00FD7027" w:rsidRPr="00FD7027">
        <w:rPr>
          <w:rFonts w:eastAsia="Calibri"/>
          <w:lang w:bidi="fa-IR"/>
        </w:rPr>
        <w:t>AODV</w:t>
      </w:r>
      <w:r w:rsidR="00FD7027" w:rsidRPr="00FD7027">
        <w:rPr>
          <w:rFonts w:eastAsia="Calibri"/>
          <w:rtl/>
          <w:lang w:bidi="fa-IR"/>
        </w:rPr>
        <w:t xml:space="preserve"> بر اساس </w:t>
      </w:r>
      <w:r w:rsidR="00FD7027" w:rsidRPr="00FD7027">
        <w:rPr>
          <w:rFonts w:eastAsia="Calibri"/>
          <w:lang w:bidi="fa-IR"/>
        </w:rPr>
        <w:t>RFC</w:t>
      </w:r>
      <w:r w:rsidR="00FD7027" w:rsidRPr="00FD7027">
        <w:rPr>
          <w:rFonts w:eastAsia="Calibri"/>
          <w:rtl/>
          <w:lang w:bidi="fa-IR"/>
        </w:rPr>
        <w:t xml:space="preserve"> در انتها</w:t>
      </w:r>
      <w:r w:rsidR="00FD7027" w:rsidRPr="00FD7027">
        <w:rPr>
          <w:rFonts w:eastAsia="Calibri" w:hint="cs"/>
          <w:rtl/>
          <w:lang w:bidi="fa-IR"/>
        </w:rPr>
        <w:t>ی</w:t>
      </w:r>
      <w:r w:rsidR="00FD7027" w:rsidRPr="00FD7027">
        <w:rPr>
          <w:rFonts w:eastAsia="Calibri"/>
          <w:rtl/>
          <w:lang w:bidi="fa-IR"/>
        </w:rPr>
        <w:t xml:space="preserve"> فا</w:t>
      </w:r>
      <w:r w:rsidR="00FD7027" w:rsidRPr="00FD7027">
        <w:rPr>
          <w:rFonts w:eastAsia="Calibri" w:hint="cs"/>
          <w:rtl/>
          <w:lang w:bidi="fa-IR"/>
        </w:rPr>
        <w:t>یل</w:t>
      </w:r>
      <w:r w:rsidR="00FD7027" w:rsidRPr="00FD7027">
        <w:rPr>
          <w:rFonts w:eastAsia="Calibri"/>
          <w:rtl/>
          <w:lang w:bidi="fa-IR"/>
        </w:rPr>
        <w:t xml:space="preserve"> آورده شده است. برا</w:t>
      </w:r>
      <w:r w:rsidR="00FD7027" w:rsidRPr="00FD7027">
        <w:rPr>
          <w:rFonts w:eastAsia="Calibri" w:hint="cs"/>
          <w:rtl/>
          <w:lang w:bidi="fa-IR"/>
        </w:rPr>
        <w:t>ی</w:t>
      </w:r>
      <w:r w:rsidR="00FD7027" w:rsidRPr="00FD7027">
        <w:rPr>
          <w:rFonts w:eastAsia="Calibri"/>
          <w:rtl/>
          <w:lang w:bidi="fa-IR"/>
        </w:rPr>
        <w:t xml:space="preserve"> پاسخگو</w:t>
      </w:r>
      <w:r w:rsidR="00FD7027" w:rsidRPr="00FD7027">
        <w:rPr>
          <w:rFonts w:eastAsia="Calibri" w:hint="cs"/>
          <w:rtl/>
          <w:lang w:bidi="fa-IR"/>
        </w:rPr>
        <w:t>یی</w:t>
      </w:r>
      <w:r w:rsidR="00FD7027" w:rsidRPr="00FD7027">
        <w:rPr>
          <w:rFonts w:eastAsia="Calibri"/>
          <w:rtl/>
          <w:lang w:bidi="fa-IR"/>
        </w:rPr>
        <w:t xml:space="preserve"> از </w:t>
      </w:r>
      <w:r w:rsidR="00FD7027" w:rsidRPr="00FD7027">
        <w:rPr>
          <w:rFonts w:eastAsia="Calibri"/>
          <w:lang w:bidi="fa-IR"/>
        </w:rPr>
        <w:t>RFC</w:t>
      </w:r>
      <w:r w:rsidR="00FD7027" w:rsidRPr="00FD7027">
        <w:rPr>
          <w:rFonts w:eastAsia="Calibri"/>
          <w:rtl/>
          <w:lang w:bidi="fa-IR"/>
        </w:rPr>
        <w:t xml:space="preserve"> </w:t>
      </w:r>
      <w:r w:rsidR="00FD7027">
        <w:rPr>
          <w:rFonts w:eastAsia="Calibri" w:hint="cs"/>
          <w:rtl/>
          <w:lang w:bidi="fa-IR"/>
        </w:rPr>
        <w:t>نیز</w:t>
      </w:r>
      <w:r w:rsidR="00FD7027" w:rsidRPr="00FD7027">
        <w:rPr>
          <w:rFonts w:eastAsia="Calibri"/>
          <w:rtl/>
          <w:lang w:bidi="fa-IR"/>
        </w:rPr>
        <w:t xml:space="preserve"> استفاده نمائ</w:t>
      </w:r>
      <w:r w:rsidR="00FD7027" w:rsidRPr="00FD7027">
        <w:rPr>
          <w:rFonts w:eastAsia="Calibri" w:hint="cs"/>
          <w:rtl/>
          <w:lang w:bidi="fa-IR"/>
        </w:rPr>
        <w:t>ید</w:t>
      </w:r>
      <w:r w:rsidR="00FD7027" w:rsidRPr="00FD7027">
        <w:rPr>
          <w:rFonts w:eastAsia="Calibri"/>
          <w:rtl/>
          <w:lang w:bidi="fa-IR"/>
        </w:rPr>
        <w:t>.</w:t>
      </w:r>
    </w:p>
    <w:p w14:paraId="430B2BA2" w14:textId="64E02046" w:rsidR="004D6B00" w:rsidRDefault="000E3B6F" w:rsidP="006D23A7">
      <w:pPr>
        <w:pStyle w:val="NoSpacing"/>
        <w:tabs>
          <w:tab w:val="right" w:pos="10224"/>
        </w:tabs>
        <w:spacing w:line="276" w:lineRule="auto"/>
        <w:ind w:left="-126"/>
        <w:jc w:val="center"/>
        <w:rPr>
          <w:rFonts w:eastAsia="Calibri"/>
          <w:lang w:bidi="fa-IR"/>
        </w:rPr>
      </w:pPr>
      <w:r>
        <w:rPr>
          <w:noProof/>
        </w:rPr>
        <w:drawing>
          <wp:inline distT="0" distB="0" distL="0" distR="0" wp14:anchorId="1E99E9B9" wp14:editId="33AA11AD">
            <wp:extent cx="3237911" cy="210502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041" cy="21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EA4" w14:textId="3E99A761" w:rsidR="004D6B00" w:rsidRPr="004D6B00" w:rsidRDefault="004D6B00" w:rsidP="00743FC6">
      <w:pPr>
        <w:pStyle w:val="Caption"/>
        <w:keepNext/>
        <w:bidi w:val="0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4D6B00">
        <w:rPr>
          <w:rFonts w:cs="Times New Roman"/>
          <w:i w:val="0"/>
          <w:iCs w:val="0"/>
          <w:color w:val="auto"/>
          <w:sz w:val="24"/>
          <w:szCs w:val="24"/>
        </w:rPr>
        <w:t>Table</w: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t xml:space="preserve"> </w: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fldChar w:fldCharType="begin"/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</w:rPr>
        <w:instrText>SEQ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</w:rPr>
        <w:instrText>Table \* ARABIC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fldChar w:fldCharType="separate"/>
      </w:r>
      <w:r w:rsidR="002359CC">
        <w:rPr>
          <w:rFonts w:cs="Times New Roman"/>
          <w:i w:val="0"/>
          <w:iCs w:val="0"/>
          <w:noProof/>
          <w:color w:val="auto"/>
          <w:sz w:val="24"/>
          <w:szCs w:val="24"/>
          <w:rtl/>
        </w:rPr>
        <w:t>1</w: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fldChar w:fldCharType="end"/>
      </w:r>
      <w:r w:rsidRPr="004D6B00">
        <w:rPr>
          <w:rFonts w:cs="Times New Roman"/>
          <w:i w:val="0"/>
          <w:iCs w:val="0"/>
          <w:color w:val="auto"/>
          <w:sz w:val="24"/>
          <w:szCs w:val="24"/>
        </w:rPr>
        <w:t>. Rout</w:t>
      </w:r>
      <w:r w:rsidR="00743FC6">
        <w:rPr>
          <w:rFonts w:cs="Times New Roman"/>
          <w:i w:val="0"/>
          <w:iCs w:val="0"/>
          <w:color w:val="auto"/>
          <w:sz w:val="24"/>
          <w:szCs w:val="24"/>
        </w:rPr>
        <w:t>ing</w:t>
      </w:r>
      <w:r w:rsidRPr="004D6B00">
        <w:rPr>
          <w:rFonts w:cs="Times New Roman"/>
          <w:i w:val="0"/>
          <w:iCs w:val="0"/>
          <w:color w:val="auto"/>
          <w:sz w:val="24"/>
          <w:szCs w:val="24"/>
        </w:rPr>
        <w:t xml:space="preserve"> Table at E</w:t>
      </w:r>
    </w:p>
    <w:tbl>
      <w:tblPr>
        <w:tblStyle w:val="TableGrid"/>
        <w:bidiVisual/>
        <w:tblW w:w="8773" w:type="dxa"/>
        <w:jc w:val="center"/>
        <w:tblLook w:val="04A0" w:firstRow="1" w:lastRow="0" w:firstColumn="1" w:lastColumn="0" w:noHBand="0" w:noVBand="1"/>
      </w:tblPr>
      <w:tblGrid>
        <w:gridCol w:w="3007"/>
        <w:gridCol w:w="1678"/>
        <w:gridCol w:w="1678"/>
        <w:gridCol w:w="809"/>
        <w:gridCol w:w="985"/>
        <w:gridCol w:w="616"/>
      </w:tblGrid>
      <w:tr w:rsidR="008B7742" w:rsidRPr="004D6B00" w14:paraId="3C35DFB3" w14:textId="77777777" w:rsidTr="008B7742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B371" w14:textId="77777777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 w:rsidRPr="006D23A7">
              <w:rPr>
                <w:sz w:val="22"/>
                <w:szCs w:val="22"/>
              </w:rPr>
              <w:t>Lifetime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C6E8" w14:textId="47736A07" w:rsidR="008B7742" w:rsidRDefault="008B7742" w:rsidP="000E3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 Count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9263" w14:textId="14307F13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neighbors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0CBB1" w14:textId="56A898E6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Seq#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36BE" w14:textId="14F97E6F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Next hop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F104" w14:textId="77777777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proofErr w:type="spellStart"/>
            <w:r w:rsidRPr="006D23A7">
              <w:rPr>
                <w:sz w:val="22"/>
                <w:szCs w:val="22"/>
              </w:rPr>
              <w:t>Dest</w:t>
            </w:r>
            <w:proofErr w:type="spellEnd"/>
          </w:p>
        </w:tc>
      </w:tr>
      <w:tr w:rsidR="008B7742" w:rsidRPr="004D6B00" w14:paraId="585471EB" w14:textId="77777777" w:rsidTr="008B7742">
        <w:trPr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A72C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ACTIVE_ROUTE_TIMEOUT/2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BEB3" w14:textId="31B75C52" w:rsidR="008B7742" w:rsidRDefault="008B7742" w:rsidP="000E3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10E" w14:textId="2AE6854E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3852" w14:textId="6D42A9D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1000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8D03" w14:textId="31938B7E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8327" w14:textId="77777777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 w:rsidRPr="006D23A7">
              <w:rPr>
                <w:sz w:val="22"/>
                <w:szCs w:val="22"/>
              </w:rPr>
              <w:t>J</w:t>
            </w:r>
          </w:p>
        </w:tc>
      </w:tr>
      <w:tr w:rsidR="008B7742" w:rsidRPr="004D6B00" w14:paraId="1B188E25" w14:textId="77777777" w:rsidTr="008B7742">
        <w:trPr>
          <w:trHeight w:val="116"/>
          <w:jc w:val="center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1CDD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ADC2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F14F" w14:textId="2D64D02A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119F" w14:textId="48816AFB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B13E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5F02" w14:textId="77777777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 w:rsidRPr="006D23A7">
              <w:rPr>
                <w:sz w:val="22"/>
                <w:szCs w:val="22"/>
              </w:rPr>
              <w:t>..</w:t>
            </w:r>
          </w:p>
        </w:tc>
      </w:tr>
    </w:tbl>
    <w:p w14:paraId="4BE7C78F" w14:textId="1A5EC8E3" w:rsidR="004D6B00" w:rsidRPr="004D6B00" w:rsidRDefault="004D6B00" w:rsidP="003F3E4C">
      <w:pPr>
        <w:pStyle w:val="Caption"/>
        <w:keepNext/>
        <w:bidi w:val="0"/>
        <w:spacing w:before="120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4D6B00">
        <w:rPr>
          <w:rFonts w:cs="Times New Roman"/>
          <w:i w:val="0"/>
          <w:iCs w:val="0"/>
          <w:color w:val="auto"/>
          <w:sz w:val="24"/>
          <w:szCs w:val="24"/>
        </w:rPr>
        <w:t>Table</w: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t xml:space="preserve"> </w: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fldChar w:fldCharType="begin"/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</w:rPr>
        <w:instrText>SEQ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</w:rPr>
        <w:instrText>Table \* ARABIC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fldChar w:fldCharType="separate"/>
      </w:r>
      <w:r w:rsidR="002359CC">
        <w:rPr>
          <w:rFonts w:cs="Times New Roman"/>
          <w:i w:val="0"/>
          <w:iCs w:val="0"/>
          <w:noProof/>
          <w:color w:val="auto"/>
          <w:sz w:val="24"/>
          <w:szCs w:val="24"/>
          <w:rtl/>
        </w:rPr>
        <w:t>2</w:t>
      </w:r>
      <w:r w:rsidRPr="004D6B00">
        <w:rPr>
          <w:rFonts w:cs="Times New Roman"/>
          <w:i w:val="0"/>
          <w:iCs w:val="0"/>
          <w:color w:val="auto"/>
          <w:sz w:val="24"/>
          <w:szCs w:val="24"/>
          <w:rtl/>
        </w:rPr>
        <w:fldChar w:fldCharType="end"/>
      </w:r>
      <w:r w:rsidRPr="004D6B00">
        <w:rPr>
          <w:rFonts w:cs="Times New Roman"/>
          <w:i w:val="0"/>
          <w:iCs w:val="0"/>
          <w:color w:val="auto"/>
          <w:sz w:val="24"/>
          <w:szCs w:val="24"/>
        </w:rPr>
        <w:t>. Rout</w:t>
      </w:r>
      <w:r w:rsidR="00743FC6">
        <w:rPr>
          <w:rFonts w:cs="Times New Roman"/>
          <w:i w:val="0"/>
          <w:iCs w:val="0"/>
          <w:color w:val="auto"/>
          <w:sz w:val="24"/>
          <w:szCs w:val="24"/>
        </w:rPr>
        <w:t>ing</w:t>
      </w:r>
      <w:r w:rsidRPr="004D6B00">
        <w:rPr>
          <w:rFonts w:cs="Times New Roman"/>
          <w:i w:val="0"/>
          <w:iCs w:val="0"/>
          <w:color w:val="auto"/>
          <w:sz w:val="24"/>
          <w:szCs w:val="24"/>
        </w:rPr>
        <w:t xml:space="preserve"> Table at I</w:t>
      </w:r>
    </w:p>
    <w:tbl>
      <w:tblPr>
        <w:tblStyle w:val="TableGrid"/>
        <w:tblpPr w:leftFromText="180" w:rightFromText="180" w:vertAnchor="text" w:horzAnchor="margin" w:tblpXSpec="center" w:tblpY="-18"/>
        <w:bidiVisual/>
        <w:tblW w:w="0" w:type="auto"/>
        <w:tblLook w:val="04A0" w:firstRow="1" w:lastRow="0" w:firstColumn="1" w:lastColumn="0" w:noHBand="0" w:noVBand="1"/>
      </w:tblPr>
      <w:tblGrid>
        <w:gridCol w:w="3039"/>
        <w:gridCol w:w="1701"/>
        <w:gridCol w:w="1701"/>
        <w:gridCol w:w="797"/>
        <w:gridCol w:w="957"/>
        <w:gridCol w:w="656"/>
      </w:tblGrid>
      <w:tr w:rsidR="008B7742" w:rsidRPr="004D6B00" w14:paraId="2C9EC467" w14:textId="77777777" w:rsidTr="002359CC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570EC" w14:textId="77777777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 w:rsidRPr="006D23A7">
              <w:rPr>
                <w:sz w:val="22"/>
                <w:szCs w:val="22"/>
              </w:rPr>
              <w:t>Lifetime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03B5" w14:textId="39CD9E8B" w:rsidR="008B7742" w:rsidRDefault="008B7742" w:rsidP="000E3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 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FA98" w14:textId="6E873EED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neighbors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E5B3" w14:textId="0158B9D6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Seq#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DE74F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Next hop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8F07" w14:textId="77777777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proofErr w:type="spellStart"/>
            <w:r w:rsidRPr="006D23A7">
              <w:rPr>
                <w:sz w:val="22"/>
                <w:szCs w:val="22"/>
              </w:rPr>
              <w:t>Dest</w:t>
            </w:r>
            <w:proofErr w:type="spellEnd"/>
          </w:p>
        </w:tc>
      </w:tr>
      <w:tr w:rsidR="008B7742" w:rsidRPr="004D6B00" w14:paraId="46D1FF01" w14:textId="77777777" w:rsidTr="002359CC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7A7C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ACTIVE_ROUTE_TIMEOUT/2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F5D3" w14:textId="2047FC2C" w:rsidR="008B7742" w:rsidRDefault="008B7742" w:rsidP="000E3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77C2" w14:textId="1149091A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4C370" w14:textId="35E3675F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1000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A51BD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  <w:r w:rsidRPr="006D23A7">
              <w:rPr>
                <w:sz w:val="22"/>
                <w:szCs w:val="22"/>
              </w:rPr>
              <w:t>--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EA663" w14:textId="77777777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 w:rsidRPr="006D23A7">
              <w:rPr>
                <w:sz w:val="22"/>
                <w:szCs w:val="22"/>
              </w:rPr>
              <w:t>J</w:t>
            </w:r>
          </w:p>
        </w:tc>
      </w:tr>
      <w:tr w:rsidR="008B7742" w:rsidRPr="004D6B00" w14:paraId="7C472F6E" w14:textId="77777777" w:rsidTr="002359CC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9771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A4B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9CB0" w14:textId="1F596F2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87DE" w14:textId="035C3BED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23DE" w14:textId="77777777" w:rsidR="008B7742" w:rsidRPr="006D23A7" w:rsidRDefault="008B7742" w:rsidP="000E3B6F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E73F" w14:textId="77777777" w:rsidR="008B7742" w:rsidRPr="006D23A7" w:rsidRDefault="008B7742" w:rsidP="000E3B6F">
            <w:pPr>
              <w:jc w:val="center"/>
              <w:rPr>
                <w:sz w:val="22"/>
                <w:szCs w:val="22"/>
              </w:rPr>
            </w:pPr>
            <w:r w:rsidRPr="006D23A7">
              <w:rPr>
                <w:sz w:val="22"/>
                <w:szCs w:val="22"/>
              </w:rPr>
              <w:t>..</w:t>
            </w:r>
          </w:p>
        </w:tc>
      </w:tr>
    </w:tbl>
    <w:p w14:paraId="2CEDC684" w14:textId="77777777" w:rsidR="000E3B6F" w:rsidRDefault="000E3B6F" w:rsidP="000E3B6F">
      <w:pPr>
        <w:pStyle w:val="NoSpacing"/>
        <w:tabs>
          <w:tab w:val="right" w:pos="10224"/>
        </w:tabs>
        <w:spacing w:line="276" w:lineRule="auto"/>
        <w:ind w:left="-126"/>
        <w:rPr>
          <w:rFonts w:eastAsia="Calibri"/>
          <w:rtl/>
          <w:lang w:bidi="fa-IR"/>
        </w:rPr>
      </w:pPr>
    </w:p>
    <w:p w14:paraId="1B52224B" w14:textId="77777777" w:rsidR="00FD7027" w:rsidRDefault="00FD7027" w:rsidP="00FD7027">
      <w:pPr>
        <w:pStyle w:val="NoSpacing"/>
        <w:tabs>
          <w:tab w:val="right" w:pos="10224"/>
        </w:tabs>
        <w:spacing w:line="276" w:lineRule="auto"/>
        <w:ind w:left="-126"/>
        <w:rPr>
          <w:rFonts w:eastAsia="Calibri"/>
          <w:rtl/>
          <w:lang w:bidi="fa-IR"/>
        </w:rPr>
      </w:pPr>
    </w:p>
    <w:p w14:paraId="45FCD8CD" w14:textId="77777777" w:rsidR="00743FC6" w:rsidRDefault="00743FC6" w:rsidP="00743FC6">
      <w:pPr>
        <w:spacing w:after="0"/>
        <w:rPr>
          <w:rFonts w:eastAsia="Calibri"/>
          <w:b/>
          <w:bCs/>
          <w:rtl/>
          <w:lang w:bidi="fa-IR"/>
        </w:rPr>
      </w:pPr>
    </w:p>
    <w:p w14:paraId="4CECC760" w14:textId="77777777" w:rsidR="001421A3" w:rsidRDefault="001421A3" w:rsidP="006D23A7">
      <w:pPr>
        <w:spacing w:after="100" w:afterAutospacing="1"/>
        <w:rPr>
          <w:rFonts w:eastAsia="Calibri"/>
          <w:b/>
          <w:bCs/>
          <w:rtl/>
          <w:lang w:bidi="fa-IR"/>
        </w:rPr>
      </w:pPr>
    </w:p>
    <w:p w14:paraId="134BA90C" w14:textId="0F03AFA6" w:rsidR="00C52783" w:rsidRDefault="001421A3" w:rsidP="006D23A7">
      <w:pPr>
        <w:spacing w:after="100" w:afterAutospacing="1"/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827F64" wp14:editId="1DBDA3B6">
                <wp:simplePos x="0" y="0"/>
                <wp:positionH relativeFrom="margin">
                  <wp:posOffset>57383</wp:posOffset>
                </wp:positionH>
                <wp:positionV relativeFrom="paragraph">
                  <wp:posOffset>538752</wp:posOffset>
                </wp:positionV>
                <wp:extent cx="6438900" cy="552450"/>
                <wp:effectExtent l="0" t="0" r="12700" b="1905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6A22B" w14:textId="38E95FAE" w:rsidR="00C52783" w:rsidRPr="0033743B" w:rsidRDefault="00C52783" w:rsidP="00C52783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 w:rsidRPr="00595AFD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پاسخ</w:t>
                            </w:r>
                            <w:r w:rsidRPr="00595AFD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 xml:space="preserve">: </w:t>
                            </w:r>
                            <w:proofErr w:type="spellStart"/>
                            <w:r w:rsidR="0033743B" w:rsidRPr="0033743B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کوتاه‌ترین</w:t>
                            </w:r>
                            <w:proofErr w:type="spellEnd"/>
                            <w:r w:rsidR="0033743B" w:rsidRPr="0033743B"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مسیر بین این دو گره برابر مسیر زیر است:</w:t>
                            </w:r>
                          </w:p>
                          <w:p w14:paraId="29C05389" w14:textId="6264ABA9" w:rsidR="00C52783" w:rsidRPr="0033743B" w:rsidRDefault="0033743B" w:rsidP="0033743B">
                            <w:pPr>
                              <w:bidi w:val="0"/>
                              <w:jc w:val="center"/>
                              <w:rPr>
                                <w:color w:val="FF0000"/>
                              </w:rPr>
                            </w:pPr>
                            <w:r w:rsidRPr="0033743B">
                              <w:rPr>
                                <w:color w:val="FF0000"/>
                              </w:rPr>
                              <w:t>G-H-E-I-J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27F64" id="_x0000_t202" coordsize="21600,21600" o:spt="202" path="m,l,21600r21600,l21600,xe">
                <v:stroke joinstyle="miter"/>
                <v:path gradientshapeok="t" o:connecttype="rect"/>
              </v:shapetype>
              <v:shape id="Text Box 448" o:spid="_x0000_s1026" type="#_x0000_t202" style="position:absolute;left:0;text-align:left;margin-left:4.5pt;margin-top:42.4pt;width:507pt;height:43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" fillcolor="window" strokeweight=".5pt">
                <v:textbox>
                  <w:txbxContent>
                    <w:p w14:paraId="6A46A22B" w14:textId="38E95FAE" w:rsidR="00C52783" w:rsidRPr="0033743B" w:rsidRDefault="00C52783" w:rsidP="00C52783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 w:rsidRPr="00595AFD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پاسخ</w:t>
                      </w:r>
                      <w:r w:rsidRPr="00595AFD">
                        <w:rPr>
                          <w:b/>
                          <w:bCs/>
                          <w:rtl/>
                          <w:lang w:bidi="fa-IR"/>
                        </w:rPr>
                        <w:t xml:space="preserve">: </w:t>
                      </w:r>
                      <w:proofErr w:type="spellStart"/>
                      <w:r w:rsidR="0033743B" w:rsidRPr="0033743B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کوتاه‌ترین</w:t>
                      </w:r>
                      <w:proofErr w:type="spellEnd"/>
                      <w:r w:rsidR="0033743B" w:rsidRPr="0033743B"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مسیر بین این دو گره برابر مسیر زیر است:</w:t>
                      </w:r>
                    </w:p>
                    <w:p w14:paraId="29C05389" w14:textId="6264ABA9" w:rsidR="00C52783" w:rsidRPr="0033743B" w:rsidRDefault="0033743B" w:rsidP="0033743B">
                      <w:pPr>
                        <w:bidi w:val="0"/>
                        <w:jc w:val="center"/>
                        <w:rPr>
                          <w:color w:val="FF0000"/>
                        </w:rPr>
                      </w:pPr>
                      <w:r w:rsidRPr="0033743B">
                        <w:rPr>
                          <w:color w:val="FF0000"/>
                        </w:rPr>
                        <w:t>G-H-E-I-J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783">
        <w:rPr>
          <w:rFonts w:eastAsia="Calibri" w:hint="cs"/>
          <w:b/>
          <w:bCs/>
          <w:rtl/>
          <w:lang w:bidi="fa-IR"/>
        </w:rPr>
        <w:t xml:space="preserve">الف) </w:t>
      </w:r>
      <w:proofErr w:type="spellStart"/>
      <w:r w:rsidR="00C52783" w:rsidRPr="00C52783">
        <w:rPr>
          <w:rFonts w:eastAsia="Calibri" w:hint="cs"/>
          <w:rtl/>
          <w:lang w:bidi="fa-IR"/>
        </w:rPr>
        <w:t>کوتاه‌ترین</w:t>
      </w:r>
      <w:proofErr w:type="spellEnd"/>
      <w:r w:rsidR="00C52783" w:rsidRPr="00C52783">
        <w:rPr>
          <w:rFonts w:eastAsia="Calibri" w:hint="cs"/>
          <w:rtl/>
          <w:lang w:bidi="fa-IR"/>
        </w:rPr>
        <w:t xml:space="preserve"> مسیر بین گره </w:t>
      </w:r>
      <w:r w:rsidR="00C52783" w:rsidRPr="00C52783">
        <w:rPr>
          <w:rFonts w:eastAsia="Calibri"/>
          <w:lang w:bidi="fa-IR"/>
        </w:rPr>
        <w:t>G</w:t>
      </w:r>
      <w:r w:rsidR="00C52783" w:rsidRPr="00C52783">
        <w:rPr>
          <w:rFonts w:eastAsia="Calibri" w:hint="cs"/>
          <w:rtl/>
          <w:lang w:bidi="fa-IR"/>
        </w:rPr>
        <w:t xml:space="preserve"> و گره </w:t>
      </w:r>
      <w:r w:rsidR="00C52783" w:rsidRPr="00C52783">
        <w:rPr>
          <w:rFonts w:eastAsia="Calibri"/>
          <w:lang w:bidi="fa-IR"/>
        </w:rPr>
        <w:t>J</w:t>
      </w:r>
      <w:r w:rsidR="00C52783" w:rsidRPr="00C52783">
        <w:rPr>
          <w:rFonts w:eastAsia="Calibri" w:hint="cs"/>
          <w:rtl/>
          <w:lang w:bidi="fa-IR"/>
        </w:rPr>
        <w:t xml:space="preserve"> </w:t>
      </w:r>
      <w:r w:rsidR="00C52783">
        <w:rPr>
          <w:rFonts w:eastAsia="Calibri" w:hint="cs"/>
          <w:rtl/>
          <w:lang w:bidi="fa-IR"/>
        </w:rPr>
        <w:t xml:space="preserve">با لحاظ گره مبدا و مقصد </w:t>
      </w:r>
      <w:r w:rsidR="00C52783" w:rsidRPr="00C52783">
        <w:rPr>
          <w:rFonts w:eastAsia="Calibri" w:hint="cs"/>
          <w:rtl/>
          <w:lang w:bidi="fa-IR"/>
        </w:rPr>
        <w:t xml:space="preserve">شامل چه </w:t>
      </w:r>
      <w:proofErr w:type="spellStart"/>
      <w:r w:rsidR="00C52783" w:rsidRPr="00C52783">
        <w:rPr>
          <w:rFonts w:eastAsia="Calibri" w:hint="cs"/>
          <w:rtl/>
          <w:lang w:bidi="fa-IR"/>
        </w:rPr>
        <w:t>گره‌هایی</w:t>
      </w:r>
      <w:proofErr w:type="spellEnd"/>
      <w:r w:rsidR="00C52783" w:rsidRPr="00C52783">
        <w:rPr>
          <w:rFonts w:eastAsia="Calibri" w:hint="cs"/>
          <w:rtl/>
          <w:lang w:bidi="fa-IR"/>
        </w:rPr>
        <w:t xml:space="preserve"> است</w:t>
      </w:r>
      <w:r w:rsidR="0033743B">
        <w:rPr>
          <w:rFonts w:eastAsia="Calibri" w:hint="cs"/>
          <w:rtl/>
          <w:lang w:bidi="fa-IR"/>
        </w:rPr>
        <w:t>؟</w:t>
      </w:r>
    </w:p>
    <w:p w14:paraId="0A4E8D2A" w14:textId="63A99811" w:rsidR="00C52783" w:rsidRDefault="00C52783" w:rsidP="00C52783">
      <w:pPr>
        <w:spacing w:after="100" w:afterAutospacing="1"/>
        <w:rPr>
          <w:rFonts w:eastAsia="Calibri"/>
          <w:b/>
          <w:bCs/>
          <w:rtl/>
          <w:lang w:bidi="fa-IR"/>
        </w:rPr>
      </w:pPr>
    </w:p>
    <w:p w14:paraId="4AF5952D" w14:textId="77777777" w:rsidR="006D23A7" w:rsidRDefault="006D23A7" w:rsidP="009310C2">
      <w:pPr>
        <w:spacing w:after="0"/>
        <w:rPr>
          <w:rFonts w:eastAsia="Calibri"/>
          <w:b/>
          <w:bCs/>
          <w:lang w:bidi="fa-IR"/>
        </w:rPr>
      </w:pPr>
    </w:p>
    <w:p w14:paraId="560792EA" w14:textId="75413395" w:rsidR="00E020FB" w:rsidRDefault="00C52783" w:rsidP="00E259A6">
      <w:pPr>
        <w:spacing w:after="0"/>
        <w:rPr>
          <w:rFonts w:eastAsia="Calibri"/>
          <w:rtl/>
          <w:lang w:bidi="fa-IR"/>
        </w:rPr>
      </w:pPr>
      <w:r>
        <w:rPr>
          <w:rFonts w:eastAsia="Calibri" w:hint="cs"/>
          <w:b/>
          <w:bCs/>
          <w:rtl/>
          <w:lang w:bidi="fa-IR"/>
        </w:rPr>
        <w:lastRenderedPageBreak/>
        <w:t>ب)</w:t>
      </w:r>
      <w:r w:rsidR="00E020FB" w:rsidRPr="0098725F">
        <w:rPr>
          <w:rFonts w:eastAsia="Calibri" w:hint="cs"/>
          <w:rtl/>
          <w:lang w:bidi="fa-IR"/>
        </w:rPr>
        <w:t xml:space="preserve"> </w:t>
      </w:r>
      <w:proofErr w:type="spellStart"/>
      <w:r w:rsidR="008D42EB" w:rsidRPr="008D42EB">
        <w:rPr>
          <w:rFonts w:eastAsia="Calibri"/>
          <w:rtl/>
          <w:lang w:bidi="fa-IR"/>
        </w:rPr>
        <w:t>ف</w:t>
      </w:r>
      <w:r w:rsidR="008D42EB" w:rsidRPr="008D42EB">
        <w:rPr>
          <w:rFonts w:eastAsia="Calibri" w:hint="cs"/>
          <w:rtl/>
          <w:lang w:bidi="fa-IR"/>
        </w:rPr>
        <w:t>یلدهای</w:t>
      </w:r>
      <w:proofErr w:type="spellEnd"/>
      <w:r w:rsidR="008D42EB" w:rsidRPr="008D42EB">
        <w:rPr>
          <w:rFonts w:eastAsia="Calibri"/>
          <w:rtl/>
          <w:lang w:bidi="fa-IR"/>
        </w:rPr>
        <w:t xml:space="preserve"> اصل</w:t>
      </w:r>
      <w:r w:rsidR="008D42EB" w:rsidRPr="008D42EB">
        <w:rPr>
          <w:rFonts w:eastAsia="Calibri" w:hint="cs"/>
          <w:rtl/>
          <w:lang w:bidi="fa-IR"/>
        </w:rPr>
        <w:t>ی</w:t>
      </w:r>
      <w:r>
        <w:rPr>
          <w:rFonts w:eastAsia="Calibri" w:hint="cs"/>
          <w:rtl/>
          <w:lang w:bidi="fa-IR"/>
        </w:rPr>
        <w:t xml:space="preserve"> </w:t>
      </w:r>
      <w:r w:rsidR="008D42EB" w:rsidRPr="008D42EB">
        <w:rPr>
          <w:rFonts w:eastAsia="Calibri"/>
          <w:rtl/>
          <w:lang w:bidi="fa-IR"/>
        </w:rPr>
        <w:t>پ</w:t>
      </w:r>
      <w:r w:rsidR="008D42EB" w:rsidRPr="008D42EB">
        <w:rPr>
          <w:rFonts w:eastAsia="Calibri" w:hint="cs"/>
          <w:rtl/>
          <w:lang w:bidi="fa-IR"/>
        </w:rPr>
        <w:t>یام</w:t>
      </w:r>
      <w:r w:rsidR="008D42EB" w:rsidRPr="008D42EB">
        <w:rPr>
          <w:rFonts w:eastAsia="Calibri"/>
          <w:rtl/>
          <w:lang w:bidi="fa-IR"/>
        </w:rPr>
        <w:t xml:space="preserve"> درخواست مس</w:t>
      </w:r>
      <w:r w:rsidR="008D42EB" w:rsidRPr="008D42EB">
        <w:rPr>
          <w:rFonts w:eastAsia="Calibri" w:hint="cs"/>
          <w:rtl/>
          <w:lang w:bidi="fa-IR"/>
        </w:rPr>
        <w:t>یر</w:t>
      </w:r>
      <w:r w:rsidR="0013108E">
        <w:rPr>
          <w:rStyle w:val="FootnoteReference"/>
          <w:rFonts w:eastAsia="Calibri"/>
          <w:rtl/>
          <w:lang w:bidi="fa-IR"/>
        </w:rPr>
        <w:footnoteReference w:id="1"/>
      </w:r>
      <w:r w:rsidR="003F3E4C">
        <w:rPr>
          <w:rFonts w:eastAsia="Calibri" w:hint="cs"/>
          <w:rtl/>
          <w:lang w:bidi="fa-IR"/>
        </w:rPr>
        <w:t xml:space="preserve"> ارسالی </w:t>
      </w:r>
      <w:r w:rsidR="006D23A7">
        <w:rPr>
          <w:rFonts w:eastAsia="Calibri" w:hint="cs"/>
          <w:rtl/>
          <w:lang w:bidi="fa-IR"/>
        </w:rPr>
        <w:t xml:space="preserve">و جدول </w:t>
      </w:r>
      <w:proofErr w:type="spellStart"/>
      <w:r w:rsidR="006D23A7">
        <w:rPr>
          <w:rFonts w:eastAsia="Calibri" w:hint="cs"/>
          <w:rtl/>
          <w:lang w:bidi="fa-IR"/>
        </w:rPr>
        <w:t>مسیریابی</w:t>
      </w:r>
      <w:proofErr w:type="spellEnd"/>
      <w:r w:rsidR="006D23A7">
        <w:rPr>
          <w:rFonts w:eastAsia="Calibri" w:hint="cs"/>
          <w:rtl/>
          <w:lang w:bidi="fa-IR"/>
        </w:rPr>
        <w:t xml:space="preserve"> </w:t>
      </w:r>
      <w:proofErr w:type="spellStart"/>
      <w:r w:rsidR="006D23A7">
        <w:rPr>
          <w:rFonts w:eastAsia="Calibri" w:hint="cs"/>
          <w:rtl/>
          <w:lang w:bidi="fa-IR"/>
        </w:rPr>
        <w:t>بروزشده</w:t>
      </w:r>
      <w:proofErr w:type="spellEnd"/>
      <w:r w:rsidR="00743FC6">
        <w:rPr>
          <w:rFonts w:eastAsia="Calibri"/>
          <w:lang w:bidi="fa-IR"/>
        </w:rPr>
        <w:t xml:space="preserve"> </w:t>
      </w:r>
      <w:r>
        <w:rPr>
          <w:rFonts w:eastAsia="Calibri" w:hint="cs"/>
          <w:rtl/>
          <w:lang w:bidi="fa-IR"/>
        </w:rPr>
        <w:t>را در</w:t>
      </w:r>
      <w:r>
        <w:rPr>
          <w:rFonts w:eastAsia="Calibri"/>
          <w:lang w:bidi="fa-IR"/>
        </w:rPr>
        <w:t xml:space="preserve"> </w:t>
      </w:r>
      <w:r>
        <w:rPr>
          <w:rFonts w:eastAsia="Calibri" w:hint="cs"/>
          <w:rtl/>
          <w:lang w:bidi="fa-IR"/>
        </w:rPr>
        <w:t xml:space="preserve">همه </w:t>
      </w:r>
      <w:proofErr w:type="spellStart"/>
      <w:r>
        <w:rPr>
          <w:rFonts w:eastAsia="Calibri" w:hint="cs"/>
          <w:rtl/>
          <w:lang w:bidi="fa-IR"/>
        </w:rPr>
        <w:t>گره‌هایی</w:t>
      </w:r>
      <w:proofErr w:type="spellEnd"/>
      <w:r>
        <w:rPr>
          <w:rFonts w:eastAsia="Calibri" w:hint="cs"/>
          <w:rtl/>
          <w:lang w:bidi="fa-IR"/>
        </w:rPr>
        <w:t xml:space="preserve"> که پیام درخواست مسیر در مسیر</w:t>
      </w:r>
      <w:r w:rsidR="00743FC6">
        <w:rPr>
          <w:rFonts w:eastAsia="Calibri" w:hint="cs"/>
          <w:rtl/>
          <w:lang w:bidi="fa-IR"/>
        </w:rPr>
        <w:t xml:space="preserve"> </w:t>
      </w:r>
      <w:r>
        <w:rPr>
          <w:rFonts w:eastAsia="Calibri" w:hint="cs"/>
          <w:rtl/>
          <w:lang w:bidi="fa-IR"/>
        </w:rPr>
        <w:t xml:space="preserve">کوتاهتر </w:t>
      </w:r>
      <w:r w:rsidR="003F3E4C">
        <w:rPr>
          <w:rFonts w:eastAsia="Calibri" w:hint="cs"/>
          <w:rtl/>
          <w:lang w:bidi="fa-IR"/>
        </w:rPr>
        <w:t xml:space="preserve">به </w:t>
      </w:r>
      <w:proofErr w:type="spellStart"/>
      <w:r w:rsidR="003F3E4C">
        <w:rPr>
          <w:rFonts w:eastAsia="Calibri" w:hint="cs"/>
          <w:rtl/>
          <w:lang w:bidi="fa-IR"/>
        </w:rPr>
        <w:t>آن‌ها</w:t>
      </w:r>
      <w:proofErr w:type="spellEnd"/>
      <w:r w:rsidR="003F3E4C">
        <w:rPr>
          <w:rFonts w:eastAsia="Calibri" w:hint="cs"/>
          <w:rtl/>
          <w:lang w:bidi="fa-IR"/>
        </w:rPr>
        <w:t xml:space="preserve"> </w:t>
      </w:r>
      <w:proofErr w:type="spellStart"/>
      <w:r w:rsidR="003F3E4C">
        <w:rPr>
          <w:rFonts w:eastAsia="Calibri" w:hint="cs"/>
          <w:rtl/>
          <w:lang w:bidi="fa-IR"/>
        </w:rPr>
        <w:t>می‌رسد</w:t>
      </w:r>
      <w:proofErr w:type="spellEnd"/>
      <w:r>
        <w:rPr>
          <w:rFonts w:eastAsia="Calibri" w:hint="cs"/>
          <w:rtl/>
          <w:lang w:bidi="fa-IR"/>
        </w:rPr>
        <w:t xml:space="preserve"> </w:t>
      </w:r>
      <w:r w:rsidR="008D42EB" w:rsidRPr="008D42EB">
        <w:rPr>
          <w:rFonts w:eastAsia="Calibri"/>
          <w:rtl/>
          <w:lang w:bidi="fa-IR"/>
        </w:rPr>
        <w:t>تکم</w:t>
      </w:r>
      <w:r w:rsidR="008D42EB" w:rsidRPr="008D42EB">
        <w:rPr>
          <w:rFonts w:eastAsia="Calibri" w:hint="cs"/>
          <w:rtl/>
          <w:lang w:bidi="fa-IR"/>
        </w:rPr>
        <w:t>یل</w:t>
      </w:r>
      <w:r w:rsidR="008D42EB" w:rsidRPr="008D42EB">
        <w:rPr>
          <w:rFonts w:eastAsia="Calibri"/>
          <w:rtl/>
          <w:lang w:bidi="fa-IR"/>
        </w:rPr>
        <w:t xml:space="preserve"> کن</w:t>
      </w:r>
      <w:r w:rsidR="008D42EB" w:rsidRPr="008D42EB">
        <w:rPr>
          <w:rFonts w:eastAsia="Calibri" w:hint="cs"/>
          <w:rtl/>
          <w:lang w:bidi="fa-IR"/>
        </w:rPr>
        <w:t>ید</w:t>
      </w:r>
      <w:r w:rsidR="008D42EB" w:rsidRPr="008D42EB">
        <w:rPr>
          <w:rFonts w:eastAsia="Calibri"/>
          <w:rtl/>
          <w:lang w:bidi="fa-IR"/>
        </w:rPr>
        <w:t>.</w:t>
      </w:r>
    </w:p>
    <w:p w14:paraId="792FC83D" w14:textId="77777777" w:rsidR="00570E64" w:rsidRPr="0098725F" w:rsidRDefault="00570E64" w:rsidP="00E259A6">
      <w:pPr>
        <w:spacing w:after="0"/>
        <w:rPr>
          <w:rFonts w:eastAsia="Calibri"/>
          <w:lang w:bidi="fa-IR"/>
        </w:rPr>
      </w:pPr>
    </w:p>
    <w:p w14:paraId="0536231C" w14:textId="3ADD9791" w:rsidR="00E020FB" w:rsidRPr="0098725F" w:rsidRDefault="00C52783" w:rsidP="00E020FB">
      <w:pPr>
        <w:spacing w:after="160" w:line="256" w:lineRule="auto"/>
        <w:rPr>
          <w:rFonts w:eastAsia="Calibri"/>
          <w:lang w:bidi="fa-IR"/>
        </w:rPr>
      </w:pPr>
      <w:r w:rsidRPr="0098725F">
        <w:rPr>
          <w:rFonts w:eastAsia="Calibr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AABDFF" wp14:editId="02F3BCF8">
                <wp:simplePos x="0" y="0"/>
                <wp:positionH relativeFrom="margin">
                  <wp:posOffset>55245</wp:posOffset>
                </wp:positionH>
                <wp:positionV relativeFrom="paragraph">
                  <wp:posOffset>51435</wp:posOffset>
                </wp:positionV>
                <wp:extent cx="6438900" cy="56959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5695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979D2" w14:textId="77777777" w:rsidR="00C0076A" w:rsidRDefault="00370807" w:rsidP="00E259A6">
                            <w:pP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595AFD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پاسخ</w:t>
                            </w:r>
                            <w:r w:rsidRPr="00595AFD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15651539" w14:textId="3787A423" w:rsidR="00C0076A" w:rsidRPr="00C0076A" w:rsidRDefault="00C0076A" w:rsidP="00E259A6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</w:t>
                            </w:r>
                            <w:r w:rsidR="00F77B7F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درخواست مسیر را </w:t>
                            </w:r>
                            <w:r>
                              <w:rPr>
                                <w:lang w:bidi="fa-IR"/>
                              </w:rPr>
                              <w:t>G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77B7F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ارسال </w:t>
                            </w:r>
                            <w:proofErr w:type="spellStart"/>
                            <w:r w:rsidR="00F77B7F"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C0076A" w:rsidRPr="00C0076A" w14:paraId="485195B3" w14:textId="77777777" w:rsidTr="00C0076A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0F3BC65F" w14:textId="147948BF" w:rsidR="00C0076A" w:rsidRPr="00C0076A" w:rsidRDefault="00F77B7F" w:rsidP="00F77B7F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0335F1EC" w14:textId="799C0B41" w:rsidR="00C0076A" w:rsidRPr="00C0076A" w:rsidRDefault="00C0076A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4279B8BD" w14:textId="687CA332" w:rsidR="00C0076A" w:rsidRPr="00C0076A" w:rsidRDefault="00C0076A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52B0FECE" w14:textId="40D28D1F" w:rsidR="00C0076A" w:rsidRPr="00C0076A" w:rsidRDefault="00C0076A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6B2BFE00" w14:textId="6267BD35" w:rsidR="00C0076A" w:rsidRPr="00C0076A" w:rsidRDefault="00C0076A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1BC25B0" w14:textId="6975AC81" w:rsidR="00C0076A" w:rsidRPr="00C0076A" w:rsidRDefault="00C0076A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45F0A870" w14:textId="33EB6B07" w:rsidR="00C0076A" w:rsidRPr="00C0076A" w:rsidRDefault="00C0076A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3C7AA67B" w14:textId="79FE82C3" w:rsidR="00C0076A" w:rsidRPr="00C0076A" w:rsidRDefault="00C0076A" w:rsidP="00C0076A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0076A" w:rsidRPr="00C0076A" w14:paraId="3E69FA0A" w14:textId="77777777" w:rsidTr="00C0076A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0AAAADE" w14:textId="3A99DFD6" w:rsidR="00C0076A" w:rsidRPr="00C0076A" w:rsidRDefault="00F77B7F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0076A" w:rsidRPr="00C0076A" w14:paraId="58CBAFB0" w14:textId="77777777" w:rsidTr="00C0076A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3895758F" w14:textId="72D7C9C5" w:rsidR="00C0076A" w:rsidRPr="00C0076A" w:rsidRDefault="00F77B7F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C0076A" w:rsidRPr="00C0076A" w14:paraId="6CA7039E" w14:textId="77777777" w:rsidTr="00C0076A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73A3C41A" w14:textId="2958ECC4" w:rsidR="00C0076A" w:rsidRPr="00C0076A" w:rsidRDefault="00F57C9F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0076A" w:rsidRPr="00C0076A" w14:paraId="11F199FE" w14:textId="77777777" w:rsidTr="00C0076A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3EF6824D" w14:textId="1FB8DF1C" w:rsidR="00C0076A" w:rsidRPr="00C0076A" w:rsidRDefault="00F77B7F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C0076A" w:rsidRPr="00C0076A" w14:paraId="1D6BD679" w14:textId="77777777" w:rsidTr="00C0076A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2434ECC4" w14:textId="1253F4B7" w:rsidR="00C0076A" w:rsidRPr="00C0076A" w:rsidRDefault="00F77B7F" w:rsidP="00C0076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5A6B3DE" w14:textId="52254CD3" w:rsidR="00375DA0" w:rsidRDefault="00C0076A" w:rsidP="00C0076A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G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C0076A" w:rsidRPr="004D6B00" w14:paraId="09A975AA" w14:textId="77777777" w:rsidTr="00C0076A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F4848F" w14:textId="77777777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8E38DE" w14:textId="77777777" w:rsidR="00C0076A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286B1A" w14:textId="77777777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A17EBD" w14:textId="77777777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87FEA4" w14:textId="77777777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409539" w14:textId="77777777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C0076A" w:rsidRPr="004D6B00" w14:paraId="7E132230" w14:textId="77777777" w:rsidTr="00C0076A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13B8F3" w14:textId="5FBE9E67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0AB12FA" w14:textId="60B4C4AB" w:rsidR="00C0076A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03CC59" w14:textId="2317BCDA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C34FC4" w14:textId="65DB2498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7FF73" w14:textId="367C9E8C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6FB22C" w14:textId="44637497" w:rsidR="00C0076A" w:rsidRPr="006D23A7" w:rsidRDefault="00C0076A" w:rsidP="00C007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471B70" w14:textId="77777777" w:rsidR="00C0076A" w:rsidRDefault="00C0076A" w:rsidP="00C0076A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</w:p>
                          <w:p w14:paraId="5ACFAE3B" w14:textId="513146DB" w:rsidR="00C0076A" w:rsidRDefault="00F77B7F" w:rsidP="00C0076A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وقتی که درخواست </w:t>
                            </w:r>
                            <w:r w:rsidR="00961A92">
                              <w:rPr>
                                <w:rFonts w:hint="cs"/>
                                <w:rtl/>
                                <w:lang w:bidi="fa-IR"/>
                              </w:rPr>
                              <w:t>از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lang w:bidi="fa-IR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61A9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ارسال </w:t>
                            </w:r>
                            <w:proofErr w:type="spellStart"/>
                            <w:r w:rsidR="00961A92">
                              <w:rPr>
                                <w:rFonts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5"/>
                              <w:gridCol w:w="1967"/>
                              <w:gridCol w:w="786"/>
                              <w:gridCol w:w="787"/>
                              <w:gridCol w:w="787"/>
                              <w:gridCol w:w="787"/>
                              <w:gridCol w:w="787"/>
                              <w:gridCol w:w="1966"/>
                            </w:tblGrid>
                            <w:tr w:rsidR="00F77B7F" w:rsidRPr="00C0076A" w14:paraId="44581BF2" w14:textId="77777777" w:rsidTr="00F77B7F">
                              <w:trPr>
                                <w:jc w:val="center"/>
                              </w:trPr>
                              <w:tc>
                                <w:tcPr>
                                  <w:tcW w:w="1965" w:type="dxa"/>
                                  <w:vAlign w:val="center"/>
                                </w:tcPr>
                                <w:p w14:paraId="6EDB1BD1" w14:textId="298ECA17" w:rsidR="00F77B7F" w:rsidRPr="00C0076A" w:rsidRDefault="00F57C9F" w:rsidP="00F77B7F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vAlign w:val="center"/>
                                </w:tcPr>
                                <w:p w14:paraId="66C71151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vAlign w:val="center"/>
                                </w:tcPr>
                                <w:p w14:paraId="7DF03BF2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0438A5DC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0C3F8E9D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7D4EDE85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55BB8B14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vAlign w:val="center"/>
                                </w:tcPr>
                                <w:p w14:paraId="16D3545C" w14:textId="77777777" w:rsidR="00F77B7F" w:rsidRPr="00C0076A" w:rsidRDefault="00F77B7F" w:rsidP="00F77B7F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77B7F" w:rsidRPr="00C0076A" w14:paraId="227C61FE" w14:textId="77777777" w:rsidTr="00F77B7F">
                              <w:trPr>
                                <w:jc w:val="center"/>
                              </w:trPr>
                              <w:tc>
                                <w:tcPr>
                                  <w:tcW w:w="9832" w:type="dxa"/>
                                  <w:gridSpan w:val="8"/>
                                  <w:vAlign w:val="center"/>
                                </w:tcPr>
                                <w:p w14:paraId="0334FA8B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77B7F" w:rsidRPr="00C0076A" w14:paraId="4D195FAE" w14:textId="77777777" w:rsidTr="00F77B7F">
                              <w:trPr>
                                <w:jc w:val="center"/>
                              </w:trPr>
                              <w:tc>
                                <w:tcPr>
                                  <w:tcW w:w="9832" w:type="dxa"/>
                                  <w:gridSpan w:val="8"/>
                                  <w:vAlign w:val="center"/>
                                </w:tcPr>
                                <w:p w14:paraId="18C8094C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F77B7F" w:rsidRPr="00C0076A" w14:paraId="6757F2E6" w14:textId="77777777" w:rsidTr="00F77B7F">
                              <w:trPr>
                                <w:jc w:val="center"/>
                              </w:trPr>
                              <w:tc>
                                <w:tcPr>
                                  <w:tcW w:w="9832" w:type="dxa"/>
                                  <w:gridSpan w:val="8"/>
                                  <w:vAlign w:val="center"/>
                                </w:tcPr>
                                <w:p w14:paraId="61788374" w14:textId="6A53AD6E" w:rsidR="00F77B7F" w:rsidRPr="00C0076A" w:rsidRDefault="00F57C9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77B7F" w:rsidRPr="00C0076A" w14:paraId="21FDB85F" w14:textId="77777777" w:rsidTr="00F77B7F">
                              <w:trPr>
                                <w:jc w:val="center"/>
                              </w:trPr>
                              <w:tc>
                                <w:tcPr>
                                  <w:tcW w:w="9832" w:type="dxa"/>
                                  <w:gridSpan w:val="8"/>
                                  <w:vAlign w:val="center"/>
                                </w:tcPr>
                                <w:p w14:paraId="340E41C3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F77B7F" w:rsidRPr="00C0076A" w14:paraId="4170EDCF" w14:textId="77777777" w:rsidTr="00F77B7F">
                              <w:trPr>
                                <w:jc w:val="center"/>
                              </w:trPr>
                              <w:tc>
                                <w:tcPr>
                                  <w:tcW w:w="9832" w:type="dxa"/>
                                  <w:gridSpan w:val="8"/>
                                  <w:vAlign w:val="center"/>
                                </w:tcPr>
                                <w:p w14:paraId="1D96E8E2" w14:textId="77777777" w:rsidR="00F77B7F" w:rsidRPr="00C0076A" w:rsidRDefault="00F77B7F" w:rsidP="00F77B7F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491C0D3" w14:textId="77777777" w:rsidR="00480BC4" w:rsidRDefault="00480BC4" w:rsidP="00F77B7F">
                            <w:pPr>
                              <w:ind w:left="0"/>
                            </w:pPr>
                          </w:p>
                          <w:p w14:paraId="245FF186" w14:textId="16090F04" w:rsidR="00F77B7F" w:rsidRDefault="0062247A" w:rsidP="00F77B7F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H</w:t>
                            </w:r>
                            <w:r w:rsidR="00F77B7F"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F77B7F" w:rsidRPr="004D6B00" w14:paraId="1006D7E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FC1548F" w14:textId="77777777" w:rsidR="00F77B7F" w:rsidRPr="006D23A7" w:rsidRDefault="00F77B7F" w:rsidP="00F77B7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D5B23E" w14:textId="77777777" w:rsidR="00F77B7F" w:rsidRDefault="00F77B7F" w:rsidP="00F77B7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23A227" w14:textId="77777777" w:rsidR="00F77B7F" w:rsidRPr="006D23A7" w:rsidRDefault="00F77B7F" w:rsidP="00F77B7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10A3C3" w14:textId="77777777" w:rsidR="00F77B7F" w:rsidRPr="006D23A7" w:rsidRDefault="00F77B7F" w:rsidP="00F77B7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673168" w14:textId="77777777" w:rsidR="00F77B7F" w:rsidRPr="006D23A7" w:rsidRDefault="00F77B7F" w:rsidP="00F77B7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DF13C9" w14:textId="77777777" w:rsidR="00F77B7F" w:rsidRPr="006D23A7" w:rsidRDefault="00F77B7F" w:rsidP="00F77B7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F77B7F" w:rsidRPr="004D6B00" w14:paraId="42457FC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961A4D" w14:textId="54194F1D" w:rsidR="00F77B7F" w:rsidRPr="00EC452F" w:rsidRDefault="00EC452F" w:rsidP="00F77B7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7BE433" w14:textId="235EC73C" w:rsidR="00F77B7F" w:rsidRPr="00EC452F" w:rsidRDefault="00EC452F" w:rsidP="00F77B7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EE457A" w14:textId="2887C810" w:rsidR="00F77B7F" w:rsidRPr="00EC452F" w:rsidRDefault="00EC452F" w:rsidP="00F77B7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4EC4810" w14:textId="2E801A52" w:rsidR="00F77B7F" w:rsidRPr="00EC452F" w:rsidRDefault="00C8224A" w:rsidP="00F77B7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79579A3" w14:textId="155B4539" w:rsidR="00F77B7F" w:rsidRPr="00EC452F" w:rsidRDefault="00ED0C00" w:rsidP="00F77B7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C68244C" w14:textId="719E4CEF" w:rsidR="00F77B7F" w:rsidRPr="00EC452F" w:rsidRDefault="00EC452F" w:rsidP="00F77B7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7F42EA99" w14:textId="77777777" w:rsidR="00F77B7F" w:rsidRDefault="00F77B7F" w:rsidP="00F77B7F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</w:p>
                          <w:p w14:paraId="2CADB685" w14:textId="68E5D495" w:rsidR="00F77B7F" w:rsidRPr="00C0076A" w:rsidRDefault="00F77B7F" w:rsidP="00C0076A">
                            <w:pPr>
                              <w:ind w:left="0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BDFF" id="Text Box 2" o:spid="_x0000_s1027" type="#_x0000_t202" style="position:absolute;left:0;text-align:left;margin-left:4.35pt;margin-top:4.05pt;width:507pt;height:448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" fillcolor="window" strokeweight=".5pt">
                <v:textbox>
                  <w:txbxContent>
                    <w:p w14:paraId="01B979D2" w14:textId="77777777" w:rsidR="00C0076A" w:rsidRDefault="00370807" w:rsidP="00E259A6">
                      <w:pPr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595AFD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پاسخ</w:t>
                      </w:r>
                      <w:r w:rsidRPr="00595AFD">
                        <w:rPr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15651539" w14:textId="3787A423" w:rsidR="00C0076A" w:rsidRPr="00C0076A" w:rsidRDefault="00C0076A" w:rsidP="00E259A6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</w:t>
                      </w:r>
                      <w:r w:rsidR="00F77B7F">
                        <w:rPr>
                          <w:rFonts w:hint="cs"/>
                          <w:rtl/>
                          <w:lang w:bidi="fa-IR"/>
                        </w:rPr>
                        <w:t xml:space="preserve">درخواست مسیر را </w:t>
                      </w:r>
                      <w:r>
                        <w:rPr>
                          <w:lang w:bidi="fa-IR"/>
                        </w:rPr>
                        <w:t>G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F77B7F">
                        <w:rPr>
                          <w:rFonts w:hint="cs"/>
                          <w:rtl/>
                          <w:lang w:bidi="fa-IR"/>
                        </w:rPr>
                        <w:t xml:space="preserve">ارسال </w:t>
                      </w:r>
                      <w:proofErr w:type="spellStart"/>
                      <w:r w:rsidR="00F77B7F"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C0076A" w:rsidRPr="00C0076A" w14:paraId="485195B3" w14:textId="77777777" w:rsidTr="00C0076A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0F3BC65F" w14:textId="147948BF" w:rsidR="00C0076A" w:rsidRPr="00C0076A" w:rsidRDefault="00F77B7F" w:rsidP="00F77B7F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0335F1EC" w14:textId="799C0B41" w:rsidR="00C0076A" w:rsidRPr="00C0076A" w:rsidRDefault="00C0076A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4279B8BD" w14:textId="687CA332" w:rsidR="00C0076A" w:rsidRPr="00C0076A" w:rsidRDefault="00C0076A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52B0FECE" w14:textId="40D28D1F" w:rsidR="00C0076A" w:rsidRPr="00C0076A" w:rsidRDefault="00C0076A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6B2BFE00" w14:textId="6267BD35" w:rsidR="00C0076A" w:rsidRPr="00C0076A" w:rsidRDefault="00C0076A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1BC25B0" w14:textId="6975AC81" w:rsidR="00C0076A" w:rsidRPr="00C0076A" w:rsidRDefault="00C0076A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45F0A870" w14:textId="33EB6B07" w:rsidR="00C0076A" w:rsidRPr="00C0076A" w:rsidRDefault="00C0076A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3C7AA67B" w14:textId="79FE82C3" w:rsidR="00C0076A" w:rsidRPr="00C0076A" w:rsidRDefault="00C0076A" w:rsidP="00C0076A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C0076A" w:rsidRPr="00C0076A" w14:paraId="3E69FA0A" w14:textId="77777777" w:rsidTr="00C0076A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0AAAADE" w14:textId="3A99DFD6" w:rsidR="00C0076A" w:rsidRPr="00C0076A" w:rsidRDefault="00F77B7F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C0076A" w:rsidRPr="00C0076A" w14:paraId="58CBAFB0" w14:textId="77777777" w:rsidTr="00C0076A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3895758F" w14:textId="72D7C9C5" w:rsidR="00C0076A" w:rsidRPr="00C0076A" w:rsidRDefault="00F77B7F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C0076A" w:rsidRPr="00C0076A" w14:paraId="6CA7039E" w14:textId="77777777" w:rsidTr="00C0076A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73A3C41A" w14:textId="2958ECC4" w:rsidR="00C0076A" w:rsidRPr="00C0076A" w:rsidRDefault="00F57C9F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C0076A" w:rsidRPr="00C0076A" w14:paraId="11F199FE" w14:textId="77777777" w:rsidTr="00C0076A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3EF6824D" w14:textId="1FB8DF1C" w:rsidR="00C0076A" w:rsidRPr="00C0076A" w:rsidRDefault="00F77B7F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C0076A" w:rsidRPr="00C0076A" w14:paraId="1D6BD679" w14:textId="77777777" w:rsidTr="00C0076A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2434ECC4" w14:textId="1253F4B7" w:rsidR="00C0076A" w:rsidRPr="00C0076A" w:rsidRDefault="00F77B7F" w:rsidP="00C0076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5A6B3DE" w14:textId="52254CD3" w:rsidR="00375DA0" w:rsidRDefault="00C0076A" w:rsidP="00C0076A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G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C0076A" w:rsidRPr="004D6B00" w14:paraId="09A975AA" w14:textId="77777777" w:rsidTr="00C0076A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CF4848F" w14:textId="77777777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8E38DE" w14:textId="77777777" w:rsidR="00C0076A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A286B1A" w14:textId="77777777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BA17EBD" w14:textId="77777777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87FEA4" w14:textId="77777777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5409539" w14:textId="77777777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C0076A" w:rsidRPr="004D6B00" w14:paraId="7E132230" w14:textId="77777777" w:rsidTr="00C0076A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513B8F3" w14:textId="5FBE9E67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0AB12FA" w14:textId="60B4C4AB" w:rsidR="00C0076A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E03CC59" w14:textId="2317BCDA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C34FC4" w14:textId="65DB2498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9D7FF73" w14:textId="367C9E8C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E6FB22C" w14:textId="44637497" w:rsidR="00C0076A" w:rsidRPr="006D23A7" w:rsidRDefault="00C0076A" w:rsidP="00C007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471B70" w14:textId="77777777" w:rsidR="00C0076A" w:rsidRDefault="00C0076A" w:rsidP="00C0076A">
                      <w:pPr>
                        <w:ind w:left="0"/>
                        <w:rPr>
                          <w:rtl/>
                          <w:lang w:bidi="fa-IR"/>
                        </w:rPr>
                      </w:pPr>
                    </w:p>
                    <w:p w14:paraId="5ACFAE3B" w14:textId="513146DB" w:rsidR="00C0076A" w:rsidRDefault="00F77B7F" w:rsidP="00C0076A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وقتی که درخواست </w:t>
                      </w:r>
                      <w:r w:rsidR="00961A92">
                        <w:rPr>
                          <w:rFonts w:hint="cs"/>
                          <w:rtl/>
                          <w:lang w:bidi="fa-IR"/>
                        </w:rPr>
                        <w:t>از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lang w:bidi="fa-IR"/>
                        </w:rPr>
                        <w:t>H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961A92">
                        <w:rPr>
                          <w:rFonts w:hint="cs"/>
                          <w:rtl/>
                          <w:lang w:bidi="fa-IR"/>
                        </w:rPr>
                        <w:t xml:space="preserve">ارسال </w:t>
                      </w:r>
                      <w:proofErr w:type="spellStart"/>
                      <w:r w:rsidR="00961A92">
                        <w:rPr>
                          <w:rFonts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5"/>
                        <w:gridCol w:w="1967"/>
                        <w:gridCol w:w="786"/>
                        <w:gridCol w:w="787"/>
                        <w:gridCol w:w="787"/>
                        <w:gridCol w:w="787"/>
                        <w:gridCol w:w="787"/>
                        <w:gridCol w:w="1966"/>
                      </w:tblGrid>
                      <w:tr w:rsidR="00F77B7F" w:rsidRPr="00C0076A" w14:paraId="44581BF2" w14:textId="77777777" w:rsidTr="00F77B7F">
                        <w:trPr>
                          <w:jc w:val="center"/>
                        </w:trPr>
                        <w:tc>
                          <w:tcPr>
                            <w:tcW w:w="1965" w:type="dxa"/>
                            <w:vAlign w:val="center"/>
                          </w:tcPr>
                          <w:p w14:paraId="6EDB1BD1" w14:textId="298ECA17" w:rsidR="00F77B7F" w:rsidRPr="00C0076A" w:rsidRDefault="00F57C9F" w:rsidP="00F77B7F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67" w:type="dxa"/>
                            <w:vAlign w:val="center"/>
                          </w:tcPr>
                          <w:p w14:paraId="66C71151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6" w:type="dxa"/>
                            <w:vAlign w:val="center"/>
                          </w:tcPr>
                          <w:p w14:paraId="7DF03BF2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0438A5DC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0C3F8E9D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7D4EDE85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55BB8B14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66" w:type="dxa"/>
                            <w:vAlign w:val="center"/>
                          </w:tcPr>
                          <w:p w14:paraId="16D3545C" w14:textId="77777777" w:rsidR="00F77B7F" w:rsidRPr="00C0076A" w:rsidRDefault="00F77B7F" w:rsidP="00F77B7F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F77B7F" w:rsidRPr="00C0076A" w14:paraId="227C61FE" w14:textId="77777777" w:rsidTr="00F77B7F">
                        <w:trPr>
                          <w:jc w:val="center"/>
                        </w:trPr>
                        <w:tc>
                          <w:tcPr>
                            <w:tcW w:w="9832" w:type="dxa"/>
                            <w:gridSpan w:val="8"/>
                            <w:vAlign w:val="center"/>
                          </w:tcPr>
                          <w:p w14:paraId="0334FA8B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F77B7F" w:rsidRPr="00C0076A" w14:paraId="4D195FAE" w14:textId="77777777" w:rsidTr="00F77B7F">
                        <w:trPr>
                          <w:jc w:val="center"/>
                        </w:trPr>
                        <w:tc>
                          <w:tcPr>
                            <w:tcW w:w="9832" w:type="dxa"/>
                            <w:gridSpan w:val="8"/>
                            <w:vAlign w:val="center"/>
                          </w:tcPr>
                          <w:p w14:paraId="18C8094C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F77B7F" w:rsidRPr="00C0076A" w14:paraId="6757F2E6" w14:textId="77777777" w:rsidTr="00F77B7F">
                        <w:trPr>
                          <w:jc w:val="center"/>
                        </w:trPr>
                        <w:tc>
                          <w:tcPr>
                            <w:tcW w:w="9832" w:type="dxa"/>
                            <w:gridSpan w:val="8"/>
                            <w:vAlign w:val="center"/>
                          </w:tcPr>
                          <w:p w14:paraId="61788374" w14:textId="6A53AD6E" w:rsidR="00F77B7F" w:rsidRPr="00C0076A" w:rsidRDefault="00F57C9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F77B7F" w:rsidRPr="00C0076A" w14:paraId="21FDB85F" w14:textId="77777777" w:rsidTr="00F77B7F">
                        <w:trPr>
                          <w:jc w:val="center"/>
                        </w:trPr>
                        <w:tc>
                          <w:tcPr>
                            <w:tcW w:w="9832" w:type="dxa"/>
                            <w:gridSpan w:val="8"/>
                            <w:vAlign w:val="center"/>
                          </w:tcPr>
                          <w:p w14:paraId="340E41C3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F77B7F" w:rsidRPr="00C0076A" w14:paraId="4170EDCF" w14:textId="77777777" w:rsidTr="00F77B7F">
                        <w:trPr>
                          <w:jc w:val="center"/>
                        </w:trPr>
                        <w:tc>
                          <w:tcPr>
                            <w:tcW w:w="9832" w:type="dxa"/>
                            <w:gridSpan w:val="8"/>
                            <w:vAlign w:val="center"/>
                          </w:tcPr>
                          <w:p w14:paraId="1D96E8E2" w14:textId="77777777" w:rsidR="00F77B7F" w:rsidRPr="00C0076A" w:rsidRDefault="00F77B7F" w:rsidP="00F77B7F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491C0D3" w14:textId="77777777" w:rsidR="00480BC4" w:rsidRDefault="00480BC4" w:rsidP="00F77B7F">
                      <w:pPr>
                        <w:ind w:left="0"/>
                      </w:pPr>
                    </w:p>
                    <w:p w14:paraId="245FF186" w14:textId="16090F04" w:rsidR="00F77B7F" w:rsidRDefault="0062247A" w:rsidP="00F77B7F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H</w:t>
                      </w:r>
                      <w:r w:rsidR="00F77B7F"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F77B7F" w:rsidRPr="004D6B00" w14:paraId="1006D7EB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FC1548F" w14:textId="77777777" w:rsidR="00F77B7F" w:rsidRPr="006D23A7" w:rsidRDefault="00F77B7F" w:rsidP="00F77B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D5B23E" w14:textId="77777777" w:rsidR="00F77B7F" w:rsidRDefault="00F77B7F" w:rsidP="00F77B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23A227" w14:textId="77777777" w:rsidR="00F77B7F" w:rsidRPr="006D23A7" w:rsidRDefault="00F77B7F" w:rsidP="00F77B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510A3C3" w14:textId="77777777" w:rsidR="00F77B7F" w:rsidRPr="006D23A7" w:rsidRDefault="00F77B7F" w:rsidP="00F77B7F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673168" w14:textId="77777777" w:rsidR="00F77B7F" w:rsidRPr="006D23A7" w:rsidRDefault="00F77B7F" w:rsidP="00F77B7F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3DF13C9" w14:textId="77777777" w:rsidR="00F77B7F" w:rsidRPr="006D23A7" w:rsidRDefault="00F77B7F" w:rsidP="00F77B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F77B7F" w:rsidRPr="004D6B00" w14:paraId="42457FC1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961A4D" w14:textId="54194F1D" w:rsidR="00F77B7F" w:rsidRPr="00EC452F" w:rsidRDefault="00EC452F" w:rsidP="00F77B7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7BE433" w14:textId="235EC73C" w:rsidR="00F77B7F" w:rsidRPr="00EC452F" w:rsidRDefault="00EC452F" w:rsidP="00F77B7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EE457A" w14:textId="2887C810" w:rsidR="00F77B7F" w:rsidRPr="00EC452F" w:rsidRDefault="00EC452F" w:rsidP="00F77B7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4EC4810" w14:textId="2E801A52" w:rsidR="00F77B7F" w:rsidRPr="00EC452F" w:rsidRDefault="00C8224A" w:rsidP="00F77B7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79579A3" w14:textId="155B4539" w:rsidR="00F77B7F" w:rsidRPr="00EC452F" w:rsidRDefault="00ED0C00" w:rsidP="00F77B7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C68244C" w14:textId="719E4CEF" w:rsidR="00F77B7F" w:rsidRPr="00EC452F" w:rsidRDefault="00EC452F" w:rsidP="00F77B7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7F42EA99" w14:textId="77777777" w:rsidR="00F77B7F" w:rsidRDefault="00F77B7F" w:rsidP="00F77B7F">
                      <w:pPr>
                        <w:ind w:left="0"/>
                        <w:rPr>
                          <w:rtl/>
                          <w:lang w:bidi="fa-IR"/>
                        </w:rPr>
                      </w:pPr>
                    </w:p>
                    <w:p w14:paraId="2CADB685" w14:textId="68E5D495" w:rsidR="00F77B7F" w:rsidRPr="00C0076A" w:rsidRDefault="00F77B7F" w:rsidP="00C0076A">
                      <w:pPr>
                        <w:ind w:left="0"/>
                        <w:rPr>
                          <w:rFonts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D9A7A" w14:textId="0F11D9CF" w:rsidR="00E020FB" w:rsidRPr="0098725F" w:rsidRDefault="00E020FB" w:rsidP="00E020FB">
      <w:pPr>
        <w:spacing w:line="257" w:lineRule="auto"/>
        <w:rPr>
          <w:rFonts w:eastAsia="Calibri"/>
          <w:lang w:bidi="fa-IR"/>
        </w:rPr>
      </w:pPr>
    </w:p>
    <w:p w14:paraId="1E4C01BB" w14:textId="77777777" w:rsidR="00E020FB" w:rsidRPr="0098725F" w:rsidRDefault="00E020FB" w:rsidP="00E020FB">
      <w:pPr>
        <w:spacing w:after="160" w:line="256" w:lineRule="auto"/>
        <w:rPr>
          <w:rFonts w:eastAsia="Calibri"/>
          <w:lang w:bidi="fa-IR"/>
        </w:rPr>
      </w:pPr>
    </w:p>
    <w:p w14:paraId="64EB1A61" w14:textId="77777777" w:rsidR="00E020FB" w:rsidRPr="0098725F" w:rsidRDefault="00E020FB" w:rsidP="00E020FB">
      <w:pPr>
        <w:spacing w:after="160" w:line="256" w:lineRule="auto"/>
        <w:rPr>
          <w:rFonts w:eastAsia="Calibri"/>
          <w:lang w:bidi="fa-IR"/>
        </w:rPr>
      </w:pPr>
    </w:p>
    <w:p w14:paraId="2A5FE4F7" w14:textId="77777777" w:rsidR="00E020FB" w:rsidRPr="0098725F" w:rsidRDefault="00E020FB" w:rsidP="00E020FB">
      <w:pPr>
        <w:spacing w:line="257" w:lineRule="auto"/>
        <w:rPr>
          <w:rFonts w:eastAsia="Calibri"/>
          <w:b/>
          <w:bCs/>
          <w:rtl/>
          <w:lang w:bidi="fa-IR"/>
        </w:rPr>
      </w:pPr>
    </w:p>
    <w:p w14:paraId="14860D3C" w14:textId="77777777" w:rsidR="00370807" w:rsidRPr="0098725F" w:rsidRDefault="00370807" w:rsidP="00E020FB">
      <w:pPr>
        <w:spacing w:after="160" w:line="256" w:lineRule="auto"/>
        <w:rPr>
          <w:rFonts w:eastAsia="Calibri"/>
          <w:b/>
          <w:bCs/>
          <w:rtl/>
          <w:lang w:bidi="fa-IR"/>
        </w:rPr>
      </w:pPr>
    </w:p>
    <w:p w14:paraId="54119447" w14:textId="77777777" w:rsidR="004D4ECC" w:rsidRDefault="004D4ECC" w:rsidP="004D4ECC">
      <w:pPr>
        <w:spacing w:after="0"/>
        <w:rPr>
          <w:rFonts w:eastAsia="Calibri"/>
          <w:b/>
          <w:bCs/>
          <w:rtl/>
          <w:lang w:bidi="fa-IR"/>
        </w:rPr>
      </w:pPr>
    </w:p>
    <w:p w14:paraId="31C91F8A" w14:textId="77777777" w:rsidR="00C52783" w:rsidRDefault="00C52783" w:rsidP="004D4ECC">
      <w:pPr>
        <w:spacing w:after="100" w:afterAutospacing="1"/>
        <w:rPr>
          <w:rFonts w:eastAsia="Calibri"/>
          <w:b/>
          <w:bCs/>
          <w:rtl/>
          <w:lang w:bidi="fa-IR"/>
        </w:rPr>
      </w:pPr>
    </w:p>
    <w:p w14:paraId="0BCBACC7" w14:textId="77777777" w:rsidR="00C52783" w:rsidRDefault="00C52783" w:rsidP="004D4ECC">
      <w:pPr>
        <w:spacing w:after="100" w:afterAutospacing="1"/>
        <w:rPr>
          <w:rFonts w:eastAsia="Calibri"/>
          <w:b/>
          <w:bCs/>
          <w:rtl/>
          <w:lang w:bidi="fa-IR"/>
        </w:rPr>
      </w:pPr>
    </w:p>
    <w:p w14:paraId="1FB01840" w14:textId="77777777" w:rsidR="00C52783" w:rsidRDefault="00C52783" w:rsidP="004D4ECC">
      <w:pPr>
        <w:spacing w:after="100" w:afterAutospacing="1"/>
        <w:rPr>
          <w:rFonts w:eastAsia="Calibri"/>
          <w:b/>
          <w:bCs/>
          <w:rtl/>
          <w:lang w:bidi="fa-IR"/>
        </w:rPr>
      </w:pPr>
    </w:p>
    <w:p w14:paraId="419F0D71" w14:textId="77777777" w:rsidR="00C52783" w:rsidRDefault="00C52783" w:rsidP="004D4ECC">
      <w:pPr>
        <w:spacing w:after="100" w:afterAutospacing="1"/>
        <w:rPr>
          <w:rFonts w:eastAsia="Calibri"/>
          <w:b/>
          <w:bCs/>
          <w:rtl/>
          <w:lang w:bidi="fa-IR"/>
        </w:rPr>
      </w:pPr>
    </w:p>
    <w:p w14:paraId="0DD378C0" w14:textId="77777777" w:rsidR="00C52783" w:rsidRDefault="00C52783" w:rsidP="004D4ECC">
      <w:pPr>
        <w:spacing w:after="100" w:afterAutospacing="1"/>
        <w:rPr>
          <w:rFonts w:eastAsia="Calibri"/>
          <w:b/>
          <w:bCs/>
          <w:rtl/>
          <w:lang w:bidi="fa-IR"/>
        </w:rPr>
      </w:pPr>
    </w:p>
    <w:p w14:paraId="04CC2948" w14:textId="77777777" w:rsidR="00C52783" w:rsidRDefault="00C52783" w:rsidP="004D4ECC">
      <w:pPr>
        <w:spacing w:after="100" w:afterAutospacing="1"/>
        <w:rPr>
          <w:rFonts w:eastAsia="Calibri"/>
          <w:b/>
          <w:bCs/>
          <w:rtl/>
          <w:lang w:bidi="fa-IR"/>
        </w:rPr>
      </w:pPr>
    </w:p>
    <w:p w14:paraId="140EBE06" w14:textId="77777777" w:rsidR="006D23A7" w:rsidRDefault="006D23A7" w:rsidP="006D23A7">
      <w:pPr>
        <w:spacing w:after="0"/>
        <w:rPr>
          <w:rFonts w:eastAsia="Calibri"/>
          <w:b/>
          <w:bCs/>
          <w:rtl/>
          <w:lang w:bidi="fa-IR"/>
        </w:rPr>
      </w:pPr>
    </w:p>
    <w:p w14:paraId="136B6DA4" w14:textId="77777777" w:rsidR="006D23A7" w:rsidRDefault="006D23A7" w:rsidP="004D4ECC">
      <w:pPr>
        <w:spacing w:after="100" w:afterAutospacing="1"/>
        <w:rPr>
          <w:rFonts w:eastAsia="Calibri"/>
          <w:b/>
          <w:bCs/>
          <w:lang w:bidi="fa-IR"/>
        </w:rPr>
      </w:pPr>
    </w:p>
    <w:p w14:paraId="4255FD71" w14:textId="77777777" w:rsidR="003F3E4C" w:rsidRDefault="003F3E4C" w:rsidP="003F3E4C">
      <w:pPr>
        <w:spacing w:after="0"/>
        <w:rPr>
          <w:rFonts w:eastAsia="Calibri"/>
          <w:b/>
          <w:bCs/>
          <w:rtl/>
          <w:lang w:bidi="fa-IR"/>
        </w:rPr>
      </w:pPr>
    </w:p>
    <w:p w14:paraId="3525E918" w14:textId="77777777" w:rsidR="00E259A6" w:rsidRDefault="00E259A6" w:rsidP="003F3E4C">
      <w:pPr>
        <w:spacing w:after="0"/>
        <w:rPr>
          <w:rFonts w:eastAsia="Calibri"/>
          <w:b/>
          <w:bCs/>
          <w:lang w:bidi="fa-IR"/>
        </w:rPr>
      </w:pPr>
    </w:p>
    <w:p w14:paraId="34865BFE" w14:textId="77777777" w:rsidR="009D4507" w:rsidRDefault="009D4507" w:rsidP="003F3E4C">
      <w:pPr>
        <w:spacing w:after="0"/>
        <w:rPr>
          <w:rFonts w:eastAsia="Calibri"/>
          <w:b/>
          <w:bCs/>
          <w:rtl/>
          <w:lang w:bidi="fa-IR"/>
        </w:rPr>
      </w:pPr>
    </w:p>
    <w:p w14:paraId="5BEAC262" w14:textId="77777777" w:rsidR="009D4507" w:rsidRDefault="009D4507" w:rsidP="003F3E4C">
      <w:pPr>
        <w:spacing w:after="0"/>
        <w:rPr>
          <w:rFonts w:eastAsia="Calibri"/>
          <w:b/>
          <w:bCs/>
          <w:rtl/>
          <w:lang w:bidi="fa-IR"/>
        </w:rPr>
      </w:pPr>
    </w:p>
    <w:p w14:paraId="46318A04" w14:textId="77777777" w:rsidR="009D4507" w:rsidRDefault="009D4507" w:rsidP="003F3E4C">
      <w:pPr>
        <w:spacing w:after="0"/>
        <w:rPr>
          <w:rFonts w:eastAsia="Calibri"/>
          <w:b/>
          <w:bCs/>
          <w:rtl/>
          <w:lang w:bidi="fa-IR"/>
        </w:rPr>
      </w:pPr>
    </w:p>
    <w:p w14:paraId="1189CA4E" w14:textId="77777777" w:rsidR="009D4507" w:rsidRDefault="009D4507" w:rsidP="003F3E4C">
      <w:pPr>
        <w:spacing w:after="0"/>
        <w:rPr>
          <w:rFonts w:eastAsia="Calibri"/>
          <w:b/>
          <w:bCs/>
          <w:rtl/>
          <w:lang w:bidi="fa-IR"/>
        </w:rPr>
      </w:pPr>
    </w:p>
    <w:p w14:paraId="46819471" w14:textId="77777777" w:rsidR="009D4507" w:rsidRDefault="009D4507" w:rsidP="003F3E4C">
      <w:pPr>
        <w:spacing w:after="0"/>
        <w:rPr>
          <w:rFonts w:eastAsia="Calibri"/>
          <w:b/>
          <w:bCs/>
          <w:rtl/>
          <w:lang w:bidi="fa-IR"/>
        </w:rPr>
      </w:pPr>
    </w:p>
    <w:p w14:paraId="538C4EAC" w14:textId="77777777" w:rsidR="009D4507" w:rsidRDefault="009D4507" w:rsidP="003F3E4C">
      <w:pPr>
        <w:spacing w:after="0"/>
        <w:rPr>
          <w:rFonts w:eastAsia="Calibri"/>
          <w:b/>
          <w:bCs/>
          <w:rtl/>
          <w:lang w:bidi="fa-IR"/>
        </w:rPr>
      </w:pPr>
    </w:p>
    <w:p w14:paraId="4DA3889F" w14:textId="753C4E66" w:rsidR="00570E64" w:rsidRDefault="00CF4F96" w:rsidP="00CF4F96">
      <w:pPr>
        <w:ind w:left="0"/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80976E" wp14:editId="2E3682D4">
                <wp:simplePos x="0" y="0"/>
                <wp:positionH relativeFrom="margin">
                  <wp:posOffset>51898</wp:posOffset>
                </wp:positionH>
                <wp:positionV relativeFrom="paragraph">
                  <wp:posOffset>212675</wp:posOffset>
                </wp:positionV>
                <wp:extent cx="6438900" cy="1927654"/>
                <wp:effectExtent l="0" t="0" r="12700" b="15875"/>
                <wp:wrapNone/>
                <wp:docPr id="170773799" name="Text Box 170773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9276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5BE05" w14:textId="7B1357C4" w:rsidR="00203FD0" w:rsidRPr="00ED0C00" w:rsidRDefault="00570E64" w:rsidP="00ED0C00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595AFD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پاسخ</w:t>
                            </w:r>
                            <w:r w:rsidRPr="00595AFD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8C51422" w14:textId="0830706D" w:rsidR="00CF4F96" w:rsidRDefault="00CF4F96" w:rsidP="00CF4F96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697A2E" w:rsidRPr="004D6B00" w14:paraId="15C4198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A250A5" w14:textId="77777777" w:rsidR="00CF4F96" w:rsidRPr="006D23A7" w:rsidRDefault="00CF4F96" w:rsidP="00CF4F9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FC79D2" w14:textId="77777777" w:rsidR="00CF4F96" w:rsidRDefault="00CF4F96" w:rsidP="00CF4F9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DA49C0" w14:textId="77777777" w:rsidR="00CF4F96" w:rsidRPr="006D23A7" w:rsidRDefault="00CF4F96" w:rsidP="00CF4F9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C2A23" w14:textId="77777777" w:rsidR="00CF4F96" w:rsidRPr="006D23A7" w:rsidRDefault="00CF4F96" w:rsidP="00CF4F9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F93CF6" w14:textId="77777777" w:rsidR="00CF4F96" w:rsidRPr="006D23A7" w:rsidRDefault="00CF4F96" w:rsidP="00CF4F9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A45E58" w14:textId="77777777" w:rsidR="00CF4F96" w:rsidRPr="006D23A7" w:rsidRDefault="00CF4F96" w:rsidP="00CF4F9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48276B" w:rsidRPr="004D6B00" w14:paraId="271C3C19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153048" w14:textId="27E6C2AF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EA0FE1" w14:textId="30300668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6FD66C" w14:textId="4E411DE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81C31A" w14:textId="43AD6EB9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269C6E" w14:textId="3E3FC5B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4BF5AA" w14:textId="6D174D70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8276B" w:rsidRPr="004D6B00" w14:paraId="74D2783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23F552" w14:textId="65BB1BA9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87060E" w14:textId="31554790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003AED" w14:textId="3D55D620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E168E4" w14:textId="2015D7E8" w:rsidR="0048276B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81E805" w14:textId="672AFB1E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AEBE97" w14:textId="75340183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BE6C8D" w:rsidRPr="004D6B00" w14:paraId="2E77E8A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66989A" w14:textId="1EAFA09B" w:rsidR="00BE6C8D" w:rsidRPr="00EC452F" w:rsidRDefault="00697A2E" w:rsidP="00CF4F9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F93560" w14:textId="7D9F6B1B" w:rsidR="00BE6C8D" w:rsidRPr="00EC452F" w:rsidRDefault="00697A2E" w:rsidP="00CF4F9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8146CA" w14:textId="41A54D9E" w:rsidR="00BE6C8D" w:rsidRPr="00EC452F" w:rsidRDefault="00697A2E" w:rsidP="00CF4F9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85A5F4" w14:textId="0322C549" w:rsidR="00BE6C8D" w:rsidRDefault="00697A2E" w:rsidP="00CF4F9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3C2AB3" w14:textId="47A79598" w:rsidR="00BE6C8D" w:rsidRPr="00EC452F" w:rsidRDefault="00697A2E" w:rsidP="00CF4F9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3F038D" w14:textId="3CB35A9A" w:rsidR="00BE6C8D" w:rsidRPr="00EC452F" w:rsidRDefault="00697A2E" w:rsidP="00CF4F9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3494A03F" w14:textId="77777777" w:rsidR="00570E64" w:rsidRDefault="00570E64" w:rsidP="00570E64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</w:p>
                          <w:p w14:paraId="44D44F74" w14:textId="77777777" w:rsidR="00570E64" w:rsidRPr="00C0076A" w:rsidRDefault="00570E64" w:rsidP="00570E64">
                            <w:pPr>
                              <w:ind w:left="0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976E" id="Text Box 170773799" o:spid="_x0000_s1028" type="#_x0000_t202" style="position:absolute;left:0;text-align:left;margin-left:4.1pt;margin-top:16.75pt;width:507pt;height:151.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" fillcolor="window" strokeweight=".5pt">
                <v:textbox>
                  <w:txbxContent>
                    <w:p w14:paraId="4555BE05" w14:textId="7B1357C4" w:rsidR="00203FD0" w:rsidRPr="00ED0C00" w:rsidRDefault="00570E64" w:rsidP="00ED0C00">
                      <w:pPr>
                        <w:rPr>
                          <w:b/>
                          <w:bCs/>
                          <w:lang w:bidi="fa-IR"/>
                        </w:rPr>
                      </w:pPr>
                      <w:r w:rsidRPr="00595AFD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پاسخ</w:t>
                      </w:r>
                      <w:r w:rsidRPr="00595AFD">
                        <w:rPr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58C51422" w14:textId="0830706D" w:rsidR="00CF4F96" w:rsidRDefault="00CF4F96" w:rsidP="00CF4F96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697A2E" w:rsidRPr="004D6B00" w14:paraId="15C4198F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BA250A5" w14:textId="77777777" w:rsidR="00CF4F96" w:rsidRPr="006D23A7" w:rsidRDefault="00CF4F96" w:rsidP="00CF4F9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CFC79D2" w14:textId="77777777" w:rsidR="00CF4F96" w:rsidRDefault="00CF4F96" w:rsidP="00CF4F9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CDA49C0" w14:textId="77777777" w:rsidR="00CF4F96" w:rsidRPr="006D23A7" w:rsidRDefault="00CF4F96" w:rsidP="00CF4F9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D4C2A23" w14:textId="77777777" w:rsidR="00CF4F96" w:rsidRPr="006D23A7" w:rsidRDefault="00CF4F96" w:rsidP="00CF4F96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F93CF6" w14:textId="77777777" w:rsidR="00CF4F96" w:rsidRPr="006D23A7" w:rsidRDefault="00CF4F96" w:rsidP="00CF4F96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A45E58" w14:textId="77777777" w:rsidR="00CF4F96" w:rsidRPr="006D23A7" w:rsidRDefault="00CF4F96" w:rsidP="00CF4F9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48276B" w:rsidRPr="004D6B00" w14:paraId="271C3C19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F153048" w14:textId="27E6C2AF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AEA0FE1" w14:textId="30300668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06FD66C" w14:textId="4E411DE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D81C31A" w14:textId="43AD6EB9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6269C6E" w14:textId="3E3FC5B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24BF5AA" w14:textId="6D174D70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48276B" w:rsidRPr="004D6B00" w14:paraId="74D2783A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223F552" w14:textId="65BB1BA9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87060E" w14:textId="31554790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003AED" w14:textId="3D55D620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E168E4" w14:textId="2015D7E8" w:rsidR="0048276B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81E805" w14:textId="672AFB1E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AEBE97" w14:textId="75340183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  <w:tr w:rsidR="00BE6C8D" w:rsidRPr="004D6B00" w14:paraId="2E77E8A1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66989A" w14:textId="1EAFA09B" w:rsidR="00BE6C8D" w:rsidRPr="00EC452F" w:rsidRDefault="00697A2E" w:rsidP="00CF4F9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F93560" w14:textId="7D9F6B1B" w:rsidR="00BE6C8D" w:rsidRPr="00EC452F" w:rsidRDefault="00697A2E" w:rsidP="00CF4F9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8146CA" w14:textId="41A54D9E" w:rsidR="00BE6C8D" w:rsidRPr="00EC452F" w:rsidRDefault="00697A2E" w:rsidP="00CF4F9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85A5F4" w14:textId="0322C549" w:rsidR="00BE6C8D" w:rsidRDefault="00697A2E" w:rsidP="00CF4F9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3C2AB3" w14:textId="47A79598" w:rsidR="00BE6C8D" w:rsidRPr="00EC452F" w:rsidRDefault="00697A2E" w:rsidP="00CF4F9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3F038D" w14:textId="3CB35A9A" w:rsidR="00BE6C8D" w:rsidRPr="00EC452F" w:rsidRDefault="00697A2E" w:rsidP="00CF4F9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3494A03F" w14:textId="77777777" w:rsidR="00570E64" w:rsidRDefault="00570E64" w:rsidP="00570E64">
                      <w:pPr>
                        <w:ind w:left="0"/>
                        <w:rPr>
                          <w:rtl/>
                          <w:lang w:bidi="fa-IR"/>
                        </w:rPr>
                      </w:pPr>
                    </w:p>
                    <w:p w14:paraId="44D44F74" w14:textId="77777777" w:rsidR="00570E64" w:rsidRPr="00C0076A" w:rsidRDefault="00570E64" w:rsidP="00570E64">
                      <w:pPr>
                        <w:ind w:left="0"/>
                        <w:rPr>
                          <w:rFonts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ADAF2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0025421E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2A6E0716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19A971F8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70EC300D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011E27D5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537D28B1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1DE22DF1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3FC09EAA" w14:textId="77777777" w:rsidR="00E34710" w:rsidRDefault="00E34710" w:rsidP="00E34710">
      <w:pPr>
        <w:ind w:left="0"/>
        <w:rPr>
          <w:rFonts w:eastAsia="Calibri" w:cs="Times New Roman"/>
          <w:b/>
          <w:bCs/>
          <w:lang w:bidi="fa-IR"/>
        </w:rPr>
      </w:pPr>
    </w:p>
    <w:p w14:paraId="6C7F1E52" w14:textId="1081A163" w:rsidR="00740912" w:rsidRPr="00E34710" w:rsidRDefault="003F3E4C" w:rsidP="00E34710">
      <w:pPr>
        <w:ind w:left="0"/>
        <w:rPr>
          <w:rFonts w:eastAsia="Calibri"/>
          <w:b/>
          <w:bCs/>
          <w:rtl/>
          <w:lang w:bidi="fa-IR"/>
        </w:rPr>
      </w:pPr>
      <w:r>
        <w:rPr>
          <w:rFonts w:eastAsia="Calibri" w:hint="cs"/>
          <w:b/>
          <w:bCs/>
          <w:rtl/>
          <w:lang w:bidi="fa-IR"/>
        </w:rPr>
        <w:t>ج</w:t>
      </w:r>
      <w:r w:rsidR="00E020FB" w:rsidRPr="0098725F">
        <w:rPr>
          <w:rFonts w:eastAsia="Calibri" w:hint="cs"/>
          <w:b/>
          <w:bCs/>
          <w:rtl/>
          <w:lang w:bidi="fa-IR"/>
        </w:rPr>
        <w:t>)</w:t>
      </w:r>
      <w:r w:rsidR="00E020FB" w:rsidRPr="0098725F">
        <w:rPr>
          <w:rFonts w:eastAsia="Calibri" w:hint="cs"/>
          <w:rtl/>
          <w:lang w:bidi="fa-IR"/>
        </w:rPr>
        <w:t xml:space="preserve"> </w:t>
      </w:r>
      <w:proofErr w:type="spellStart"/>
      <w:r w:rsidRPr="008D42EB">
        <w:rPr>
          <w:rFonts w:eastAsia="Calibri"/>
          <w:rtl/>
          <w:lang w:bidi="fa-IR"/>
        </w:rPr>
        <w:t>ف</w:t>
      </w:r>
      <w:r w:rsidRPr="008D42EB">
        <w:rPr>
          <w:rFonts w:eastAsia="Calibri" w:hint="cs"/>
          <w:rtl/>
          <w:lang w:bidi="fa-IR"/>
        </w:rPr>
        <w:t>یلدهای</w:t>
      </w:r>
      <w:proofErr w:type="spellEnd"/>
      <w:r w:rsidRPr="008D42EB">
        <w:rPr>
          <w:rFonts w:eastAsia="Calibri"/>
          <w:rtl/>
          <w:lang w:bidi="fa-IR"/>
        </w:rPr>
        <w:t xml:space="preserve"> اصل</w:t>
      </w:r>
      <w:r w:rsidRPr="008D42EB">
        <w:rPr>
          <w:rFonts w:eastAsia="Calibri" w:hint="cs"/>
          <w:rtl/>
          <w:lang w:bidi="fa-IR"/>
        </w:rPr>
        <w:t>ی</w:t>
      </w:r>
      <w:r>
        <w:rPr>
          <w:rFonts w:eastAsia="Calibri" w:hint="cs"/>
          <w:rtl/>
          <w:lang w:bidi="fa-IR"/>
        </w:rPr>
        <w:t xml:space="preserve"> </w:t>
      </w:r>
      <w:r w:rsidRPr="008D42EB">
        <w:rPr>
          <w:rFonts w:eastAsia="Calibri"/>
          <w:rtl/>
          <w:lang w:bidi="fa-IR"/>
        </w:rPr>
        <w:t>پ</w:t>
      </w:r>
      <w:r w:rsidRPr="008D42EB">
        <w:rPr>
          <w:rFonts w:eastAsia="Calibri" w:hint="cs"/>
          <w:rtl/>
          <w:lang w:bidi="fa-IR"/>
        </w:rPr>
        <w:t>یام</w:t>
      </w:r>
      <w:r w:rsidRPr="008D42EB">
        <w:rPr>
          <w:rFonts w:eastAsia="Calibri"/>
          <w:rtl/>
          <w:lang w:bidi="fa-IR"/>
        </w:rPr>
        <w:t xml:space="preserve"> </w:t>
      </w:r>
      <w:r>
        <w:rPr>
          <w:rFonts w:eastAsia="Calibri" w:hint="cs"/>
          <w:rtl/>
          <w:lang w:bidi="fa-IR"/>
        </w:rPr>
        <w:t>پاسخ</w:t>
      </w:r>
      <w:r w:rsidRPr="008D42EB">
        <w:rPr>
          <w:rFonts w:eastAsia="Calibri"/>
          <w:rtl/>
          <w:lang w:bidi="fa-IR"/>
        </w:rPr>
        <w:t xml:space="preserve"> مس</w:t>
      </w:r>
      <w:r w:rsidRPr="008D42EB">
        <w:rPr>
          <w:rFonts w:eastAsia="Calibri" w:hint="cs"/>
          <w:rtl/>
          <w:lang w:bidi="fa-IR"/>
        </w:rPr>
        <w:t>یر</w:t>
      </w:r>
      <w:r>
        <w:rPr>
          <w:rStyle w:val="FootnoteReference"/>
          <w:rFonts w:eastAsia="Calibri"/>
          <w:rtl/>
          <w:lang w:bidi="fa-IR"/>
        </w:rPr>
        <w:footnoteReference w:id="2"/>
      </w:r>
      <w:r>
        <w:rPr>
          <w:rFonts w:eastAsia="Calibri" w:hint="cs"/>
          <w:rtl/>
          <w:lang w:bidi="fa-IR"/>
        </w:rPr>
        <w:t xml:space="preserve"> ارسالی و جدول </w:t>
      </w:r>
      <w:proofErr w:type="spellStart"/>
      <w:r>
        <w:rPr>
          <w:rFonts w:eastAsia="Calibri" w:hint="cs"/>
          <w:rtl/>
          <w:lang w:bidi="fa-IR"/>
        </w:rPr>
        <w:t>مسیریابی</w:t>
      </w:r>
      <w:proofErr w:type="spellEnd"/>
      <w:r>
        <w:rPr>
          <w:rFonts w:eastAsia="Calibri" w:hint="cs"/>
          <w:rtl/>
          <w:lang w:bidi="fa-IR"/>
        </w:rPr>
        <w:t xml:space="preserve"> </w:t>
      </w:r>
      <w:proofErr w:type="spellStart"/>
      <w:r>
        <w:rPr>
          <w:rFonts w:eastAsia="Calibri" w:hint="cs"/>
          <w:rtl/>
          <w:lang w:bidi="fa-IR"/>
        </w:rPr>
        <w:t>بروزشده</w:t>
      </w:r>
      <w:proofErr w:type="spellEnd"/>
      <w:r>
        <w:rPr>
          <w:rFonts w:eastAsia="Calibri"/>
          <w:lang w:bidi="fa-IR"/>
        </w:rPr>
        <w:t xml:space="preserve"> </w:t>
      </w:r>
      <w:r>
        <w:rPr>
          <w:rFonts w:eastAsia="Calibri" w:hint="cs"/>
          <w:rtl/>
          <w:lang w:bidi="fa-IR"/>
        </w:rPr>
        <w:t>را در</w:t>
      </w:r>
      <w:r>
        <w:rPr>
          <w:rFonts w:eastAsia="Calibri"/>
          <w:lang w:bidi="fa-IR"/>
        </w:rPr>
        <w:t xml:space="preserve"> </w:t>
      </w:r>
      <w:r>
        <w:rPr>
          <w:rFonts w:eastAsia="Calibri" w:hint="cs"/>
          <w:rtl/>
          <w:lang w:bidi="fa-IR"/>
        </w:rPr>
        <w:t xml:space="preserve">همه </w:t>
      </w:r>
      <w:proofErr w:type="spellStart"/>
      <w:r>
        <w:rPr>
          <w:rFonts w:eastAsia="Calibri" w:hint="cs"/>
          <w:rtl/>
          <w:lang w:bidi="fa-IR"/>
        </w:rPr>
        <w:t>گره‌هایی</w:t>
      </w:r>
      <w:proofErr w:type="spellEnd"/>
      <w:r>
        <w:rPr>
          <w:rFonts w:eastAsia="Calibri" w:hint="cs"/>
          <w:rtl/>
          <w:lang w:bidi="fa-IR"/>
        </w:rPr>
        <w:t xml:space="preserve"> که در مسیر این پیام هستند </w:t>
      </w:r>
      <w:r w:rsidRPr="008D42EB">
        <w:rPr>
          <w:rFonts w:eastAsia="Calibri"/>
          <w:rtl/>
          <w:lang w:bidi="fa-IR"/>
        </w:rPr>
        <w:t>تکم</w:t>
      </w:r>
      <w:r w:rsidRPr="008D42EB">
        <w:rPr>
          <w:rFonts w:eastAsia="Calibri" w:hint="cs"/>
          <w:rtl/>
          <w:lang w:bidi="fa-IR"/>
        </w:rPr>
        <w:t>یل</w:t>
      </w:r>
      <w:r w:rsidRPr="008D42EB">
        <w:rPr>
          <w:rFonts w:eastAsia="Calibri"/>
          <w:rtl/>
          <w:lang w:bidi="fa-IR"/>
        </w:rPr>
        <w:t xml:space="preserve"> کن</w:t>
      </w:r>
      <w:r w:rsidRPr="008D42EB">
        <w:rPr>
          <w:rFonts w:eastAsia="Calibri" w:hint="cs"/>
          <w:rtl/>
          <w:lang w:bidi="fa-IR"/>
        </w:rPr>
        <w:t>ید</w:t>
      </w:r>
      <w:r w:rsidRPr="008D42EB">
        <w:rPr>
          <w:rFonts w:eastAsia="Calibri"/>
          <w:rtl/>
          <w:lang w:bidi="fa-IR"/>
        </w:rPr>
        <w:t>.</w:t>
      </w:r>
    </w:p>
    <w:p w14:paraId="0B9E4E67" w14:textId="6E412AA6" w:rsidR="00E020FB" w:rsidRPr="0098725F" w:rsidRDefault="00E34710" w:rsidP="00740912">
      <w:pPr>
        <w:spacing w:before="100" w:beforeAutospacing="1" w:after="100" w:afterAutospacing="1"/>
        <w:rPr>
          <w:rFonts w:eastAsia="Calibri"/>
          <w:rtl/>
          <w:lang w:bidi="fa-IR"/>
        </w:rPr>
      </w:pPr>
      <w:r w:rsidRPr="0098725F">
        <w:rPr>
          <w:rFonts w:eastAsia="Calibr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762A9D" wp14:editId="5FB78352">
                <wp:simplePos x="0" y="0"/>
                <wp:positionH relativeFrom="margin">
                  <wp:posOffset>23374</wp:posOffset>
                </wp:positionH>
                <wp:positionV relativeFrom="paragraph">
                  <wp:posOffset>34822</wp:posOffset>
                </wp:positionV>
                <wp:extent cx="6467475" cy="3910296"/>
                <wp:effectExtent l="0" t="0" r="952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9102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45950" w14:textId="6C1D1BFA" w:rsidR="00E020FB" w:rsidRDefault="008400FE" w:rsidP="00B31364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595AFD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پاسخ</w:t>
                            </w:r>
                            <w:r w:rsidRPr="00595AFD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5E4B1078" w14:textId="77777777" w:rsidR="00BE2B65" w:rsidRDefault="00BE2B65" w:rsidP="00BB0AD2">
                            <w:pPr>
                              <w:rPr>
                                <w:lang w:bidi="fa-IR"/>
                              </w:rPr>
                            </w:pPr>
                          </w:p>
                          <w:p w14:paraId="5874CD91" w14:textId="03C2ABF2" w:rsidR="00BB0AD2" w:rsidRPr="00C0076A" w:rsidRDefault="00BB0AD2" w:rsidP="00BB0AD2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پاسخ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مسیر را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8"/>
                              <w:gridCol w:w="1927"/>
                              <w:gridCol w:w="2070"/>
                              <w:gridCol w:w="1080"/>
                              <w:gridCol w:w="904"/>
                              <w:gridCol w:w="1948"/>
                            </w:tblGrid>
                            <w:tr w:rsidR="00EA766D" w:rsidRPr="00C0076A" w14:paraId="459342D0" w14:textId="77777777" w:rsidTr="00EA766D">
                              <w:trPr>
                                <w:jc w:val="center"/>
                              </w:trPr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13FF1BFB" w14:textId="7917235F" w:rsidR="00EA766D" w:rsidRPr="00C0076A" w:rsidRDefault="00EA766D" w:rsidP="00BB0AD2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vAlign w:val="center"/>
                                </w:tcPr>
                                <w:p w14:paraId="36516B07" w14:textId="721E20A5" w:rsidR="00EA766D" w:rsidRPr="00C0076A" w:rsidRDefault="00EA766D" w:rsidP="00BB0AD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 xml:space="preserve">Prefix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Sz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3CE130AB" w14:textId="1F45B078" w:rsidR="00EA766D" w:rsidRPr="00C0076A" w:rsidRDefault="00EA766D" w:rsidP="00BB0AD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44A5B3E9" w14:textId="17B7FEF9" w:rsidR="00EA766D" w:rsidRPr="00C0076A" w:rsidRDefault="00EA766D" w:rsidP="00BB0AD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vAlign w:val="center"/>
                                </w:tcPr>
                                <w:p w14:paraId="2D91B43A" w14:textId="23F3CE68" w:rsidR="00EA766D" w:rsidRPr="00C0076A" w:rsidRDefault="00EA766D" w:rsidP="00BB0AD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49BBD2D0" w14:textId="39448578" w:rsidR="00EA766D" w:rsidRPr="00C0076A" w:rsidRDefault="00EA766D" w:rsidP="00BB0AD2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B0AD2" w:rsidRPr="00C0076A" w14:paraId="1AC0721E" w14:textId="77777777" w:rsidTr="00EA766D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3D7709D1" w14:textId="0AB243D6" w:rsidR="00BB0AD2" w:rsidRPr="00C0076A" w:rsidRDefault="00FC3A39" w:rsidP="00BB0AD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BB0AD2" w:rsidRPr="00C0076A" w14:paraId="215D3CCC" w14:textId="77777777" w:rsidTr="00EA766D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63E69E8C" w14:textId="2F4407A4" w:rsidR="00BB0AD2" w:rsidRPr="00C0076A" w:rsidRDefault="005F2062" w:rsidP="00BB0AD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  <w:r w:rsidR="001D7E3C">
                                    <w:rPr>
                                      <w:color w:val="FF0000"/>
                                      <w:lang w:bidi="fa-IR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BB0AD2" w:rsidRPr="00C0076A" w14:paraId="369E5F5B" w14:textId="77777777" w:rsidTr="00EA766D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10F23315" w14:textId="1E9CBB2A" w:rsidR="00BB0AD2" w:rsidRPr="00C0076A" w:rsidRDefault="00FC3A39" w:rsidP="00BB0AD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5F2062" w:rsidRPr="00C0076A" w14:paraId="46E617EC" w14:textId="77777777" w:rsidTr="00EA766D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7BA0122C" w14:textId="0FD2071D" w:rsidR="005F2062" w:rsidRPr="00C0076A" w:rsidRDefault="005F2062" w:rsidP="005F206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</w:tr>
                          </w:tbl>
                          <w:p w14:paraId="6226C0E3" w14:textId="77777777" w:rsidR="00BE2B65" w:rsidRDefault="00BE2B65" w:rsidP="0048276B">
                            <w:pPr>
                              <w:ind w:left="0"/>
                            </w:pPr>
                          </w:p>
                          <w:p w14:paraId="7316F387" w14:textId="56785A22" w:rsidR="0048276B" w:rsidRDefault="0048276B" w:rsidP="0048276B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48276B" w:rsidRPr="004D6B00" w14:paraId="31BA17F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897FB2" w14:textId="77777777" w:rsidR="0048276B" w:rsidRPr="006D23A7" w:rsidRDefault="0048276B" w:rsidP="0048276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F4C107" w14:textId="77777777" w:rsidR="0048276B" w:rsidRDefault="0048276B" w:rsidP="0048276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9E22ED" w14:textId="77777777" w:rsidR="0048276B" w:rsidRPr="006D23A7" w:rsidRDefault="0048276B" w:rsidP="0048276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AEC1D4" w14:textId="77777777" w:rsidR="0048276B" w:rsidRPr="006D23A7" w:rsidRDefault="0048276B" w:rsidP="0048276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4EB2DD" w14:textId="77777777" w:rsidR="0048276B" w:rsidRPr="006D23A7" w:rsidRDefault="0048276B" w:rsidP="0048276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30A1C0" w14:textId="77777777" w:rsidR="0048276B" w:rsidRPr="006D23A7" w:rsidRDefault="0048276B" w:rsidP="0048276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48276B" w:rsidRPr="004D6B00" w14:paraId="29BB3D9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35668C" w14:textId="18065169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ABD536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1F55FB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323E1A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851C99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A6F96B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8276B" w:rsidRPr="004D6B00" w14:paraId="4303AB0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357FED" w14:textId="58AF3671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796CEF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54CB63" w14:textId="7F1D412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, H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0B8881" w14:textId="77777777" w:rsidR="0048276B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809A26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A68330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48276B" w:rsidRPr="004D6B00" w14:paraId="59886D2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C5A055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4C6D3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6C86DD" w14:textId="142DAF61" w:rsidR="0048276B" w:rsidRPr="00EC452F" w:rsidRDefault="00383819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7E89A6" w14:textId="77777777" w:rsidR="0048276B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739C70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456D8C" w14:textId="77777777" w:rsidR="0048276B" w:rsidRPr="00EC452F" w:rsidRDefault="0048276B" w:rsidP="0048276B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6023FB33" w14:textId="77777777" w:rsidR="00BB0AD2" w:rsidRDefault="00BB0AD2" w:rsidP="00BB0AD2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</w:p>
                          <w:p w14:paraId="01D80CEF" w14:textId="77777777" w:rsidR="00BB0AD2" w:rsidRDefault="00BB0AD2" w:rsidP="00B31364">
                            <w:pP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2A9D" id="Text Box 11" o:spid="_x0000_s1029" type="#_x0000_t202" style="position:absolute;left:0;text-align:left;margin-left:1.85pt;margin-top:2.75pt;width:509.25pt;height:307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" fillcolor="window" strokeweight=".5pt">
                <v:textbox>
                  <w:txbxContent>
                    <w:p w14:paraId="05645950" w14:textId="6C1D1BFA" w:rsidR="00E020FB" w:rsidRDefault="008400FE" w:rsidP="00B31364">
                      <w:pPr>
                        <w:rPr>
                          <w:b/>
                          <w:bCs/>
                          <w:lang w:bidi="fa-IR"/>
                        </w:rPr>
                      </w:pPr>
                      <w:r w:rsidRPr="00595AFD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پاسخ</w:t>
                      </w:r>
                      <w:r w:rsidRPr="00595AFD">
                        <w:rPr>
                          <w:b/>
                          <w:bCs/>
                          <w:rtl/>
                          <w:lang w:bidi="fa-IR"/>
                        </w:rPr>
                        <w:t xml:space="preserve">: </w:t>
                      </w:r>
                    </w:p>
                    <w:p w14:paraId="5E4B1078" w14:textId="77777777" w:rsidR="00BE2B65" w:rsidRDefault="00BE2B65" w:rsidP="00BB0AD2">
                      <w:pPr>
                        <w:rPr>
                          <w:lang w:bidi="fa-IR"/>
                        </w:rPr>
                      </w:pPr>
                    </w:p>
                    <w:p w14:paraId="5874CD91" w14:textId="03C2ABF2" w:rsidR="00BB0AD2" w:rsidRPr="00C0076A" w:rsidRDefault="00BB0AD2" w:rsidP="00BB0AD2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پاسخ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مسیر را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48"/>
                        <w:gridCol w:w="1927"/>
                        <w:gridCol w:w="2070"/>
                        <w:gridCol w:w="1080"/>
                        <w:gridCol w:w="904"/>
                        <w:gridCol w:w="1948"/>
                      </w:tblGrid>
                      <w:tr w:rsidR="00EA766D" w:rsidRPr="00C0076A" w14:paraId="459342D0" w14:textId="77777777" w:rsidTr="00EA766D">
                        <w:trPr>
                          <w:jc w:val="center"/>
                        </w:trPr>
                        <w:tc>
                          <w:tcPr>
                            <w:tcW w:w="1948" w:type="dxa"/>
                            <w:vAlign w:val="center"/>
                          </w:tcPr>
                          <w:p w14:paraId="13FF1BFB" w14:textId="7917235F" w:rsidR="00EA766D" w:rsidRPr="00C0076A" w:rsidRDefault="00EA766D" w:rsidP="00BB0AD2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27" w:type="dxa"/>
                            <w:vAlign w:val="center"/>
                          </w:tcPr>
                          <w:p w14:paraId="36516B07" w14:textId="721E20A5" w:rsidR="00EA766D" w:rsidRPr="00C0076A" w:rsidRDefault="00EA766D" w:rsidP="00BB0AD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Prefix </w:t>
                            </w:r>
                            <w:proofErr w:type="spellStart"/>
                            <w:r>
                              <w:rPr>
                                <w:color w:val="FF0000"/>
                                <w:lang w:bidi="fa-IR"/>
                              </w:rPr>
                              <w:t>Sz</w:t>
                            </w:r>
                            <w:proofErr w:type="spellEnd"/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3CE130AB" w14:textId="1F45B078" w:rsidR="00EA766D" w:rsidRPr="00C0076A" w:rsidRDefault="00EA766D" w:rsidP="00BB0AD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44A5B3E9" w14:textId="17B7FEF9" w:rsidR="00EA766D" w:rsidRPr="00C0076A" w:rsidRDefault="00EA766D" w:rsidP="00BB0AD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4" w:type="dxa"/>
                            <w:vAlign w:val="center"/>
                          </w:tcPr>
                          <w:p w14:paraId="2D91B43A" w14:textId="23F3CE68" w:rsidR="00EA766D" w:rsidRPr="00C0076A" w:rsidRDefault="00EA766D" w:rsidP="00BB0AD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48" w:type="dxa"/>
                            <w:vAlign w:val="center"/>
                          </w:tcPr>
                          <w:p w14:paraId="49BBD2D0" w14:textId="39448578" w:rsidR="00EA766D" w:rsidRPr="00C0076A" w:rsidRDefault="00EA766D" w:rsidP="00BB0AD2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B0AD2" w:rsidRPr="00C0076A" w14:paraId="1AC0721E" w14:textId="77777777" w:rsidTr="00EA766D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3D7709D1" w14:textId="0AB243D6" w:rsidR="00BB0AD2" w:rsidRPr="00C0076A" w:rsidRDefault="00FC3A39" w:rsidP="00BB0AD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BB0AD2" w:rsidRPr="00C0076A" w14:paraId="215D3CCC" w14:textId="77777777" w:rsidTr="00EA766D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63E69E8C" w14:textId="2F4407A4" w:rsidR="00BB0AD2" w:rsidRPr="00C0076A" w:rsidRDefault="005F2062" w:rsidP="00BB0AD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  <w:r w:rsidR="001D7E3C">
                              <w:rPr>
                                <w:color w:val="FF0000"/>
                                <w:lang w:bidi="fa-IR"/>
                              </w:rPr>
                              <w:t>000</w:t>
                            </w:r>
                          </w:p>
                        </w:tc>
                      </w:tr>
                      <w:tr w:rsidR="00BB0AD2" w:rsidRPr="00C0076A" w14:paraId="369E5F5B" w14:textId="77777777" w:rsidTr="00EA766D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10F23315" w14:textId="1E9CBB2A" w:rsidR="00BB0AD2" w:rsidRPr="00C0076A" w:rsidRDefault="00FC3A39" w:rsidP="00BB0AD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5F2062" w:rsidRPr="00C0076A" w14:paraId="46E617EC" w14:textId="77777777" w:rsidTr="00EA766D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7BA0122C" w14:textId="0FD2071D" w:rsidR="005F2062" w:rsidRPr="00C0076A" w:rsidRDefault="005F2062" w:rsidP="005F206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</w:tr>
                    </w:tbl>
                    <w:p w14:paraId="6226C0E3" w14:textId="77777777" w:rsidR="00BE2B65" w:rsidRDefault="00BE2B65" w:rsidP="0048276B">
                      <w:pPr>
                        <w:ind w:left="0"/>
                      </w:pPr>
                    </w:p>
                    <w:p w14:paraId="7316F387" w14:textId="56785A22" w:rsidR="0048276B" w:rsidRDefault="0048276B" w:rsidP="0048276B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48276B" w:rsidRPr="004D6B00" w14:paraId="31BA17F2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897FB2" w14:textId="77777777" w:rsidR="0048276B" w:rsidRPr="006D23A7" w:rsidRDefault="0048276B" w:rsidP="0048276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F4C107" w14:textId="77777777" w:rsidR="0048276B" w:rsidRDefault="0048276B" w:rsidP="0048276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9E22ED" w14:textId="77777777" w:rsidR="0048276B" w:rsidRPr="006D23A7" w:rsidRDefault="0048276B" w:rsidP="0048276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CAEC1D4" w14:textId="77777777" w:rsidR="0048276B" w:rsidRPr="006D23A7" w:rsidRDefault="0048276B" w:rsidP="0048276B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74EB2DD" w14:textId="77777777" w:rsidR="0048276B" w:rsidRPr="006D23A7" w:rsidRDefault="0048276B" w:rsidP="0048276B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30A1C0" w14:textId="77777777" w:rsidR="0048276B" w:rsidRPr="006D23A7" w:rsidRDefault="0048276B" w:rsidP="0048276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48276B" w:rsidRPr="004D6B00" w14:paraId="29BB3D90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B35668C" w14:textId="18065169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ABD536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D1F55FB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6323E1A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0851C99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DA6F96B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48276B" w:rsidRPr="004D6B00" w14:paraId="4303AB0B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357FED" w14:textId="58AF3671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796CEF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54CB63" w14:textId="7F1D412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, H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0B8881" w14:textId="77777777" w:rsidR="0048276B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4809A26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A68330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  <w:tr w:rsidR="0048276B" w:rsidRPr="004D6B00" w14:paraId="59886D2C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EC5A055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4C6D3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6C86DD" w14:textId="142DAF61" w:rsidR="0048276B" w:rsidRPr="00EC452F" w:rsidRDefault="00383819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87E89A6" w14:textId="77777777" w:rsidR="0048276B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739C70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456D8C" w14:textId="77777777" w:rsidR="0048276B" w:rsidRPr="00EC452F" w:rsidRDefault="0048276B" w:rsidP="0048276B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6023FB33" w14:textId="77777777" w:rsidR="00BB0AD2" w:rsidRDefault="00BB0AD2" w:rsidP="00BB0AD2">
                      <w:pPr>
                        <w:ind w:left="0"/>
                        <w:rPr>
                          <w:rtl/>
                          <w:lang w:bidi="fa-IR"/>
                        </w:rPr>
                      </w:pPr>
                    </w:p>
                    <w:p w14:paraId="01D80CEF" w14:textId="77777777" w:rsidR="00BB0AD2" w:rsidRDefault="00BB0AD2" w:rsidP="00B31364">
                      <w:pPr>
                        <w:rPr>
                          <w:b/>
                          <w:bCs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26FFA" w14:textId="572179D3" w:rsidR="00E020FB" w:rsidRPr="0098725F" w:rsidRDefault="00E020FB" w:rsidP="00E020FB">
      <w:pPr>
        <w:spacing w:line="257" w:lineRule="auto"/>
        <w:rPr>
          <w:rFonts w:eastAsia="Calibri"/>
          <w:lang w:bidi="fa-IR"/>
        </w:rPr>
      </w:pPr>
    </w:p>
    <w:p w14:paraId="50FEAA41" w14:textId="4E338E38" w:rsidR="00E020FB" w:rsidRPr="0098725F" w:rsidRDefault="00E020FB" w:rsidP="00E020FB">
      <w:pPr>
        <w:spacing w:line="257" w:lineRule="auto"/>
        <w:rPr>
          <w:rFonts w:eastAsia="Calibri"/>
          <w:rtl/>
          <w:lang w:bidi="fa-IR"/>
        </w:rPr>
      </w:pPr>
    </w:p>
    <w:p w14:paraId="54D650AF" w14:textId="1D5114FB" w:rsidR="00E020FB" w:rsidRPr="0098725F" w:rsidRDefault="00E020FB" w:rsidP="00E020FB">
      <w:pPr>
        <w:spacing w:line="257" w:lineRule="auto"/>
        <w:rPr>
          <w:rFonts w:eastAsia="Calibri"/>
          <w:lang w:bidi="fa-IR"/>
        </w:rPr>
      </w:pPr>
    </w:p>
    <w:p w14:paraId="3CE237F2" w14:textId="37406495" w:rsidR="00E020FB" w:rsidRPr="0098725F" w:rsidRDefault="00E020FB" w:rsidP="00E020FB">
      <w:pPr>
        <w:spacing w:line="257" w:lineRule="auto"/>
        <w:rPr>
          <w:rFonts w:eastAsia="Calibri"/>
          <w:rtl/>
          <w:lang w:bidi="fa-IR"/>
        </w:rPr>
      </w:pPr>
    </w:p>
    <w:p w14:paraId="175F3C1E" w14:textId="7CF36232" w:rsidR="0057296A" w:rsidRDefault="0057296A" w:rsidP="00E020FB">
      <w:pPr>
        <w:spacing w:line="257" w:lineRule="auto"/>
        <w:rPr>
          <w:rFonts w:eastAsia="Calibri"/>
          <w:b/>
          <w:bCs/>
          <w:rtl/>
          <w:lang w:bidi="fa-IR"/>
        </w:rPr>
      </w:pPr>
    </w:p>
    <w:p w14:paraId="0787DEE3" w14:textId="690A445F" w:rsidR="003F3E4C" w:rsidRDefault="003F3E4C" w:rsidP="00E020FB">
      <w:pPr>
        <w:spacing w:line="257" w:lineRule="auto"/>
        <w:rPr>
          <w:rFonts w:eastAsia="Calibri"/>
          <w:b/>
          <w:bCs/>
          <w:rtl/>
          <w:lang w:bidi="fa-IR"/>
        </w:rPr>
      </w:pPr>
    </w:p>
    <w:p w14:paraId="027E50C2" w14:textId="634C5052" w:rsidR="003F3E4C" w:rsidRDefault="003F3E4C" w:rsidP="00E020FB">
      <w:pPr>
        <w:spacing w:line="257" w:lineRule="auto"/>
        <w:rPr>
          <w:rFonts w:eastAsia="Calibri"/>
          <w:b/>
          <w:bCs/>
          <w:rtl/>
          <w:lang w:bidi="fa-IR"/>
        </w:rPr>
      </w:pPr>
    </w:p>
    <w:p w14:paraId="42ECCEFC" w14:textId="3F1D9DF2" w:rsidR="003F3E4C" w:rsidRDefault="003F3E4C" w:rsidP="00E020FB">
      <w:pPr>
        <w:spacing w:line="257" w:lineRule="auto"/>
        <w:rPr>
          <w:rFonts w:eastAsia="Calibri"/>
          <w:b/>
          <w:bCs/>
          <w:rtl/>
          <w:lang w:bidi="fa-IR"/>
        </w:rPr>
      </w:pPr>
    </w:p>
    <w:p w14:paraId="11CD6F58" w14:textId="77777777" w:rsidR="003F3E4C" w:rsidRDefault="003F3E4C" w:rsidP="00E020FB">
      <w:pPr>
        <w:spacing w:line="257" w:lineRule="auto"/>
        <w:rPr>
          <w:rFonts w:eastAsia="Calibri"/>
          <w:b/>
          <w:bCs/>
          <w:rtl/>
          <w:lang w:bidi="fa-IR"/>
        </w:rPr>
      </w:pPr>
    </w:p>
    <w:p w14:paraId="6157B9B9" w14:textId="77777777" w:rsidR="00E259A6" w:rsidRDefault="00E259A6" w:rsidP="009D4507">
      <w:pPr>
        <w:spacing w:before="100" w:beforeAutospacing="1" w:after="100" w:afterAutospacing="1"/>
        <w:ind w:left="0"/>
        <w:rPr>
          <w:rFonts w:eastAsia="Calibri"/>
          <w:b/>
          <w:bCs/>
          <w:lang w:bidi="fa-IR"/>
        </w:rPr>
      </w:pPr>
    </w:p>
    <w:p w14:paraId="13A3AB35" w14:textId="77777777" w:rsidR="009D4507" w:rsidRDefault="009D4507">
      <w:pPr>
        <w:rPr>
          <w:rFonts w:eastAsia="Calibri"/>
          <w:b/>
          <w:bCs/>
          <w:rtl/>
          <w:lang w:bidi="fa-IR"/>
        </w:rPr>
      </w:pPr>
      <w:r>
        <w:rPr>
          <w:rFonts w:eastAsia="Calibri" w:cs="Times New Roman"/>
          <w:b/>
          <w:bCs/>
          <w:rtl/>
          <w:lang w:bidi="fa-IR"/>
        </w:rPr>
        <w:br w:type="page"/>
      </w:r>
    </w:p>
    <w:p w14:paraId="15E4F9E0" w14:textId="2F670759" w:rsidR="00E34710" w:rsidRDefault="00E34710" w:rsidP="00E34710">
      <w:pPr>
        <w:ind w:left="0"/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91B9AD" wp14:editId="63080DF7">
                <wp:simplePos x="0" y="0"/>
                <wp:positionH relativeFrom="margin">
                  <wp:posOffset>26670</wp:posOffset>
                </wp:positionH>
                <wp:positionV relativeFrom="paragraph">
                  <wp:posOffset>-1270</wp:posOffset>
                </wp:positionV>
                <wp:extent cx="6467475" cy="7196328"/>
                <wp:effectExtent l="0" t="0" r="9525" b="17780"/>
                <wp:wrapNone/>
                <wp:docPr id="2028405616" name="Text Box 2028405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71963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D088B" w14:textId="77777777" w:rsidR="00E34710" w:rsidRDefault="00E34710" w:rsidP="00E34710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595AFD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پاسخ</w:t>
                            </w:r>
                            <w:r w:rsidRPr="00595AFD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53289210" w14:textId="77777777" w:rsidR="00BE2B65" w:rsidRDefault="00BE2B65" w:rsidP="000D4DD6">
                            <w:pPr>
                              <w:rPr>
                                <w:lang w:bidi="fa-IR"/>
                              </w:rPr>
                            </w:pPr>
                          </w:p>
                          <w:p w14:paraId="402F5883" w14:textId="369026AD" w:rsidR="000D4DD6" w:rsidRPr="00C0076A" w:rsidRDefault="000D4DD6" w:rsidP="000D4DD6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پاسخ مسیر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از </w:t>
                            </w:r>
                            <w:r>
                              <w:rPr>
                                <w:lang w:bidi="fa-IR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8"/>
                              <w:gridCol w:w="1927"/>
                              <w:gridCol w:w="2070"/>
                              <w:gridCol w:w="1080"/>
                              <w:gridCol w:w="904"/>
                              <w:gridCol w:w="1948"/>
                            </w:tblGrid>
                            <w:tr w:rsidR="000D4DD6" w:rsidRPr="00C0076A" w14:paraId="47A21869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736367BD" w14:textId="4C89CC47" w:rsidR="000D4DD6" w:rsidRPr="00C0076A" w:rsidRDefault="00AB2354" w:rsidP="000D4DD6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vAlign w:val="center"/>
                                </w:tcPr>
                                <w:p w14:paraId="478FA8CF" w14:textId="77777777" w:rsidR="000D4DD6" w:rsidRPr="00C0076A" w:rsidRDefault="000D4DD6" w:rsidP="000D4DD6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 xml:space="preserve">Prefix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Sz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6D4BDD72" w14:textId="77777777" w:rsidR="000D4DD6" w:rsidRPr="00C0076A" w:rsidRDefault="000D4DD6" w:rsidP="000D4DD6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127B4CDD" w14:textId="77777777" w:rsidR="000D4DD6" w:rsidRPr="00C0076A" w:rsidRDefault="000D4DD6" w:rsidP="000D4DD6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vAlign w:val="center"/>
                                </w:tcPr>
                                <w:p w14:paraId="1F4063DF" w14:textId="77777777" w:rsidR="000D4DD6" w:rsidRPr="00C0076A" w:rsidRDefault="000D4DD6" w:rsidP="000D4DD6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04443496" w14:textId="77777777" w:rsidR="000D4DD6" w:rsidRPr="00C0076A" w:rsidRDefault="000D4DD6" w:rsidP="000D4DD6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44B76" w:rsidRPr="00C0076A" w14:paraId="0708533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308F5DA5" w14:textId="08960351" w:rsidR="00C44B76" w:rsidRPr="00C0076A" w:rsidRDefault="00FC3A39" w:rsidP="00C44B76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C44B76" w:rsidRPr="00C0076A" w14:paraId="05E81BE7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656C46E1" w14:textId="68956F74" w:rsidR="00C44B76" w:rsidRPr="00C0076A" w:rsidRDefault="00C44B76" w:rsidP="00C44B76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  <w:r w:rsidR="001D7E3C">
                                    <w:rPr>
                                      <w:color w:val="FF0000"/>
                                      <w:lang w:bidi="fa-IR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C44B76" w:rsidRPr="00C0076A" w14:paraId="2810D6C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3483318E" w14:textId="5C0A1ED5" w:rsidR="00C44B76" w:rsidRPr="00C0076A" w:rsidRDefault="00FC3A39" w:rsidP="00C44B76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C44B76" w:rsidRPr="00C0076A" w14:paraId="308E840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290B4623" w14:textId="23615FC1" w:rsidR="00C44B76" w:rsidRPr="00C0076A" w:rsidRDefault="00C44B76" w:rsidP="00C44B76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</w:tr>
                          </w:tbl>
                          <w:p w14:paraId="4232EBE2" w14:textId="77777777" w:rsidR="00BE2B65" w:rsidRDefault="00BE2B65" w:rsidP="000D4DD6">
                            <w:pPr>
                              <w:ind w:left="0"/>
                            </w:pPr>
                          </w:p>
                          <w:p w14:paraId="40FC257B" w14:textId="12F0FD52" w:rsidR="000D4DD6" w:rsidRDefault="000D4DD6" w:rsidP="000D4DD6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D7E3C">
                              <w:t>H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0D4DD6" w:rsidRPr="004D6B00" w14:paraId="1EDC46C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36B015" w14:textId="77777777" w:rsidR="000D4DD6" w:rsidRPr="006D23A7" w:rsidRDefault="000D4DD6" w:rsidP="000D4DD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0DEBA5" w14:textId="77777777" w:rsidR="000D4DD6" w:rsidRDefault="000D4DD6" w:rsidP="000D4DD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1606DC" w14:textId="77777777" w:rsidR="000D4DD6" w:rsidRPr="006D23A7" w:rsidRDefault="000D4DD6" w:rsidP="000D4DD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1211AB" w14:textId="77777777" w:rsidR="000D4DD6" w:rsidRPr="006D23A7" w:rsidRDefault="000D4DD6" w:rsidP="000D4DD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3CAEC0" w14:textId="77777777" w:rsidR="000D4DD6" w:rsidRPr="006D23A7" w:rsidRDefault="000D4DD6" w:rsidP="000D4DD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8EF98" w14:textId="77777777" w:rsidR="000D4DD6" w:rsidRPr="006D23A7" w:rsidRDefault="000D4DD6" w:rsidP="000D4DD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1D7E3C" w:rsidRPr="004D6B00" w14:paraId="3F5A5615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95033D" w14:textId="75027E3C" w:rsidR="001D7E3C" w:rsidRPr="00EC452F" w:rsidRDefault="001D7E3C" w:rsidP="001D7E3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A9E9B2" w14:textId="69E7B1B7" w:rsidR="001D7E3C" w:rsidRPr="00EC452F" w:rsidRDefault="001D7E3C" w:rsidP="001D7E3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76FD6C" w14:textId="6E876546" w:rsidR="001D7E3C" w:rsidRPr="00EC452F" w:rsidRDefault="00111A77" w:rsidP="001D7E3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E4F512" w14:textId="07007422" w:rsidR="001D7E3C" w:rsidRPr="00EC452F" w:rsidRDefault="001D7E3C" w:rsidP="001D7E3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9A8F67" w14:textId="74433B04" w:rsidR="001D7E3C" w:rsidRPr="00EC452F" w:rsidRDefault="001D7E3C" w:rsidP="001D7E3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7C306C" w14:textId="60988FA5" w:rsidR="001D7E3C" w:rsidRPr="00EC452F" w:rsidRDefault="001D7E3C" w:rsidP="001D7E3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0D4DD6" w:rsidRPr="004D6B00" w14:paraId="1EA085E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A53BF9" w14:textId="77777777" w:rsidR="000D4DD6" w:rsidRPr="00EC452F" w:rsidRDefault="000D4DD6" w:rsidP="000D4DD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FA78DA" w14:textId="0A47BA6D" w:rsidR="000D4DD6" w:rsidRPr="00EC452F" w:rsidRDefault="00111A77" w:rsidP="000D4DD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FB2247" w14:textId="0788351F" w:rsidR="000D4DD6" w:rsidRPr="00EC452F" w:rsidRDefault="00111A77" w:rsidP="000D4DD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5EEAE4" w14:textId="77777777" w:rsidR="000D4DD6" w:rsidRDefault="000D4DD6" w:rsidP="000D4DD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065F24A" w14:textId="046650C6" w:rsidR="000D4DD6" w:rsidRPr="00EC452F" w:rsidRDefault="00111A77" w:rsidP="000D4DD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0CC2F8" w14:textId="77777777" w:rsidR="000D4DD6" w:rsidRPr="00EC452F" w:rsidRDefault="000D4DD6" w:rsidP="000D4DD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4FB7EB49" w14:textId="77777777" w:rsidR="00E34710" w:rsidRDefault="00E34710" w:rsidP="00E34710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</w:p>
                          <w:p w14:paraId="655984D3" w14:textId="3731B216" w:rsidR="007B5F08" w:rsidRPr="00C0076A" w:rsidRDefault="007B5F08" w:rsidP="007B5F08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پاسخ مسیر از </w:t>
                            </w:r>
                            <w:r>
                              <w:rPr>
                                <w:lang w:bidi="fa-IR"/>
                              </w:rPr>
                              <w:t>G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8"/>
                              <w:gridCol w:w="1927"/>
                              <w:gridCol w:w="2070"/>
                              <w:gridCol w:w="1080"/>
                              <w:gridCol w:w="904"/>
                              <w:gridCol w:w="1948"/>
                            </w:tblGrid>
                            <w:tr w:rsidR="007B5F08" w:rsidRPr="00C0076A" w14:paraId="58EE05E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36498D6C" w14:textId="4A2A3B74" w:rsidR="007B5F08" w:rsidRPr="00C0076A" w:rsidRDefault="00B51D77" w:rsidP="007B5F08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vAlign w:val="center"/>
                                </w:tcPr>
                                <w:p w14:paraId="3EC346A5" w14:textId="77777777" w:rsidR="007B5F08" w:rsidRPr="00C0076A" w:rsidRDefault="007B5F08" w:rsidP="007B5F0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 xml:space="preserve">Prefix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Sz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6479FCAF" w14:textId="77777777" w:rsidR="007B5F08" w:rsidRPr="00C0076A" w:rsidRDefault="007B5F08" w:rsidP="007B5F0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36DFB020" w14:textId="77777777" w:rsidR="007B5F08" w:rsidRPr="00C0076A" w:rsidRDefault="007B5F08" w:rsidP="007B5F0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vAlign w:val="center"/>
                                </w:tcPr>
                                <w:p w14:paraId="3E747A57" w14:textId="77777777" w:rsidR="007B5F08" w:rsidRPr="00C0076A" w:rsidRDefault="007B5F08" w:rsidP="007B5F0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158636B9" w14:textId="77777777" w:rsidR="007B5F08" w:rsidRPr="00C0076A" w:rsidRDefault="007B5F08" w:rsidP="007B5F08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B5F08" w:rsidRPr="00C0076A" w14:paraId="3894AA46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3E64B586" w14:textId="77777777" w:rsidR="007B5F08" w:rsidRPr="00C0076A" w:rsidRDefault="007B5F08" w:rsidP="007B5F0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7B5F08" w:rsidRPr="00C0076A" w14:paraId="6E2198F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3A551C0B" w14:textId="77777777" w:rsidR="007B5F08" w:rsidRPr="00C0076A" w:rsidRDefault="007B5F08" w:rsidP="007B5F0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 w:rsidR="007B5F08" w:rsidRPr="00C0076A" w14:paraId="7F7B3999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19F5A302" w14:textId="77777777" w:rsidR="007B5F08" w:rsidRPr="00C0076A" w:rsidRDefault="007B5F08" w:rsidP="007B5F0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7B5F08" w:rsidRPr="00C0076A" w14:paraId="61ED855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355D936D" w14:textId="77777777" w:rsidR="007B5F08" w:rsidRPr="00C0076A" w:rsidRDefault="007B5F08" w:rsidP="007B5F0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</w:tr>
                          </w:tbl>
                          <w:p w14:paraId="32557186" w14:textId="77777777" w:rsidR="00BE2B65" w:rsidRDefault="00BE2B65" w:rsidP="007B5F08">
                            <w:pPr>
                              <w:ind w:left="0"/>
                            </w:pPr>
                          </w:p>
                          <w:p w14:paraId="7021B5D8" w14:textId="7FB087C4" w:rsidR="007B5F08" w:rsidRDefault="007B5F08" w:rsidP="007B5F08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G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7B5F08" w:rsidRPr="004D6B00" w14:paraId="6DFE79D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4A0BBD" w14:textId="77777777" w:rsidR="007B5F08" w:rsidRPr="006D23A7" w:rsidRDefault="007B5F08" w:rsidP="007B5F0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B13DA2" w14:textId="77777777" w:rsidR="007B5F08" w:rsidRDefault="007B5F08" w:rsidP="007B5F0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963FE0" w14:textId="77777777" w:rsidR="007B5F08" w:rsidRPr="006D23A7" w:rsidRDefault="007B5F08" w:rsidP="007B5F0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1D4DEB" w14:textId="77777777" w:rsidR="007B5F08" w:rsidRPr="006D23A7" w:rsidRDefault="007B5F08" w:rsidP="007B5F0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342E62C" w14:textId="77777777" w:rsidR="007B5F08" w:rsidRPr="006D23A7" w:rsidRDefault="007B5F08" w:rsidP="007B5F0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84E980" w14:textId="77777777" w:rsidR="007B5F08" w:rsidRPr="006D23A7" w:rsidRDefault="007B5F08" w:rsidP="007B5F0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7B5F08" w:rsidRPr="004D6B00" w14:paraId="6288F85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7E4155" w14:textId="77777777" w:rsidR="007B5F08" w:rsidRPr="00EC452F" w:rsidRDefault="007B5F08" w:rsidP="007B5F08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9D5249" w14:textId="13EFCBB1" w:rsidR="007B5F08" w:rsidRPr="00EC452F" w:rsidRDefault="0058646D" w:rsidP="007B5F08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6AB6C1" w14:textId="4A220457" w:rsidR="007B5F08" w:rsidRPr="00EC452F" w:rsidRDefault="007E4561" w:rsidP="007B5F08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F1C3E1" w14:textId="77777777" w:rsidR="007B5F08" w:rsidRDefault="007B5F08" w:rsidP="007B5F08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F490AB" w14:textId="13F52DC8" w:rsidR="007B5F08" w:rsidRPr="00EC452F" w:rsidRDefault="0058646D" w:rsidP="007B5F08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5EA265" w14:textId="77777777" w:rsidR="007B5F08" w:rsidRPr="00EC452F" w:rsidRDefault="007B5F08" w:rsidP="007B5F08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082DEFE9" w14:textId="77777777" w:rsidR="007B5F08" w:rsidRDefault="007B5F08" w:rsidP="00E34710">
                            <w:pP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B9AD" id="Text Box 2028405616" o:spid="_x0000_s1030" type="#_x0000_t202" style="position:absolute;left:0;text-align:left;margin-left:2.1pt;margin-top:-.1pt;width:509.25pt;height:566.6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" fillcolor="window" strokeweight=".5pt">
                <v:textbox>
                  <w:txbxContent>
                    <w:p w14:paraId="3AED088B" w14:textId="77777777" w:rsidR="00E34710" w:rsidRDefault="00E34710" w:rsidP="00E34710">
                      <w:pPr>
                        <w:rPr>
                          <w:b/>
                          <w:bCs/>
                          <w:lang w:bidi="fa-IR"/>
                        </w:rPr>
                      </w:pPr>
                      <w:r w:rsidRPr="00595AFD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پاسخ</w:t>
                      </w:r>
                      <w:r w:rsidRPr="00595AFD">
                        <w:rPr>
                          <w:b/>
                          <w:bCs/>
                          <w:rtl/>
                          <w:lang w:bidi="fa-IR"/>
                        </w:rPr>
                        <w:t xml:space="preserve">: </w:t>
                      </w:r>
                    </w:p>
                    <w:p w14:paraId="53289210" w14:textId="77777777" w:rsidR="00BE2B65" w:rsidRDefault="00BE2B65" w:rsidP="000D4DD6">
                      <w:pPr>
                        <w:rPr>
                          <w:lang w:bidi="fa-IR"/>
                        </w:rPr>
                      </w:pPr>
                    </w:p>
                    <w:p w14:paraId="402F5883" w14:textId="369026AD" w:rsidR="000D4DD6" w:rsidRPr="00C0076A" w:rsidRDefault="000D4DD6" w:rsidP="000D4DD6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پاسخ مسیر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از </w:t>
                      </w:r>
                      <w:r>
                        <w:rPr>
                          <w:lang w:bidi="fa-IR"/>
                        </w:rPr>
                        <w:t>H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48"/>
                        <w:gridCol w:w="1927"/>
                        <w:gridCol w:w="2070"/>
                        <w:gridCol w:w="1080"/>
                        <w:gridCol w:w="904"/>
                        <w:gridCol w:w="1948"/>
                      </w:tblGrid>
                      <w:tr w:rsidR="000D4DD6" w:rsidRPr="00C0076A" w14:paraId="47A21869" w14:textId="77777777" w:rsidTr="00642BDE">
                        <w:trPr>
                          <w:jc w:val="center"/>
                        </w:trPr>
                        <w:tc>
                          <w:tcPr>
                            <w:tcW w:w="1948" w:type="dxa"/>
                            <w:vAlign w:val="center"/>
                          </w:tcPr>
                          <w:p w14:paraId="736367BD" w14:textId="4C89CC47" w:rsidR="000D4DD6" w:rsidRPr="00C0076A" w:rsidRDefault="00AB2354" w:rsidP="000D4DD6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27" w:type="dxa"/>
                            <w:vAlign w:val="center"/>
                          </w:tcPr>
                          <w:p w14:paraId="478FA8CF" w14:textId="77777777" w:rsidR="000D4DD6" w:rsidRPr="00C0076A" w:rsidRDefault="000D4DD6" w:rsidP="000D4DD6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Prefix </w:t>
                            </w:r>
                            <w:proofErr w:type="spellStart"/>
                            <w:r>
                              <w:rPr>
                                <w:color w:val="FF0000"/>
                                <w:lang w:bidi="fa-IR"/>
                              </w:rPr>
                              <w:t>Sz</w:t>
                            </w:r>
                            <w:proofErr w:type="spellEnd"/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6D4BDD72" w14:textId="77777777" w:rsidR="000D4DD6" w:rsidRPr="00C0076A" w:rsidRDefault="000D4DD6" w:rsidP="000D4DD6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127B4CDD" w14:textId="77777777" w:rsidR="000D4DD6" w:rsidRPr="00C0076A" w:rsidRDefault="000D4DD6" w:rsidP="000D4DD6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4" w:type="dxa"/>
                            <w:vAlign w:val="center"/>
                          </w:tcPr>
                          <w:p w14:paraId="1F4063DF" w14:textId="77777777" w:rsidR="000D4DD6" w:rsidRPr="00C0076A" w:rsidRDefault="000D4DD6" w:rsidP="000D4DD6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48" w:type="dxa"/>
                            <w:vAlign w:val="center"/>
                          </w:tcPr>
                          <w:p w14:paraId="04443496" w14:textId="77777777" w:rsidR="000D4DD6" w:rsidRPr="00C0076A" w:rsidRDefault="000D4DD6" w:rsidP="000D4DD6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C44B76" w:rsidRPr="00C0076A" w14:paraId="07085332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308F5DA5" w14:textId="08960351" w:rsidR="00C44B76" w:rsidRPr="00C0076A" w:rsidRDefault="00FC3A39" w:rsidP="00C44B76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C44B76" w:rsidRPr="00C0076A" w14:paraId="05E81BE7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656C46E1" w14:textId="68956F74" w:rsidR="00C44B76" w:rsidRPr="00C0076A" w:rsidRDefault="00C44B76" w:rsidP="00C44B76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  <w:r w:rsidR="001D7E3C">
                              <w:rPr>
                                <w:color w:val="FF0000"/>
                                <w:lang w:bidi="fa-IR"/>
                              </w:rPr>
                              <w:t>000</w:t>
                            </w:r>
                          </w:p>
                        </w:tc>
                      </w:tr>
                      <w:tr w:rsidR="00C44B76" w:rsidRPr="00C0076A" w14:paraId="2810D6C0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3483318E" w14:textId="5C0A1ED5" w:rsidR="00C44B76" w:rsidRPr="00C0076A" w:rsidRDefault="00FC3A39" w:rsidP="00C44B76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C44B76" w:rsidRPr="00C0076A" w14:paraId="308E8402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290B4623" w14:textId="23615FC1" w:rsidR="00C44B76" w:rsidRPr="00C0076A" w:rsidRDefault="00C44B76" w:rsidP="00C44B76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</w:tr>
                    </w:tbl>
                    <w:p w14:paraId="4232EBE2" w14:textId="77777777" w:rsidR="00BE2B65" w:rsidRDefault="00BE2B65" w:rsidP="000D4DD6">
                      <w:pPr>
                        <w:ind w:left="0"/>
                      </w:pPr>
                    </w:p>
                    <w:p w14:paraId="40FC257B" w14:textId="12F0FD52" w:rsidR="000D4DD6" w:rsidRDefault="000D4DD6" w:rsidP="000D4DD6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1D7E3C">
                        <w:t>H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0D4DD6" w:rsidRPr="004D6B00" w14:paraId="1EDC46C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436B015" w14:textId="77777777" w:rsidR="000D4DD6" w:rsidRPr="006D23A7" w:rsidRDefault="000D4DD6" w:rsidP="000D4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0DEBA5" w14:textId="77777777" w:rsidR="000D4DD6" w:rsidRDefault="000D4DD6" w:rsidP="000D4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1606DC" w14:textId="77777777" w:rsidR="000D4DD6" w:rsidRPr="006D23A7" w:rsidRDefault="000D4DD6" w:rsidP="000D4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E1211AB" w14:textId="77777777" w:rsidR="000D4DD6" w:rsidRPr="006D23A7" w:rsidRDefault="000D4DD6" w:rsidP="000D4DD6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63CAEC0" w14:textId="77777777" w:rsidR="000D4DD6" w:rsidRPr="006D23A7" w:rsidRDefault="000D4DD6" w:rsidP="000D4DD6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108EF98" w14:textId="77777777" w:rsidR="000D4DD6" w:rsidRPr="006D23A7" w:rsidRDefault="000D4DD6" w:rsidP="000D4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1D7E3C" w:rsidRPr="004D6B00" w14:paraId="3F5A5615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95033D" w14:textId="75027E3C" w:rsidR="001D7E3C" w:rsidRPr="00EC452F" w:rsidRDefault="001D7E3C" w:rsidP="001D7E3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A9E9B2" w14:textId="69E7B1B7" w:rsidR="001D7E3C" w:rsidRPr="00EC452F" w:rsidRDefault="001D7E3C" w:rsidP="001D7E3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76FD6C" w14:textId="6E876546" w:rsidR="001D7E3C" w:rsidRPr="00EC452F" w:rsidRDefault="00111A77" w:rsidP="001D7E3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E4F512" w14:textId="07007422" w:rsidR="001D7E3C" w:rsidRPr="00EC452F" w:rsidRDefault="001D7E3C" w:rsidP="001D7E3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49A8F67" w14:textId="74433B04" w:rsidR="001D7E3C" w:rsidRPr="00EC452F" w:rsidRDefault="001D7E3C" w:rsidP="001D7E3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87C306C" w14:textId="60988FA5" w:rsidR="001D7E3C" w:rsidRPr="00EC452F" w:rsidRDefault="001D7E3C" w:rsidP="001D7E3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  <w:tr w:rsidR="000D4DD6" w:rsidRPr="004D6B00" w14:paraId="1EA085E1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7A53BF9" w14:textId="77777777" w:rsidR="000D4DD6" w:rsidRPr="00EC452F" w:rsidRDefault="000D4DD6" w:rsidP="000D4DD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FA78DA" w14:textId="0A47BA6D" w:rsidR="000D4DD6" w:rsidRPr="00EC452F" w:rsidRDefault="00111A77" w:rsidP="000D4DD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FB2247" w14:textId="0788351F" w:rsidR="000D4DD6" w:rsidRPr="00EC452F" w:rsidRDefault="00111A77" w:rsidP="000D4DD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5EEAE4" w14:textId="77777777" w:rsidR="000D4DD6" w:rsidRDefault="000D4DD6" w:rsidP="000D4DD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065F24A" w14:textId="046650C6" w:rsidR="000D4DD6" w:rsidRPr="00EC452F" w:rsidRDefault="00111A77" w:rsidP="000D4DD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0CC2F8" w14:textId="77777777" w:rsidR="000D4DD6" w:rsidRPr="00EC452F" w:rsidRDefault="000D4DD6" w:rsidP="000D4DD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4FB7EB49" w14:textId="77777777" w:rsidR="00E34710" w:rsidRDefault="00E34710" w:rsidP="00E34710">
                      <w:pPr>
                        <w:rPr>
                          <w:b/>
                          <w:bCs/>
                          <w:lang w:bidi="fa-IR"/>
                        </w:rPr>
                      </w:pPr>
                    </w:p>
                    <w:p w14:paraId="655984D3" w14:textId="3731B216" w:rsidR="007B5F08" w:rsidRPr="00C0076A" w:rsidRDefault="007B5F08" w:rsidP="007B5F08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پاسخ مسیر از </w:t>
                      </w:r>
                      <w:r>
                        <w:rPr>
                          <w:lang w:bidi="fa-IR"/>
                        </w:rPr>
                        <w:t>G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48"/>
                        <w:gridCol w:w="1927"/>
                        <w:gridCol w:w="2070"/>
                        <w:gridCol w:w="1080"/>
                        <w:gridCol w:w="904"/>
                        <w:gridCol w:w="1948"/>
                      </w:tblGrid>
                      <w:tr w:rsidR="007B5F08" w:rsidRPr="00C0076A" w14:paraId="58EE05E3" w14:textId="77777777" w:rsidTr="00642BDE">
                        <w:trPr>
                          <w:jc w:val="center"/>
                        </w:trPr>
                        <w:tc>
                          <w:tcPr>
                            <w:tcW w:w="1948" w:type="dxa"/>
                            <w:vAlign w:val="center"/>
                          </w:tcPr>
                          <w:p w14:paraId="36498D6C" w14:textId="4A2A3B74" w:rsidR="007B5F08" w:rsidRPr="00C0076A" w:rsidRDefault="00B51D77" w:rsidP="007B5F08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27" w:type="dxa"/>
                            <w:vAlign w:val="center"/>
                          </w:tcPr>
                          <w:p w14:paraId="3EC346A5" w14:textId="77777777" w:rsidR="007B5F08" w:rsidRPr="00C0076A" w:rsidRDefault="007B5F08" w:rsidP="007B5F0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Prefix </w:t>
                            </w:r>
                            <w:proofErr w:type="spellStart"/>
                            <w:r>
                              <w:rPr>
                                <w:color w:val="FF0000"/>
                                <w:lang w:bidi="fa-IR"/>
                              </w:rPr>
                              <w:t>Sz</w:t>
                            </w:r>
                            <w:proofErr w:type="spellEnd"/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6479FCAF" w14:textId="77777777" w:rsidR="007B5F08" w:rsidRPr="00C0076A" w:rsidRDefault="007B5F08" w:rsidP="007B5F0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36DFB020" w14:textId="77777777" w:rsidR="007B5F08" w:rsidRPr="00C0076A" w:rsidRDefault="007B5F08" w:rsidP="007B5F0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4" w:type="dxa"/>
                            <w:vAlign w:val="center"/>
                          </w:tcPr>
                          <w:p w14:paraId="3E747A57" w14:textId="77777777" w:rsidR="007B5F08" w:rsidRPr="00C0076A" w:rsidRDefault="007B5F08" w:rsidP="007B5F0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48" w:type="dxa"/>
                            <w:vAlign w:val="center"/>
                          </w:tcPr>
                          <w:p w14:paraId="158636B9" w14:textId="77777777" w:rsidR="007B5F08" w:rsidRPr="00C0076A" w:rsidRDefault="007B5F08" w:rsidP="007B5F08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7B5F08" w:rsidRPr="00C0076A" w14:paraId="3894AA46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3E64B586" w14:textId="77777777" w:rsidR="007B5F08" w:rsidRPr="00C0076A" w:rsidRDefault="007B5F08" w:rsidP="007B5F0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7B5F08" w:rsidRPr="00C0076A" w14:paraId="6E2198F3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3A551C0B" w14:textId="77777777" w:rsidR="007B5F08" w:rsidRPr="00C0076A" w:rsidRDefault="007B5F08" w:rsidP="007B5F0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1000</w:t>
                            </w:r>
                          </w:p>
                        </w:tc>
                      </w:tr>
                      <w:tr w:rsidR="007B5F08" w:rsidRPr="00C0076A" w14:paraId="7F7B3999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19F5A302" w14:textId="77777777" w:rsidR="007B5F08" w:rsidRPr="00C0076A" w:rsidRDefault="007B5F08" w:rsidP="007B5F0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7B5F08" w:rsidRPr="00C0076A" w14:paraId="61ED855A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355D936D" w14:textId="77777777" w:rsidR="007B5F08" w:rsidRPr="00C0076A" w:rsidRDefault="007B5F08" w:rsidP="007B5F0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</w:tr>
                    </w:tbl>
                    <w:p w14:paraId="32557186" w14:textId="77777777" w:rsidR="00BE2B65" w:rsidRDefault="00BE2B65" w:rsidP="007B5F08">
                      <w:pPr>
                        <w:ind w:left="0"/>
                      </w:pPr>
                    </w:p>
                    <w:p w14:paraId="7021B5D8" w14:textId="7FB087C4" w:rsidR="007B5F08" w:rsidRDefault="007B5F08" w:rsidP="007B5F08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G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7B5F08" w:rsidRPr="004D6B00" w14:paraId="6DFE79DC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84A0BBD" w14:textId="77777777" w:rsidR="007B5F08" w:rsidRPr="006D23A7" w:rsidRDefault="007B5F08" w:rsidP="007B5F0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B13DA2" w14:textId="77777777" w:rsidR="007B5F08" w:rsidRDefault="007B5F08" w:rsidP="007B5F0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963FE0" w14:textId="77777777" w:rsidR="007B5F08" w:rsidRPr="006D23A7" w:rsidRDefault="007B5F08" w:rsidP="007B5F0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41D4DEB" w14:textId="77777777" w:rsidR="007B5F08" w:rsidRPr="006D23A7" w:rsidRDefault="007B5F08" w:rsidP="007B5F08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342E62C" w14:textId="77777777" w:rsidR="007B5F08" w:rsidRPr="006D23A7" w:rsidRDefault="007B5F08" w:rsidP="007B5F08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84E980" w14:textId="77777777" w:rsidR="007B5F08" w:rsidRPr="006D23A7" w:rsidRDefault="007B5F08" w:rsidP="007B5F0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7B5F08" w:rsidRPr="004D6B00" w14:paraId="6288F852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37E4155" w14:textId="77777777" w:rsidR="007B5F08" w:rsidRPr="00EC452F" w:rsidRDefault="007B5F08" w:rsidP="007B5F08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9D5249" w14:textId="13EFCBB1" w:rsidR="007B5F08" w:rsidRPr="00EC452F" w:rsidRDefault="0058646D" w:rsidP="007B5F08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6AB6C1" w14:textId="4A220457" w:rsidR="007B5F08" w:rsidRPr="00EC452F" w:rsidRDefault="007E4561" w:rsidP="007B5F08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F1C3E1" w14:textId="77777777" w:rsidR="007B5F08" w:rsidRDefault="007B5F08" w:rsidP="007B5F08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F490AB" w14:textId="13F52DC8" w:rsidR="007B5F08" w:rsidRPr="00EC452F" w:rsidRDefault="0058646D" w:rsidP="007B5F08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5EA265" w14:textId="77777777" w:rsidR="007B5F08" w:rsidRPr="00EC452F" w:rsidRDefault="007B5F08" w:rsidP="007B5F08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082DEFE9" w14:textId="77777777" w:rsidR="007B5F08" w:rsidRDefault="007B5F08" w:rsidP="00E34710">
                      <w:pPr>
                        <w:rPr>
                          <w:b/>
                          <w:bCs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5C46E9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5CDC25CD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7CF0E3A9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77A7CF7B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63BF5E76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38F3A8FA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683C4AB3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70507BB1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331501FE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68028FA5" w14:textId="77777777" w:rsidR="00E34710" w:rsidRDefault="00E34710" w:rsidP="00E55D91">
      <w:pPr>
        <w:spacing w:before="100" w:beforeAutospacing="1" w:after="100" w:afterAutospacing="1"/>
        <w:rPr>
          <w:rFonts w:eastAsia="Calibri"/>
          <w:b/>
          <w:bCs/>
          <w:lang w:bidi="fa-IR"/>
        </w:rPr>
      </w:pPr>
    </w:p>
    <w:p w14:paraId="4C57BFE3" w14:textId="77777777" w:rsidR="00E34710" w:rsidRDefault="00E34710">
      <w:pPr>
        <w:rPr>
          <w:rFonts w:eastAsia="Calibri"/>
          <w:b/>
          <w:bCs/>
          <w:lang w:bidi="fa-IR"/>
        </w:rPr>
      </w:pPr>
      <w:r>
        <w:rPr>
          <w:rFonts w:eastAsia="Calibri"/>
          <w:b/>
          <w:bCs/>
          <w:lang w:bidi="fa-IR"/>
        </w:rPr>
        <w:br w:type="page"/>
      </w:r>
    </w:p>
    <w:p w14:paraId="089A3737" w14:textId="454D94F1" w:rsidR="00E020FB" w:rsidRPr="0098725F" w:rsidRDefault="00E020FB" w:rsidP="00E55D91">
      <w:pPr>
        <w:spacing w:before="100" w:beforeAutospacing="1" w:after="100" w:afterAutospacing="1"/>
        <w:rPr>
          <w:rFonts w:eastAsia="Calibri"/>
          <w:rtl/>
          <w:lang w:bidi="fa-IR"/>
        </w:rPr>
      </w:pPr>
      <w:r w:rsidRPr="0098725F">
        <w:rPr>
          <w:rFonts w:eastAsia="Calibri" w:hint="cs"/>
          <w:b/>
          <w:bCs/>
          <w:rtl/>
          <w:lang w:bidi="fa-IR"/>
        </w:rPr>
        <w:lastRenderedPageBreak/>
        <w:t xml:space="preserve">د) </w:t>
      </w:r>
      <w:r w:rsidR="00E55D91" w:rsidRPr="00E55D91">
        <w:rPr>
          <w:rFonts w:eastAsia="Calibri"/>
          <w:rtl/>
          <w:lang w:bidi="fa-IR"/>
        </w:rPr>
        <w:t>فرض کن</w:t>
      </w:r>
      <w:r w:rsidR="00E55D91" w:rsidRPr="00E55D91">
        <w:rPr>
          <w:rFonts w:eastAsia="Calibri" w:hint="cs"/>
          <w:rtl/>
          <w:lang w:bidi="fa-IR"/>
        </w:rPr>
        <w:t>ید،</w:t>
      </w:r>
      <w:r w:rsidR="00E55D91" w:rsidRPr="00E55D91">
        <w:rPr>
          <w:rFonts w:eastAsia="Calibri"/>
          <w:rtl/>
          <w:lang w:bidi="fa-IR"/>
        </w:rPr>
        <w:t xml:space="preserve"> در م</w:t>
      </w:r>
      <w:r w:rsidR="00E55D91" w:rsidRPr="00E55D91">
        <w:rPr>
          <w:rFonts w:eastAsia="Calibri" w:hint="cs"/>
          <w:rtl/>
          <w:lang w:bidi="fa-IR"/>
        </w:rPr>
        <w:t>یانه</w:t>
      </w:r>
      <w:r w:rsidR="003F3E4C">
        <w:rPr>
          <w:rFonts w:eastAsia="Calibri"/>
          <w:rtl/>
          <w:lang w:bidi="fa-IR"/>
        </w:rPr>
        <w:t xml:space="preserve"> ارسال </w:t>
      </w:r>
      <w:proofErr w:type="spellStart"/>
      <w:r w:rsidR="003F3E4C">
        <w:rPr>
          <w:rFonts w:eastAsia="Calibri"/>
          <w:rtl/>
          <w:lang w:bidi="fa-IR"/>
        </w:rPr>
        <w:t>بسته</w:t>
      </w:r>
      <w:r w:rsidR="003F3E4C">
        <w:rPr>
          <w:rFonts w:eastAsia="Calibri" w:hint="cs"/>
          <w:rtl/>
          <w:lang w:bidi="fa-IR"/>
        </w:rPr>
        <w:t>‌</w:t>
      </w:r>
      <w:r w:rsidR="00E55D91" w:rsidRPr="00E55D91">
        <w:rPr>
          <w:rFonts w:eastAsia="Calibri"/>
          <w:rtl/>
          <w:lang w:bidi="fa-IR"/>
        </w:rPr>
        <w:t>ها</w:t>
      </w:r>
      <w:r w:rsidR="00E55D91" w:rsidRPr="00E55D91">
        <w:rPr>
          <w:rFonts w:eastAsia="Calibri" w:hint="cs"/>
          <w:rtl/>
          <w:lang w:bidi="fa-IR"/>
        </w:rPr>
        <w:t>ی</w:t>
      </w:r>
      <w:proofErr w:type="spellEnd"/>
      <w:r w:rsidR="00E55D91" w:rsidRPr="00E55D91">
        <w:rPr>
          <w:rFonts w:eastAsia="Calibri"/>
          <w:rtl/>
          <w:lang w:bidi="fa-IR"/>
        </w:rPr>
        <w:t xml:space="preserve"> داده، </w:t>
      </w:r>
      <w:proofErr w:type="spellStart"/>
      <w:r w:rsidR="00E55D91" w:rsidRPr="00E55D91">
        <w:rPr>
          <w:rFonts w:eastAsia="Calibri"/>
          <w:rtl/>
          <w:lang w:bidi="fa-IR"/>
        </w:rPr>
        <w:t>همبند</w:t>
      </w:r>
      <w:r w:rsidR="00E55D91" w:rsidRPr="00E55D91">
        <w:rPr>
          <w:rFonts w:eastAsia="Calibri" w:hint="cs"/>
          <w:rtl/>
          <w:lang w:bidi="fa-IR"/>
        </w:rPr>
        <w:t>ی</w:t>
      </w:r>
      <w:proofErr w:type="spellEnd"/>
      <w:r w:rsidR="00E55D91" w:rsidRPr="00E55D91">
        <w:rPr>
          <w:rFonts w:eastAsia="Calibri"/>
          <w:rtl/>
          <w:lang w:bidi="fa-IR"/>
        </w:rPr>
        <w:t xml:space="preserve"> شبکه</w:t>
      </w:r>
      <w:r w:rsidR="00E55D91">
        <w:rPr>
          <w:rFonts w:eastAsia="Calibri" w:hint="cs"/>
          <w:rtl/>
          <w:lang w:val="af-ZA" w:bidi="fa-IR"/>
        </w:rPr>
        <w:t xml:space="preserve"> به صورت زیر</w:t>
      </w:r>
      <w:r w:rsidR="00E55D91" w:rsidRPr="00E55D91">
        <w:rPr>
          <w:rFonts w:eastAsia="Calibri"/>
          <w:rtl/>
          <w:lang w:bidi="fa-IR"/>
        </w:rPr>
        <w:t xml:space="preserve"> تغ</w:t>
      </w:r>
      <w:r w:rsidR="00E55D91" w:rsidRPr="00E55D91">
        <w:rPr>
          <w:rFonts w:eastAsia="Calibri" w:hint="cs"/>
          <w:rtl/>
          <w:lang w:bidi="fa-IR"/>
        </w:rPr>
        <w:t>ییر</w:t>
      </w:r>
      <w:r w:rsidR="00E55D91" w:rsidRPr="00E55D91">
        <w:rPr>
          <w:rFonts w:eastAsia="Calibri"/>
          <w:rtl/>
          <w:lang w:bidi="fa-IR"/>
        </w:rPr>
        <w:t xml:space="preserve"> </w:t>
      </w:r>
      <w:proofErr w:type="spellStart"/>
      <w:r w:rsidR="00E55D91" w:rsidRPr="00E55D91">
        <w:rPr>
          <w:rFonts w:eastAsia="Calibri"/>
          <w:rtl/>
          <w:lang w:bidi="fa-IR"/>
        </w:rPr>
        <w:t>م</w:t>
      </w:r>
      <w:r w:rsidR="00E55D91" w:rsidRPr="00E55D91">
        <w:rPr>
          <w:rFonts w:eastAsia="Calibri" w:hint="cs"/>
          <w:rtl/>
          <w:lang w:bidi="fa-IR"/>
        </w:rPr>
        <w:t>ی‌کند</w:t>
      </w:r>
      <w:proofErr w:type="spellEnd"/>
      <w:r w:rsidR="00E55D91" w:rsidRPr="00E55D91">
        <w:rPr>
          <w:rFonts w:eastAsia="Calibri" w:hint="cs"/>
          <w:rtl/>
          <w:lang w:bidi="fa-IR"/>
        </w:rPr>
        <w:t>،</w:t>
      </w:r>
      <w:r w:rsidR="00E55D91" w:rsidRPr="00E55D91">
        <w:rPr>
          <w:rFonts w:eastAsia="Calibri"/>
          <w:rtl/>
          <w:lang w:bidi="fa-IR"/>
        </w:rPr>
        <w:t xml:space="preserve"> چه اتفاقات</w:t>
      </w:r>
      <w:r w:rsidR="00E55D91" w:rsidRPr="00E55D91">
        <w:rPr>
          <w:rFonts w:eastAsia="Calibri" w:hint="cs"/>
          <w:rtl/>
          <w:lang w:bidi="fa-IR"/>
        </w:rPr>
        <w:t>ی</w:t>
      </w:r>
      <w:r w:rsidR="00E55D91" w:rsidRPr="00E55D91">
        <w:rPr>
          <w:rFonts w:eastAsia="Calibri"/>
          <w:rtl/>
          <w:lang w:bidi="fa-IR"/>
        </w:rPr>
        <w:t xml:space="preserve"> </w:t>
      </w:r>
      <w:proofErr w:type="spellStart"/>
      <w:r w:rsidR="00E55D91" w:rsidRPr="00E55D91">
        <w:rPr>
          <w:rFonts w:eastAsia="Calibri"/>
          <w:rtl/>
          <w:lang w:bidi="fa-IR"/>
        </w:rPr>
        <w:t>م</w:t>
      </w:r>
      <w:r w:rsidR="00E55D91" w:rsidRPr="00E55D91">
        <w:rPr>
          <w:rFonts w:eastAsia="Calibri" w:hint="cs"/>
          <w:rtl/>
          <w:lang w:bidi="fa-IR"/>
        </w:rPr>
        <w:t>ی‌افتد</w:t>
      </w:r>
      <w:proofErr w:type="spellEnd"/>
      <w:r w:rsidR="00E55D91" w:rsidRPr="00E55D91">
        <w:rPr>
          <w:rFonts w:eastAsia="Calibri" w:hint="cs"/>
          <w:rtl/>
          <w:lang w:bidi="fa-IR"/>
        </w:rPr>
        <w:t>؟</w:t>
      </w:r>
      <w:r w:rsidR="00E55D91" w:rsidRPr="00E55D91">
        <w:rPr>
          <w:rFonts w:eastAsia="Calibri"/>
          <w:rtl/>
          <w:lang w:bidi="fa-IR"/>
        </w:rPr>
        <w:t xml:space="preserve"> به سوالات بالا مجددا پاسخ ده</w:t>
      </w:r>
      <w:r w:rsidR="00E55D91" w:rsidRPr="00E55D91">
        <w:rPr>
          <w:rFonts w:eastAsia="Calibri" w:hint="cs"/>
          <w:rtl/>
          <w:lang w:bidi="fa-IR"/>
        </w:rPr>
        <w:t>ید</w:t>
      </w:r>
      <w:r w:rsidR="00E55D91" w:rsidRPr="00E55D91">
        <w:rPr>
          <w:rFonts w:eastAsia="Calibri"/>
          <w:rtl/>
          <w:lang w:bidi="fa-IR"/>
        </w:rPr>
        <w:t xml:space="preserve"> و فرمت همه </w:t>
      </w:r>
      <w:proofErr w:type="spellStart"/>
      <w:r w:rsidR="00E55D91" w:rsidRPr="00E55D91">
        <w:rPr>
          <w:rFonts w:eastAsia="Calibri"/>
          <w:rtl/>
          <w:lang w:bidi="fa-IR"/>
        </w:rPr>
        <w:t>پ</w:t>
      </w:r>
      <w:r w:rsidR="00E55D91" w:rsidRPr="00E55D91">
        <w:rPr>
          <w:rFonts w:eastAsia="Calibri" w:hint="cs"/>
          <w:rtl/>
          <w:lang w:bidi="fa-IR"/>
        </w:rPr>
        <w:t>یام‌های</w:t>
      </w:r>
      <w:proofErr w:type="spellEnd"/>
      <w:r w:rsidR="00E55D91" w:rsidRPr="00E55D91">
        <w:rPr>
          <w:rFonts w:eastAsia="Calibri"/>
          <w:rtl/>
          <w:lang w:bidi="fa-IR"/>
        </w:rPr>
        <w:t xml:space="preserve"> تبادل شده را نما</w:t>
      </w:r>
      <w:r w:rsidR="00E55D91" w:rsidRPr="00E55D91">
        <w:rPr>
          <w:rFonts w:eastAsia="Calibri" w:hint="cs"/>
          <w:rtl/>
          <w:lang w:bidi="fa-IR"/>
        </w:rPr>
        <w:t>یش</w:t>
      </w:r>
      <w:r w:rsidR="00E55D91" w:rsidRPr="00E55D91">
        <w:rPr>
          <w:rFonts w:eastAsia="Calibri"/>
          <w:rtl/>
          <w:lang w:bidi="fa-IR"/>
        </w:rPr>
        <w:t xml:space="preserve"> ده</w:t>
      </w:r>
      <w:r w:rsidR="00E55D91" w:rsidRPr="00E55D91">
        <w:rPr>
          <w:rFonts w:eastAsia="Calibri" w:hint="cs"/>
          <w:rtl/>
          <w:lang w:bidi="fa-IR"/>
        </w:rPr>
        <w:t>ید</w:t>
      </w:r>
      <w:r w:rsidR="00E55D91" w:rsidRPr="00E55D91">
        <w:rPr>
          <w:rFonts w:eastAsia="Calibri"/>
          <w:rtl/>
          <w:lang w:bidi="fa-IR"/>
        </w:rPr>
        <w:t>.</w:t>
      </w:r>
    </w:p>
    <w:p w14:paraId="51177FB1" w14:textId="40662B15" w:rsidR="00E55D91" w:rsidRDefault="00E55D91" w:rsidP="00E55D91">
      <w:pPr>
        <w:spacing w:line="257" w:lineRule="auto"/>
        <w:jc w:val="center"/>
        <w:rPr>
          <w:rFonts w:eastAsia="Calibri"/>
          <w:b/>
          <w:bCs/>
          <w:rtl/>
          <w:lang w:bidi="fa-IR"/>
        </w:rPr>
      </w:pPr>
      <w:r>
        <w:rPr>
          <w:noProof/>
        </w:rPr>
        <w:drawing>
          <wp:inline distT="0" distB="0" distL="0" distR="0" wp14:anchorId="76FA8167" wp14:editId="62D0727D">
            <wp:extent cx="4067175" cy="2676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5DD8" w14:textId="2A8F9EEB" w:rsidR="00E55D91" w:rsidRDefault="008F5FA4" w:rsidP="00595AFD">
      <w:pPr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894F9" wp14:editId="5056531D">
                <wp:simplePos x="0" y="0"/>
                <wp:positionH relativeFrom="margin">
                  <wp:align>right</wp:align>
                </wp:positionH>
                <wp:positionV relativeFrom="paragraph">
                  <wp:posOffset>140969</wp:posOffset>
                </wp:positionV>
                <wp:extent cx="6467475" cy="3867912"/>
                <wp:effectExtent l="0" t="0" r="952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8679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18C0A" w14:textId="3DBABDF7" w:rsidR="00813778" w:rsidRDefault="00E55D91" w:rsidP="00813778">
                            <w:pP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127BE787" w14:textId="7D98EF40" w:rsidR="00807FE2" w:rsidRDefault="00813778" w:rsidP="00807FE2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وقتی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توپولوژی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عوض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لینکی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که برای ما مهم است که شکسته شده، لینک بین </w:t>
                            </w: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lang w:bidi="fa-IR"/>
                              </w:rPr>
                              <w:t>I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است. </w:t>
                            </w: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از این شکست مطلع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و آن را </w:t>
                            </w:r>
                            <w:r w:rsidR="00807FE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از طریق پیغام </w:t>
                            </w:r>
                            <w:r w:rsidR="00807FE2">
                              <w:rPr>
                                <w:lang w:bidi="fa-IR"/>
                              </w:rPr>
                              <w:t>Route Error</w:t>
                            </w:r>
                            <w:r w:rsidR="00807FE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به</w:t>
                            </w:r>
                            <w:r w:rsidR="00705F91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ه</w:t>
                            </w:r>
                            <w:proofErr w:type="spellStart"/>
                            <w:r w:rsidR="00705F91">
                              <w:rPr>
                                <w:rFonts w:hint="cs"/>
                                <w:rtl/>
                                <w:lang w:bidi="fa-IR"/>
                              </w:rPr>
                              <w:t>مسایه‌های</w:t>
                            </w:r>
                            <w:proofErr w:type="spellEnd"/>
                            <w:r w:rsidR="00705F91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فعال خودش ارسال </w:t>
                            </w:r>
                            <w:proofErr w:type="spellStart"/>
                            <w:r w:rsidR="00705F91"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 w:rsidR="00705F91">
                              <w:rPr>
                                <w:rFonts w:hint="cs"/>
                                <w:rtl/>
                                <w:lang w:bidi="fa-IR"/>
                              </w:rPr>
                              <w:t>.</w:t>
                            </w:r>
                            <w:r w:rsidR="00807FE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این پیغام به صورت زیر است: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5"/>
                              <w:gridCol w:w="3150"/>
                              <w:gridCol w:w="904"/>
                              <w:gridCol w:w="1948"/>
                            </w:tblGrid>
                            <w:tr w:rsidR="00807FE2" w:rsidRPr="00C0076A" w14:paraId="6656A1B8" w14:textId="77777777" w:rsidTr="00BF053E">
                              <w:trPr>
                                <w:jc w:val="center"/>
                              </w:trPr>
                              <w:tc>
                                <w:tcPr>
                                  <w:tcW w:w="3875" w:type="dxa"/>
                                  <w:vAlign w:val="center"/>
                                </w:tcPr>
                                <w:p w14:paraId="01A1533F" w14:textId="3105C807" w:rsidR="00807FE2" w:rsidRPr="00C0076A" w:rsidRDefault="00807FE2" w:rsidP="00807FE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vAlign w:val="center"/>
                                </w:tcPr>
                                <w:p w14:paraId="0863D800" w14:textId="1AB0A08E" w:rsidR="00807FE2" w:rsidRPr="00C0076A" w:rsidRDefault="00807FE2" w:rsidP="00807FE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vAlign w:val="center"/>
                                </w:tcPr>
                                <w:p w14:paraId="7962254A" w14:textId="3EEA1889" w:rsidR="00807FE2" w:rsidRPr="00807FE2" w:rsidRDefault="00807FE2" w:rsidP="00807FE2">
                                  <w:pPr>
                                    <w:ind w:left="0"/>
                                    <w:jc w:val="center"/>
                                    <w:rPr>
                                      <w:rFonts w:cs="Times New Roma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453D93A9" w14:textId="0E3A6FCF" w:rsidR="00807FE2" w:rsidRPr="00C0076A" w:rsidRDefault="00807FE2" w:rsidP="00807FE2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07FE2" w:rsidRPr="00C0076A" w14:paraId="6985B04D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4"/>
                                  <w:vAlign w:val="center"/>
                                </w:tcPr>
                                <w:p w14:paraId="2486FC31" w14:textId="77777777" w:rsidR="00807FE2" w:rsidRPr="00C0076A" w:rsidRDefault="00807FE2" w:rsidP="00807FE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807FE2" w:rsidRPr="00C0076A" w14:paraId="713EE619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4"/>
                                  <w:vAlign w:val="center"/>
                                </w:tcPr>
                                <w:p w14:paraId="48C96545" w14:textId="3E05A261" w:rsidR="00807FE2" w:rsidRPr="00C0076A" w:rsidRDefault="00807FE2" w:rsidP="00807FE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</w:t>
                                  </w:r>
                                  <w:r w:rsidR="00512630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07FE2" w:rsidRPr="00C0076A" w14:paraId="607B5E0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4"/>
                                  <w:vAlign w:val="center"/>
                                </w:tcPr>
                                <w:p w14:paraId="150E4BB7" w14:textId="06CC2C44" w:rsidR="00807FE2" w:rsidRPr="00C0076A" w:rsidRDefault="00E166DC" w:rsidP="00807FE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07FE2" w:rsidRPr="00C0076A" w14:paraId="224B058D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4"/>
                                  <w:vAlign w:val="center"/>
                                </w:tcPr>
                                <w:p w14:paraId="77D43039" w14:textId="4088450E" w:rsidR="00807FE2" w:rsidRPr="00C0076A" w:rsidRDefault="00E166DC" w:rsidP="00807FE2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448090C5" w14:textId="77777777" w:rsidR="007A6958" w:rsidRDefault="007A6958" w:rsidP="00861B86">
                            <w:pPr>
                              <w:ind w:left="0"/>
                            </w:pPr>
                          </w:p>
                          <w:p w14:paraId="5D76F328" w14:textId="70985DDD" w:rsidR="007A6958" w:rsidRPr="007A6958" w:rsidRDefault="007A6958" w:rsidP="00861B86">
                            <w:pPr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در زمان اول</w:t>
                            </w:r>
                          </w:p>
                          <w:p w14:paraId="44DC827C" w14:textId="15BB10CF" w:rsidR="00861B86" w:rsidRDefault="00861B86" w:rsidP="00861B86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861B86" w:rsidRPr="004D6B00" w14:paraId="7D6DBB2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86A357" w14:textId="77777777" w:rsidR="00861B86" w:rsidRPr="006D23A7" w:rsidRDefault="00861B86" w:rsidP="00861B8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3527B4" w14:textId="77777777" w:rsidR="00861B86" w:rsidRDefault="00861B86" w:rsidP="00861B8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4412231" w14:textId="77777777" w:rsidR="00861B86" w:rsidRPr="006D23A7" w:rsidRDefault="00861B86" w:rsidP="00861B8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C9B11B" w14:textId="77777777" w:rsidR="00861B86" w:rsidRPr="006D23A7" w:rsidRDefault="00861B86" w:rsidP="00861B8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9C2397" w14:textId="77777777" w:rsidR="00861B86" w:rsidRPr="006D23A7" w:rsidRDefault="00861B86" w:rsidP="00861B8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0E15F8" w14:textId="77777777" w:rsidR="00861B86" w:rsidRPr="006D23A7" w:rsidRDefault="00861B86" w:rsidP="00861B8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861B86" w:rsidRPr="004D6B00" w14:paraId="1FD77EA7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B2F015" w14:textId="77777777" w:rsidR="00861B86" w:rsidRPr="00EC452F" w:rsidRDefault="00861B86" w:rsidP="00861B8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B15920" w14:textId="77777777" w:rsidR="00861B86" w:rsidRPr="00EC452F" w:rsidRDefault="00861B86" w:rsidP="00861B8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B5186F" w14:textId="77777777" w:rsidR="00861B86" w:rsidRPr="00EC452F" w:rsidRDefault="00861B86" w:rsidP="00861B8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77453F" w14:textId="77777777" w:rsidR="00861B86" w:rsidRPr="00EC452F" w:rsidRDefault="00861B86" w:rsidP="00861B8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A86372" w14:textId="77777777" w:rsidR="00861B86" w:rsidRPr="00EC452F" w:rsidRDefault="00861B86" w:rsidP="00861B8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FBD2EB" w14:textId="77777777" w:rsidR="00861B86" w:rsidRPr="00EC452F" w:rsidRDefault="00861B86" w:rsidP="00861B8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163BF" w:rsidRPr="004D6B00" w14:paraId="60294BD5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229B1F" w14:textId="3BAF8DDB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A5AE8F" w14:textId="7273C06B" w:rsidR="001163BF" w:rsidRPr="00EC452F" w:rsidRDefault="001163BF" w:rsidP="001163BF">
                                  <w:pPr>
                                    <w:bidi w:val="0"/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Infinity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266391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B, H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C66D52" w14:textId="528B9291" w:rsidR="001163B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5CACBE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5BF095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1163BF" w:rsidRPr="004D6B00" w14:paraId="2ECC3D1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4F2410" w14:textId="4F361FE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27530E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AA005F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DD36DE" w14:textId="77777777" w:rsidR="001163B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8ED451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73F008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3A2A0CBD" w14:textId="7EF4EBE2" w:rsidR="00813778" w:rsidRPr="00813778" w:rsidRDefault="00512630" w:rsidP="00512630">
                            <w:pPr>
                              <w:ind w:left="0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94F9" id="Text Box 25" o:spid="_x0000_s1031" type="#_x0000_t202" style="position:absolute;left:0;text-align:left;margin-left:458.05pt;margin-top:11.1pt;width:509.25pt;height:304.5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" fillcolor="window" strokeweight=".5pt">
                <v:textbox>
                  <w:txbxContent>
                    <w:p w14:paraId="5B218C0A" w14:textId="3DBABDF7" w:rsidR="00813778" w:rsidRDefault="00E55D91" w:rsidP="00813778">
                      <w:pPr>
                        <w:rPr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127BE787" w14:textId="7D98EF40" w:rsidR="00807FE2" w:rsidRDefault="00813778" w:rsidP="00807FE2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وقتی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توپولوژی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عوض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.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لینکی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که برای ما مهم است که شکسته شده، لینک بین </w:t>
                      </w: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lang w:bidi="fa-IR"/>
                        </w:rPr>
                        <w:t>I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است. </w:t>
                      </w: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از این شکست مطلع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و آن را </w:t>
                      </w:r>
                      <w:r w:rsidR="00807FE2">
                        <w:rPr>
                          <w:rFonts w:hint="cs"/>
                          <w:rtl/>
                          <w:lang w:bidi="fa-IR"/>
                        </w:rPr>
                        <w:t xml:space="preserve">از طریق پیغام </w:t>
                      </w:r>
                      <w:r w:rsidR="00807FE2">
                        <w:rPr>
                          <w:lang w:bidi="fa-IR"/>
                        </w:rPr>
                        <w:t>Route Error</w:t>
                      </w:r>
                      <w:r w:rsidR="00807FE2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به</w:t>
                      </w:r>
                      <w:r w:rsidR="00705F91">
                        <w:rPr>
                          <w:rFonts w:hint="cs"/>
                          <w:rtl/>
                          <w:lang w:bidi="fa-IR"/>
                        </w:rPr>
                        <w:t xml:space="preserve"> ه</w:t>
                      </w:r>
                      <w:proofErr w:type="spellStart"/>
                      <w:r w:rsidR="00705F91">
                        <w:rPr>
                          <w:rFonts w:hint="cs"/>
                          <w:rtl/>
                          <w:lang w:bidi="fa-IR"/>
                        </w:rPr>
                        <w:t>مسایه‌های</w:t>
                      </w:r>
                      <w:proofErr w:type="spellEnd"/>
                      <w:r w:rsidR="00705F91">
                        <w:rPr>
                          <w:rFonts w:hint="cs"/>
                          <w:rtl/>
                          <w:lang w:bidi="fa-IR"/>
                        </w:rPr>
                        <w:t xml:space="preserve"> فعال خودش ارسال </w:t>
                      </w:r>
                      <w:proofErr w:type="spellStart"/>
                      <w:r w:rsidR="00705F91"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 w:rsidR="00705F91">
                        <w:rPr>
                          <w:rFonts w:hint="cs"/>
                          <w:rtl/>
                          <w:lang w:bidi="fa-IR"/>
                        </w:rPr>
                        <w:t>.</w:t>
                      </w:r>
                      <w:r w:rsidR="00807FE2">
                        <w:rPr>
                          <w:rFonts w:hint="cs"/>
                          <w:rtl/>
                          <w:lang w:bidi="fa-IR"/>
                        </w:rPr>
                        <w:t xml:space="preserve"> این پیغام به صورت زیر است: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75"/>
                        <w:gridCol w:w="3150"/>
                        <w:gridCol w:w="904"/>
                        <w:gridCol w:w="1948"/>
                      </w:tblGrid>
                      <w:tr w:rsidR="00807FE2" w:rsidRPr="00C0076A" w14:paraId="6656A1B8" w14:textId="77777777" w:rsidTr="00BF053E">
                        <w:trPr>
                          <w:jc w:val="center"/>
                        </w:trPr>
                        <w:tc>
                          <w:tcPr>
                            <w:tcW w:w="3875" w:type="dxa"/>
                            <w:vAlign w:val="center"/>
                          </w:tcPr>
                          <w:p w14:paraId="01A1533F" w14:textId="3105C807" w:rsidR="00807FE2" w:rsidRPr="00C0076A" w:rsidRDefault="00807FE2" w:rsidP="00807FE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50" w:type="dxa"/>
                            <w:vAlign w:val="center"/>
                          </w:tcPr>
                          <w:p w14:paraId="0863D800" w14:textId="1AB0A08E" w:rsidR="00807FE2" w:rsidRPr="00C0076A" w:rsidRDefault="00807FE2" w:rsidP="00807FE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904" w:type="dxa"/>
                            <w:vAlign w:val="center"/>
                          </w:tcPr>
                          <w:p w14:paraId="7962254A" w14:textId="3EEA1889" w:rsidR="00807FE2" w:rsidRPr="00807FE2" w:rsidRDefault="00807FE2" w:rsidP="00807FE2">
                            <w:pPr>
                              <w:ind w:left="0"/>
                              <w:jc w:val="center"/>
                              <w:rPr>
                                <w:rFonts w:cs="Times New Roma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948" w:type="dxa"/>
                            <w:vAlign w:val="center"/>
                          </w:tcPr>
                          <w:p w14:paraId="453D93A9" w14:textId="0E3A6FCF" w:rsidR="00807FE2" w:rsidRPr="00C0076A" w:rsidRDefault="00807FE2" w:rsidP="00807FE2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3</w:t>
                            </w:r>
                          </w:p>
                        </w:tc>
                      </w:tr>
                      <w:tr w:rsidR="00807FE2" w:rsidRPr="00C0076A" w14:paraId="6985B04D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4"/>
                            <w:vAlign w:val="center"/>
                          </w:tcPr>
                          <w:p w14:paraId="2486FC31" w14:textId="77777777" w:rsidR="00807FE2" w:rsidRPr="00C0076A" w:rsidRDefault="00807FE2" w:rsidP="00807FE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807FE2" w:rsidRPr="00C0076A" w14:paraId="713EE619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4"/>
                            <w:vAlign w:val="center"/>
                          </w:tcPr>
                          <w:p w14:paraId="48C96545" w14:textId="3E05A261" w:rsidR="00807FE2" w:rsidRPr="00C0076A" w:rsidRDefault="00807FE2" w:rsidP="00807FE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</w:t>
                            </w:r>
                            <w:r w:rsidR="00512630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807FE2" w:rsidRPr="00C0076A" w14:paraId="607B5E0E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4"/>
                            <w:vAlign w:val="center"/>
                          </w:tcPr>
                          <w:p w14:paraId="150E4BB7" w14:textId="06CC2C44" w:rsidR="00807FE2" w:rsidRPr="00C0076A" w:rsidRDefault="00E166DC" w:rsidP="00807FE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807FE2" w:rsidRPr="00C0076A" w14:paraId="224B058D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4"/>
                            <w:vAlign w:val="center"/>
                          </w:tcPr>
                          <w:p w14:paraId="77D43039" w14:textId="4088450E" w:rsidR="00807FE2" w:rsidRPr="00C0076A" w:rsidRDefault="00E166DC" w:rsidP="00807FE2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448090C5" w14:textId="77777777" w:rsidR="007A6958" w:rsidRDefault="007A6958" w:rsidP="00861B86">
                      <w:pPr>
                        <w:ind w:left="0"/>
                      </w:pPr>
                    </w:p>
                    <w:p w14:paraId="5D76F328" w14:textId="70985DDD" w:rsidR="007A6958" w:rsidRPr="007A6958" w:rsidRDefault="007A6958" w:rsidP="00861B86">
                      <w:pPr>
                        <w:ind w:left="0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</w:rPr>
                        <w:t>در زمان اول</w:t>
                      </w:r>
                    </w:p>
                    <w:p w14:paraId="44DC827C" w14:textId="15BB10CF" w:rsidR="00861B86" w:rsidRDefault="00861B86" w:rsidP="00861B86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861B86" w:rsidRPr="004D6B00" w14:paraId="7D6DBB2F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A86A357" w14:textId="77777777" w:rsidR="00861B86" w:rsidRPr="006D23A7" w:rsidRDefault="00861B86" w:rsidP="00861B8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3527B4" w14:textId="77777777" w:rsidR="00861B86" w:rsidRDefault="00861B86" w:rsidP="00861B8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4412231" w14:textId="77777777" w:rsidR="00861B86" w:rsidRPr="006D23A7" w:rsidRDefault="00861B86" w:rsidP="00861B8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C9B11B" w14:textId="77777777" w:rsidR="00861B86" w:rsidRPr="006D23A7" w:rsidRDefault="00861B86" w:rsidP="00861B86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19C2397" w14:textId="77777777" w:rsidR="00861B86" w:rsidRPr="006D23A7" w:rsidRDefault="00861B86" w:rsidP="00861B86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0E15F8" w14:textId="77777777" w:rsidR="00861B86" w:rsidRPr="006D23A7" w:rsidRDefault="00861B86" w:rsidP="00861B8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861B86" w:rsidRPr="004D6B00" w14:paraId="1FD77EA7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5B2F015" w14:textId="77777777" w:rsidR="00861B86" w:rsidRPr="00EC452F" w:rsidRDefault="00861B86" w:rsidP="00861B8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B15920" w14:textId="77777777" w:rsidR="00861B86" w:rsidRPr="00EC452F" w:rsidRDefault="00861B86" w:rsidP="00861B8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B5186F" w14:textId="77777777" w:rsidR="00861B86" w:rsidRPr="00EC452F" w:rsidRDefault="00861B86" w:rsidP="00861B8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077453F" w14:textId="77777777" w:rsidR="00861B86" w:rsidRPr="00EC452F" w:rsidRDefault="00861B86" w:rsidP="00861B8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AA86372" w14:textId="77777777" w:rsidR="00861B86" w:rsidRPr="00EC452F" w:rsidRDefault="00861B86" w:rsidP="00861B8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8FBD2EB" w14:textId="77777777" w:rsidR="00861B86" w:rsidRPr="00EC452F" w:rsidRDefault="00861B86" w:rsidP="00861B8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1163BF" w:rsidRPr="004D6B00" w14:paraId="60294BD5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229B1F" w14:textId="3BAF8DDB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A5AE8F" w14:textId="7273C06B" w:rsidR="001163BF" w:rsidRPr="00EC452F" w:rsidRDefault="001163BF" w:rsidP="001163BF">
                            <w:pPr>
                              <w:bidi w:val="0"/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Infinity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266391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B, H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C66D52" w14:textId="528B9291" w:rsidR="001163B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5CACBE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5BF095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  <w:tr w:rsidR="001163BF" w:rsidRPr="004D6B00" w14:paraId="2ECC3D1F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4F2410" w14:textId="4F361FE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27530E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AA005F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DD36DE" w14:textId="77777777" w:rsidR="001163B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8ED451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73F008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3A2A0CBD" w14:textId="7EF4EBE2" w:rsidR="00813778" w:rsidRPr="00813778" w:rsidRDefault="00512630" w:rsidP="00512630">
                      <w:pPr>
                        <w:ind w:left="0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C743F" w14:textId="77777777" w:rsidR="00E55D91" w:rsidRDefault="00E55D91" w:rsidP="00595AFD">
      <w:pPr>
        <w:rPr>
          <w:rFonts w:eastAsia="Calibri"/>
          <w:b/>
          <w:bCs/>
          <w:rtl/>
          <w:lang w:bidi="fa-IR"/>
        </w:rPr>
      </w:pPr>
    </w:p>
    <w:p w14:paraId="2E7FF2D4" w14:textId="77777777" w:rsidR="00E55D91" w:rsidRDefault="00E55D91" w:rsidP="00595AFD">
      <w:pPr>
        <w:rPr>
          <w:rFonts w:eastAsia="Calibri"/>
          <w:b/>
          <w:bCs/>
          <w:rtl/>
          <w:lang w:bidi="fa-IR"/>
        </w:rPr>
      </w:pPr>
    </w:p>
    <w:p w14:paraId="1B5000C6" w14:textId="77777777" w:rsidR="00E55D91" w:rsidRDefault="00E55D91" w:rsidP="00595AFD">
      <w:pPr>
        <w:rPr>
          <w:rFonts w:eastAsia="Calibri"/>
          <w:b/>
          <w:bCs/>
          <w:rtl/>
          <w:lang w:bidi="fa-IR"/>
        </w:rPr>
      </w:pPr>
    </w:p>
    <w:p w14:paraId="48114BEF" w14:textId="77777777" w:rsidR="00E55D91" w:rsidRDefault="00E55D91" w:rsidP="00595AFD">
      <w:pPr>
        <w:rPr>
          <w:rFonts w:eastAsia="Calibri"/>
          <w:b/>
          <w:bCs/>
          <w:rtl/>
          <w:lang w:bidi="fa-IR"/>
        </w:rPr>
      </w:pPr>
    </w:p>
    <w:p w14:paraId="0A454351" w14:textId="77777777" w:rsidR="00E55D91" w:rsidRDefault="00E55D91" w:rsidP="00595AFD">
      <w:pPr>
        <w:rPr>
          <w:rFonts w:eastAsia="Calibri"/>
          <w:b/>
          <w:bCs/>
          <w:rtl/>
          <w:lang w:bidi="fa-IR"/>
        </w:rPr>
      </w:pPr>
    </w:p>
    <w:p w14:paraId="5521EDF3" w14:textId="77777777" w:rsidR="00E55D91" w:rsidRDefault="00E55D91" w:rsidP="00595AFD">
      <w:pPr>
        <w:rPr>
          <w:rFonts w:eastAsia="Calibri"/>
          <w:b/>
          <w:bCs/>
          <w:rtl/>
          <w:lang w:bidi="fa-IR"/>
        </w:rPr>
      </w:pPr>
    </w:p>
    <w:p w14:paraId="01DC22E3" w14:textId="77777777" w:rsidR="00E55D91" w:rsidRDefault="00E55D91" w:rsidP="00595AFD">
      <w:pPr>
        <w:rPr>
          <w:rFonts w:eastAsia="Calibri"/>
          <w:b/>
          <w:bCs/>
          <w:rtl/>
          <w:lang w:bidi="fa-IR"/>
        </w:rPr>
      </w:pPr>
    </w:p>
    <w:p w14:paraId="5D44B4DA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7FF94419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27FC0584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7AB0E79E" w14:textId="3F0224D7" w:rsidR="00EC4AB4" w:rsidRDefault="00EC4AB4" w:rsidP="00595AFD">
      <w:pPr>
        <w:rPr>
          <w:rFonts w:eastAsia="Calibri"/>
          <w:b/>
          <w:bCs/>
          <w:lang w:bidi="fa-IR"/>
        </w:rPr>
      </w:pPr>
    </w:p>
    <w:p w14:paraId="30110F14" w14:textId="38233F73" w:rsidR="00EC4AB4" w:rsidRDefault="00EC4AB4" w:rsidP="00595AFD">
      <w:pPr>
        <w:rPr>
          <w:rFonts w:eastAsia="Calibri"/>
          <w:b/>
          <w:bCs/>
          <w:lang w:bidi="fa-IR"/>
        </w:rPr>
      </w:pPr>
    </w:p>
    <w:p w14:paraId="4D951B1B" w14:textId="34DB4AC4" w:rsidR="00EC4AB4" w:rsidRDefault="00EC4AB4" w:rsidP="00595AFD">
      <w:pPr>
        <w:rPr>
          <w:rFonts w:eastAsia="Calibri"/>
          <w:b/>
          <w:bCs/>
          <w:lang w:bidi="fa-IR"/>
        </w:rPr>
      </w:pPr>
    </w:p>
    <w:p w14:paraId="15CF5B69" w14:textId="65F97981" w:rsidR="00EC4AB4" w:rsidRDefault="00EC4AB4" w:rsidP="00595AFD">
      <w:pPr>
        <w:rPr>
          <w:rFonts w:eastAsia="Calibri"/>
          <w:b/>
          <w:bCs/>
          <w:lang w:bidi="fa-IR"/>
        </w:rPr>
      </w:pPr>
    </w:p>
    <w:p w14:paraId="4AD04A53" w14:textId="01448161" w:rsidR="00EC4AB4" w:rsidRDefault="00EC4AB4" w:rsidP="00595AFD">
      <w:pPr>
        <w:rPr>
          <w:rFonts w:eastAsia="Calibri"/>
          <w:b/>
          <w:bCs/>
          <w:lang w:bidi="fa-IR"/>
        </w:rPr>
      </w:pPr>
    </w:p>
    <w:p w14:paraId="7133209C" w14:textId="69DDB13E" w:rsidR="00EC4AB4" w:rsidRDefault="00EC4AB4" w:rsidP="00595AFD">
      <w:pPr>
        <w:rPr>
          <w:rFonts w:eastAsia="Calibri"/>
          <w:b/>
          <w:bCs/>
          <w:lang w:bidi="fa-IR"/>
        </w:rPr>
      </w:pPr>
    </w:p>
    <w:p w14:paraId="5E2CDA53" w14:textId="504C1516" w:rsidR="00EC4AB4" w:rsidRDefault="002975C4" w:rsidP="00595AFD">
      <w:pPr>
        <w:rPr>
          <w:rFonts w:eastAsia="Calibri"/>
          <w:b/>
          <w:bCs/>
          <w:lang w:bidi="fa-IR"/>
        </w:rPr>
      </w:pPr>
      <w:r w:rsidRPr="0098725F">
        <w:rPr>
          <w:rFonts w:eastAsia="Calibri"/>
          <w:noProof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B4FC67" wp14:editId="616273F0">
                <wp:simplePos x="0" y="0"/>
                <wp:positionH relativeFrom="margin">
                  <wp:posOffset>59690</wp:posOffset>
                </wp:positionH>
                <wp:positionV relativeFrom="paragraph">
                  <wp:posOffset>88265</wp:posOffset>
                </wp:positionV>
                <wp:extent cx="6467475" cy="6473952"/>
                <wp:effectExtent l="0" t="0" r="952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4739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3997D" w14:textId="77777777" w:rsidR="007A6958" w:rsidRPr="007A6958" w:rsidRDefault="007A6958" w:rsidP="007A6958">
                            <w:pPr>
                              <w:ind w:left="0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در زمان دوم</w:t>
                            </w:r>
                          </w:p>
                          <w:p w14:paraId="18C14DA1" w14:textId="62DB8AAA" w:rsidR="007A6958" w:rsidRDefault="007A6958" w:rsidP="007A6958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پس حالا این پیغام به </w:t>
                            </w:r>
                            <w:r>
                              <w:rPr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lang w:bidi="fa-IR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می‌گردد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و 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مسیریابی‌ها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را تغییر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می‌دهد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5F7769F" w14:textId="2055DB0D" w:rsidR="004F69C0" w:rsidRDefault="004F69C0" w:rsidP="004F69C0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4F69C0" w:rsidRPr="004D6B00" w14:paraId="16E8972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8E8C46" w14:textId="77777777" w:rsidR="004F69C0" w:rsidRPr="006D23A7" w:rsidRDefault="004F69C0" w:rsidP="004F69C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4A84374" w14:textId="77777777" w:rsidR="004F69C0" w:rsidRDefault="004F69C0" w:rsidP="004F69C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3093CE" w14:textId="77777777" w:rsidR="004F69C0" w:rsidRPr="006D23A7" w:rsidRDefault="004F69C0" w:rsidP="004F69C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0A31770" w14:textId="77777777" w:rsidR="004F69C0" w:rsidRPr="006D23A7" w:rsidRDefault="004F69C0" w:rsidP="004F69C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C6CFC0" w14:textId="77777777" w:rsidR="004F69C0" w:rsidRPr="006D23A7" w:rsidRDefault="004F69C0" w:rsidP="004F69C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1CA4BB" w14:textId="77777777" w:rsidR="004F69C0" w:rsidRPr="006D23A7" w:rsidRDefault="004F69C0" w:rsidP="004F69C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4F69C0" w:rsidRPr="004D6B00" w14:paraId="2340E81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FC7774" w14:textId="77777777" w:rsidR="004F69C0" w:rsidRPr="00EC452F" w:rsidRDefault="004F69C0" w:rsidP="004F69C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7FA2BD" w14:textId="49E624A5" w:rsidR="004F69C0" w:rsidRPr="00EC452F" w:rsidRDefault="004F69C0" w:rsidP="004F69C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Infinity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930168" w14:textId="4D77DC54" w:rsidR="004F69C0" w:rsidRPr="00EC452F" w:rsidRDefault="00657DD2" w:rsidP="004F69C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A9B6F7" w14:textId="29C6E48A" w:rsidR="004F69C0" w:rsidRPr="00EC452F" w:rsidRDefault="004F69C0" w:rsidP="004F69C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DD06CF" w14:textId="4E5CBB35" w:rsidR="004F69C0" w:rsidRPr="00EC452F" w:rsidRDefault="004F69C0" w:rsidP="004F69C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5B0E50" w14:textId="6C52C7ED" w:rsidR="004F69C0" w:rsidRPr="00EC452F" w:rsidRDefault="004F69C0" w:rsidP="004F69C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7C8620F3" w14:textId="14FDC190" w:rsidR="00B046AA" w:rsidRDefault="00B046AA" w:rsidP="00B046AA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671B075A" w14:textId="77777777" w:rsidR="00657DD2" w:rsidRDefault="00657DD2" w:rsidP="00657DD2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657DD2" w:rsidRPr="004D6B00" w14:paraId="5A6A051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2F5EC7A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7DC38E" w14:textId="77777777" w:rsidR="00657DD2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C42A7B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9E68F4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2D424B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54EF38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657DD2" w:rsidRPr="004D6B00" w14:paraId="699556A4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533E92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942562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6AD8DF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0ECCAA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CE4D95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830CF8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657DD2" w:rsidRPr="004D6B00" w14:paraId="7EB40A8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9B589" w14:textId="4EA17963" w:rsidR="00657DD2" w:rsidRPr="00EC452F" w:rsidRDefault="001163BF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* 3/10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260815" w14:textId="67429B69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Infinity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10FA20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587811" w14:textId="5812097F" w:rsidR="00657DD2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02E0DF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798370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06C5A36C" w14:textId="77777777" w:rsidR="00657DD2" w:rsidRDefault="00657DD2" w:rsidP="00B046AA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314E9E66" w14:textId="4DA6B249" w:rsidR="00A072D9" w:rsidRPr="00A072D9" w:rsidRDefault="00A072D9" w:rsidP="00B046AA">
                            <w:pPr>
                              <w:ind w:left="0"/>
                              <w:rPr>
                                <w:rFonts w:asciiTheme="majorBidi" w:hAnsiTheme="majorBid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072D9">
                              <w:rPr>
                                <w:rFonts w:asciiTheme="majorBidi" w:hAnsiTheme="majorBidi" w:hint="cs"/>
                                <w:b/>
                                <w:bCs/>
                                <w:rtl/>
                                <w:lang w:bidi="fa-IR"/>
                              </w:rPr>
                              <w:t>در زمان سوم</w:t>
                            </w:r>
                          </w:p>
                          <w:p w14:paraId="17FD22C1" w14:textId="5024DD67" w:rsidR="00657DD2" w:rsidRDefault="00657DD2" w:rsidP="00B046AA">
                            <w:pPr>
                              <w:ind w:left="0"/>
                              <w:rPr>
                                <w:rFonts w:asciiTheme="majorBidi" w:hAnsiTheme="majorBid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حالا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H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این پیغام روت </w:t>
                            </w:r>
                            <w:proofErr w:type="spellStart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>ارور</w:t>
                            </w:r>
                            <w:proofErr w:type="spellEnd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را برای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G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که </w:t>
                            </w:r>
                            <w:proofErr w:type="spellStart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>همسایه‌ی</w:t>
                            </w:r>
                            <w:proofErr w:type="spellEnd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اکتیو این ردیف جدول بوده ارسال </w:t>
                            </w:r>
                            <w:proofErr w:type="spellStart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4BF1FDCC" w14:textId="77777777" w:rsidR="00657DD2" w:rsidRDefault="00657DD2" w:rsidP="00657DD2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G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657DD2" w:rsidRPr="004D6B00" w14:paraId="2E432C9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A268A8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95BDEF" w14:textId="77777777" w:rsidR="00657DD2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A46FE9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6621AD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26B021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3FCA5D" w14:textId="77777777" w:rsidR="00657DD2" w:rsidRPr="006D23A7" w:rsidRDefault="00657DD2" w:rsidP="00657DD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657DD2" w:rsidRPr="004D6B00" w14:paraId="1FB4E9A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12C91D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BA4E15" w14:textId="67E1337E" w:rsidR="00657DD2" w:rsidRPr="00EC452F" w:rsidRDefault="00E90BDD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Infinity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52285C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E33C20" w14:textId="0D67D7C4" w:rsidR="00657DD2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9863DE9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020CE1" w14:textId="77777777" w:rsidR="00657DD2" w:rsidRPr="00EC452F" w:rsidRDefault="00657DD2" w:rsidP="00657DD2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D9D05BD" w14:textId="77777777" w:rsidR="00657DD2" w:rsidRDefault="00657DD2" w:rsidP="00B046AA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4B34501B" w14:textId="4F7FF645" w:rsidR="00B251B4" w:rsidRPr="00B251B4" w:rsidRDefault="00B251B4" w:rsidP="00B251B4">
                            <w:pPr>
                              <w:ind w:left="0"/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در همین زمان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RREQ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از سمت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به مقصد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J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B251B4" w:rsidRPr="00C0076A" w14:paraId="6F1C153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30F1F43A" w14:textId="77777777" w:rsidR="00B251B4" w:rsidRPr="00C0076A" w:rsidRDefault="00B251B4" w:rsidP="00B251B4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4D3320E6" w14:textId="77777777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3D81EA80" w14:textId="77777777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3C0E0D43" w14:textId="77777777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021F983D" w14:textId="77777777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12007EC" w14:textId="77777777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4DC9F36" w14:textId="77777777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6ED4A71E" w14:textId="77777777" w:rsidR="00B251B4" w:rsidRPr="00C0076A" w:rsidRDefault="00B251B4" w:rsidP="00B251B4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51B4" w:rsidRPr="00C0076A" w14:paraId="1AAF65D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2365FD33" w14:textId="38A8BEA8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251B4" w:rsidRPr="00C0076A" w14:paraId="207ED5D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5E3D568" w14:textId="77777777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B251B4" w:rsidRPr="00C0076A" w14:paraId="624DB10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3CDF6C62" w14:textId="3A1443DB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B251B4" w:rsidRPr="00C0076A" w14:paraId="49277D56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98E74E6" w14:textId="559BE5BB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251B4" w:rsidRPr="00C0076A" w14:paraId="1FFE2296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0B0027A9" w14:textId="6F9CF912" w:rsidR="00B251B4" w:rsidRPr="00C0076A" w:rsidRDefault="00B251B4" w:rsidP="00B251B4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015F9719" w14:textId="77777777" w:rsidR="00B251B4" w:rsidRDefault="00B251B4" w:rsidP="00B046AA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52015D2B" w14:textId="19069B1A" w:rsidR="00EE365B" w:rsidRPr="004F69C0" w:rsidRDefault="00EE365B" w:rsidP="00B046AA">
                            <w:pPr>
                              <w:ind w:left="0"/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FC67" id="Text Box 27" o:spid="_x0000_s1032" type="#_x0000_t202" style="position:absolute;left:0;text-align:left;margin-left:4.7pt;margin-top:6.95pt;width:509.25pt;height:509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" fillcolor="window" strokeweight=".5pt">
                <v:textbox>
                  <w:txbxContent>
                    <w:p w14:paraId="1B63997D" w14:textId="77777777" w:rsidR="007A6958" w:rsidRPr="007A6958" w:rsidRDefault="007A6958" w:rsidP="007A6958">
                      <w:pPr>
                        <w:ind w:left="0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در زمان دوم</w:t>
                      </w:r>
                    </w:p>
                    <w:p w14:paraId="18C14DA1" w14:textId="62DB8AAA" w:rsidR="007A6958" w:rsidRDefault="007A6958" w:rsidP="007A6958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پس حالا این پیغام به </w:t>
                      </w:r>
                      <w:r>
                        <w:rPr>
                          <w:lang w:bidi="fa-IR"/>
                        </w:rPr>
                        <w:t>B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lang w:bidi="fa-IR"/>
                        </w:rPr>
                        <w:t>H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می‌گردد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و جدول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مسیریابی‌ها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را تغییر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می‌دهد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p w14:paraId="65F7769F" w14:textId="2055DB0D" w:rsidR="004F69C0" w:rsidRDefault="004F69C0" w:rsidP="004F69C0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4F69C0" w:rsidRPr="004D6B00" w14:paraId="16E8972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8E8C46" w14:textId="77777777" w:rsidR="004F69C0" w:rsidRPr="006D23A7" w:rsidRDefault="004F69C0" w:rsidP="004F69C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4A84374" w14:textId="77777777" w:rsidR="004F69C0" w:rsidRDefault="004F69C0" w:rsidP="004F69C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3093CE" w14:textId="77777777" w:rsidR="004F69C0" w:rsidRPr="006D23A7" w:rsidRDefault="004F69C0" w:rsidP="004F69C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0A31770" w14:textId="77777777" w:rsidR="004F69C0" w:rsidRPr="006D23A7" w:rsidRDefault="004F69C0" w:rsidP="004F69C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C6CFC0" w14:textId="77777777" w:rsidR="004F69C0" w:rsidRPr="006D23A7" w:rsidRDefault="004F69C0" w:rsidP="004F69C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51CA4BB" w14:textId="77777777" w:rsidR="004F69C0" w:rsidRPr="006D23A7" w:rsidRDefault="004F69C0" w:rsidP="004F69C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4F69C0" w:rsidRPr="004D6B00" w14:paraId="2340E81C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3FC7774" w14:textId="77777777" w:rsidR="004F69C0" w:rsidRPr="00EC452F" w:rsidRDefault="004F69C0" w:rsidP="004F69C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7FA2BD" w14:textId="49E624A5" w:rsidR="004F69C0" w:rsidRPr="00EC452F" w:rsidRDefault="004F69C0" w:rsidP="004F69C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Infinity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930168" w14:textId="4D77DC54" w:rsidR="004F69C0" w:rsidRPr="00EC452F" w:rsidRDefault="00657DD2" w:rsidP="004F69C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2"/>
                                <w:szCs w:val="22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0A9B6F7" w14:textId="29C6E48A" w:rsidR="004F69C0" w:rsidRPr="00EC452F" w:rsidRDefault="004F69C0" w:rsidP="004F69C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DD06CF" w14:textId="4E5CBB35" w:rsidR="004F69C0" w:rsidRPr="00EC452F" w:rsidRDefault="004F69C0" w:rsidP="004F69C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F5B0E50" w14:textId="6C52C7ED" w:rsidR="004F69C0" w:rsidRPr="00EC452F" w:rsidRDefault="004F69C0" w:rsidP="004F69C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7C8620F3" w14:textId="14FDC190" w:rsidR="00B046AA" w:rsidRDefault="00B046AA" w:rsidP="00B046AA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671B075A" w14:textId="77777777" w:rsidR="00657DD2" w:rsidRDefault="00657DD2" w:rsidP="00657DD2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657DD2" w:rsidRPr="004D6B00" w14:paraId="5A6A051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2F5EC7A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7DC38E" w14:textId="77777777" w:rsidR="00657DD2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C42A7B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9E68F4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E2D424B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54EF38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657DD2" w:rsidRPr="004D6B00" w14:paraId="699556A4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0533E92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942562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6AD8DF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80ECCAA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CE4D95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7830CF8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  <w:tr w:rsidR="00657DD2" w:rsidRPr="004D6B00" w14:paraId="7EB40A8B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29B589" w14:textId="4EA17963" w:rsidR="00657DD2" w:rsidRPr="00EC452F" w:rsidRDefault="001163BF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* 3/10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260815" w14:textId="67429B69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Infinity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610FA20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587811" w14:textId="5812097F" w:rsidR="00657DD2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02E0DF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798370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06C5A36C" w14:textId="77777777" w:rsidR="00657DD2" w:rsidRDefault="00657DD2" w:rsidP="00B046AA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314E9E66" w14:textId="4DA6B249" w:rsidR="00A072D9" w:rsidRPr="00A072D9" w:rsidRDefault="00A072D9" w:rsidP="00B046AA">
                      <w:pPr>
                        <w:ind w:left="0"/>
                        <w:rPr>
                          <w:rFonts w:asciiTheme="majorBidi" w:hAnsiTheme="majorBidi"/>
                          <w:b/>
                          <w:bCs/>
                          <w:rtl/>
                          <w:lang w:bidi="fa-IR"/>
                        </w:rPr>
                      </w:pPr>
                      <w:r w:rsidRPr="00A072D9">
                        <w:rPr>
                          <w:rFonts w:asciiTheme="majorBidi" w:hAnsiTheme="majorBidi" w:hint="cs"/>
                          <w:b/>
                          <w:bCs/>
                          <w:rtl/>
                          <w:lang w:bidi="fa-IR"/>
                        </w:rPr>
                        <w:t>در زمان سوم</w:t>
                      </w:r>
                    </w:p>
                    <w:p w14:paraId="17FD22C1" w14:textId="5024DD67" w:rsidR="00657DD2" w:rsidRDefault="00657DD2" w:rsidP="00B046AA">
                      <w:pPr>
                        <w:ind w:left="0"/>
                        <w:rPr>
                          <w:rFonts w:asciiTheme="majorBidi" w:hAnsiTheme="majorBidi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حالا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H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این پیغام روت </w:t>
                      </w:r>
                      <w:proofErr w:type="spellStart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>ارور</w:t>
                      </w:r>
                      <w:proofErr w:type="spellEnd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را برای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G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که </w:t>
                      </w:r>
                      <w:proofErr w:type="spellStart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>همسایه‌ی</w:t>
                      </w:r>
                      <w:proofErr w:type="spellEnd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اکتیو این ردیف جدول بوده ارسال </w:t>
                      </w:r>
                      <w:proofErr w:type="spellStart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>.</w:t>
                      </w:r>
                    </w:p>
                    <w:p w14:paraId="4BF1FDCC" w14:textId="77777777" w:rsidR="00657DD2" w:rsidRDefault="00657DD2" w:rsidP="00657DD2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G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657DD2" w:rsidRPr="004D6B00" w14:paraId="2E432C9A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DA268A8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95BDEF" w14:textId="77777777" w:rsidR="00657DD2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A46FE9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6621AD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126B021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3FCA5D" w14:textId="77777777" w:rsidR="00657DD2" w:rsidRPr="006D23A7" w:rsidRDefault="00657DD2" w:rsidP="00657D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657DD2" w:rsidRPr="004D6B00" w14:paraId="1FB4E9AF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12C91D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BA4E15" w14:textId="67E1337E" w:rsidR="00657DD2" w:rsidRPr="00EC452F" w:rsidRDefault="00E90BDD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Infinity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52285C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5E33C20" w14:textId="0D67D7C4" w:rsidR="00657DD2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9863DE9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020CE1" w14:textId="77777777" w:rsidR="00657DD2" w:rsidRPr="00EC452F" w:rsidRDefault="00657DD2" w:rsidP="00657DD2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3D9D05BD" w14:textId="77777777" w:rsidR="00657DD2" w:rsidRDefault="00657DD2" w:rsidP="00B046AA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4B34501B" w14:textId="4F7FF645" w:rsidR="00B251B4" w:rsidRPr="00B251B4" w:rsidRDefault="00B251B4" w:rsidP="00B251B4">
                      <w:pPr>
                        <w:ind w:left="0"/>
                        <w:rPr>
                          <w:rFonts w:asciiTheme="majorBidi" w:hAnsiTheme="majorBidi" w:hint="cs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در همین زمان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RREQ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از سمت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B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به مقصد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J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B251B4" w:rsidRPr="00C0076A" w14:paraId="6F1C1531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30F1F43A" w14:textId="77777777" w:rsidR="00B251B4" w:rsidRPr="00C0076A" w:rsidRDefault="00B251B4" w:rsidP="00B251B4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4D3320E6" w14:textId="77777777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3D81EA80" w14:textId="77777777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3C0E0D43" w14:textId="77777777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021F983D" w14:textId="77777777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12007EC" w14:textId="77777777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4DC9F36" w14:textId="77777777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6ED4A71E" w14:textId="77777777" w:rsidR="00B251B4" w:rsidRPr="00C0076A" w:rsidRDefault="00B251B4" w:rsidP="00B251B4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B251B4" w:rsidRPr="00C0076A" w14:paraId="1AAF65DF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2365FD33" w14:textId="38A8BEA8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251B4" w:rsidRPr="00C0076A" w14:paraId="207ED5DE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5E3D568" w14:textId="77777777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B251B4" w:rsidRPr="00C0076A" w14:paraId="624DB10F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3CDF6C62" w14:textId="3A1443DB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B251B4" w:rsidRPr="00C0076A" w14:paraId="49277D56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98E74E6" w14:textId="559BE5BB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B251B4" w:rsidRPr="00C0076A" w14:paraId="1FFE2296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0B0027A9" w14:textId="6F9CF912" w:rsidR="00B251B4" w:rsidRPr="00C0076A" w:rsidRDefault="00B251B4" w:rsidP="00B251B4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015F9719" w14:textId="77777777" w:rsidR="00B251B4" w:rsidRDefault="00B251B4" w:rsidP="00B046AA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52015D2B" w14:textId="19069B1A" w:rsidR="00EE365B" w:rsidRPr="004F69C0" w:rsidRDefault="00EE365B" w:rsidP="00B046AA">
                      <w:pPr>
                        <w:ind w:left="0"/>
                        <w:rPr>
                          <w:rFonts w:asciiTheme="majorBidi" w:hAnsiTheme="majorBidi"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AF7A7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6739C155" w14:textId="5ADDDA5B" w:rsidR="00EC4AB4" w:rsidRDefault="00EC4AB4" w:rsidP="00595AFD">
      <w:pPr>
        <w:rPr>
          <w:rFonts w:eastAsia="Calibri"/>
          <w:b/>
          <w:bCs/>
          <w:lang w:bidi="fa-IR"/>
        </w:rPr>
      </w:pPr>
    </w:p>
    <w:p w14:paraId="3E27613E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7A9B8EBB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1ECA1165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25164185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5E276C74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0F8B33BE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1F1E3E2E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5DE80D60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41D0FBD9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70088787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5DD22CE1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1008366E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387E04D2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6B4E7369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31171D53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706E66F9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5310502F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571532B5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3B0DB150" w14:textId="77777777" w:rsidR="00EC4AB4" w:rsidRDefault="00EC4AB4" w:rsidP="00595AFD">
      <w:pPr>
        <w:rPr>
          <w:rFonts w:eastAsia="Calibri"/>
          <w:b/>
          <w:bCs/>
          <w:lang w:bidi="fa-IR"/>
        </w:rPr>
      </w:pPr>
    </w:p>
    <w:p w14:paraId="5E751905" w14:textId="77777777" w:rsidR="00EE365B" w:rsidRDefault="00EE365B">
      <w:pPr>
        <w:rPr>
          <w:rFonts w:eastAsia="Calibri" w:cs="Times New Roman"/>
          <w:b/>
          <w:bCs/>
          <w:rtl/>
          <w:lang w:bidi="fa-IR"/>
        </w:rPr>
      </w:pPr>
      <w:bookmarkStart w:id="0" w:name="_Hlk72920433"/>
    </w:p>
    <w:p w14:paraId="3C3A2647" w14:textId="77777777" w:rsidR="00EE365B" w:rsidRDefault="00EE365B">
      <w:pPr>
        <w:rPr>
          <w:rFonts w:eastAsia="Calibri" w:cs="Times New Roman"/>
          <w:b/>
          <w:bCs/>
          <w:rtl/>
          <w:lang w:bidi="fa-IR"/>
        </w:rPr>
      </w:pPr>
    </w:p>
    <w:p w14:paraId="7DA15DAC" w14:textId="77777777" w:rsidR="00EE365B" w:rsidRDefault="00EE365B">
      <w:pPr>
        <w:rPr>
          <w:rFonts w:eastAsia="Calibri" w:cs="Times New Roman"/>
          <w:b/>
          <w:bCs/>
          <w:rtl/>
          <w:lang w:bidi="fa-IR"/>
        </w:rPr>
      </w:pPr>
    </w:p>
    <w:p w14:paraId="6021DA19" w14:textId="77777777" w:rsidR="00EE365B" w:rsidRDefault="00EE365B">
      <w:pPr>
        <w:rPr>
          <w:rFonts w:eastAsia="Calibri" w:cs="Times New Roman"/>
          <w:b/>
          <w:bCs/>
          <w:rtl/>
          <w:lang w:bidi="fa-IR"/>
        </w:rPr>
      </w:pPr>
    </w:p>
    <w:p w14:paraId="05BDAC5E" w14:textId="77777777" w:rsidR="00EE365B" w:rsidRDefault="00EE365B">
      <w:pPr>
        <w:rPr>
          <w:rFonts w:eastAsia="Calibri" w:cs="Times New Roman"/>
          <w:b/>
          <w:bCs/>
          <w:rtl/>
          <w:lang w:bidi="fa-IR"/>
        </w:rPr>
      </w:pPr>
    </w:p>
    <w:p w14:paraId="4A75CA1E" w14:textId="77777777" w:rsidR="00EE365B" w:rsidRDefault="00EE365B">
      <w:pPr>
        <w:rPr>
          <w:rFonts w:eastAsia="Calibri" w:cs="Times New Roman"/>
          <w:b/>
          <w:bCs/>
          <w:rtl/>
          <w:lang w:bidi="fa-IR"/>
        </w:rPr>
      </w:pPr>
    </w:p>
    <w:p w14:paraId="374CF07C" w14:textId="5D9AF6BD" w:rsidR="002975C4" w:rsidRDefault="00EE365B">
      <w:pPr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A1FD44" wp14:editId="757DD51E">
                <wp:simplePos x="0" y="0"/>
                <wp:positionH relativeFrom="margin">
                  <wp:posOffset>24765</wp:posOffset>
                </wp:positionH>
                <wp:positionV relativeFrom="paragraph">
                  <wp:posOffset>-635</wp:posOffset>
                </wp:positionV>
                <wp:extent cx="6467475" cy="6474941"/>
                <wp:effectExtent l="0" t="0" r="9525" b="15240"/>
                <wp:wrapNone/>
                <wp:docPr id="1818817388" name="Text Box 1818817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4749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771EE" w14:textId="77777777" w:rsidR="00FC59B8" w:rsidRDefault="00FC59B8" w:rsidP="00EE365B">
                            <w:pPr>
                              <w:ind w:left="0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</w:p>
                          <w:p w14:paraId="0C534CB0" w14:textId="3E80B2C8" w:rsidR="00EE365B" w:rsidRPr="007A6958" w:rsidRDefault="00EE365B" w:rsidP="00EE365B">
                            <w:pPr>
                              <w:ind w:left="0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چهارم</w:t>
                            </w:r>
                          </w:p>
                          <w:p w14:paraId="13BF0AE4" w14:textId="255D9C03" w:rsidR="00107238" w:rsidRPr="00C0076A" w:rsidRDefault="00107238" w:rsidP="00107238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درخواست مسیر را </w:t>
                            </w: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107238" w:rsidRPr="00C0076A" w14:paraId="57F76A47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2311840D" w14:textId="0E1233F8" w:rsidR="00107238" w:rsidRPr="00C0076A" w:rsidRDefault="00107238" w:rsidP="00107238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7203BB8A" w14:textId="7777777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143E8EA7" w14:textId="7777777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3EF35756" w14:textId="7777777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86A60B3" w14:textId="7777777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440C806E" w14:textId="7777777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2EA7C7CA" w14:textId="7777777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75A86353" w14:textId="77777777" w:rsidR="00107238" w:rsidRPr="00C0076A" w:rsidRDefault="00107238" w:rsidP="00107238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07238" w:rsidRPr="00C0076A" w14:paraId="3F07C3CD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49B4FAD6" w14:textId="5809A53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07238" w:rsidRPr="00C0076A" w14:paraId="25DEBCC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27EF6412" w14:textId="6C75340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107238" w:rsidRPr="00C0076A" w14:paraId="4E32DBF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6CFD5856" w14:textId="7EC67487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107238" w:rsidRPr="00C0076A" w14:paraId="3FC6A85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102D9555" w14:textId="000092CF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07238" w:rsidRPr="00C0076A" w14:paraId="7A62D8C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43359A07" w14:textId="53F3BD3B" w:rsidR="00107238" w:rsidRPr="00C0076A" w:rsidRDefault="00107238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0C67BD02" w14:textId="77777777" w:rsidR="00FC59B8" w:rsidRDefault="00FC59B8" w:rsidP="00107238">
                            <w:pPr>
                              <w:ind w:left="0"/>
                            </w:pPr>
                          </w:p>
                          <w:p w14:paraId="3D2258A1" w14:textId="37BA980B" w:rsidR="00107238" w:rsidRDefault="00107238" w:rsidP="00107238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667C30" w:rsidRPr="004D6B00" w14:paraId="2BEE8C34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C8EDCE" w14:textId="77777777" w:rsidR="00667C30" w:rsidRPr="006D23A7" w:rsidRDefault="00667C3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157E2C3" w14:textId="77777777" w:rsidR="00667C30" w:rsidRDefault="00667C3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3A30E1C" w14:textId="77777777" w:rsidR="00667C30" w:rsidRPr="006D23A7" w:rsidRDefault="00667C3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6115A5" w14:textId="77777777" w:rsidR="00667C30" w:rsidRPr="006D23A7" w:rsidRDefault="00667C3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885419" w14:textId="77777777" w:rsidR="00667C30" w:rsidRPr="006D23A7" w:rsidRDefault="00667C3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0F3845" w14:textId="77777777" w:rsidR="00667C30" w:rsidRPr="006D23A7" w:rsidRDefault="00667C3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667C30" w:rsidRPr="004D6B00" w14:paraId="1A16704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857842" w14:textId="77777777" w:rsidR="00667C30" w:rsidRPr="00EC452F" w:rsidRDefault="00667C30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0638639" w14:textId="77777777" w:rsidR="00667C30" w:rsidRPr="00EC452F" w:rsidRDefault="00667C30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20F121" w14:textId="72CBDC14" w:rsidR="00667C30" w:rsidRPr="00EC452F" w:rsidRDefault="00457BED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CF5035" w14:textId="783E6B0C" w:rsidR="00667C30" w:rsidRPr="00EC452F" w:rsidRDefault="00457BED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44FD90" w14:textId="77777777" w:rsidR="00667C30" w:rsidRPr="00EC452F" w:rsidRDefault="00667C30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C03DF9" w14:textId="77777777" w:rsidR="00667C30" w:rsidRPr="00EC452F" w:rsidRDefault="00667C30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163BF" w:rsidRPr="004D6B00" w14:paraId="2255603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ECA61" w14:textId="349E0032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* 3/10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06E2FA" w14:textId="77777777" w:rsidR="001163BF" w:rsidRPr="00EC452F" w:rsidRDefault="001163BF" w:rsidP="001163BF">
                                  <w:pPr>
                                    <w:bidi w:val="0"/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Infinity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3E4E56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B, H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5017F4" w14:textId="77777777" w:rsidR="001163B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B3B5E5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55EC41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1163BF" w:rsidRPr="004D6B00" w14:paraId="2619A6D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5804D4" w14:textId="433FAB4E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* 3/10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BE085E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53BF57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E02121" w14:textId="77777777" w:rsidR="001163B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63D57E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0208D4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41391B74" w14:textId="2D78F0EA" w:rsidR="00EE365B" w:rsidRDefault="00EE365B" w:rsidP="00107238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35A16C5B" w14:textId="77777777" w:rsidR="00FC59B8" w:rsidRDefault="00FC59B8" w:rsidP="00B17F9D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15C973A9" w14:textId="02CAB57F" w:rsidR="00B17F9D" w:rsidRPr="00B251B4" w:rsidRDefault="00B17F9D" w:rsidP="00B17F9D">
                            <w:pPr>
                              <w:ind w:left="0"/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در همین زمان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RREQ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از سمت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G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به مقصد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J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B17F9D" w:rsidRPr="00C0076A" w14:paraId="4E50231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6C66D729" w14:textId="77777777" w:rsidR="00B17F9D" w:rsidRPr="00C0076A" w:rsidRDefault="00B17F9D" w:rsidP="00B17F9D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405925A6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37061E8E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00CF11D8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22EC404C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5C6B5942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D4C206B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0C84662A" w14:textId="77777777" w:rsidR="00B17F9D" w:rsidRPr="00C0076A" w:rsidRDefault="00B17F9D" w:rsidP="00B17F9D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17F9D" w:rsidRPr="00C0076A" w14:paraId="76509BE6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735DF36D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17F9D" w:rsidRPr="00C0076A" w14:paraId="118BEC17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0D79B7C6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B17F9D" w:rsidRPr="00C0076A" w14:paraId="01636EB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3FECFAEF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B17F9D" w:rsidRPr="00C0076A" w14:paraId="15A800B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E9BAF7C" w14:textId="64D95C7D" w:rsidR="00B17F9D" w:rsidRPr="00C0076A" w:rsidRDefault="00E0409A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B17F9D" w:rsidRPr="00C0076A" w14:paraId="54D0CD1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692F40AB" w14:textId="77777777" w:rsidR="00B17F9D" w:rsidRPr="00C0076A" w:rsidRDefault="00B17F9D" w:rsidP="00B17F9D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EC127E0" w14:textId="75D209A8" w:rsidR="00B17F9D" w:rsidRPr="004F69C0" w:rsidRDefault="00B17F9D" w:rsidP="00B17F9D">
                            <w:pPr>
                              <w:ind w:left="0"/>
                              <w:rPr>
                                <w:rFonts w:asciiTheme="majorBidi" w:hAnsiTheme="majorBidi"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FD44" id="Text Box 1818817388" o:spid="_x0000_s1033" type="#_x0000_t202" style="position:absolute;left:0;text-align:left;margin-left:1.95pt;margin-top:-.05pt;width:509.25pt;height:509.8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" fillcolor="window" strokeweight=".5pt">
                <v:textbox>
                  <w:txbxContent>
                    <w:p w14:paraId="6A5771EE" w14:textId="77777777" w:rsidR="00FC59B8" w:rsidRDefault="00FC59B8" w:rsidP="00EE365B">
                      <w:pPr>
                        <w:ind w:left="0"/>
                        <w:rPr>
                          <w:b/>
                          <w:bCs/>
                          <w:lang w:bidi="fa-IR"/>
                        </w:rPr>
                      </w:pPr>
                    </w:p>
                    <w:p w14:paraId="0C534CB0" w14:textId="3E80B2C8" w:rsidR="00EE365B" w:rsidRPr="007A6958" w:rsidRDefault="00EE365B" w:rsidP="00EE365B">
                      <w:pPr>
                        <w:ind w:left="0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چهارم</w:t>
                      </w:r>
                    </w:p>
                    <w:p w14:paraId="13BF0AE4" w14:textId="255D9C03" w:rsidR="00107238" w:rsidRPr="00C0076A" w:rsidRDefault="00107238" w:rsidP="00107238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درخواست مسیر را </w:t>
                      </w: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107238" w:rsidRPr="00C0076A" w14:paraId="57F76A47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2311840D" w14:textId="0E1233F8" w:rsidR="00107238" w:rsidRPr="00C0076A" w:rsidRDefault="00107238" w:rsidP="00107238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7203BB8A" w14:textId="7777777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143E8EA7" w14:textId="7777777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3EF35756" w14:textId="7777777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86A60B3" w14:textId="7777777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440C806E" w14:textId="7777777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2EA7C7CA" w14:textId="7777777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75A86353" w14:textId="77777777" w:rsidR="00107238" w:rsidRPr="00C0076A" w:rsidRDefault="00107238" w:rsidP="00107238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107238" w:rsidRPr="00C0076A" w14:paraId="3F07C3CD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49B4FAD6" w14:textId="5809A53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107238" w:rsidRPr="00C0076A" w14:paraId="25DEBCCA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27EF6412" w14:textId="6C75340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107238" w:rsidRPr="00C0076A" w14:paraId="4E32DBF8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6CFD5856" w14:textId="7EC67487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107238" w:rsidRPr="00C0076A" w14:paraId="3FC6A85C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102D9555" w14:textId="000092CF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107238" w:rsidRPr="00C0076A" w14:paraId="7A62D8C1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43359A07" w14:textId="53F3BD3B" w:rsidR="00107238" w:rsidRPr="00C0076A" w:rsidRDefault="00107238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0C67BD02" w14:textId="77777777" w:rsidR="00FC59B8" w:rsidRDefault="00FC59B8" w:rsidP="00107238">
                      <w:pPr>
                        <w:ind w:left="0"/>
                      </w:pPr>
                    </w:p>
                    <w:p w14:paraId="3D2258A1" w14:textId="37BA980B" w:rsidR="00107238" w:rsidRDefault="00107238" w:rsidP="00107238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667C30" w:rsidRPr="004D6B00" w14:paraId="2BEE8C34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C8EDCE" w14:textId="77777777" w:rsidR="00667C30" w:rsidRPr="006D23A7" w:rsidRDefault="00667C3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157E2C3" w14:textId="77777777" w:rsidR="00667C30" w:rsidRDefault="00667C3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3A30E1C" w14:textId="77777777" w:rsidR="00667C30" w:rsidRPr="006D23A7" w:rsidRDefault="00667C3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6115A5" w14:textId="77777777" w:rsidR="00667C30" w:rsidRPr="006D23A7" w:rsidRDefault="00667C3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885419" w14:textId="77777777" w:rsidR="00667C30" w:rsidRPr="006D23A7" w:rsidRDefault="00667C3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D0F3845" w14:textId="77777777" w:rsidR="00667C30" w:rsidRPr="006D23A7" w:rsidRDefault="00667C3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667C30" w:rsidRPr="004D6B00" w14:paraId="1A16704C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857842" w14:textId="77777777" w:rsidR="00667C30" w:rsidRPr="00EC452F" w:rsidRDefault="00667C30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0638639" w14:textId="77777777" w:rsidR="00667C30" w:rsidRPr="00EC452F" w:rsidRDefault="00667C30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520F121" w14:textId="72CBDC14" w:rsidR="00667C30" w:rsidRPr="00EC452F" w:rsidRDefault="00457BED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CF5035" w14:textId="783E6B0C" w:rsidR="00667C30" w:rsidRPr="00EC452F" w:rsidRDefault="00457BED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44FD90" w14:textId="77777777" w:rsidR="00667C30" w:rsidRPr="00EC452F" w:rsidRDefault="00667C30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C03DF9" w14:textId="77777777" w:rsidR="00667C30" w:rsidRPr="00EC452F" w:rsidRDefault="00667C30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1163BF" w:rsidRPr="004D6B00" w14:paraId="22556031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DECA61" w14:textId="349E0032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* 3/10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06E2FA" w14:textId="77777777" w:rsidR="001163BF" w:rsidRPr="00EC452F" w:rsidRDefault="001163BF" w:rsidP="001163BF">
                            <w:pPr>
                              <w:bidi w:val="0"/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Infinity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3E4E56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B, H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5017F4" w14:textId="77777777" w:rsidR="001163B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B3B5E5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55EC41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  <w:tr w:rsidR="001163BF" w:rsidRPr="004D6B00" w14:paraId="2619A6DA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5804D4" w14:textId="433FAB4E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* 3/10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BE085E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53BF57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E02121" w14:textId="77777777" w:rsidR="001163B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63D57E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0208D4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41391B74" w14:textId="2D78F0EA" w:rsidR="00EE365B" w:rsidRDefault="00EE365B" w:rsidP="00107238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35A16C5B" w14:textId="77777777" w:rsidR="00FC59B8" w:rsidRDefault="00FC59B8" w:rsidP="00B17F9D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15C973A9" w14:textId="02CAB57F" w:rsidR="00B17F9D" w:rsidRPr="00B251B4" w:rsidRDefault="00B17F9D" w:rsidP="00B17F9D">
                      <w:pPr>
                        <w:ind w:left="0"/>
                        <w:rPr>
                          <w:rFonts w:asciiTheme="majorBidi" w:hAnsiTheme="majorBidi" w:hint="cs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در همین زمان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RREQ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از سمت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G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به مقصد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J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B17F9D" w:rsidRPr="00C0076A" w14:paraId="4E502310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6C66D729" w14:textId="77777777" w:rsidR="00B17F9D" w:rsidRPr="00C0076A" w:rsidRDefault="00B17F9D" w:rsidP="00B17F9D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405925A6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37061E8E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00CF11D8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22EC404C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5C6B5942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D4C206B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0C84662A" w14:textId="77777777" w:rsidR="00B17F9D" w:rsidRPr="00C0076A" w:rsidRDefault="00B17F9D" w:rsidP="00B17F9D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B17F9D" w:rsidRPr="00C0076A" w14:paraId="76509BE6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735DF36D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17F9D" w:rsidRPr="00C0076A" w14:paraId="118BEC17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0D79B7C6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B17F9D" w:rsidRPr="00C0076A" w14:paraId="01636EBB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3FECFAEF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B17F9D" w:rsidRPr="00C0076A" w14:paraId="15A800B1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E9BAF7C" w14:textId="64D95C7D" w:rsidR="00B17F9D" w:rsidRPr="00C0076A" w:rsidRDefault="00E0409A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B17F9D" w:rsidRPr="00C0076A" w14:paraId="54D0CD11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692F40AB" w14:textId="77777777" w:rsidR="00B17F9D" w:rsidRPr="00C0076A" w:rsidRDefault="00B17F9D" w:rsidP="00B17F9D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2EC127E0" w14:textId="75D209A8" w:rsidR="00B17F9D" w:rsidRPr="004F69C0" w:rsidRDefault="00B17F9D" w:rsidP="00B17F9D">
                      <w:pPr>
                        <w:ind w:left="0"/>
                        <w:rPr>
                          <w:rFonts w:asciiTheme="majorBidi" w:hAnsiTheme="majorBidi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5C4">
        <w:rPr>
          <w:rFonts w:eastAsia="Calibri" w:cs="Times New Roman"/>
          <w:b/>
          <w:bCs/>
          <w:rtl/>
          <w:lang w:bidi="fa-IR"/>
        </w:rPr>
        <w:br w:type="page"/>
      </w:r>
    </w:p>
    <w:p w14:paraId="6ABFCC8B" w14:textId="2408C914" w:rsidR="001D44EE" w:rsidRDefault="001D44EE">
      <w:pPr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16BFFD" wp14:editId="0F2B7499">
                <wp:simplePos x="0" y="0"/>
                <wp:positionH relativeFrom="margin">
                  <wp:posOffset>27185</wp:posOffset>
                </wp:positionH>
                <wp:positionV relativeFrom="paragraph">
                  <wp:posOffset>-1510</wp:posOffset>
                </wp:positionV>
                <wp:extent cx="6467475" cy="6878594"/>
                <wp:effectExtent l="0" t="0" r="9525" b="17780"/>
                <wp:wrapNone/>
                <wp:docPr id="755295279" name="Text Box 755295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785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F1F70" w14:textId="77777777" w:rsidR="001D44EE" w:rsidRDefault="001D44EE" w:rsidP="001D44EE">
                            <w:pPr>
                              <w:ind w:left="0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</w:p>
                          <w:p w14:paraId="27C5E5E7" w14:textId="70E5BC86" w:rsidR="001D44EE" w:rsidRPr="007A6958" w:rsidRDefault="001D44EE" w:rsidP="001D44EE">
                            <w:pPr>
                              <w:ind w:left="0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 w:rsidR="00AD243D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پنجم</w:t>
                            </w:r>
                          </w:p>
                          <w:p w14:paraId="6E119D11" w14:textId="61498770" w:rsidR="001D44EE" w:rsidRPr="00C0076A" w:rsidRDefault="001D44EE" w:rsidP="001D44EE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درخواست مسیر را </w:t>
                            </w:r>
                            <w:r w:rsidR="00AD243D">
                              <w:rPr>
                                <w:lang w:bidi="fa-IR"/>
                              </w:rP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1D44EE" w:rsidRPr="00C0076A" w14:paraId="2F968274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34C38053" w14:textId="430E5AE8" w:rsidR="001D44EE" w:rsidRPr="00C0076A" w:rsidRDefault="00AD243D" w:rsidP="00107238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4B1EC066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75C7F77F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36EB94D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9C783AF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61399B5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08FC7306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57D55E7B" w14:textId="77777777" w:rsidR="001D44EE" w:rsidRPr="00C0076A" w:rsidRDefault="001D44EE" w:rsidP="00107238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D44EE" w:rsidRPr="00C0076A" w14:paraId="6BAE490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3C1779F4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D44EE" w:rsidRPr="00C0076A" w14:paraId="077C3C67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18336A28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1D44EE" w:rsidRPr="00C0076A" w14:paraId="7F0B303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4425F3EA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1D44EE" w:rsidRPr="00C0076A" w14:paraId="4D45CBA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6B44E659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D44EE" w:rsidRPr="00C0076A" w14:paraId="4756AD9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09A2D875" w14:textId="77777777" w:rsidR="001D44EE" w:rsidRPr="00C0076A" w:rsidRDefault="001D44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34F20D9" w14:textId="77777777" w:rsidR="001D44EE" w:rsidRDefault="001D44EE" w:rsidP="001D44EE">
                            <w:pPr>
                              <w:ind w:left="0"/>
                            </w:pPr>
                          </w:p>
                          <w:p w14:paraId="6DAC033D" w14:textId="7403CA5A" w:rsidR="001D44EE" w:rsidRDefault="001D44EE" w:rsidP="001D44EE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AD243D"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1D44EE" w:rsidRPr="004D6B00" w14:paraId="0066741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053644" w14:textId="77777777" w:rsidR="001D44EE" w:rsidRPr="006D23A7" w:rsidRDefault="001D44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FFB954" w14:textId="77777777" w:rsidR="001D44EE" w:rsidRDefault="001D44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759147" w14:textId="77777777" w:rsidR="001D44EE" w:rsidRPr="006D23A7" w:rsidRDefault="001D44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530864" w14:textId="77777777" w:rsidR="001D44EE" w:rsidRPr="006D23A7" w:rsidRDefault="001D44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75B5A0" w14:textId="77777777" w:rsidR="001D44EE" w:rsidRPr="006D23A7" w:rsidRDefault="001D44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C59809" w14:textId="77777777" w:rsidR="001D44EE" w:rsidRPr="006D23A7" w:rsidRDefault="001D44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1D44EE" w:rsidRPr="004D6B00" w14:paraId="360007D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80D352" w14:textId="77777777" w:rsidR="001D44EE" w:rsidRPr="00EC452F" w:rsidRDefault="001D44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37F4BD" w14:textId="2CFD7BF6" w:rsidR="001D44EE" w:rsidRPr="00EC452F" w:rsidRDefault="00AD243D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B4D9F0" w14:textId="77777777" w:rsidR="001D44EE" w:rsidRPr="00EC452F" w:rsidRDefault="001D44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19BFE0" w14:textId="77777777" w:rsidR="001D44EE" w:rsidRPr="00EC452F" w:rsidRDefault="001D44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E2DF98" w14:textId="76FF412A" w:rsidR="001D44EE" w:rsidRPr="00EC452F" w:rsidRDefault="00AD243D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A8C7A7" w14:textId="77777777" w:rsidR="001D44EE" w:rsidRPr="00EC452F" w:rsidRDefault="001D44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01BF8D0A" w14:textId="77777777" w:rsidR="001D44EE" w:rsidRDefault="001D44EE" w:rsidP="001D44EE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2C9274CD" w14:textId="77777777" w:rsidR="001D44EE" w:rsidRDefault="001D44EE" w:rsidP="001D44EE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1F6AE780" w14:textId="0FD4CB0D" w:rsidR="001D44EE" w:rsidRDefault="001D44EE" w:rsidP="00AF5F21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در همین زمان </w:t>
                            </w:r>
                          </w:p>
                          <w:p w14:paraId="001A7002" w14:textId="4CC509CF" w:rsidR="00AF5F21" w:rsidRPr="00C0076A" w:rsidRDefault="00AF5F21" w:rsidP="00AF5F21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درخواست مسیر را </w:t>
                            </w:r>
                            <w:r>
                              <w:rPr>
                                <w:lang w:bidi="fa-IR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AF5F21" w:rsidRPr="00C0076A" w14:paraId="6AFBD9C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1147A557" w14:textId="1F259285" w:rsidR="00AF5F21" w:rsidRPr="00C0076A" w:rsidRDefault="006A31A5" w:rsidP="00AF5F21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049EBF52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591E5DEC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7D060E6A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6C63E933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4FF62A8F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31CB927B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69BF4D0D" w14:textId="77777777" w:rsidR="00AF5F21" w:rsidRPr="00C0076A" w:rsidRDefault="00AF5F21" w:rsidP="00AF5F21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F5F21" w:rsidRPr="00C0076A" w14:paraId="3B11A96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ADF1411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F5F21" w:rsidRPr="00C0076A" w14:paraId="3C00AEE4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2F9D2E29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AF5F21" w:rsidRPr="00C0076A" w14:paraId="62A0FD0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01422C0F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AF5F21" w:rsidRPr="00C0076A" w14:paraId="761DECDD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5173375" w14:textId="6D635A59" w:rsidR="00AF5F21" w:rsidRPr="00C0076A" w:rsidRDefault="006A31A5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AF5F21" w:rsidRPr="00C0076A" w14:paraId="382C2BE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7514C08F" w14:textId="77777777" w:rsidR="00AF5F21" w:rsidRPr="00C0076A" w:rsidRDefault="00AF5F21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19D23CC" w14:textId="77777777" w:rsidR="00AF5F21" w:rsidRDefault="00AF5F21" w:rsidP="00AF5F21">
                            <w:pPr>
                              <w:ind w:left="0"/>
                            </w:pPr>
                          </w:p>
                          <w:p w14:paraId="54730BA5" w14:textId="27688A61" w:rsidR="00AF5F21" w:rsidRDefault="00AF5F21" w:rsidP="00AF5F21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2219EE" w:rsidRPr="004D6B00" w14:paraId="25C4186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D7BA82" w14:textId="77777777" w:rsidR="002219EE" w:rsidRPr="006D23A7" w:rsidRDefault="002219EE" w:rsidP="002219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D1AD11C" w14:textId="77777777" w:rsidR="002219EE" w:rsidRDefault="002219EE" w:rsidP="002219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D50EBE" w14:textId="77777777" w:rsidR="002219EE" w:rsidRPr="006D23A7" w:rsidRDefault="002219EE" w:rsidP="002219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A35455" w14:textId="77777777" w:rsidR="002219EE" w:rsidRPr="006D23A7" w:rsidRDefault="002219EE" w:rsidP="002219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E71B64" w14:textId="77777777" w:rsidR="002219EE" w:rsidRPr="006D23A7" w:rsidRDefault="002219EE" w:rsidP="002219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2B55A" w14:textId="77777777" w:rsidR="002219EE" w:rsidRPr="006D23A7" w:rsidRDefault="002219EE" w:rsidP="002219E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2219EE" w:rsidRPr="004D6B00" w14:paraId="3726553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EA32E3" w14:textId="77777777" w:rsidR="002219EE" w:rsidRPr="00EC452F" w:rsidRDefault="002219EE" w:rsidP="002219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AF2321" w14:textId="77777777" w:rsidR="002219EE" w:rsidRPr="00EC452F" w:rsidRDefault="002219EE" w:rsidP="002219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E37BC9" w14:textId="1DA40661" w:rsidR="002219EE" w:rsidRPr="00EC452F" w:rsidRDefault="002219EE" w:rsidP="002219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8109CD8" w14:textId="4D7452AE" w:rsidR="002219EE" w:rsidRPr="00EC452F" w:rsidRDefault="002219EE" w:rsidP="002219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5DE79A" w14:textId="77777777" w:rsidR="002219EE" w:rsidRPr="00EC452F" w:rsidRDefault="002219EE" w:rsidP="002219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8AF6AE" w14:textId="77777777" w:rsidR="002219EE" w:rsidRPr="00EC452F" w:rsidRDefault="002219EE" w:rsidP="002219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1163BF" w:rsidRPr="004D6B00" w14:paraId="2D113604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A0F1CE" w14:textId="7795C500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* 3/10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695436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Infinity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D0766F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5C397F" w14:textId="77777777" w:rsidR="001163B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1168751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520185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17A71697" w14:textId="77777777" w:rsidR="00AF5F21" w:rsidRPr="004F69C0" w:rsidRDefault="00AF5F21" w:rsidP="00AF5F21">
                            <w:pPr>
                              <w:ind w:left="0"/>
                              <w:rPr>
                                <w:rFonts w:asciiTheme="majorBidi" w:hAnsiTheme="majorBidi"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BFFD" id="Text Box 755295279" o:spid="_x0000_s1034" type="#_x0000_t202" style="position:absolute;left:0;text-align:left;margin-left:2.15pt;margin-top:-.1pt;width:509.25pt;height:541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" fillcolor="window" strokeweight=".5pt">
                <v:textbox>
                  <w:txbxContent>
                    <w:p w14:paraId="41DF1F70" w14:textId="77777777" w:rsidR="001D44EE" w:rsidRDefault="001D44EE" w:rsidP="001D44EE">
                      <w:pPr>
                        <w:ind w:left="0"/>
                        <w:rPr>
                          <w:b/>
                          <w:bCs/>
                          <w:lang w:bidi="fa-IR"/>
                        </w:rPr>
                      </w:pPr>
                    </w:p>
                    <w:p w14:paraId="27C5E5E7" w14:textId="70E5BC86" w:rsidR="001D44EE" w:rsidRPr="007A6958" w:rsidRDefault="001D44EE" w:rsidP="001D44EE">
                      <w:pPr>
                        <w:ind w:left="0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 w:rsidR="00AD243D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پنجم</w:t>
                      </w:r>
                    </w:p>
                    <w:p w14:paraId="6E119D11" w14:textId="61498770" w:rsidR="001D44EE" w:rsidRPr="00C0076A" w:rsidRDefault="001D44EE" w:rsidP="001D44EE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درخواست مسیر را </w:t>
                      </w:r>
                      <w:r w:rsidR="00AD243D">
                        <w:rPr>
                          <w:lang w:bidi="fa-IR"/>
                        </w:rPr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1D44EE" w:rsidRPr="00C0076A" w14:paraId="2F968274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34C38053" w14:textId="430E5AE8" w:rsidR="001D44EE" w:rsidRPr="00C0076A" w:rsidRDefault="00AD243D" w:rsidP="00107238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4B1EC066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75C7F77F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36EB94D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9C783AF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61399B5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08FC7306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57D55E7B" w14:textId="77777777" w:rsidR="001D44EE" w:rsidRPr="00C0076A" w:rsidRDefault="001D44EE" w:rsidP="00107238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1D44EE" w:rsidRPr="00C0076A" w14:paraId="6BAE4900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3C1779F4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1D44EE" w:rsidRPr="00C0076A" w14:paraId="077C3C67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18336A28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1D44EE" w:rsidRPr="00C0076A" w14:paraId="7F0B3032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4425F3EA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1D44EE" w:rsidRPr="00C0076A" w14:paraId="4D45CBA8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6B44E659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1D44EE" w:rsidRPr="00C0076A" w14:paraId="4756AD9C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09A2D875" w14:textId="77777777" w:rsidR="001D44EE" w:rsidRPr="00C0076A" w:rsidRDefault="001D44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34F20D9" w14:textId="77777777" w:rsidR="001D44EE" w:rsidRDefault="001D44EE" w:rsidP="001D44EE">
                      <w:pPr>
                        <w:ind w:left="0"/>
                      </w:pPr>
                    </w:p>
                    <w:p w14:paraId="6DAC033D" w14:textId="7403CA5A" w:rsidR="001D44EE" w:rsidRDefault="001D44EE" w:rsidP="001D44EE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AD243D"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1D44EE" w:rsidRPr="004D6B00" w14:paraId="0066741B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B053644" w14:textId="77777777" w:rsidR="001D44EE" w:rsidRPr="006D23A7" w:rsidRDefault="001D44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FFB954" w14:textId="77777777" w:rsidR="001D44EE" w:rsidRDefault="001D44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759147" w14:textId="77777777" w:rsidR="001D44EE" w:rsidRPr="006D23A7" w:rsidRDefault="001D44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530864" w14:textId="77777777" w:rsidR="001D44EE" w:rsidRPr="006D23A7" w:rsidRDefault="001D44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75B5A0" w14:textId="77777777" w:rsidR="001D44EE" w:rsidRPr="006D23A7" w:rsidRDefault="001D44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DC59809" w14:textId="77777777" w:rsidR="001D44EE" w:rsidRPr="006D23A7" w:rsidRDefault="001D44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1D44EE" w:rsidRPr="004D6B00" w14:paraId="360007D8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580D352" w14:textId="77777777" w:rsidR="001D44EE" w:rsidRPr="00EC452F" w:rsidRDefault="001D44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37F4BD" w14:textId="2CFD7BF6" w:rsidR="001D44EE" w:rsidRPr="00EC452F" w:rsidRDefault="00AD243D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B4D9F0" w14:textId="77777777" w:rsidR="001D44EE" w:rsidRPr="00EC452F" w:rsidRDefault="001D44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819BFE0" w14:textId="77777777" w:rsidR="001D44EE" w:rsidRPr="00EC452F" w:rsidRDefault="001D44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E2DF98" w14:textId="76FF412A" w:rsidR="001D44EE" w:rsidRPr="00EC452F" w:rsidRDefault="00AD243D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0A8C7A7" w14:textId="77777777" w:rsidR="001D44EE" w:rsidRPr="00EC452F" w:rsidRDefault="001D44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01BF8D0A" w14:textId="77777777" w:rsidR="001D44EE" w:rsidRDefault="001D44EE" w:rsidP="001D44EE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2C9274CD" w14:textId="77777777" w:rsidR="001D44EE" w:rsidRDefault="001D44EE" w:rsidP="001D44EE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1F6AE780" w14:textId="0FD4CB0D" w:rsidR="001D44EE" w:rsidRDefault="001D44EE" w:rsidP="00AF5F21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در همین زمان </w:t>
                      </w:r>
                    </w:p>
                    <w:p w14:paraId="001A7002" w14:textId="4CC509CF" w:rsidR="00AF5F21" w:rsidRPr="00C0076A" w:rsidRDefault="00AF5F21" w:rsidP="00AF5F21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درخواست مسیر را </w:t>
                      </w:r>
                      <w:r>
                        <w:rPr>
                          <w:lang w:bidi="fa-IR"/>
                        </w:rPr>
                        <w:t>H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AF5F21" w:rsidRPr="00C0076A" w14:paraId="6AFBD9CA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1147A557" w14:textId="1F259285" w:rsidR="00AF5F21" w:rsidRPr="00C0076A" w:rsidRDefault="006A31A5" w:rsidP="00AF5F21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049EBF52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591E5DEC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7D060E6A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6C63E933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4FF62A8F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31CB927B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69BF4D0D" w14:textId="77777777" w:rsidR="00AF5F21" w:rsidRPr="00C0076A" w:rsidRDefault="00AF5F21" w:rsidP="00AF5F21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AF5F21" w:rsidRPr="00C0076A" w14:paraId="3B11A96A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ADF1411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F5F21" w:rsidRPr="00C0076A" w14:paraId="3C00AEE4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2F9D2E29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AF5F21" w:rsidRPr="00C0076A" w14:paraId="62A0FD02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01422C0F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AF5F21" w:rsidRPr="00C0076A" w14:paraId="761DECDD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5173375" w14:textId="6D635A59" w:rsidR="00AF5F21" w:rsidRPr="00C0076A" w:rsidRDefault="006A31A5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AF5F21" w:rsidRPr="00C0076A" w14:paraId="382C2BE8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7514C08F" w14:textId="77777777" w:rsidR="00AF5F21" w:rsidRPr="00C0076A" w:rsidRDefault="00AF5F21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19D23CC" w14:textId="77777777" w:rsidR="00AF5F21" w:rsidRDefault="00AF5F21" w:rsidP="00AF5F21">
                      <w:pPr>
                        <w:ind w:left="0"/>
                      </w:pPr>
                    </w:p>
                    <w:p w14:paraId="54730BA5" w14:textId="27688A61" w:rsidR="00AF5F21" w:rsidRDefault="00AF5F21" w:rsidP="00AF5F21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2219EE" w:rsidRPr="004D6B00" w14:paraId="25C4186F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6D7BA82" w14:textId="77777777" w:rsidR="002219EE" w:rsidRPr="006D23A7" w:rsidRDefault="002219EE" w:rsidP="002219E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D1AD11C" w14:textId="77777777" w:rsidR="002219EE" w:rsidRDefault="002219EE" w:rsidP="002219E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D50EBE" w14:textId="77777777" w:rsidR="002219EE" w:rsidRPr="006D23A7" w:rsidRDefault="002219EE" w:rsidP="002219E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0A35455" w14:textId="77777777" w:rsidR="002219EE" w:rsidRPr="006D23A7" w:rsidRDefault="002219EE" w:rsidP="002219EE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4E71B64" w14:textId="77777777" w:rsidR="002219EE" w:rsidRPr="006D23A7" w:rsidRDefault="002219EE" w:rsidP="002219EE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12B55A" w14:textId="77777777" w:rsidR="002219EE" w:rsidRPr="006D23A7" w:rsidRDefault="002219EE" w:rsidP="002219E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2219EE" w:rsidRPr="004D6B00" w14:paraId="3726553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EA32E3" w14:textId="77777777" w:rsidR="002219EE" w:rsidRPr="00EC452F" w:rsidRDefault="002219EE" w:rsidP="002219E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9AF2321" w14:textId="77777777" w:rsidR="002219EE" w:rsidRPr="00EC452F" w:rsidRDefault="002219EE" w:rsidP="002219E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E37BC9" w14:textId="1DA40661" w:rsidR="002219EE" w:rsidRPr="00EC452F" w:rsidRDefault="002219EE" w:rsidP="002219E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8109CD8" w14:textId="4D7452AE" w:rsidR="002219EE" w:rsidRPr="00EC452F" w:rsidRDefault="002219EE" w:rsidP="002219E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5DE79A" w14:textId="77777777" w:rsidR="002219EE" w:rsidRPr="00EC452F" w:rsidRDefault="002219EE" w:rsidP="002219E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D8AF6AE" w14:textId="77777777" w:rsidR="002219EE" w:rsidRPr="00EC452F" w:rsidRDefault="002219EE" w:rsidP="002219E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  <w:tr w:rsidR="001163BF" w:rsidRPr="004D6B00" w14:paraId="2D113604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A0F1CE" w14:textId="7795C500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* 3/10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D695436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Infinity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CD0766F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45C397F" w14:textId="77777777" w:rsidR="001163B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1168751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8520185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17A71697" w14:textId="77777777" w:rsidR="00AF5F21" w:rsidRPr="004F69C0" w:rsidRDefault="00AF5F21" w:rsidP="00AF5F21">
                      <w:pPr>
                        <w:ind w:left="0"/>
                        <w:rPr>
                          <w:rFonts w:asciiTheme="majorBidi" w:hAnsiTheme="majorBidi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libri" w:cs="Times New Roman"/>
          <w:b/>
          <w:bCs/>
          <w:rtl/>
          <w:lang w:bidi="fa-IR"/>
        </w:rPr>
        <w:br w:type="page"/>
      </w:r>
    </w:p>
    <w:p w14:paraId="16BE7B80" w14:textId="60C78EA1" w:rsidR="001D44EE" w:rsidRDefault="002219EE">
      <w:pPr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B7957F" wp14:editId="49459437">
                <wp:simplePos x="0" y="0"/>
                <wp:positionH relativeFrom="margin">
                  <wp:posOffset>27185</wp:posOffset>
                </wp:positionH>
                <wp:positionV relativeFrom="paragraph">
                  <wp:posOffset>-1511</wp:posOffset>
                </wp:positionV>
                <wp:extent cx="6467475" cy="7661189"/>
                <wp:effectExtent l="0" t="0" r="9525" b="10160"/>
                <wp:wrapNone/>
                <wp:docPr id="1035972563" name="Text Box 103597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76611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BBFA4" w14:textId="44182889" w:rsidR="002219EE" w:rsidRPr="007A6958" w:rsidRDefault="002219EE" w:rsidP="002219EE">
                            <w:pPr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ششم</w:t>
                            </w:r>
                          </w:p>
                          <w:p w14:paraId="17C3B047" w14:textId="4ED7E08D" w:rsidR="002219EE" w:rsidRPr="00C0076A" w:rsidRDefault="002219EE" w:rsidP="002219EE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درخواست مسیر را </w:t>
                            </w:r>
                            <w:r>
                              <w:rPr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2219EE" w:rsidRPr="00C0076A" w14:paraId="10CA585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494E4207" w14:textId="68015812" w:rsidR="002219EE" w:rsidRPr="00C0076A" w:rsidRDefault="002219EE" w:rsidP="00107238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5A47D3CB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1094F701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3DD49630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F928B74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53FC96B7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1C2EBF74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487377DE" w14:textId="77777777" w:rsidR="002219EE" w:rsidRPr="00C0076A" w:rsidRDefault="002219EE" w:rsidP="00107238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219EE" w:rsidRPr="00C0076A" w14:paraId="27E8E4A9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3DACC406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219EE" w:rsidRPr="00C0076A" w14:paraId="023C0A3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2C98F000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2219EE" w:rsidRPr="00C0076A" w14:paraId="1C051324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460AE21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2219EE" w:rsidRPr="00C0076A" w14:paraId="0E44855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09BC0CD2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2219EE" w:rsidRPr="00C0076A" w14:paraId="784D9D4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75BD4003" w14:textId="77777777" w:rsidR="002219EE" w:rsidRPr="00C0076A" w:rsidRDefault="002219EE" w:rsidP="00107238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496FC04" w14:textId="77777777" w:rsidR="002219EE" w:rsidRDefault="002219EE" w:rsidP="002219EE">
                            <w:pPr>
                              <w:ind w:left="0"/>
                            </w:pPr>
                          </w:p>
                          <w:p w14:paraId="3F4EF5DA" w14:textId="27D2778B" w:rsidR="002219EE" w:rsidRDefault="002219EE" w:rsidP="002219EE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2219EE" w:rsidRPr="004D6B00" w14:paraId="22FC274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3A8236" w14:textId="77777777" w:rsidR="002219EE" w:rsidRPr="006D23A7" w:rsidRDefault="002219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A23F8A" w14:textId="77777777" w:rsidR="002219EE" w:rsidRDefault="002219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96C5685" w14:textId="77777777" w:rsidR="002219EE" w:rsidRPr="006D23A7" w:rsidRDefault="002219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3FE76F" w14:textId="77777777" w:rsidR="002219EE" w:rsidRPr="006D23A7" w:rsidRDefault="002219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9E7339" w14:textId="77777777" w:rsidR="002219EE" w:rsidRPr="006D23A7" w:rsidRDefault="002219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B7531B" w14:textId="77777777" w:rsidR="002219EE" w:rsidRPr="006D23A7" w:rsidRDefault="002219EE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2219EE" w:rsidRPr="004D6B00" w14:paraId="038D8D0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7A8011" w14:textId="77777777" w:rsidR="002219EE" w:rsidRPr="00EC452F" w:rsidRDefault="002219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8FE064" w14:textId="10FEE757" w:rsidR="002219EE" w:rsidRPr="00EC452F" w:rsidRDefault="002219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A062D3" w14:textId="77777777" w:rsidR="002219EE" w:rsidRPr="00EC452F" w:rsidRDefault="002219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FC144A" w14:textId="77777777" w:rsidR="002219EE" w:rsidRPr="00EC452F" w:rsidRDefault="002219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A33A57" w14:textId="62A3B82D" w:rsidR="002219EE" w:rsidRPr="00EC452F" w:rsidRDefault="002219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702052E" w14:textId="77777777" w:rsidR="002219EE" w:rsidRPr="00EC452F" w:rsidRDefault="002219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68672A4A" w14:textId="77777777" w:rsidR="002219EE" w:rsidRDefault="002219EE" w:rsidP="002219EE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7D2B8A75" w14:textId="77777777" w:rsidR="002219EE" w:rsidRDefault="002219EE" w:rsidP="002219EE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در همین زمان </w:t>
                            </w:r>
                          </w:p>
                          <w:p w14:paraId="0A6BA145" w14:textId="1E9D0995" w:rsidR="002219EE" w:rsidRPr="00C0076A" w:rsidRDefault="002219EE" w:rsidP="002219EE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درخواست مسیر را </w:t>
                            </w:r>
                            <w:r w:rsidR="001E1471"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2219EE" w:rsidRPr="00C0076A" w14:paraId="4EC168F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5E1683CB" w14:textId="5A17E522" w:rsidR="002219EE" w:rsidRPr="00C0076A" w:rsidRDefault="001E1471" w:rsidP="00AF5F21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20CAF7A3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258AE97B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5D2BCF2D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74B7D3BA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4B42735E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4F50AD19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650D6AA7" w14:textId="77777777" w:rsidR="002219EE" w:rsidRPr="00C0076A" w:rsidRDefault="002219EE" w:rsidP="00AF5F21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219EE" w:rsidRPr="00C0076A" w14:paraId="060A718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6CE41BC6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219EE" w:rsidRPr="00C0076A" w14:paraId="3623427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9B2A9A7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2219EE" w:rsidRPr="00C0076A" w14:paraId="1E8E246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01B88334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2219EE" w:rsidRPr="00C0076A" w14:paraId="1594F4B5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4E184ED4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2219EE" w:rsidRPr="00C0076A" w14:paraId="5A66A80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0E7C877E" w14:textId="77777777" w:rsidR="002219EE" w:rsidRPr="00C0076A" w:rsidRDefault="002219EE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F497B79" w14:textId="77777777" w:rsidR="002219EE" w:rsidRDefault="002219EE" w:rsidP="002219EE">
                            <w:pPr>
                              <w:ind w:left="0"/>
                            </w:pPr>
                          </w:p>
                          <w:p w14:paraId="3112A3C1" w14:textId="59F0B716" w:rsidR="002219EE" w:rsidRDefault="002219EE" w:rsidP="002219EE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E1471"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1E1471" w:rsidRPr="004D6B00" w14:paraId="0BBC40A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A18F2" w14:textId="77777777" w:rsidR="001E1471" w:rsidRPr="006D23A7" w:rsidRDefault="001E1471" w:rsidP="001E147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2BFD76" w14:textId="77777777" w:rsidR="001E1471" w:rsidRDefault="001E1471" w:rsidP="001E147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A79A51" w14:textId="77777777" w:rsidR="001E1471" w:rsidRPr="006D23A7" w:rsidRDefault="001E1471" w:rsidP="001E147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7F869" w14:textId="77777777" w:rsidR="001E1471" w:rsidRPr="006D23A7" w:rsidRDefault="001E1471" w:rsidP="001E147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618599" w14:textId="77777777" w:rsidR="001E1471" w:rsidRPr="006D23A7" w:rsidRDefault="001E1471" w:rsidP="001E147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4F13EE" w14:textId="77777777" w:rsidR="001E1471" w:rsidRPr="006D23A7" w:rsidRDefault="001E1471" w:rsidP="001E147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1E1471" w:rsidRPr="004D6B00" w14:paraId="1089F185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09A43C" w14:textId="77777777" w:rsidR="001E1471" w:rsidRPr="00EC452F" w:rsidRDefault="001E1471" w:rsidP="001E147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EE608A" w14:textId="77777777" w:rsidR="001E1471" w:rsidRPr="00EC452F" w:rsidRDefault="001E1471" w:rsidP="001E147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FA5503" w14:textId="77777777" w:rsidR="001E1471" w:rsidRPr="00EC452F" w:rsidRDefault="001E1471" w:rsidP="001E147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9C4DD9" w14:textId="77777777" w:rsidR="001E1471" w:rsidRPr="00EC452F" w:rsidRDefault="001E1471" w:rsidP="001E147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635E1E" w14:textId="77777777" w:rsidR="001E1471" w:rsidRPr="00EC452F" w:rsidRDefault="001E1471" w:rsidP="001E147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31E680A" w14:textId="77777777" w:rsidR="001E1471" w:rsidRPr="00EC452F" w:rsidRDefault="001E1471" w:rsidP="001E147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163BF" w:rsidRPr="004D6B00" w14:paraId="4BE8F48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034366" w14:textId="206FFDC2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*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/10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3D6FDA" w14:textId="77777777" w:rsidR="001163BF" w:rsidRPr="00EC452F" w:rsidRDefault="001163BF" w:rsidP="001163BF">
                                  <w:pPr>
                                    <w:bidi w:val="0"/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Infinity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F8E932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B, H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16E553" w14:textId="77777777" w:rsidR="001163B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89E8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7F3A36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1163BF" w:rsidRPr="004D6B00" w14:paraId="1A6F254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FA6AE9" w14:textId="4C8B0AE2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*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/10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E4547F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18A5C89" w14:textId="0850BC21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0CC9C9" w14:textId="03DD8A34" w:rsidR="001163B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A611F1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0B0FEF" w14:textId="77777777" w:rsidR="001163BF" w:rsidRPr="00EC452F" w:rsidRDefault="001163BF" w:rsidP="001163BF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4074ED7C" w14:textId="77777777" w:rsidR="002219EE" w:rsidRPr="004F69C0" w:rsidRDefault="002219EE" w:rsidP="002219EE">
                            <w:pPr>
                              <w:ind w:left="0"/>
                              <w:rPr>
                                <w:rFonts w:asciiTheme="majorBidi" w:hAnsiTheme="majorBidi"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957F" id="Text Box 1035972563" o:spid="_x0000_s1035" type="#_x0000_t202" style="position:absolute;left:0;text-align:left;margin-left:2.15pt;margin-top:-.1pt;width:509.25pt;height:603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" fillcolor="window" strokeweight=".5pt">
                <v:textbox>
                  <w:txbxContent>
                    <w:p w14:paraId="020BBFA4" w14:textId="44182889" w:rsidR="002219EE" w:rsidRPr="007A6958" w:rsidRDefault="002219EE" w:rsidP="002219EE">
                      <w:pPr>
                        <w:ind w:left="0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ششم</w:t>
                      </w:r>
                    </w:p>
                    <w:p w14:paraId="17C3B047" w14:textId="4ED7E08D" w:rsidR="002219EE" w:rsidRPr="00C0076A" w:rsidRDefault="002219EE" w:rsidP="002219EE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درخواست مسیر را </w:t>
                      </w:r>
                      <w:r>
                        <w:rPr>
                          <w:lang w:bidi="fa-IR"/>
                        </w:rP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2219EE" w:rsidRPr="00C0076A" w14:paraId="10CA585E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494E4207" w14:textId="68015812" w:rsidR="002219EE" w:rsidRPr="00C0076A" w:rsidRDefault="002219EE" w:rsidP="00107238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5A47D3CB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1094F701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3DD49630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F928B74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53FC96B7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1C2EBF74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487377DE" w14:textId="77777777" w:rsidR="002219EE" w:rsidRPr="00C0076A" w:rsidRDefault="002219EE" w:rsidP="00107238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2219EE" w:rsidRPr="00C0076A" w14:paraId="27E8E4A9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3DACC406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2219EE" w:rsidRPr="00C0076A" w14:paraId="023C0A38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2C98F000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2219EE" w:rsidRPr="00C0076A" w14:paraId="1C051324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460AE21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2219EE" w:rsidRPr="00C0076A" w14:paraId="0E44855F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09BC0CD2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2219EE" w:rsidRPr="00C0076A" w14:paraId="784D9D43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75BD4003" w14:textId="77777777" w:rsidR="002219EE" w:rsidRPr="00C0076A" w:rsidRDefault="002219EE" w:rsidP="00107238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496FC04" w14:textId="77777777" w:rsidR="002219EE" w:rsidRDefault="002219EE" w:rsidP="002219EE">
                      <w:pPr>
                        <w:ind w:left="0"/>
                      </w:pPr>
                    </w:p>
                    <w:p w14:paraId="3F4EF5DA" w14:textId="27D2778B" w:rsidR="002219EE" w:rsidRDefault="002219EE" w:rsidP="002219EE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2219EE" w:rsidRPr="004D6B00" w14:paraId="22FC2740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33A8236" w14:textId="77777777" w:rsidR="002219EE" w:rsidRPr="006D23A7" w:rsidRDefault="002219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A23F8A" w14:textId="77777777" w:rsidR="002219EE" w:rsidRDefault="002219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96C5685" w14:textId="77777777" w:rsidR="002219EE" w:rsidRPr="006D23A7" w:rsidRDefault="002219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3FE76F" w14:textId="77777777" w:rsidR="002219EE" w:rsidRPr="006D23A7" w:rsidRDefault="002219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A9E7339" w14:textId="77777777" w:rsidR="002219EE" w:rsidRPr="006D23A7" w:rsidRDefault="002219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BB7531B" w14:textId="77777777" w:rsidR="002219EE" w:rsidRPr="006D23A7" w:rsidRDefault="002219EE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2219EE" w:rsidRPr="004D6B00" w14:paraId="038D8D02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E7A8011" w14:textId="77777777" w:rsidR="002219EE" w:rsidRPr="00EC452F" w:rsidRDefault="002219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8FE064" w14:textId="10FEE757" w:rsidR="002219EE" w:rsidRPr="00EC452F" w:rsidRDefault="002219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A062D3" w14:textId="77777777" w:rsidR="002219EE" w:rsidRPr="00EC452F" w:rsidRDefault="002219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1FC144A" w14:textId="77777777" w:rsidR="002219EE" w:rsidRPr="00EC452F" w:rsidRDefault="002219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A33A57" w14:textId="62A3B82D" w:rsidR="002219EE" w:rsidRPr="00EC452F" w:rsidRDefault="002219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702052E" w14:textId="77777777" w:rsidR="002219EE" w:rsidRPr="00EC452F" w:rsidRDefault="002219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68672A4A" w14:textId="77777777" w:rsidR="002219EE" w:rsidRDefault="002219EE" w:rsidP="002219EE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7D2B8A75" w14:textId="77777777" w:rsidR="002219EE" w:rsidRDefault="002219EE" w:rsidP="002219EE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در همین زمان </w:t>
                      </w:r>
                    </w:p>
                    <w:p w14:paraId="0A6BA145" w14:textId="1E9D0995" w:rsidR="002219EE" w:rsidRPr="00C0076A" w:rsidRDefault="002219EE" w:rsidP="002219EE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درخواست مسیر را </w:t>
                      </w:r>
                      <w:r w:rsidR="001E1471">
                        <w:rPr>
                          <w:lang w:bidi="fa-IR"/>
                        </w:rPr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2219EE" w:rsidRPr="00C0076A" w14:paraId="4EC168F3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5E1683CB" w14:textId="5A17E522" w:rsidR="002219EE" w:rsidRPr="00C0076A" w:rsidRDefault="001E1471" w:rsidP="00AF5F21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20CAF7A3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258AE97B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5D2BCF2D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74B7D3BA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4B42735E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4F50AD19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650D6AA7" w14:textId="77777777" w:rsidR="002219EE" w:rsidRPr="00C0076A" w:rsidRDefault="002219EE" w:rsidP="00AF5F21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2219EE" w:rsidRPr="00C0076A" w14:paraId="060A718C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6CE41BC6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2219EE" w:rsidRPr="00C0076A" w14:paraId="36234270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9B2A9A7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2219EE" w:rsidRPr="00C0076A" w14:paraId="1E8E246E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01B88334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2219EE" w:rsidRPr="00C0076A" w14:paraId="1594F4B5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4E184ED4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2219EE" w:rsidRPr="00C0076A" w14:paraId="5A66A80A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0E7C877E" w14:textId="77777777" w:rsidR="002219EE" w:rsidRPr="00C0076A" w:rsidRDefault="002219EE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2F497B79" w14:textId="77777777" w:rsidR="002219EE" w:rsidRDefault="002219EE" w:rsidP="002219EE">
                      <w:pPr>
                        <w:ind w:left="0"/>
                      </w:pPr>
                    </w:p>
                    <w:p w14:paraId="3112A3C1" w14:textId="59F0B716" w:rsidR="002219EE" w:rsidRDefault="002219EE" w:rsidP="002219EE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1E1471"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1E1471" w:rsidRPr="004D6B00" w14:paraId="0BBC40AB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A18F2" w14:textId="77777777" w:rsidR="001E1471" w:rsidRPr="006D23A7" w:rsidRDefault="001E1471" w:rsidP="001E147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12BFD76" w14:textId="77777777" w:rsidR="001E1471" w:rsidRDefault="001E1471" w:rsidP="001E147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A79A51" w14:textId="77777777" w:rsidR="001E1471" w:rsidRPr="006D23A7" w:rsidRDefault="001E1471" w:rsidP="001E147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BD7F869" w14:textId="77777777" w:rsidR="001E1471" w:rsidRPr="006D23A7" w:rsidRDefault="001E1471" w:rsidP="001E1471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7618599" w14:textId="77777777" w:rsidR="001E1471" w:rsidRPr="006D23A7" w:rsidRDefault="001E1471" w:rsidP="001E1471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4F13EE" w14:textId="77777777" w:rsidR="001E1471" w:rsidRPr="006D23A7" w:rsidRDefault="001E1471" w:rsidP="001E147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1E1471" w:rsidRPr="004D6B00" w14:paraId="1089F185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009A43C" w14:textId="77777777" w:rsidR="001E1471" w:rsidRPr="00EC452F" w:rsidRDefault="001E1471" w:rsidP="001E1471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EE608A" w14:textId="77777777" w:rsidR="001E1471" w:rsidRPr="00EC452F" w:rsidRDefault="001E1471" w:rsidP="001E1471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FA5503" w14:textId="77777777" w:rsidR="001E1471" w:rsidRPr="00EC452F" w:rsidRDefault="001E1471" w:rsidP="001E1471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19C4DD9" w14:textId="77777777" w:rsidR="001E1471" w:rsidRPr="00EC452F" w:rsidRDefault="001E1471" w:rsidP="001E1471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4635E1E" w14:textId="77777777" w:rsidR="001E1471" w:rsidRPr="00EC452F" w:rsidRDefault="001E1471" w:rsidP="001E1471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31E680A" w14:textId="77777777" w:rsidR="001E1471" w:rsidRPr="00EC452F" w:rsidRDefault="001E1471" w:rsidP="001E1471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1163BF" w:rsidRPr="004D6B00" w14:paraId="4BE8F48C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034366" w14:textId="206FFDC2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*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/10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3D6FDA" w14:textId="77777777" w:rsidR="001163BF" w:rsidRPr="00EC452F" w:rsidRDefault="001163BF" w:rsidP="001163BF">
                            <w:pPr>
                              <w:bidi w:val="0"/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Infinity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F8E932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B, H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16E553" w14:textId="77777777" w:rsidR="001163B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6889E8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7F3A36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  <w:tr w:rsidR="001163BF" w:rsidRPr="004D6B00" w14:paraId="1A6F254F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FA6AE9" w14:textId="4C8B0AE2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*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/10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E4547F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18A5C89" w14:textId="0850BC21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0CC9C9" w14:textId="03DD8A34" w:rsidR="001163B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A611F1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0B0FEF" w14:textId="77777777" w:rsidR="001163BF" w:rsidRPr="00EC452F" w:rsidRDefault="001163BF" w:rsidP="001163BF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4074ED7C" w14:textId="77777777" w:rsidR="002219EE" w:rsidRPr="004F69C0" w:rsidRDefault="002219EE" w:rsidP="002219EE">
                      <w:pPr>
                        <w:ind w:left="0"/>
                        <w:rPr>
                          <w:rFonts w:asciiTheme="majorBidi" w:hAnsiTheme="majorBidi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4EE">
        <w:rPr>
          <w:rFonts w:eastAsia="Calibri" w:cs="Times New Roman"/>
          <w:b/>
          <w:bCs/>
          <w:rtl/>
          <w:lang w:bidi="fa-IR"/>
        </w:rPr>
        <w:br w:type="page"/>
      </w:r>
    </w:p>
    <w:p w14:paraId="73C6CA43" w14:textId="0C4DABAA" w:rsidR="00551B20" w:rsidRDefault="00551B20">
      <w:pPr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BF5454" wp14:editId="681ACCB5">
                <wp:simplePos x="0" y="0"/>
                <wp:positionH relativeFrom="margin">
                  <wp:posOffset>27185</wp:posOffset>
                </wp:positionH>
                <wp:positionV relativeFrom="paragraph">
                  <wp:posOffset>-1509</wp:posOffset>
                </wp:positionV>
                <wp:extent cx="6467475" cy="7397578"/>
                <wp:effectExtent l="0" t="0" r="9525" b="6985"/>
                <wp:wrapNone/>
                <wp:docPr id="205864828" name="Text Box 205864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73975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3C506" w14:textId="2380B709" w:rsidR="00551B20" w:rsidRDefault="00551B20" w:rsidP="00741BEE">
                            <w:pPr>
                              <w:ind w:left="0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هفتم</w:t>
                            </w:r>
                          </w:p>
                          <w:p w14:paraId="0C9A1380" w14:textId="77777777" w:rsidR="00E8122A" w:rsidRPr="00741BEE" w:rsidRDefault="00E8122A" w:rsidP="00741BEE">
                            <w:pPr>
                              <w:ind w:left="0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</w:p>
                          <w:p w14:paraId="4D3A5A9C" w14:textId="3D98A1B7" w:rsidR="00551B20" w:rsidRDefault="00551B20" w:rsidP="00551B20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741BEE">
                              <w:t>J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551B20" w:rsidRPr="004D6B00" w14:paraId="0124942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B2EE02" w14:textId="77777777" w:rsidR="00551B20" w:rsidRPr="006D23A7" w:rsidRDefault="00551B2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61ACAD" w14:textId="77777777" w:rsidR="00551B20" w:rsidRDefault="00551B2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2A3C8A" w14:textId="77777777" w:rsidR="00551B20" w:rsidRPr="006D23A7" w:rsidRDefault="00551B2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2617638" w14:textId="77777777" w:rsidR="00551B20" w:rsidRPr="006D23A7" w:rsidRDefault="00551B2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00EE07" w14:textId="77777777" w:rsidR="00551B20" w:rsidRPr="006D23A7" w:rsidRDefault="00551B2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B85868" w14:textId="77777777" w:rsidR="00551B20" w:rsidRPr="006D23A7" w:rsidRDefault="00551B20" w:rsidP="00667C3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551B20" w:rsidRPr="004D6B00" w14:paraId="169C49C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5383B0" w14:textId="77777777" w:rsidR="00551B20" w:rsidRPr="00EC452F" w:rsidRDefault="00551B20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EFDEA3" w14:textId="6F3FCA20" w:rsidR="00551B20" w:rsidRPr="00EC452F" w:rsidRDefault="00741B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3D0794" w14:textId="77777777" w:rsidR="00551B20" w:rsidRPr="00EC452F" w:rsidRDefault="00551B20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5895FA" w14:textId="77777777" w:rsidR="00551B20" w:rsidRPr="00EC452F" w:rsidRDefault="00551B20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7E7029" w14:textId="75339C2F" w:rsidR="00551B20" w:rsidRPr="00EC452F" w:rsidRDefault="00741BEE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A1B4A7" w14:textId="77777777" w:rsidR="00551B20" w:rsidRPr="00EC452F" w:rsidRDefault="00551B20" w:rsidP="00667C30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205CBB28" w14:textId="77777777" w:rsidR="003B523B" w:rsidRDefault="003B523B" w:rsidP="00551B20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1FA80748" w14:textId="7B6DAB17" w:rsidR="003B523B" w:rsidRDefault="003B523B" w:rsidP="00551B20">
                            <w:pPr>
                              <w:ind w:left="0"/>
                              <w:rPr>
                                <w:rFonts w:asciiTheme="majorBidi" w:hAnsiTheme="majorBid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پس به مقصد رسیدیم و باید </w:t>
                            </w:r>
                            <w:r>
                              <w:rPr>
                                <w:rFonts w:asciiTheme="majorBidi" w:hAnsiTheme="majorBidi"/>
                                <w:lang w:bidi="fa-IR"/>
                              </w:rPr>
                              <w:t>RREP</w:t>
                            </w: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 برای این درخواست ارسال شود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8"/>
                              <w:gridCol w:w="1927"/>
                              <w:gridCol w:w="2070"/>
                              <w:gridCol w:w="1080"/>
                              <w:gridCol w:w="904"/>
                              <w:gridCol w:w="1948"/>
                            </w:tblGrid>
                            <w:tr w:rsidR="003B523B" w:rsidRPr="00C0076A" w14:paraId="58CF185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366D7855" w14:textId="0648D984" w:rsidR="003B523B" w:rsidRPr="00C0076A" w:rsidRDefault="003B523B" w:rsidP="003B523B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vAlign w:val="center"/>
                                </w:tcPr>
                                <w:p w14:paraId="20AE2B80" w14:textId="77777777" w:rsidR="003B523B" w:rsidRPr="00C0076A" w:rsidRDefault="003B523B" w:rsidP="003B523B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 xml:space="preserve">Prefix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Sz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54C78013" w14:textId="77777777" w:rsidR="003B523B" w:rsidRPr="00C0076A" w:rsidRDefault="003B523B" w:rsidP="003B523B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04894A0C" w14:textId="77777777" w:rsidR="003B523B" w:rsidRPr="00C0076A" w:rsidRDefault="003B523B" w:rsidP="003B523B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vAlign w:val="center"/>
                                </w:tcPr>
                                <w:p w14:paraId="21EA6C7A" w14:textId="77777777" w:rsidR="003B523B" w:rsidRPr="00C0076A" w:rsidRDefault="003B523B" w:rsidP="003B523B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39504E0D" w14:textId="77777777" w:rsidR="003B523B" w:rsidRPr="00C0076A" w:rsidRDefault="003B523B" w:rsidP="003B523B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B523B" w:rsidRPr="00C0076A" w14:paraId="0102BEC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1BE6D193" w14:textId="77777777" w:rsidR="003B523B" w:rsidRPr="00C0076A" w:rsidRDefault="003B523B" w:rsidP="003B523B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3B523B" w:rsidRPr="00C0076A" w14:paraId="0CE50C15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615ECCD6" w14:textId="34E7554C" w:rsidR="003B523B" w:rsidRPr="00C0076A" w:rsidRDefault="003B523B" w:rsidP="003B523B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</w:t>
                                  </w:r>
                                  <w:r w:rsidR="00840F46"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B523B" w:rsidRPr="00C0076A" w14:paraId="77A41F8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4A0D3481" w14:textId="4826ACED" w:rsidR="003B523B" w:rsidRPr="00C0076A" w:rsidRDefault="00840F46" w:rsidP="003B523B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B523B" w:rsidRPr="00C0076A" w14:paraId="08CADB95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6E59DEF2" w14:textId="77777777" w:rsidR="003B523B" w:rsidRPr="00C0076A" w:rsidRDefault="003B523B" w:rsidP="003B523B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</w:tr>
                          </w:tbl>
                          <w:p w14:paraId="53DD8BE4" w14:textId="77777777" w:rsidR="003B523B" w:rsidRDefault="003B523B" w:rsidP="00551B20">
                            <w:pPr>
                              <w:ind w:left="0"/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</w:pPr>
                          </w:p>
                          <w:p w14:paraId="771C62AC" w14:textId="77777777" w:rsidR="007F0026" w:rsidRDefault="007F0026" w:rsidP="00551B20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4359454A" w14:textId="4D3EA3BD" w:rsidR="00551B20" w:rsidRDefault="00551B20" w:rsidP="00551B20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در همین زمان </w:t>
                            </w:r>
                          </w:p>
                          <w:p w14:paraId="52C41055" w14:textId="11327D90" w:rsidR="00551B20" w:rsidRPr="00C0076A" w:rsidRDefault="00551B20" w:rsidP="00551B20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درخواست مسیر را </w:t>
                            </w:r>
                            <w:r w:rsidR="00443937">
                              <w:rPr>
                                <w:lang w:bidi="fa-IR"/>
                              </w:rP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551B20" w:rsidRPr="00C0076A" w14:paraId="205F1EA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46B36EA9" w14:textId="196BEC28" w:rsidR="00551B20" w:rsidRPr="00C0076A" w:rsidRDefault="00443937" w:rsidP="00AF5F21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6CA924CE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2FF5E3C1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072F32C4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38BB3FE7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028F4B53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4E4970CA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7278D3B8" w14:textId="77777777" w:rsidR="00551B20" w:rsidRPr="00C0076A" w:rsidRDefault="00551B20" w:rsidP="00AF5F21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51B20" w:rsidRPr="00C0076A" w14:paraId="70BF782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7C269F70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51B20" w:rsidRPr="00C0076A" w14:paraId="4F45EDB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7C727D82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551B20" w:rsidRPr="00C0076A" w14:paraId="2B8A478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48BD91AC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551B20" w:rsidRPr="00C0076A" w14:paraId="4540B076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72E7E4C8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551B20" w:rsidRPr="00C0076A" w14:paraId="6ED90D0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DBE769B" w14:textId="77777777" w:rsidR="00551B20" w:rsidRPr="00C0076A" w:rsidRDefault="00551B20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7D65F0D" w14:textId="77777777" w:rsidR="00551B20" w:rsidRDefault="00551B20" w:rsidP="00551B20">
                            <w:pPr>
                              <w:ind w:left="0"/>
                            </w:pPr>
                          </w:p>
                          <w:p w14:paraId="16093989" w14:textId="71F0A9B8" w:rsidR="00551B20" w:rsidRDefault="00551B20" w:rsidP="00551B20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443937"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443937" w:rsidRPr="004D6B00" w14:paraId="07CAD77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D5AEF5" w14:textId="77777777" w:rsidR="00443937" w:rsidRPr="006D23A7" w:rsidRDefault="00443937" w:rsidP="0044393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A5DB85" w14:textId="77777777" w:rsidR="00443937" w:rsidRDefault="00443937" w:rsidP="0044393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E37A72" w14:textId="77777777" w:rsidR="00443937" w:rsidRPr="006D23A7" w:rsidRDefault="00443937" w:rsidP="0044393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FDD4E72" w14:textId="77777777" w:rsidR="00443937" w:rsidRPr="006D23A7" w:rsidRDefault="00443937" w:rsidP="0044393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8171599" w14:textId="77777777" w:rsidR="00443937" w:rsidRPr="006D23A7" w:rsidRDefault="00443937" w:rsidP="0044393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A47289" w14:textId="77777777" w:rsidR="00443937" w:rsidRPr="006D23A7" w:rsidRDefault="00443937" w:rsidP="0044393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443937" w:rsidRPr="004D6B00" w14:paraId="3014BF0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B81CEA" w14:textId="77777777" w:rsidR="00443937" w:rsidRPr="00EC452F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39F116" w14:textId="77777777" w:rsidR="00443937" w:rsidRPr="00EC452F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E295B0" w14:textId="77777777" w:rsidR="00443937" w:rsidRPr="00EC452F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95395D" w14:textId="77777777" w:rsidR="00443937" w:rsidRPr="00EC452F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C64FA5" w14:textId="77777777" w:rsidR="00443937" w:rsidRPr="00EC452F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EA42E2" w14:textId="77777777" w:rsidR="00443937" w:rsidRPr="00EC452F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43937" w:rsidRPr="004D6B00" w14:paraId="6C6109CC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C35AB9" w14:textId="01A0F5C2" w:rsidR="00443937" w:rsidRPr="00EC452F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7C1B9C" w14:textId="286E5FD5" w:rsidR="00443937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3C168D" w14:textId="5A1666B0" w:rsidR="00443937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39E1C2" w14:textId="48E6D216" w:rsidR="00443937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96B4B4" w14:textId="6026BB28" w:rsidR="00443937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9F4685" w14:textId="61C1BAC3" w:rsidR="00443937" w:rsidRDefault="00443937" w:rsidP="00443937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264A528D" w14:textId="77777777" w:rsidR="00551B20" w:rsidRPr="004F69C0" w:rsidRDefault="00551B20" w:rsidP="00551B20">
                            <w:pPr>
                              <w:ind w:left="0"/>
                              <w:rPr>
                                <w:rFonts w:asciiTheme="majorBidi" w:hAnsiTheme="majorBidi"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5454" id="Text Box 205864828" o:spid="_x0000_s1036" type="#_x0000_t202" style="position:absolute;left:0;text-align:left;margin-left:2.15pt;margin-top:-.1pt;width:509.25pt;height:58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" fillcolor="window" strokeweight=".5pt">
                <v:textbox>
                  <w:txbxContent>
                    <w:p w14:paraId="6ED3C506" w14:textId="2380B709" w:rsidR="00551B20" w:rsidRDefault="00551B20" w:rsidP="00741BEE">
                      <w:pPr>
                        <w:ind w:left="0"/>
                        <w:rPr>
                          <w:b/>
                          <w:bCs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هفتم</w:t>
                      </w:r>
                    </w:p>
                    <w:p w14:paraId="0C9A1380" w14:textId="77777777" w:rsidR="00E8122A" w:rsidRPr="00741BEE" w:rsidRDefault="00E8122A" w:rsidP="00741BEE">
                      <w:pPr>
                        <w:ind w:left="0"/>
                        <w:rPr>
                          <w:b/>
                          <w:bCs/>
                          <w:lang w:bidi="fa-IR"/>
                        </w:rPr>
                      </w:pPr>
                    </w:p>
                    <w:p w14:paraId="4D3A5A9C" w14:textId="3D98A1B7" w:rsidR="00551B20" w:rsidRDefault="00551B20" w:rsidP="00551B20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741BEE">
                        <w:t>J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551B20" w:rsidRPr="004D6B00" w14:paraId="01249422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B2EE02" w14:textId="77777777" w:rsidR="00551B20" w:rsidRPr="006D23A7" w:rsidRDefault="00551B2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61ACAD" w14:textId="77777777" w:rsidR="00551B20" w:rsidRDefault="00551B2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2A3C8A" w14:textId="77777777" w:rsidR="00551B20" w:rsidRPr="006D23A7" w:rsidRDefault="00551B2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2617638" w14:textId="77777777" w:rsidR="00551B20" w:rsidRPr="006D23A7" w:rsidRDefault="00551B2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000EE07" w14:textId="77777777" w:rsidR="00551B20" w:rsidRPr="006D23A7" w:rsidRDefault="00551B2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B85868" w14:textId="77777777" w:rsidR="00551B20" w:rsidRPr="006D23A7" w:rsidRDefault="00551B20" w:rsidP="00667C3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551B20" w:rsidRPr="004D6B00" w14:paraId="169C49C1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35383B0" w14:textId="77777777" w:rsidR="00551B20" w:rsidRPr="00EC452F" w:rsidRDefault="00551B20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EFDEA3" w14:textId="6F3FCA20" w:rsidR="00551B20" w:rsidRPr="00EC452F" w:rsidRDefault="00741B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3D0794" w14:textId="77777777" w:rsidR="00551B20" w:rsidRPr="00EC452F" w:rsidRDefault="00551B20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65895FA" w14:textId="77777777" w:rsidR="00551B20" w:rsidRPr="00EC452F" w:rsidRDefault="00551B20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F7E7029" w14:textId="75339C2F" w:rsidR="00551B20" w:rsidRPr="00EC452F" w:rsidRDefault="00741BEE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0A1B4A7" w14:textId="77777777" w:rsidR="00551B20" w:rsidRPr="00EC452F" w:rsidRDefault="00551B20" w:rsidP="00667C30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205CBB28" w14:textId="77777777" w:rsidR="003B523B" w:rsidRDefault="003B523B" w:rsidP="00551B20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1FA80748" w14:textId="7B6DAB17" w:rsidR="003B523B" w:rsidRDefault="003B523B" w:rsidP="00551B20">
                      <w:pPr>
                        <w:ind w:left="0"/>
                        <w:rPr>
                          <w:rFonts w:asciiTheme="majorBidi" w:hAnsiTheme="majorBidi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پس به مقصد رسیدیم و باید </w:t>
                      </w:r>
                      <w:r>
                        <w:rPr>
                          <w:rFonts w:asciiTheme="majorBidi" w:hAnsiTheme="majorBidi"/>
                          <w:lang w:bidi="fa-IR"/>
                        </w:rPr>
                        <w:t>RREP</w:t>
                      </w: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 برای این درخواست ارسال شود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48"/>
                        <w:gridCol w:w="1927"/>
                        <w:gridCol w:w="2070"/>
                        <w:gridCol w:w="1080"/>
                        <w:gridCol w:w="904"/>
                        <w:gridCol w:w="1948"/>
                      </w:tblGrid>
                      <w:tr w:rsidR="003B523B" w:rsidRPr="00C0076A" w14:paraId="58CF185F" w14:textId="77777777" w:rsidTr="00642BDE">
                        <w:trPr>
                          <w:jc w:val="center"/>
                        </w:trPr>
                        <w:tc>
                          <w:tcPr>
                            <w:tcW w:w="1948" w:type="dxa"/>
                            <w:vAlign w:val="center"/>
                          </w:tcPr>
                          <w:p w14:paraId="366D7855" w14:textId="0648D984" w:rsidR="003B523B" w:rsidRPr="00C0076A" w:rsidRDefault="003B523B" w:rsidP="003B523B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27" w:type="dxa"/>
                            <w:vAlign w:val="center"/>
                          </w:tcPr>
                          <w:p w14:paraId="20AE2B80" w14:textId="77777777" w:rsidR="003B523B" w:rsidRPr="00C0076A" w:rsidRDefault="003B523B" w:rsidP="003B523B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Prefix </w:t>
                            </w:r>
                            <w:proofErr w:type="spellStart"/>
                            <w:r>
                              <w:rPr>
                                <w:color w:val="FF0000"/>
                                <w:lang w:bidi="fa-IR"/>
                              </w:rPr>
                              <w:t>Sz</w:t>
                            </w:r>
                            <w:proofErr w:type="spellEnd"/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54C78013" w14:textId="77777777" w:rsidR="003B523B" w:rsidRPr="00C0076A" w:rsidRDefault="003B523B" w:rsidP="003B523B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04894A0C" w14:textId="77777777" w:rsidR="003B523B" w:rsidRPr="00C0076A" w:rsidRDefault="003B523B" w:rsidP="003B523B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4" w:type="dxa"/>
                            <w:vAlign w:val="center"/>
                          </w:tcPr>
                          <w:p w14:paraId="21EA6C7A" w14:textId="77777777" w:rsidR="003B523B" w:rsidRPr="00C0076A" w:rsidRDefault="003B523B" w:rsidP="003B523B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48" w:type="dxa"/>
                            <w:vAlign w:val="center"/>
                          </w:tcPr>
                          <w:p w14:paraId="39504E0D" w14:textId="77777777" w:rsidR="003B523B" w:rsidRPr="00C0076A" w:rsidRDefault="003B523B" w:rsidP="003B523B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3B523B" w:rsidRPr="00C0076A" w14:paraId="0102BECF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1BE6D193" w14:textId="77777777" w:rsidR="003B523B" w:rsidRPr="00C0076A" w:rsidRDefault="003B523B" w:rsidP="003B523B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3B523B" w:rsidRPr="00C0076A" w14:paraId="0CE50C15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615ECCD6" w14:textId="34E7554C" w:rsidR="003B523B" w:rsidRPr="00C0076A" w:rsidRDefault="003B523B" w:rsidP="003B523B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</w:t>
                            </w:r>
                            <w:r w:rsidR="00840F46"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3B523B" w:rsidRPr="00C0076A" w14:paraId="77A41F83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4A0D3481" w14:textId="4826ACED" w:rsidR="003B523B" w:rsidRPr="00C0076A" w:rsidRDefault="00840F46" w:rsidP="003B523B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3B523B" w:rsidRPr="00C0076A" w14:paraId="08CADB95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6E59DEF2" w14:textId="77777777" w:rsidR="003B523B" w:rsidRPr="00C0076A" w:rsidRDefault="003B523B" w:rsidP="003B523B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</w:tr>
                    </w:tbl>
                    <w:p w14:paraId="53DD8BE4" w14:textId="77777777" w:rsidR="003B523B" w:rsidRDefault="003B523B" w:rsidP="00551B20">
                      <w:pPr>
                        <w:ind w:left="0"/>
                        <w:rPr>
                          <w:rFonts w:asciiTheme="majorBidi" w:hAnsiTheme="majorBidi" w:hint="cs"/>
                          <w:rtl/>
                          <w:lang w:bidi="fa-IR"/>
                        </w:rPr>
                      </w:pPr>
                    </w:p>
                    <w:p w14:paraId="771C62AC" w14:textId="77777777" w:rsidR="007F0026" w:rsidRDefault="007F0026" w:rsidP="00551B20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4359454A" w14:textId="4D3EA3BD" w:rsidR="00551B20" w:rsidRDefault="00551B20" w:rsidP="00551B20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در همین زمان </w:t>
                      </w:r>
                    </w:p>
                    <w:p w14:paraId="52C41055" w14:textId="11327D90" w:rsidR="00551B20" w:rsidRPr="00C0076A" w:rsidRDefault="00551B20" w:rsidP="00551B20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درخواست مسیر را </w:t>
                      </w:r>
                      <w:r w:rsidR="00443937">
                        <w:rPr>
                          <w:lang w:bidi="fa-IR"/>
                        </w:rPr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551B20" w:rsidRPr="00C0076A" w14:paraId="205F1EA0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46B36EA9" w14:textId="196BEC28" w:rsidR="00551B20" w:rsidRPr="00C0076A" w:rsidRDefault="00443937" w:rsidP="00AF5F21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6CA924CE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2FF5E3C1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072F32C4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38BB3FE7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028F4B53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4E4970CA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7278D3B8" w14:textId="77777777" w:rsidR="00551B20" w:rsidRPr="00C0076A" w:rsidRDefault="00551B20" w:rsidP="00AF5F21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551B20" w:rsidRPr="00C0076A" w14:paraId="70BF782E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7C269F70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551B20" w:rsidRPr="00C0076A" w14:paraId="4F45EDB8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7C727D82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551B20" w:rsidRPr="00C0076A" w14:paraId="2B8A478E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48BD91AC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551B20" w:rsidRPr="00C0076A" w14:paraId="4540B076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72E7E4C8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551B20" w:rsidRPr="00C0076A" w14:paraId="6ED90D0B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DBE769B" w14:textId="77777777" w:rsidR="00551B20" w:rsidRPr="00C0076A" w:rsidRDefault="00551B20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7D65F0D" w14:textId="77777777" w:rsidR="00551B20" w:rsidRDefault="00551B20" w:rsidP="00551B20">
                      <w:pPr>
                        <w:ind w:left="0"/>
                      </w:pPr>
                    </w:p>
                    <w:p w14:paraId="16093989" w14:textId="71F0A9B8" w:rsidR="00551B20" w:rsidRDefault="00551B20" w:rsidP="00551B20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443937"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443937" w:rsidRPr="004D6B00" w14:paraId="07CAD773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D5AEF5" w14:textId="77777777" w:rsidR="00443937" w:rsidRPr="006D23A7" w:rsidRDefault="00443937" w:rsidP="0044393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A5DB85" w14:textId="77777777" w:rsidR="00443937" w:rsidRDefault="00443937" w:rsidP="0044393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E37A72" w14:textId="77777777" w:rsidR="00443937" w:rsidRPr="006D23A7" w:rsidRDefault="00443937" w:rsidP="0044393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FDD4E72" w14:textId="77777777" w:rsidR="00443937" w:rsidRPr="006D23A7" w:rsidRDefault="00443937" w:rsidP="00443937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8171599" w14:textId="77777777" w:rsidR="00443937" w:rsidRPr="006D23A7" w:rsidRDefault="00443937" w:rsidP="00443937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8A47289" w14:textId="77777777" w:rsidR="00443937" w:rsidRPr="006D23A7" w:rsidRDefault="00443937" w:rsidP="0044393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443937" w:rsidRPr="004D6B00" w14:paraId="3014BF0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B81CEA" w14:textId="77777777" w:rsidR="00443937" w:rsidRPr="00EC452F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39F116" w14:textId="77777777" w:rsidR="00443937" w:rsidRPr="00EC452F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E295B0" w14:textId="77777777" w:rsidR="00443937" w:rsidRPr="00EC452F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95395D" w14:textId="77777777" w:rsidR="00443937" w:rsidRPr="00EC452F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0C64FA5" w14:textId="77777777" w:rsidR="00443937" w:rsidRPr="00EC452F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2EA42E2" w14:textId="77777777" w:rsidR="00443937" w:rsidRPr="00EC452F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443937" w:rsidRPr="004D6B00" w14:paraId="6C6109CC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C35AB9" w14:textId="01A0F5C2" w:rsidR="00443937" w:rsidRPr="00EC452F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7C1B9C" w14:textId="286E5FD5" w:rsidR="00443937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3C168D" w14:textId="5A1666B0" w:rsidR="00443937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39E1C2" w14:textId="48E6D216" w:rsidR="00443937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96B4B4" w14:textId="6026BB28" w:rsidR="00443937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9F4685" w14:textId="61C1BAC3" w:rsidR="00443937" w:rsidRDefault="00443937" w:rsidP="0044393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264A528D" w14:textId="77777777" w:rsidR="00551B20" w:rsidRPr="004F69C0" w:rsidRDefault="00551B20" w:rsidP="00551B20">
                      <w:pPr>
                        <w:ind w:left="0"/>
                        <w:rPr>
                          <w:rFonts w:asciiTheme="majorBidi" w:hAnsiTheme="majorBidi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libri" w:cs="Times New Roman"/>
          <w:b/>
          <w:bCs/>
          <w:rtl/>
          <w:lang w:bidi="fa-IR"/>
        </w:rPr>
        <w:br w:type="page"/>
      </w:r>
    </w:p>
    <w:p w14:paraId="223BEF5A" w14:textId="6E44E4FF" w:rsidR="00551B20" w:rsidRDefault="002B262A" w:rsidP="00551B20">
      <w:pPr>
        <w:ind w:left="0"/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11FCD3" wp14:editId="211D23F7">
                <wp:simplePos x="0" y="0"/>
                <wp:positionH relativeFrom="margin">
                  <wp:posOffset>24765</wp:posOffset>
                </wp:positionH>
                <wp:positionV relativeFrom="paragraph">
                  <wp:posOffset>-635</wp:posOffset>
                </wp:positionV>
                <wp:extent cx="6467475" cy="7661189"/>
                <wp:effectExtent l="0" t="0" r="9525" b="10160"/>
                <wp:wrapNone/>
                <wp:docPr id="1334267750" name="Text Box 1334267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76611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686D4" w14:textId="21D561CE" w:rsidR="002B262A" w:rsidRPr="007A6958" w:rsidRDefault="002B262A" w:rsidP="002B262A">
                            <w:pPr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  <w:p w14:paraId="671F47C2" w14:textId="677556D8" w:rsidR="002B262A" w:rsidRPr="00C0076A" w:rsidRDefault="002B262A" w:rsidP="002B262A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پاسخ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مسیر را </w:t>
                            </w:r>
                            <w:r>
                              <w:rPr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F43E3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به سمت </w:t>
                            </w:r>
                            <w:r w:rsidR="006F43E3">
                              <w:rPr>
                                <w:lang w:bidi="fa-IR"/>
                              </w:rPr>
                              <w:t>B</w:t>
                            </w:r>
                            <w:r w:rsidR="006F43E3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8"/>
                              <w:gridCol w:w="1927"/>
                              <w:gridCol w:w="2070"/>
                              <w:gridCol w:w="1080"/>
                              <w:gridCol w:w="904"/>
                              <w:gridCol w:w="1948"/>
                            </w:tblGrid>
                            <w:tr w:rsidR="002B262A" w:rsidRPr="00C0076A" w14:paraId="300FDC64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7537EB00" w14:textId="213125E4" w:rsidR="002B262A" w:rsidRPr="00C0076A" w:rsidRDefault="002B262A" w:rsidP="002B262A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vAlign w:val="center"/>
                                </w:tcPr>
                                <w:p w14:paraId="7D3F5EE6" w14:textId="77777777" w:rsidR="002B262A" w:rsidRPr="00C0076A" w:rsidRDefault="002B262A" w:rsidP="002B262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 xml:space="preserve">Prefix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Sz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0328A029" w14:textId="77777777" w:rsidR="002B262A" w:rsidRPr="00C0076A" w:rsidRDefault="002B262A" w:rsidP="002B262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4894E916" w14:textId="77777777" w:rsidR="002B262A" w:rsidRPr="00C0076A" w:rsidRDefault="002B262A" w:rsidP="002B262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vAlign w:val="center"/>
                                </w:tcPr>
                                <w:p w14:paraId="13BEC092" w14:textId="77777777" w:rsidR="002B262A" w:rsidRPr="00C0076A" w:rsidRDefault="002B262A" w:rsidP="002B262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17EE67C6" w14:textId="77777777" w:rsidR="002B262A" w:rsidRPr="00C0076A" w:rsidRDefault="002B262A" w:rsidP="002B262A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B262A" w:rsidRPr="00C0076A" w14:paraId="2844864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6B86AA6A" w14:textId="77777777" w:rsidR="002B262A" w:rsidRPr="00C0076A" w:rsidRDefault="002B262A" w:rsidP="002B262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2B262A" w:rsidRPr="00C0076A" w14:paraId="2F752E09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67E0A05E" w14:textId="77777777" w:rsidR="002B262A" w:rsidRPr="00C0076A" w:rsidRDefault="002B262A" w:rsidP="002B262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1002</w:t>
                                  </w:r>
                                </w:p>
                              </w:tc>
                            </w:tr>
                            <w:tr w:rsidR="002B262A" w:rsidRPr="00C0076A" w14:paraId="209AC1AD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3D73DAB9" w14:textId="77777777" w:rsidR="002B262A" w:rsidRPr="00C0076A" w:rsidRDefault="002B262A" w:rsidP="002B262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2B262A" w:rsidRPr="00C0076A" w14:paraId="1066823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6C04D4D9" w14:textId="77777777" w:rsidR="002B262A" w:rsidRPr="00C0076A" w:rsidRDefault="002B262A" w:rsidP="002B262A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</w:tr>
                          </w:tbl>
                          <w:p w14:paraId="377CA2C3" w14:textId="77777777" w:rsidR="00D95D7C" w:rsidRDefault="00D95D7C" w:rsidP="00D95D7C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D95D7C" w:rsidRPr="004D6B00" w14:paraId="619E013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7CEABB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A45E43F" w14:textId="77777777" w:rsidR="00D95D7C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521655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2FA5BB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CF5AB29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B40E86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D95D7C" w:rsidRPr="004D6B00" w14:paraId="4819DEB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A1B9AF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5D171D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4C7147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27E0C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CA5040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758270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95D7C" w:rsidRPr="004D6B00" w14:paraId="274C71E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DB2534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2F282A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42498CA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066CCD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88D221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F23E4A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5632484" w14:textId="77777777" w:rsidR="00D95D7C" w:rsidRDefault="00D95D7C" w:rsidP="002B262A">
                            <w:pPr>
                              <w:ind w:left="0"/>
                              <w:rPr>
                                <w:rFonts w:asciiTheme="majorBidi" w:hAnsiTheme="majorBidi"/>
                                <w:rtl/>
                                <w:lang w:bidi="fa-IR"/>
                              </w:rPr>
                            </w:pPr>
                          </w:p>
                          <w:p w14:paraId="60C3FD08" w14:textId="01585936" w:rsidR="002B262A" w:rsidRPr="002B262A" w:rsidRDefault="002B262A" w:rsidP="002B262A">
                            <w:pPr>
                              <w:ind w:left="0"/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در همین زمان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درخواست مسیر را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به </w:t>
                            </w:r>
                            <w:r>
                              <w:rPr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می‌رسد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9"/>
                              <w:gridCol w:w="1969"/>
                              <w:gridCol w:w="787"/>
                              <w:gridCol w:w="788"/>
                              <w:gridCol w:w="788"/>
                              <w:gridCol w:w="788"/>
                              <w:gridCol w:w="788"/>
                              <w:gridCol w:w="1970"/>
                            </w:tblGrid>
                            <w:tr w:rsidR="002B262A" w:rsidRPr="00C0076A" w14:paraId="0EF87815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59CF05DB" w14:textId="5B9F9D86" w:rsidR="002B262A" w:rsidRPr="00C0076A" w:rsidRDefault="002B262A" w:rsidP="00AF5F21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  <w:vAlign w:val="center"/>
                                </w:tcPr>
                                <w:p w14:paraId="76207640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Align w:val="center"/>
                                </w:tcPr>
                                <w:p w14:paraId="56657155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0CB99BEE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479FA8F7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5321EBB6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14:paraId="575C991B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vAlign w:val="center"/>
                                </w:tcPr>
                                <w:p w14:paraId="166A818B" w14:textId="77777777" w:rsidR="002B262A" w:rsidRPr="00C0076A" w:rsidRDefault="002B262A" w:rsidP="00AF5F21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B262A" w:rsidRPr="00C0076A" w14:paraId="0452238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6D237526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B262A" w:rsidRPr="00C0076A" w14:paraId="5795741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E28A02B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2B262A" w:rsidRPr="00C0076A" w14:paraId="6F279BF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1B92F0AB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2B262A" w:rsidRPr="00C0076A" w14:paraId="738E438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5D968C39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2B262A" w:rsidRPr="00C0076A" w14:paraId="35A1229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47" w:type="dxa"/>
                                  <w:gridSpan w:val="8"/>
                                  <w:vAlign w:val="center"/>
                                </w:tcPr>
                                <w:p w14:paraId="33C2075C" w14:textId="77777777" w:rsidR="002B262A" w:rsidRPr="00C0076A" w:rsidRDefault="002B262A" w:rsidP="00AF5F21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2786E7F" w14:textId="77777777" w:rsidR="00186394" w:rsidRDefault="00186394" w:rsidP="006F43E3">
                            <w:pPr>
                              <w:rPr>
                                <w:rFonts w:asciiTheme="majorBidi" w:hAnsiTheme="majorBidi"/>
                                <w:rtl/>
                                <w:lang w:bidi="fa-IR"/>
                              </w:rPr>
                            </w:pPr>
                          </w:p>
                          <w:p w14:paraId="45227CC6" w14:textId="7EC3181F" w:rsidR="006F43E3" w:rsidRPr="00C0076A" w:rsidRDefault="006F43E3" w:rsidP="006F43E3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  <w:t xml:space="preserve">پس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چون توی 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مسیری به </w:t>
                            </w:r>
                            <w:r>
                              <w:rPr>
                                <w:lang w:bidi="fa-IR"/>
                              </w:rPr>
                              <w:t>J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وجود دارد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،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پیام پاسخ مسیر را </w:t>
                            </w:r>
                            <w:r>
                              <w:rPr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به سمت </w:t>
                            </w:r>
                            <w:r>
                              <w:rPr>
                                <w:lang w:bidi="fa-IR"/>
                              </w:rPr>
                              <w:t>G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ارسال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می‌کند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8"/>
                              <w:gridCol w:w="1927"/>
                              <w:gridCol w:w="2070"/>
                              <w:gridCol w:w="1080"/>
                              <w:gridCol w:w="904"/>
                              <w:gridCol w:w="1948"/>
                            </w:tblGrid>
                            <w:tr w:rsidR="006F43E3" w:rsidRPr="00C0076A" w14:paraId="08ED146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57199358" w14:textId="77777777" w:rsidR="006F43E3" w:rsidRPr="00C0076A" w:rsidRDefault="006F43E3" w:rsidP="006F43E3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vAlign w:val="center"/>
                                </w:tcPr>
                                <w:p w14:paraId="0B366CFD" w14:textId="77777777" w:rsidR="006F43E3" w:rsidRPr="00C0076A" w:rsidRDefault="006F43E3" w:rsidP="006F43E3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 xml:space="preserve">Prefix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Sz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41FFED78" w14:textId="77777777" w:rsidR="006F43E3" w:rsidRPr="00C0076A" w:rsidRDefault="006F43E3" w:rsidP="006F43E3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C0076A">
                                    <w:rPr>
                                      <w:color w:val="FF0000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1245D9FB" w14:textId="77777777" w:rsidR="006F43E3" w:rsidRPr="00C0076A" w:rsidRDefault="006F43E3" w:rsidP="006F43E3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vAlign w:val="center"/>
                                </w:tcPr>
                                <w:p w14:paraId="1CC82D4E" w14:textId="77777777" w:rsidR="006F43E3" w:rsidRPr="00C0076A" w:rsidRDefault="006F43E3" w:rsidP="006F43E3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vAlign w:val="center"/>
                                </w:tcPr>
                                <w:p w14:paraId="467EC8E0" w14:textId="77777777" w:rsidR="006F43E3" w:rsidRPr="00C0076A" w:rsidRDefault="006F43E3" w:rsidP="006F43E3">
                                  <w:pPr>
                                    <w:bidi w:val="0"/>
                                    <w:ind w:left="0"/>
                                    <w:jc w:val="center"/>
                                    <w:rPr>
                                      <w:color w:val="FF000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F43E3" w:rsidRPr="00C0076A" w14:paraId="2C97DC4F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0A34F496" w14:textId="77777777" w:rsidR="006F43E3" w:rsidRPr="00C0076A" w:rsidRDefault="006F43E3" w:rsidP="006F43E3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6F43E3" w:rsidRPr="00C0076A" w14:paraId="61099581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58EB96EB" w14:textId="77777777" w:rsidR="006F43E3" w:rsidRPr="00C0076A" w:rsidRDefault="006F43E3" w:rsidP="006F43E3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1002</w:t>
                                  </w:r>
                                </w:p>
                              </w:tc>
                            </w:tr>
                            <w:tr w:rsidR="006F43E3" w:rsidRPr="00C0076A" w14:paraId="2B759B17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47B9516D" w14:textId="77777777" w:rsidR="006F43E3" w:rsidRPr="00C0076A" w:rsidRDefault="006F43E3" w:rsidP="006F43E3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bidi="fa-IR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6F43E3" w:rsidRPr="00C0076A" w14:paraId="70479EC7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9877" w:type="dxa"/>
                                  <w:gridSpan w:val="6"/>
                                  <w:vAlign w:val="center"/>
                                </w:tcPr>
                                <w:p w14:paraId="59CB88B0" w14:textId="77777777" w:rsidR="006F43E3" w:rsidRPr="00C0076A" w:rsidRDefault="006F43E3" w:rsidP="006F43E3">
                                  <w:pPr>
                                    <w:ind w:left="0"/>
                                    <w:jc w:val="center"/>
                                    <w:rPr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</w:tr>
                          </w:tbl>
                          <w:p w14:paraId="2B5186F3" w14:textId="696FBD6E" w:rsidR="00A54A08" w:rsidRPr="00D95D7C" w:rsidRDefault="00D95D7C" w:rsidP="00D95D7C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نهایی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D95D7C" w:rsidRPr="004D6B00" w14:paraId="1A8E7E2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DDD544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4B7669" w14:textId="77777777" w:rsidR="00D95D7C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0A526A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089628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0755AB8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2604AF" w14:textId="77777777" w:rsidR="00D95D7C" w:rsidRPr="006D23A7" w:rsidRDefault="00D95D7C" w:rsidP="00D95D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D95D7C" w:rsidRPr="004D6B00" w14:paraId="2714E008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895AB7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6A12CF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6055C8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C7B78B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D919D3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C094AF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95D7C" w:rsidRPr="004D6B00" w14:paraId="5A569D7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E36074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BF84245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131BC5" w14:textId="5F3E63E0" w:rsidR="00D95D7C" w:rsidRDefault="00D62198" w:rsidP="00D62198">
                                  <w:pPr>
                                    <w:bidi w:val="0"/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1D3213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16F71E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130940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D95D7C" w:rsidRPr="004D6B00" w14:paraId="4898FA97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E2AC93" w14:textId="77777777" w:rsidR="00D95D7C" w:rsidRPr="00EC452F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0369E7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02AF57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0D7014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917014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858DAD" w14:textId="77777777" w:rsidR="00D95D7C" w:rsidRDefault="00D95D7C" w:rsidP="00D95D7C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177C56E" w14:textId="77777777" w:rsidR="00D95D7C" w:rsidRPr="004F69C0" w:rsidRDefault="00D95D7C" w:rsidP="002B262A">
                            <w:pPr>
                              <w:ind w:left="0"/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FCD3" id="Text Box 1334267750" o:spid="_x0000_s1037" type="#_x0000_t202" style="position:absolute;left:0;text-align:left;margin-left:1.95pt;margin-top:-.05pt;width:509.25pt;height:603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" fillcolor="window" strokeweight=".5pt">
                <v:textbox>
                  <w:txbxContent>
                    <w:p w14:paraId="1D7686D4" w14:textId="21D561CE" w:rsidR="002B262A" w:rsidRPr="007A6958" w:rsidRDefault="002B262A" w:rsidP="002B262A">
                      <w:pPr>
                        <w:ind w:left="0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هشتم</w:t>
                      </w:r>
                    </w:p>
                    <w:p w14:paraId="671F47C2" w14:textId="677556D8" w:rsidR="002B262A" w:rsidRPr="00C0076A" w:rsidRDefault="002B262A" w:rsidP="002B262A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پاسخ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مسیر را </w:t>
                      </w:r>
                      <w:r>
                        <w:rPr>
                          <w:lang w:bidi="fa-IR"/>
                        </w:rP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6F43E3">
                        <w:rPr>
                          <w:rFonts w:hint="cs"/>
                          <w:rtl/>
                          <w:lang w:bidi="fa-IR"/>
                        </w:rPr>
                        <w:t xml:space="preserve">به سمت </w:t>
                      </w:r>
                      <w:r w:rsidR="006F43E3">
                        <w:rPr>
                          <w:lang w:bidi="fa-IR"/>
                        </w:rPr>
                        <w:t>B</w:t>
                      </w:r>
                      <w:r w:rsidR="006F43E3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48"/>
                        <w:gridCol w:w="1927"/>
                        <w:gridCol w:w="2070"/>
                        <w:gridCol w:w="1080"/>
                        <w:gridCol w:w="904"/>
                        <w:gridCol w:w="1948"/>
                      </w:tblGrid>
                      <w:tr w:rsidR="002B262A" w:rsidRPr="00C0076A" w14:paraId="300FDC64" w14:textId="77777777" w:rsidTr="00642BDE">
                        <w:trPr>
                          <w:jc w:val="center"/>
                        </w:trPr>
                        <w:tc>
                          <w:tcPr>
                            <w:tcW w:w="1948" w:type="dxa"/>
                            <w:vAlign w:val="center"/>
                          </w:tcPr>
                          <w:p w14:paraId="7537EB00" w14:textId="213125E4" w:rsidR="002B262A" w:rsidRPr="00C0076A" w:rsidRDefault="002B262A" w:rsidP="002B262A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27" w:type="dxa"/>
                            <w:vAlign w:val="center"/>
                          </w:tcPr>
                          <w:p w14:paraId="7D3F5EE6" w14:textId="77777777" w:rsidR="002B262A" w:rsidRPr="00C0076A" w:rsidRDefault="002B262A" w:rsidP="002B262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Prefix </w:t>
                            </w:r>
                            <w:proofErr w:type="spellStart"/>
                            <w:r>
                              <w:rPr>
                                <w:color w:val="FF0000"/>
                                <w:lang w:bidi="fa-IR"/>
                              </w:rPr>
                              <w:t>Sz</w:t>
                            </w:r>
                            <w:proofErr w:type="spellEnd"/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0328A029" w14:textId="77777777" w:rsidR="002B262A" w:rsidRPr="00C0076A" w:rsidRDefault="002B262A" w:rsidP="002B262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4894E916" w14:textId="77777777" w:rsidR="002B262A" w:rsidRPr="00C0076A" w:rsidRDefault="002B262A" w:rsidP="002B262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4" w:type="dxa"/>
                            <w:vAlign w:val="center"/>
                          </w:tcPr>
                          <w:p w14:paraId="13BEC092" w14:textId="77777777" w:rsidR="002B262A" w:rsidRPr="00C0076A" w:rsidRDefault="002B262A" w:rsidP="002B262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48" w:type="dxa"/>
                            <w:vAlign w:val="center"/>
                          </w:tcPr>
                          <w:p w14:paraId="17EE67C6" w14:textId="77777777" w:rsidR="002B262A" w:rsidRPr="00C0076A" w:rsidRDefault="002B262A" w:rsidP="002B262A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2B262A" w:rsidRPr="00C0076A" w14:paraId="2844864A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6B86AA6A" w14:textId="77777777" w:rsidR="002B262A" w:rsidRPr="00C0076A" w:rsidRDefault="002B262A" w:rsidP="002B262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2B262A" w:rsidRPr="00C0076A" w14:paraId="2F752E09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67E0A05E" w14:textId="77777777" w:rsidR="002B262A" w:rsidRPr="00C0076A" w:rsidRDefault="002B262A" w:rsidP="002B262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1002</w:t>
                            </w:r>
                          </w:p>
                        </w:tc>
                      </w:tr>
                      <w:tr w:rsidR="002B262A" w:rsidRPr="00C0076A" w14:paraId="209AC1AD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3D73DAB9" w14:textId="77777777" w:rsidR="002B262A" w:rsidRPr="00C0076A" w:rsidRDefault="002B262A" w:rsidP="002B262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2B262A" w:rsidRPr="00C0076A" w14:paraId="10668238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6C04D4D9" w14:textId="77777777" w:rsidR="002B262A" w:rsidRPr="00C0076A" w:rsidRDefault="002B262A" w:rsidP="002B262A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</w:tr>
                    </w:tbl>
                    <w:p w14:paraId="377CA2C3" w14:textId="77777777" w:rsidR="00D95D7C" w:rsidRDefault="00D95D7C" w:rsidP="00D95D7C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D95D7C" w:rsidRPr="004D6B00" w14:paraId="619E0138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37CEABB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A45E43F" w14:textId="77777777" w:rsidR="00D95D7C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521655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62FA5BB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CF5AB29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7B40E86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D95D7C" w:rsidRPr="004D6B00" w14:paraId="4819DEB3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5A1B9AF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85D171D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4C7147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A27E0C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CA5040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5758270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D95D7C" w:rsidRPr="004D6B00" w14:paraId="274C71E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DB2534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2F282A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42498CA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066CCD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88D221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BF23E4A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35632484" w14:textId="77777777" w:rsidR="00D95D7C" w:rsidRDefault="00D95D7C" w:rsidP="002B262A">
                      <w:pPr>
                        <w:ind w:left="0"/>
                        <w:rPr>
                          <w:rFonts w:asciiTheme="majorBidi" w:hAnsiTheme="majorBidi"/>
                          <w:rtl/>
                          <w:lang w:bidi="fa-IR"/>
                        </w:rPr>
                      </w:pPr>
                    </w:p>
                    <w:p w14:paraId="60C3FD08" w14:textId="01585936" w:rsidR="002B262A" w:rsidRPr="002B262A" w:rsidRDefault="002B262A" w:rsidP="002B262A">
                      <w:pPr>
                        <w:ind w:left="0"/>
                        <w:rPr>
                          <w:rFonts w:asciiTheme="majorBidi" w:hAnsiTheme="majorBidi" w:hint="cs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در همین زمان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درخواست مسیر را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به </w:t>
                      </w:r>
                      <w:r>
                        <w:rPr>
                          <w:lang w:bidi="fa-IR"/>
                        </w:rP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می‌رسد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69"/>
                        <w:gridCol w:w="1969"/>
                        <w:gridCol w:w="787"/>
                        <w:gridCol w:w="788"/>
                        <w:gridCol w:w="788"/>
                        <w:gridCol w:w="788"/>
                        <w:gridCol w:w="788"/>
                        <w:gridCol w:w="1970"/>
                      </w:tblGrid>
                      <w:tr w:rsidR="002B262A" w:rsidRPr="00C0076A" w14:paraId="0EF87815" w14:textId="77777777" w:rsidTr="00642BDE">
                        <w:trPr>
                          <w:jc w:val="center"/>
                        </w:trPr>
                        <w:tc>
                          <w:tcPr>
                            <w:tcW w:w="1969" w:type="dxa"/>
                            <w:vAlign w:val="center"/>
                          </w:tcPr>
                          <w:p w14:paraId="59CF05DB" w14:textId="5B9F9D86" w:rsidR="002B262A" w:rsidRPr="00C0076A" w:rsidRDefault="002B262A" w:rsidP="00AF5F21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69" w:type="dxa"/>
                            <w:vAlign w:val="center"/>
                          </w:tcPr>
                          <w:p w14:paraId="76207640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787" w:type="dxa"/>
                            <w:vAlign w:val="center"/>
                          </w:tcPr>
                          <w:p w14:paraId="56657155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0CB99BEE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479FA8F7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5321EBB6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14:paraId="575C991B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970" w:type="dxa"/>
                            <w:vAlign w:val="center"/>
                          </w:tcPr>
                          <w:p w14:paraId="166A818B" w14:textId="77777777" w:rsidR="002B262A" w:rsidRPr="00C0076A" w:rsidRDefault="002B262A" w:rsidP="00AF5F21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</w:tr>
                      <w:tr w:rsidR="002B262A" w:rsidRPr="00C0076A" w14:paraId="04522380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6D237526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2B262A" w:rsidRPr="00C0076A" w14:paraId="57957413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E28A02B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2B262A" w:rsidRPr="00C0076A" w14:paraId="6F279BF2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1B92F0AB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1001</w:t>
                            </w:r>
                          </w:p>
                        </w:tc>
                      </w:tr>
                      <w:tr w:rsidR="002B262A" w:rsidRPr="00C0076A" w14:paraId="738E438A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5D968C39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2B262A" w:rsidRPr="00C0076A" w14:paraId="35A12293" w14:textId="77777777" w:rsidTr="00642BDE">
                        <w:trPr>
                          <w:jc w:val="center"/>
                        </w:trPr>
                        <w:tc>
                          <w:tcPr>
                            <w:tcW w:w="9847" w:type="dxa"/>
                            <w:gridSpan w:val="8"/>
                            <w:vAlign w:val="center"/>
                          </w:tcPr>
                          <w:p w14:paraId="33C2075C" w14:textId="77777777" w:rsidR="002B262A" w:rsidRPr="00C0076A" w:rsidRDefault="002B262A" w:rsidP="00AF5F21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22786E7F" w14:textId="77777777" w:rsidR="00186394" w:rsidRDefault="00186394" w:rsidP="006F43E3">
                      <w:pPr>
                        <w:rPr>
                          <w:rFonts w:asciiTheme="majorBidi" w:hAnsiTheme="majorBidi"/>
                          <w:rtl/>
                          <w:lang w:bidi="fa-IR"/>
                        </w:rPr>
                      </w:pPr>
                    </w:p>
                    <w:p w14:paraId="45227CC6" w14:textId="7EC3181F" w:rsidR="006F43E3" w:rsidRPr="00C0076A" w:rsidRDefault="006F43E3" w:rsidP="006F43E3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rtl/>
                          <w:lang w:bidi="fa-IR"/>
                        </w:rPr>
                        <w:t xml:space="preserve">پس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چون توی جدول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lang w:bidi="fa-IR"/>
                        </w:rP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مسیری به </w:t>
                      </w:r>
                      <w:r>
                        <w:rPr>
                          <w:lang w:bidi="fa-IR"/>
                        </w:rPr>
                        <w:t>J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وجود دارد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،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پیام پاسخ مسیر را </w:t>
                      </w:r>
                      <w:r>
                        <w:rPr>
                          <w:lang w:bidi="fa-IR"/>
                        </w:rP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به سمت </w:t>
                      </w:r>
                      <w:r>
                        <w:rPr>
                          <w:lang w:bidi="fa-IR"/>
                        </w:rPr>
                        <w:t>G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ارسال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می‌کند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48"/>
                        <w:gridCol w:w="1927"/>
                        <w:gridCol w:w="2070"/>
                        <w:gridCol w:w="1080"/>
                        <w:gridCol w:w="904"/>
                        <w:gridCol w:w="1948"/>
                      </w:tblGrid>
                      <w:tr w:rsidR="006F43E3" w:rsidRPr="00C0076A" w14:paraId="08ED146B" w14:textId="77777777" w:rsidTr="00642BDE">
                        <w:trPr>
                          <w:jc w:val="center"/>
                        </w:trPr>
                        <w:tc>
                          <w:tcPr>
                            <w:tcW w:w="1948" w:type="dxa"/>
                            <w:vAlign w:val="center"/>
                          </w:tcPr>
                          <w:p w14:paraId="57199358" w14:textId="77777777" w:rsidR="006F43E3" w:rsidRPr="00C0076A" w:rsidRDefault="006F43E3" w:rsidP="006F43E3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27" w:type="dxa"/>
                            <w:vAlign w:val="center"/>
                          </w:tcPr>
                          <w:p w14:paraId="0B366CFD" w14:textId="77777777" w:rsidR="006F43E3" w:rsidRPr="00C0076A" w:rsidRDefault="006F43E3" w:rsidP="006F43E3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Prefix </w:t>
                            </w:r>
                            <w:proofErr w:type="spellStart"/>
                            <w:r>
                              <w:rPr>
                                <w:color w:val="FF0000"/>
                                <w:lang w:bidi="fa-IR"/>
                              </w:rPr>
                              <w:t>Sz</w:t>
                            </w:r>
                            <w:proofErr w:type="spellEnd"/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41FFED78" w14:textId="77777777" w:rsidR="006F43E3" w:rsidRPr="00C0076A" w:rsidRDefault="006F43E3" w:rsidP="006F43E3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C0076A">
                              <w:rPr>
                                <w:color w:val="FF0000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1245D9FB" w14:textId="77777777" w:rsidR="006F43E3" w:rsidRPr="00C0076A" w:rsidRDefault="006F43E3" w:rsidP="006F43E3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4" w:type="dxa"/>
                            <w:vAlign w:val="center"/>
                          </w:tcPr>
                          <w:p w14:paraId="1CC82D4E" w14:textId="77777777" w:rsidR="006F43E3" w:rsidRPr="00C0076A" w:rsidRDefault="006F43E3" w:rsidP="006F43E3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48" w:type="dxa"/>
                            <w:vAlign w:val="center"/>
                          </w:tcPr>
                          <w:p w14:paraId="467EC8E0" w14:textId="77777777" w:rsidR="006F43E3" w:rsidRPr="00C0076A" w:rsidRDefault="006F43E3" w:rsidP="006F43E3">
                            <w:pPr>
                              <w:bidi w:val="0"/>
                              <w:ind w:left="0"/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6F43E3" w:rsidRPr="00C0076A" w14:paraId="2C97DC4F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0A34F496" w14:textId="77777777" w:rsidR="006F43E3" w:rsidRPr="00C0076A" w:rsidRDefault="006F43E3" w:rsidP="006F43E3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J</w:t>
                            </w:r>
                          </w:p>
                        </w:tc>
                      </w:tr>
                      <w:tr w:rsidR="006F43E3" w:rsidRPr="00C0076A" w14:paraId="61099581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58EB96EB" w14:textId="77777777" w:rsidR="006F43E3" w:rsidRPr="00C0076A" w:rsidRDefault="006F43E3" w:rsidP="006F43E3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1002</w:t>
                            </w:r>
                          </w:p>
                        </w:tc>
                      </w:tr>
                      <w:tr w:rsidR="006F43E3" w:rsidRPr="00C0076A" w14:paraId="2B759B17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47B9516D" w14:textId="77777777" w:rsidR="006F43E3" w:rsidRPr="00C0076A" w:rsidRDefault="006F43E3" w:rsidP="006F43E3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FF0000"/>
                                <w:lang w:bidi="fa-IR"/>
                              </w:rPr>
                              <w:t>G</w:t>
                            </w:r>
                          </w:p>
                        </w:tc>
                      </w:tr>
                      <w:tr w:rsidR="006F43E3" w:rsidRPr="00C0076A" w14:paraId="70479EC7" w14:textId="77777777" w:rsidTr="00642BDE">
                        <w:trPr>
                          <w:jc w:val="center"/>
                        </w:trPr>
                        <w:tc>
                          <w:tcPr>
                            <w:tcW w:w="9877" w:type="dxa"/>
                            <w:gridSpan w:val="6"/>
                            <w:vAlign w:val="center"/>
                          </w:tcPr>
                          <w:p w14:paraId="59CB88B0" w14:textId="77777777" w:rsidR="006F43E3" w:rsidRPr="00C0076A" w:rsidRDefault="006F43E3" w:rsidP="006F43E3">
                            <w:pPr>
                              <w:ind w:left="0"/>
                              <w:jc w:val="center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</w:tr>
                    </w:tbl>
                    <w:p w14:paraId="2B5186F3" w14:textId="696FBD6E" w:rsidR="00A54A08" w:rsidRPr="00D95D7C" w:rsidRDefault="00D95D7C" w:rsidP="00D95D7C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نهایی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D95D7C" w:rsidRPr="004D6B00" w14:paraId="1A8E7E20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ADDD544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4B7669" w14:textId="77777777" w:rsidR="00D95D7C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90A526A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089628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0755AB8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2604AF" w14:textId="77777777" w:rsidR="00D95D7C" w:rsidRPr="006D23A7" w:rsidRDefault="00D95D7C" w:rsidP="00D95D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D95D7C" w:rsidRPr="004D6B00" w14:paraId="2714E008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7895AB7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6A12CF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6055C8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DC7B78B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D919D3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C094AF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D95D7C" w:rsidRPr="004D6B00" w14:paraId="5A569D70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E36074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BF84245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131BC5" w14:textId="5F3E63E0" w:rsidR="00D95D7C" w:rsidRDefault="00D62198" w:rsidP="00D62198">
                            <w:pPr>
                              <w:bidi w:val="0"/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E1D3213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16F71E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130940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  <w:tr w:rsidR="00D95D7C" w:rsidRPr="004D6B00" w14:paraId="4898FA97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E2AC93" w14:textId="77777777" w:rsidR="00D95D7C" w:rsidRPr="00EC452F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E0369E7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02AF57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0D7014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917014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858DAD" w14:textId="77777777" w:rsidR="00D95D7C" w:rsidRDefault="00D95D7C" w:rsidP="00D95D7C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3177C56E" w14:textId="77777777" w:rsidR="00D95D7C" w:rsidRPr="004F69C0" w:rsidRDefault="00D95D7C" w:rsidP="002B262A">
                      <w:pPr>
                        <w:ind w:left="0"/>
                        <w:rPr>
                          <w:rFonts w:asciiTheme="majorBidi" w:hAnsiTheme="majorBidi"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4D037" w14:textId="77777777" w:rsidR="001D44EE" w:rsidRDefault="001D44EE" w:rsidP="001D44EE">
      <w:pPr>
        <w:ind w:left="0"/>
        <w:rPr>
          <w:rFonts w:eastAsia="Calibri"/>
          <w:b/>
          <w:bCs/>
          <w:rtl/>
          <w:lang w:bidi="fa-IR"/>
        </w:rPr>
      </w:pPr>
    </w:p>
    <w:p w14:paraId="3FD4E592" w14:textId="77777777" w:rsidR="001D44EE" w:rsidRDefault="001D44EE">
      <w:pPr>
        <w:rPr>
          <w:rFonts w:eastAsia="Calibri"/>
          <w:b/>
          <w:bCs/>
          <w:rtl/>
          <w:lang w:bidi="fa-IR"/>
        </w:rPr>
      </w:pPr>
      <w:r>
        <w:rPr>
          <w:rFonts w:eastAsia="Calibri" w:cs="Times New Roman"/>
          <w:b/>
          <w:bCs/>
          <w:rtl/>
          <w:lang w:bidi="fa-IR"/>
        </w:rPr>
        <w:br w:type="page"/>
      </w:r>
    </w:p>
    <w:p w14:paraId="27983412" w14:textId="2C3EA873" w:rsidR="000255BD" w:rsidRDefault="00A80B9B" w:rsidP="00836758">
      <w:pPr>
        <w:rPr>
          <w:rFonts w:eastAsia="Calibri"/>
          <w:b/>
          <w:bCs/>
          <w:rtl/>
          <w:lang w:bidi="fa-IR"/>
        </w:rPr>
      </w:pPr>
      <w:r w:rsidRPr="0098725F">
        <w:rPr>
          <w:rFonts w:eastAsia="Calibr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7DD765A" wp14:editId="1F96BCD0">
                <wp:simplePos x="0" y="0"/>
                <wp:positionH relativeFrom="margin">
                  <wp:posOffset>27185</wp:posOffset>
                </wp:positionH>
                <wp:positionV relativeFrom="paragraph">
                  <wp:posOffset>-1510</wp:posOffset>
                </wp:positionV>
                <wp:extent cx="6467475" cy="7068065"/>
                <wp:effectExtent l="0" t="0" r="9525" b="19050"/>
                <wp:wrapNone/>
                <wp:docPr id="1801576016" name="Text Box 1801576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7068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93CF5" w14:textId="6FA7F48A" w:rsidR="00A80B9B" w:rsidRPr="007A6958" w:rsidRDefault="00A80B9B" w:rsidP="00A80B9B">
                            <w:pPr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  <w:p w14:paraId="1C17DF09" w14:textId="77777777" w:rsidR="009E0B26" w:rsidRDefault="009E0B26" w:rsidP="009E0B26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186394" w:rsidRPr="004D6B00" w14:paraId="75A2692B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435CDE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4E7C19" w14:textId="77777777" w:rsidR="00186394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FBC7EA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31272A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B830D9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36F6AF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186394" w:rsidRPr="004D6B00" w14:paraId="1979CAE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A98F67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DEF5B20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87CC72" w14:textId="0CF04FA6" w:rsidR="00186394" w:rsidRPr="00EC452F" w:rsidRDefault="00186394" w:rsidP="00186394">
                                  <w:pPr>
                                    <w:bidi w:val="0"/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BAE197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6D5630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9064DA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86394" w:rsidRPr="004D6B00" w14:paraId="192267E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8B862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766C9A" w14:textId="77777777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314A73" w14:textId="0F90193D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021D62" w14:textId="77777777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2DF8E4" w14:textId="77777777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B216D3" w14:textId="77777777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186394" w:rsidRPr="004D6B00" w14:paraId="1BA541D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40FBC" w14:textId="3B886C9B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BC8F17" w14:textId="52E8F8C3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CA3F7F" w14:textId="375BAC2D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2B251" w14:textId="157EAA65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AFBCB1" w14:textId="048524F4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E6C876" w14:textId="2DDCA3D0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117BB7B1" w14:textId="77777777" w:rsidR="00A80B9B" w:rsidRDefault="00A80B9B" w:rsidP="00A80B9B">
                            <w:pPr>
                              <w:ind w:left="0"/>
                              <w:rPr>
                                <w:rFonts w:asciiTheme="majorBidi" w:hAnsiTheme="majorBidi"/>
                                <w:rtl/>
                                <w:lang w:bidi="fa-IR"/>
                              </w:rPr>
                            </w:pPr>
                          </w:p>
                          <w:p w14:paraId="1B018C3F" w14:textId="2025600A" w:rsidR="00186394" w:rsidRPr="00186394" w:rsidRDefault="00186394" w:rsidP="00186394">
                            <w:pPr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دهم</w:t>
                            </w:r>
                          </w:p>
                          <w:p w14:paraId="3DE95A48" w14:textId="701B8BF5" w:rsidR="003F2DA9" w:rsidRDefault="003F2DA9" w:rsidP="003F2DA9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86394">
                              <w:t>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186394" w:rsidRPr="004D6B00" w14:paraId="4E5BE2D9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3E1D314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6B60C9" w14:textId="77777777" w:rsidR="00186394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6CD38B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FC2AC6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901DF60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E319A7" w14:textId="77777777" w:rsidR="00186394" w:rsidRPr="006D23A7" w:rsidRDefault="00186394" w:rsidP="0018639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186394" w:rsidRPr="004D6B00" w14:paraId="158C1100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1A8E1A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CA4B2C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B294A6" w14:textId="66CF78A2" w:rsidR="00186394" w:rsidRPr="00EC452F" w:rsidRDefault="001F7E6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FD90F3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AEA2CD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A87B38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86394" w:rsidRPr="004D6B00" w14:paraId="0D75C4A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74F801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5B1162" w14:textId="02A9996D" w:rsidR="00186394" w:rsidRPr="00EC452F" w:rsidRDefault="00186394" w:rsidP="00186394">
                                  <w:pPr>
                                    <w:bidi w:val="0"/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B6C054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B, H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FD4DA8" w14:textId="76123867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98D229" w14:textId="1A430B69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C36E93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186394" w:rsidRPr="004D6B00" w14:paraId="2E7B29C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065744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4EBDAB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CF2D9A" w14:textId="7D70ADFB" w:rsidR="00186394" w:rsidRPr="00EC452F" w:rsidRDefault="001F7E6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1536AC" w14:textId="77777777" w:rsidR="00186394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DF5A7F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9F9746" w14:textId="77777777" w:rsidR="00186394" w:rsidRPr="00EC452F" w:rsidRDefault="00186394" w:rsidP="00186394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06787B93" w14:textId="77777777" w:rsidR="003F2DA9" w:rsidRDefault="003F2DA9" w:rsidP="00A80B9B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540964D7" w14:textId="7B974382" w:rsidR="00186394" w:rsidRPr="00186394" w:rsidRDefault="00186394" w:rsidP="00186394">
                            <w:pPr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یازدهم</w:t>
                            </w:r>
                          </w:p>
                          <w:p w14:paraId="076E5C5C" w14:textId="025E7856" w:rsidR="00186394" w:rsidRDefault="00186394" w:rsidP="00186394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F7E64">
                              <w:t>B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950646" w:rsidRPr="004D6B00" w14:paraId="3F484873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018541" w14:textId="77777777" w:rsidR="00950646" w:rsidRPr="006D23A7" w:rsidRDefault="00950646" w:rsidP="0095064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61BC52" w14:textId="77777777" w:rsidR="00950646" w:rsidRDefault="00950646" w:rsidP="0095064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8267FD" w14:textId="77777777" w:rsidR="00950646" w:rsidRPr="006D23A7" w:rsidRDefault="00950646" w:rsidP="0095064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DC1259" w14:textId="77777777" w:rsidR="00950646" w:rsidRPr="006D23A7" w:rsidRDefault="00950646" w:rsidP="0095064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FB8DE6F" w14:textId="77777777" w:rsidR="00950646" w:rsidRPr="006D23A7" w:rsidRDefault="00950646" w:rsidP="0095064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A3D22" w14:textId="77777777" w:rsidR="00950646" w:rsidRPr="006D23A7" w:rsidRDefault="00950646" w:rsidP="0095064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950646" w:rsidRPr="004D6B00" w14:paraId="50CF4522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102A6F" w14:textId="77777777" w:rsidR="00950646" w:rsidRPr="00EC452F" w:rsidRDefault="00950646" w:rsidP="0095064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38C92E" w14:textId="2D408912" w:rsidR="00950646" w:rsidRPr="00EC452F" w:rsidRDefault="00950646" w:rsidP="0095064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8AAFEB" w14:textId="77777777" w:rsidR="00950646" w:rsidRPr="00EC452F" w:rsidRDefault="00950646" w:rsidP="0095064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8BABC8" w14:textId="1047088D" w:rsidR="00950646" w:rsidRPr="00EC452F" w:rsidRDefault="00950646" w:rsidP="0095064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49D03B" w14:textId="77777777" w:rsidR="00950646" w:rsidRPr="00EC452F" w:rsidRDefault="00950646" w:rsidP="0095064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C6203B" w14:textId="77777777" w:rsidR="00950646" w:rsidRPr="00EC452F" w:rsidRDefault="00950646" w:rsidP="00950646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43769A0B" w14:textId="77777777" w:rsidR="00A80B9B" w:rsidRDefault="00A80B9B" w:rsidP="00A80B9B">
                            <w:pPr>
                              <w:ind w:left="0"/>
                              <w:rPr>
                                <w:rFonts w:asciiTheme="majorBidi" w:hAnsiTheme="majorBidi"/>
                                <w:lang w:bidi="fa-IR"/>
                              </w:rPr>
                            </w:pPr>
                          </w:p>
                          <w:p w14:paraId="1FFBD1B5" w14:textId="5FD2D92B" w:rsidR="001F7E64" w:rsidRDefault="001F7E64" w:rsidP="001F7E64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6E7F3E" w:rsidRPr="004D6B00" w14:paraId="0F2C273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5E815C" w14:textId="77777777" w:rsidR="006E7F3E" w:rsidRPr="006D23A7" w:rsidRDefault="006E7F3E" w:rsidP="006E7F3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957731" w14:textId="77777777" w:rsidR="006E7F3E" w:rsidRDefault="006E7F3E" w:rsidP="006E7F3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0A8BA9" w14:textId="77777777" w:rsidR="006E7F3E" w:rsidRPr="006D23A7" w:rsidRDefault="006E7F3E" w:rsidP="006E7F3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9CABB5" w14:textId="77777777" w:rsidR="006E7F3E" w:rsidRPr="006D23A7" w:rsidRDefault="006E7F3E" w:rsidP="006E7F3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742C60" w14:textId="77777777" w:rsidR="006E7F3E" w:rsidRPr="006D23A7" w:rsidRDefault="006E7F3E" w:rsidP="006E7F3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9D72ED3" w14:textId="77777777" w:rsidR="006E7F3E" w:rsidRPr="006D23A7" w:rsidRDefault="006E7F3E" w:rsidP="006E7F3E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6E7F3E" w:rsidRPr="004D6B00" w14:paraId="36F85A34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E995FE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B2BF469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04C3065" w14:textId="6298EEE1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E95AC6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4C2DBB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832391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6E7F3E" w:rsidRPr="004D6B00" w14:paraId="61F2EF0E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A93F59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03DF5" w14:textId="6598B03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85A6F6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6305BC" w14:textId="3AAC876B" w:rsidR="006E7F3E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DFB305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E3A9B9" w14:textId="77777777" w:rsidR="006E7F3E" w:rsidRPr="00EC452F" w:rsidRDefault="006E7F3E" w:rsidP="006E7F3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765B19DB" w14:textId="77777777" w:rsidR="001F7E64" w:rsidRDefault="001F7E64" w:rsidP="00A80B9B">
                            <w:pPr>
                              <w:ind w:left="0"/>
                              <w:rPr>
                                <w:rFonts w:asciiTheme="majorBidi" w:hAnsiTheme="majorBidi"/>
                                <w:rtl/>
                                <w:lang w:bidi="fa-IR"/>
                              </w:rPr>
                            </w:pPr>
                          </w:p>
                          <w:p w14:paraId="1E1816BD" w14:textId="0C58E78D" w:rsidR="00186394" w:rsidRPr="00186394" w:rsidRDefault="00186394" w:rsidP="00186394">
                            <w:pPr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A6958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در زمان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دواز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دهم</w:t>
                            </w:r>
                          </w:p>
                          <w:p w14:paraId="1D2D015E" w14:textId="1AC67D17" w:rsidR="00186394" w:rsidRDefault="00186394" w:rsidP="00186394">
                            <w:pPr>
                              <w:ind w:left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جدول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مسیریابی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5D6F1D">
                              <w:t>G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906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1430"/>
                              <w:gridCol w:w="1710"/>
                              <w:gridCol w:w="1025"/>
                              <w:gridCol w:w="993"/>
                              <w:gridCol w:w="900"/>
                            </w:tblGrid>
                            <w:tr w:rsidR="005D6F1D" w:rsidRPr="004D6B00" w14:paraId="5A653CF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8ACC1A" w14:textId="77777777" w:rsidR="005D6F1D" w:rsidRPr="006D23A7" w:rsidRDefault="005D6F1D" w:rsidP="005D6F1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Lifetime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C4C88E" w14:textId="77777777" w:rsidR="005D6F1D" w:rsidRDefault="005D6F1D" w:rsidP="005D6F1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Hop Count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4EB185" w14:textId="77777777" w:rsidR="005D6F1D" w:rsidRPr="006D23A7" w:rsidRDefault="005D6F1D" w:rsidP="005D6F1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Active neighbors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FD3587" w14:textId="77777777" w:rsidR="005D6F1D" w:rsidRPr="006D23A7" w:rsidRDefault="005D6F1D" w:rsidP="005D6F1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Seq#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FB3956" w14:textId="77777777" w:rsidR="005D6F1D" w:rsidRPr="006D23A7" w:rsidRDefault="005D6F1D" w:rsidP="005D6F1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D3620C" w14:textId="77777777" w:rsidR="005D6F1D" w:rsidRPr="006D23A7" w:rsidRDefault="005D6F1D" w:rsidP="005D6F1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6D23A7">
                                    <w:rPr>
                                      <w:sz w:val="22"/>
                                      <w:szCs w:val="22"/>
                                    </w:rPr>
                                    <w:t>Dest</w:t>
                                  </w:r>
                                  <w:proofErr w:type="spellEnd"/>
                                </w:p>
                              </w:tc>
                            </w:tr>
                            <w:tr w:rsidR="005D6F1D" w:rsidRPr="004D6B00" w14:paraId="2AC36B9A" w14:textId="77777777" w:rsidTr="00642BDE">
                              <w:trPr>
                                <w:jc w:val="center"/>
                              </w:trPr>
                              <w:tc>
                                <w:tcPr>
                                  <w:tcW w:w="30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E11BC2" w14:textId="77777777" w:rsidR="005D6F1D" w:rsidRPr="00EC452F" w:rsidRDefault="005D6F1D" w:rsidP="005D6F1D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EC452F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ACTIVE_ROUTE_TIMEOUT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F2D29E" w14:textId="5B60C6BC" w:rsidR="005D6F1D" w:rsidRPr="00EC452F" w:rsidRDefault="005D6F1D" w:rsidP="005D6F1D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86DC06" w14:textId="77777777" w:rsidR="005D6F1D" w:rsidRPr="00EC452F" w:rsidRDefault="005D6F1D" w:rsidP="005D6F1D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B3D048" w14:textId="75AF87EB" w:rsidR="005D6F1D" w:rsidRDefault="005D6F1D" w:rsidP="005D6F1D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4A4EF8" w14:textId="77777777" w:rsidR="005D6F1D" w:rsidRPr="00EC452F" w:rsidRDefault="005D6F1D" w:rsidP="005D6F1D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C460D4" w14:textId="77777777" w:rsidR="005D6F1D" w:rsidRPr="00EC452F" w:rsidRDefault="005D6F1D" w:rsidP="005D6F1D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4563BB5F" w14:textId="77777777" w:rsidR="00186394" w:rsidRPr="004F69C0" w:rsidRDefault="00186394" w:rsidP="00A80B9B">
                            <w:pPr>
                              <w:ind w:left="0"/>
                              <w:rPr>
                                <w:rFonts w:asciiTheme="majorBidi" w:hAnsiTheme="majorBidi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765A" id="Text Box 1801576016" o:spid="_x0000_s1038" type="#_x0000_t202" style="position:absolute;left:0;text-align:left;margin-left:2.15pt;margin-top:-.1pt;width:509.25pt;height:556.5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" fillcolor="window" strokeweight=".5pt">
                <v:textbox>
                  <w:txbxContent>
                    <w:p w14:paraId="4F693CF5" w14:textId="6FA7F48A" w:rsidR="00A80B9B" w:rsidRPr="007A6958" w:rsidRDefault="00A80B9B" w:rsidP="00A80B9B">
                      <w:pPr>
                        <w:ind w:left="0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نهم</w:t>
                      </w:r>
                    </w:p>
                    <w:p w14:paraId="1C17DF09" w14:textId="77777777" w:rsidR="009E0B26" w:rsidRDefault="009E0B26" w:rsidP="009E0B26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186394" w:rsidRPr="004D6B00" w14:paraId="75A2692B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B435CDE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4E7C19" w14:textId="77777777" w:rsidR="00186394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FBC7EA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131272A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5B830D9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636F6AF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186394" w:rsidRPr="004D6B00" w14:paraId="1979CAE0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A98F67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DEF5B20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87CC72" w14:textId="0CF04FA6" w:rsidR="00186394" w:rsidRPr="00EC452F" w:rsidRDefault="00186394" w:rsidP="00186394">
                            <w:pPr>
                              <w:bidi w:val="0"/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BAE197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26D5630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79064DA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186394" w:rsidRPr="004D6B00" w14:paraId="192267E2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8B862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766C9A" w14:textId="77777777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314A73" w14:textId="0F90193D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021D62" w14:textId="77777777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2DF8E4" w14:textId="77777777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B216D3" w14:textId="77777777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  <w:tr w:rsidR="00186394" w:rsidRPr="004D6B00" w14:paraId="1BA541D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40FBC" w14:textId="3B886C9B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BC8F17" w14:textId="52E8F8C3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CA3F7F" w14:textId="375BAC2D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F2B251" w14:textId="157EAA65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3AFBCB1" w14:textId="048524F4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E6C876" w14:textId="2DDCA3D0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117BB7B1" w14:textId="77777777" w:rsidR="00A80B9B" w:rsidRDefault="00A80B9B" w:rsidP="00A80B9B">
                      <w:pPr>
                        <w:ind w:left="0"/>
                        <w:rPr>
                          <w:rFonts w:asciiTheme="majorBidi" w:hAnsiTheme="majorBidi"/>
                          <w:rtl/>
                          <w:lang w:bidi="fa-IR"/>
                        </w:rPr>
                      </w:pPr>
                    </w:p>
                    <w:p w14:paraId="1B018C3F" w14:textId="2025600A" w:rsidR="00186394" w:rsidRPr="00186394" w:rsidRDefault="00186394" w:rsidP="00186394">
                      <w:pPr>
                        <w:ind w:left="0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دهم</w:t>
                      </w:r>
                    </w:p>
                    <w:p w14:paraId="3DE95A48" w14:textId="701B8BF5" w:rsidR="003F2DA9" w:rsidRDefault="003F2DA9" w:rsidP="003F2DA9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186394">
                        <w:t>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186394" w:rsidRPr="004D6B00" w14:paraId="4E5BE2D9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3E1D314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6B60C9" w14:textId="77777777" w:rsidR="00186394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6CD38B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4FC2AC6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901DF60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7E319A7" w14:textId="77777777" w:rsidR="00186394" w:rsidRPr="006D23A7" w:rsidRDefault="00186394" w:rsidP="0018639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186394" w:rsidRPr="004D6B00" w14:paraId="158C1100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61A8E1A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CA4B2C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B294A6" w14:textId="66CF78A2" w:rsidR="00186394" w:rsidRPr="00EC452F" w:rsidRDefault="001F7E6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7FD90F3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5AEA2CD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7A87B38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186394" w:rsidRPr="004D6B00" w14:paraId="0D75C4AA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74F801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5B1162" w14:textId="02A9996D" w:rsidR="00186394" w:rsidRPr="00EC452F" w:rsidRDefault="00186394" w:rsidP="00186394">
                            <w:pPr>
                              <w:bidi w:val="0"/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B6C054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B, H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FD4DA8" w14:textId="76123867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98D229" w14:textId="1A430B69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C36E93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  <w:tr w:rsidR="00186394" w:rsidRPr="004D6B00" w14:paraId="2E7B29C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065744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04EBDAB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CF2D9A" w14:textId="7D70ADFB" w:rsidR="00186394" w:rsidRPr="00EC452F" w:rsidRDefault="001F7E6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1536AC" w14:textId="77777777" w:rsidR="00186394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DF5A7F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9F9746" w14:textId="77777777" w:rsidR="00186394" w:rsidRPr="00EC452F" w:rsidRDefault="00186394" w:rsidP="00186394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06787B93" w14:textId="77777777" w:rsidR="003F2DA9" w:rsidRDefault="003F2DA9" w:rsidP="00A80B9B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540964D7" w14:textId="7B974382" w:rsidR="00186394" w:rsidRPr="00186394" w:rsidRDefault="00186394" w:rsidP="00186394">
                      <w:pPr>
                        <w:ind w:left="0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یازدهم</w:t>
                      </w:r>
                    </w:p>
                    <w:p w14:paraId="076E5C5C" w14:textId="025E7856" w:rsidR="00186394" w:rsidRDefault="00186394" w:rsidP="00186394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1F7E64">
                        <w:t>B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950646" w:rsidRPr="004D6B00" w14:paraId="3F484873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0018541" w14:textId="77777777" w:rsidR="00950646" w:rsidRPr="006D23A7" w:rsidRDefault="00950646" w:rsidP="0095064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61BC52" w14:textId="77777777" w:rsidR="00950646" w:rsidRDefault="00950646" w:rsidP="0095064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8267FD" w14:textId="77777777" w:rsidR="00950646" w:rsidRPr="006D23A7" w:rsidRDefault="00950646" w:rsidP="0095064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DC1259" w14:textId="77777777" w:rsidR="00950646" w:rsidRPr="006D23A7" w:rsidRDefault="00950646" w:rsidP="00950646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FB8DE6F" w14:textId="77777777" w:rsidR="00950646" w:rsidRPr="006D23A7" w:rsidRDefault="00950646" w:rsidP="00950646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3A3D22" w14:textId="77777777" w:rsidR="00950646" w:rsidRPr="006D23A7" w:rsidRDefault="00950646" w:rsidP="0095064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950646" w:rsidRPr="004D6B00" w14:paraId="50CF4522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3102A6F" w14:textId="77777777" w:rsidR="00950646" w:rsidRPr="00EC452F" w:rsidRDefault="00950646" w:rsidP="0095064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38C92E" w14:textId="2D408912" w:rsidR="00950646" w:rsidRPr="00EC452F" w:rsidRDefault="00950646" w:rsidP="0095064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38AAFEB" w14:textId="77777777" w:rsidR="00950646" w:rsidRPr="00EC452F" w:rsidRDefault="00950646" w:rsidP="0095064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2"/>
                                <w:szCs w:val="22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8BABC8" w14:textId="1047088D" w:rsidR="00950646" w:rsidRPr="00EC452F" w:rsidRDefault="00950646" w:rsidP="0095064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49D03B" w14:textId="77777777" w:rsidR="00950646" w:rsidRPr="00EC452F" w:rsidRDefault="00950646" w:rsidP="0095064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C6203B" w14:textId="77777777" w:rsidR="00950646" w:rsidRPr="00EC452F" w:rsidRDefault="00950646" w:rsidP="00950646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43769A0B" w14:textId="77777777" w:rsidR="00A80B9B" w:rsidRDefault="00A80B9B" w:rsidP="00A80B9B">
                      <w:pPr>
                        <w:ind w:left="0"/>
                        <w:rPr>
                          <w:rFonts w:asciiTheme="majorBidi" w:hAnsiTheme="majorBidi"/>
                          <w:lang w:bidi="fa-IR"/>
                        </w:rPr>
                      </w:pPr>
                    </w:p>
                    <w:p w14:paraId="1FFBD1B5" w14:textId="5FD2D92B" w:rsidR="001F7E64" w:rsidRDefault="001F7E64" w:rsidP="001F7E64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6E7F3E" w:rsidRPr="004D6B00" w14:paraId="0F2C273A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95E815C" w14:textId="77777777" w:rsidR="006E7F3E" w:rsidRPr="006D23A7" w:rsidRDefault="006E7F3E" w:rsidP="006E7F3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957731" w14:textId="77777777" w:rsidR="006E7F3E" w:rsidRDefault="006E7F3E" w:rsidP="006E7F3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0A8BA9" w14:textId="77777777" w:rsidR="006E7F3E" w:rsidRPr="006D23A7" w:rsidRDefault="006E7F3E" w:rsidP="006E7F3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D9CABB5" w14:textId="77777777" w:rsidR="006E7F3E" w:rsidRPr="006D23A7" w:rsidRDefault="006E7F3E" w:rsidP="006E7F3E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742C60" w14:textId="77777777" w:rsidR="006E7F3E" w:rsidRPr="006D23A7" w:rsidRDefault="006E7F3E" w:rsidP="006E7F3E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9D72ED3" w14:textId="77777777" w:rsidR="006E7F3E" w:rsidRPr="006D23A7" w:rsidRDefault="006E7F3E" w:rsidP="006E7F3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6E7F3E" w:rsidRPr="004D6B00" w14:paraId="36F85A34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E995FE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B2BF469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04C3065" w14:textId="6298EEE1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5E95AC6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44C2DBB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832391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</w:tr>
                      <w:tr w:rsidR="006E7F3E" w:rsidRPr="004D6B00" w14:paraId="61F2EF0E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A93F59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03DF5" w14:textId="6598B03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685A6F6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6305BC" w14:textId="3AAC876B" w:rsidR="006E7F3E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DFB305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E3A9B9" w14:textId="77777777" w:rsidR="006E7F3E" w:rsidRPr="00EC452F" w:rsidRDefault="006E7F3E" w:rsidP="006E7F3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765B19DB" w14:textId="77777777" w:rsidR="001F7E64" w:rsidRDefault="001F7E64" w:rsidP="00A80B9B">
                      <w:pPr>
                        <w:ind w:left="0"/>
                        <w:rPr>
                          <w:rFonts w:asciiTheme="majorBidi" w:hAnsiTheme="majorBidi"/>
                          <w:rtl/>
                          <w:lang w:bidi="fa-IR"/>
                        </w:rPr>
                      </w:pPr>
                    </w:p>
                    <w:p w14:paraId="1E1816BD" w14:textId="0C58E78D" w:rsidR="00186394" w:rsidRPr="00186394" w:rsidRDefault="00186394" w:rsidP="00186394">
                      <w:pPr>
                        <w:ind w:left="0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7A6958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در زمان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دواز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دهم</w:t>
                      </w:r>
                    </w:p>
                    <w:p w14:paraId="1D2D015E" w14:textId="1AC67D17" w:rsidR="00186394" w:rsidRDefault="00186394" w:rsidP="00186394">
                      <w:pPr>
                        <w:ind w:left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جدول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مسیریابی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5D6F1D">
                        <w:t>G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906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1430"/>
                        <w:gridCol w:w="1710"/>
                        <w:gridCol w:w="1025"/>
                        <w:gridCol w:w="993"/>
                        <w:gridCol w:w="900"/>
                      </w:tblGrid>
                      <w:tr w:rsidR="005D6F1D" w:rsidRPr="004D6B00" w14:paraId="5A653CFA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8ACC1A" w14:textId="77777777" w:rsidR="005D6F1D" w:rsidRPr="006D23A7" w:rsidRDefault="005D6F1D" w:rsidP="005D6F1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Lifetime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C4C88E" w14:textId="77777777" w:rsidR="005D6F1D" w:rsidRDefault="005D6F1D" w:rsidP="005D6F1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Hop Count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4EB185" w14:textId="77777777" w:rsidR="005D6F1D" w:rsidRPr="006D23A7" w:rsidRDefault="005D6F1D" w:rsidP="005D6F1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Active neighbors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FD3587" w14:textId="77777777" w:rsidR="005D6F1D" w:rsidRPr="006D23A7" w:rsidRDefault="005D6F1D" w:rsidP="005D6F1D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Seq#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2FB3956" w14:textId="77777777" w:rsidR="005D6F1D" w:rsidRPr="006D23A7" w:rsidRDefault="005D6F1D" w:rsidP="005D6F1D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D23A7">
                              <w:rPr>
                                <w:sz w:val="22"/>
                                <w:szCs w:val="22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AD3620C" w14:textId="77777777" w:rsidR="005D6F1D" w:rsidRPr="006D23A7" w:rsidRDefault="005D6F1D" w:rsidP="005D6F1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D23A7">
                              <w:rPr>
                                <w:sz w:val="22"/>
                                <w:szCs w:val="22"/>
                              </w:rPr>
                              <w:t>Dest</w:t>
                            </w:r>
                            <w:proofErr w:type="spellEnd"/>
                          </w:p>
                        </w:tc>
                      </w:tr>
                      <w:tr w:rsidR="005D6F1D" w:rsidRPr="004D6B00" w14:paraId="2AC36B9A" w14:textId="77777777" w:rsidTr="00642BDE">
                        <w:trPr>
                          <w:jc w:val="center"/>
                        </w:trPr>
                        <w:tc>
                          <w:tcPr>
                            <w:tcW w:w="30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E11BC2" w14:textId="77777777" w:rsidR="005D6F1D" w:rsidRPr="00EC452F" w:rsidRDefault="005D6F1D" w:rsidP="005D6F1D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C452F">
                              <w:rPr>
                                <w:color w:val="FF0000"/>
                                <w:sz w:val="22"/>
                                <w:szCs w:val="22"/>
                              </w:rPr>
                              <w:t>ACTIVE_ROUTE_TIMEOUT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F2D29E" w14:textId="5B60C6BC" w:rsidR="005D6F1D" w:rsidRPr="00EC452F" w:rsidRDefault="005D6F1D" w:rsidP="005D6F1D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86DC06" w14:textId="77777777" w:rsidR="005D6F1D" w:rsidRPr="00EC452F" w:rsidRDefault="005D6F1D" w:rsidP="005D6F1D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B3D048" w14:textId="75AF87EB" w:rsidR="005D6F1D" w:rsidRDefault="005D6F1D" w:rsidP="005D6F1D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4A4EF8" w14:textId="77777777" w:rsidR="005D6F1D" w:rsidRPr="00EC452F" w:rsidRDefault="005D6F1D" w:rsidP="005D6F1D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C460D4" w14:textId="77777777" w:rsidR="005D6F1D" w:rsidRPr="00EC452F" w:rsidRDefault="005D6F1D" w:rsidP="005D6F1D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c>
                      </w:tr>
                    </w:tbl>
                    <w:p w14:paraId="4563BB5F" w14:textId="77777777" w:rsidR="00186394" w:rsidRPr="004F69C0" w:rsidRDefault="00186394" w:rsidP="00A80B9B">
                      <w:pPr>
                        <w:ind w:left="0"/>
                        <w:rPr>
                          <w:rFonts w:asciiTheme="majorBidi" w:hAnsiTheme="majorBidi"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libri" w:cs="Times New Roman"/>
          <w:b/>
          <w:bCs/>
          <w:rtl/>
          <w:lang w:bidi="fa-IR"/>
        </w:rPr>
        <w:br w:type="page"/>
      </w:r>
    </w:p>
    <w:p w14:paraId="295F69D1" w14:textId="59803C5A" w:rsidR="00D4402B" w:rsidRPr="00743FC6" w:rsidRDefault="00D4402B" w:rsidP="00CC2E66">
      <w:pPr>
        <w:spacing w:before="100" w:beforeAutospacing="1" w:after="100" w:afterAutospacing="1"/>
        <w:contextualSpacing/>
        <w:rPr>
          <w:rtl/>
        </w:rPr>
      </w:pPr>
      <w:r w:rsidRPr="0098725F">
        <w:rPr>
          <w:rFonts w:eastAsia="Calibri" w:hint="cs"/>
          <w:b/>
          <w:bCs/>
          <w:rtl/>
          <w:lang w:bidi="fa-IR"/>
        </w:rPr>
        <w:lastRenderedPageBreak/>
        <w:t xml:space="preserve">سوال </w:t>
      </w:r>
      <w:r w:rsidR="008F11AA">
        <w:rPr>
          <w:rFonts w:eastAsia="Calibri" w:hint="cs"/>
          <w:b/>
          <w:bCs/>
          <w:rtl/>
          <w:lang w:bidi="fa-IR"/>
        </w:rPr>
        <w:t>د</w:t>
      </w:r>
      <w:r w:rsidR="00336081">
        <w:rPr>
          <w:rFonts w:eastAsia="Calibri" w:hint="cs"/>
          <w:b/>
          <w:bCs/>
          <w:rtl/>
          <w:lang w:bidi="fa-IR"/>
        </w:rPr>
        <w:t xml:space="preserve">وم </w:t>
      </w:r>
      <w:r w:rsidR="00AF0329">
        <w:rPr>
          <w:rFonts w:eastAsia="Calibri" w:cs="Times New Roman" w:hint="cs"/>
          <w:b/>
          <w:bCs/>
          <w:rtl/>
          <w:lang w:bidi="fa-IR"/>
        </w:rPr>
        <w:t>–</w:t>
      </w:r>
      <w:r w:rsidRPr="0098725F">
        <w:rPr>
          <w:rFonts w:eastAsia="Calibri" w:hint="cs"/>
          <w:rtl/>
          <w:lang w:bidi="fa-IR"/>
        </w:rPr>
        <w:t xml:space="preserve"> </w:t>
      </w:r>
      <w:r w:rsidR="00AF0329">
        <w:rPr>
          <w:rFonts w:eastAsia="Calibri" w:hint="cs"/>
          <w:rtl/>
          <w:lang w:bidi="fa-IR"/>
        </w:rPr>
        <w:t xml:space="preserve">با رسم یک شکل، مشخص کنید </w:t>
      </w:r>
      <w:proofErr w:type="spellStart"/>
      <w:r w:rsidR="008F5FA4" w:rsidRPr="00D31904">
        <w:rPr>
          <w:rFonts w:hint="cs"/>
          <w:rtl/>
        </w:rPr>
        <w:t>چگونه</w:t>
      </w:r>
      <w:proofErr w:type="spellEnd"/>
      <w:r w:rsidR="008F5FA4" w:rsidRPr="00D31904">
        <w:rPr>
          <w:rtl/>
        </w:rPr>
        <w:t xml:space="preserve"> </w:t>
      </w:r>
      <w:r w:rsidR="008F5FA4" w:rsidRPr="00D31904">
        <w:rPr>
          <w:rFonts w:hint="cs"/>
          <w:rtl/>
        </w:rPr>
        <w:t>در</w:t>
      </w:r>
      <w:r w:rsidR="008F5FA4" w:rsidRPr="00D31904">
        <w:rPr>
          <w:rtl/>
        </w:rPr>
        <w:t xml:space="preserve"> </w:t>
      </w:r>
      <w:r w:rsidR="008F5FA4" w:rsidRPr="00D31904">
        <w:t>AODV</w:t>
      </w:r>
      <w:r w:rsidR="008F5FA4" w:rsidRPr="00D31904">
        <w:rPr>
          <w:rtl/>
        </w:rPr>
        <w:t xml:space="preserve"> </w:t>
      </w:r>
      <w:r w:rsidR="008F5FA4">
        <w:rPr>
          <w:rFonts w:hint="cs"/>
          <w:rtl/>
        </w:rPr>
        <w:t xml:space="preserve">از </w:t>
      </w:r>
      <w:r w:rsidR="008F5FA4" w:rsidRPr="00D31904">
        <w:rPr>
          <w:rFonts w:hint="cs"/>
          <w:rtl/>
        </w:rPr>
        <w:t>دو</w:t>
      </w:r>
      <w:r w:rsidR="008F5FA4">
        <w:rPr>
          <w:rFonts w:hint="cs"/>
          <w:rtl/>
        </w:rPr>
        <w:t xml:space="preserve"> </w:t>
      </w:r>
      <w:r w:rsidR="008F5FA4" w:rsidRPr="00D31904">
        <w:rPr>
          <w:rFonts w:hint="cs"/>
          <w:rtl/>
        </w:rPr>
        <w:t>طرفه</w:t>
      </w:r>
      <w:r w:rsidR="008F5FA4" w:rsidRPr="00D31904">
        <w:rPr>
          <w:rtl/>
        </w:rPr>
        <w:t xml:space="preserve"> </w:t>
      </w:r>
      <w:r w:rsidR="008F5FA4">
        <w:rPr>
          <w:rFonts w:hint="cs"/>
          <w:rtl/>
        </w:rPr>
        <w:t xml:space="preserve">بودن </w:t>
      </w:r>
      <w:proofErr w:type="spellStart"/>
      <w:r w:rsidR="008F5FA4">
        <w:rPr>
          <w:rFonts w:hint="cs"/>
          <w:rtl/>
        </w:rPr>
        <w:t>لینک‌ها</w:t>
      </w:r>
      <w:proofErr w:type="spellEnd"/>
      <w:r w:rsidR="008F5FA4">
        <w:rPr>
          <w:rFonts w:hint="cs"/>
          <w:rtl/>
        </w:rPr>
        <w:t xml:space="preserve"> </w:t>
      </w:r>
      <w:proofErr w:type="spellStart"/>
      <w:r w:rsidR="008F5FA4">
        <w:rPr>
          <w:rFonts w:hint="cs"/>
          <w:rtl/>
        </w:rPr>
        <w:t>اطمینان</w:t>
      </w:r>
      <w:proofErr w:type="spellEnd"/>
      <w:r w:rsidR="008F5FA4">
        <w:rPr>
          <w:rFonts w:hint="cs"/>
          <w:rtl/>
        </w:rPr>
        <w:t xml:space="preserve"> حاصل </w:t>
      </w:r>
      <w:proofErr w:type="spellStart"/>
      <w:r w:rsidR="008F5FA4" w:rsidRPr="00D31904">
        <w:rPr>
          <w:rFonts w:hint="cs"/>
          <w:rtl/>
        </w:rPr>
        <w:t>می</w:t>
      </w:r>
      <w:r w:rsidR="008F5FA4">
        <w:rPr>
          <w:rFonts w:hint="cs"/>
          <w:rtl/>
        </w:rPr>
        <w:t>‌کنیم</w:t>
      </w:r>
      <w:bookmarkEnd w:id="0"/>
      <w:proofErr w:type="spellEnd"/>
      <w:r w:rsidR="00AF0329">
        <w:rPr>
          <w:rFonts w:hint="cs"/>
          <w:rtl/>
        </w:rPr>
        <w:t>.</w:t>
      </w:r>
    </w:p>
    <w:p w14:paraId="7014966F" w14:textId="798D7E5F" w:rsidR="00D4402B" w:rsidRPr="0098725F" w:rsidRDefault="000D5A84" w:rsidP="00D4402B">
      <w:pPr>
        <w:spacing w:after="160"/>
        <w:contextualSpacing/>
        <w:rPr>
          <w:rFonts w:eastAsia="Calibri"/>
          <w:rtl/>
          <w:lang w:bidi="fa-IR"/>
        </w:rPr>
      </w:pPr>
      <w:r w:rsidRPr="0098725F">
        <w:rPr>
          <w:rFonts w:eastAsia="Calibr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6A96AD" wp14:editId="3F8C1BD3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6477000" cy="2362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36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5828A" w14:textId="5543ABF9" w:rsidR="000D5A84" w:rsidRDefault="00336081" w:rsidP="00AF0329">
                            <w:pP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154A86FD" w14:textId="77777777" w:rsidR="008F11AA" w:rsidRDefault="008F11AA" w:rsidP="000B63B3">
                            <w:pPr>
                              <w:bidi w:val="0"/>
                              <w:rPr>
                                <w:lang w:bidi="fa-IR"/>
                              </w:rPr>
                            </w:pPr>
                          </w:p>
                          <w:p w14:paraId="613B5A9C" w14:textId="3EA92C26" w:rsidR="008F11AA" w:rsidRDefault="000B63B3" w:rsidP="00336081">
                            <w:pPr>
                              <w:rPr>
                                <w:rFonts w:asciiTheme="minorBidi" w:hAnsiTheme="minorBid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به صورت </w:t>
                            </w:r>
                            <w:proofErr w:type="spellStart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دوره‌ای</w:t>
                            </w:r>
                            <w:proofErr w:type="spellEnd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lang w:bidi="fa-IR"/>
                              </w:rPr>
                              <w:t>hello message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بین </w:t>
                            </w:r>
                            <w:proofErr w:type="spellStart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نودها</w:t>
                            </w:r>
                            <w:proofErr w:type="spellEnd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رد و بدل </w:t>
                            </w:r>
                            <w:proofErr w:type="spellStart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تا متوجه شوند که با هم همسایه هستند.</w:t>
                            </w:r>
                          </w:p>
                          <w:p w14:paraId="1BF94BF4" w14:textId="34F953CF" w:rsidR="000B63B3" w:rsidRDefault="000B63B3" w:rsidP="00336081">
                            <w:pPr>
                              <w:rPr>
                                <w:rFonts w:asciiTheme="minorBidi" w:hAnsiTheme="minorBidi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برای دوطرفه بودن هم ابتدا یک نود </w:t>
                            </w:r>
                            <w:r>
                              <w:rPr>
                                <w:rFonts w:asciiTheme="minorBidi" w:hAnsiTheme="minorBidi"/>
                                <w:lang w:bidi="fa-IR"/>
                              </w:rPr>
                              <w:t>hello message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را برای نود دیگری </w:t>
                            </w:r>
                            <w:proofErr w:type="spellStart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می‌فرستد</w:t>
                            </w:r>
                            <w:proofErr w:type="spellEnd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و دیگری هم </w:t>
                            </w:r>
                            <w:r>
                              <w:rPr>
                                <w:rFonts w:asciiTheme="minorBidi" w:hAnsiTheme="minorBidi"/>
                                <w:lang w:bidi="fa-IR"/>
                              </w:rPr>
                              <w:t>hello message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را برای نود قبلی </w:t>
                            </w:r>
                            <w:proofErr w:type="spellStart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می‌فرستد</w:t>
                            </w:r>
                            <w:proofErr w:type="spellEnd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. بار سوم </w:t>
                            </w:r>
                            <w:r w:rsidR="00C40BF3"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یک </w:t>
                            </w:r>
                            <w:r w:rsidR="00C40BF3">
                              <w:rPr>
                                <w:rFonts w:asciiTheme="minorBidi" w:hAnsiTheme="minorBidi"/>
                                <w:lang w:bidi="fa-IR"/>
                              </w:rPr>
                              <w:t>hello message</w:t>
                            </w:r>
                            <w:r w:rsidR="00C40BF3"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دیگر ارسال </w:t>
                            </w:r>
                            <w:proofErr w:type="spellStart"/>
                            <w:r w:rsidR="00C40BF3"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="00C40BF3"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با این تفاوت که در اینجا مسیر هم به این پیام پیوست </w:t>
                            </w:r>
                            <w:proofErr w:type="spellStart"/>
                            <w:r w:rsidR="00C40BF3"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="00C40BF3"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و طرف دیگر متوجه لینک دوطرفه </w:t>
                            </w:r>
                            <w:proofErr w:type="spellStart"/>
                            <w:r w:rsidR="00C40BF3"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="00C40BF3"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0394E72A" w14:textId="77777777" w:rsidR="00303201" w:rsidRPr="000B63B3" w:rsidRDefault="00303201" w:rsidP="00336081">
                            <w:pPr>
                              <w:rPr>
                                <w:rFonts w:asciiTheme="minorBidi" w:hAnsiTheme="minorBidi" w:cs="Times New Roma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96AD" id="Text Box 12" o:spid="_x0000_s1039" type="#_x0000_t202" style="position:absolute;left:0;text-align:left;margin-left:458.8pt;margin-top:12.5pt;width:510pt;height:186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" fillcolor="window" strokeweight=".5pt">
                <v:textbox>
                  <w:txbxContent>
                    <w:p w14:paraId="26E5828A" w14:textId="5543ABF9" w:rsidR="000D5A84" w:rsidRDefault="00336081" w:rsidP="00AF0329">
                      <w:pPr>
                        <w:rPr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154A86FD" w14:textId="77777777" w:rsidR="008F11AA" w:rsidRDefault="008F11AA" w:rsidP="000B63B3">
                      <w:pPr>
                        <w:bidi w:val="0"/>
                        <w:rPr>
                          <w:lang w:bidi="fa-IR"/>
                        </w:rPr>
                      </w:pPr>
                    </w:p>
                    <w:p w14:paraId="613B5A9C" w14:textId="3EA92C26" w:rsidR="008F11AA" w:rsidRDefault="000B63B3" w:rsidP="00336081">
                      <w:pPr>
                        <w:rPr>
                          <w:rFonts w:asciiTheme="minorBidi" w:hAnsiTheme="minorBidi"/>
                          <w:rtl/>
                          <w:lang w:bidi="fa-IR"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به صورت </w:t>
                      </w:r>
                      <w:proofErr w:type="spellStart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دوره‌ای</w:t>
                      </w:r>
                      <w:proofErr w:type="spellEnd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lang w:bidi="fa-IR"/>
                        </w:rPr>
                        <w:t>hello message</w:t>
                      </w: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بین </w:t>
                      </w:r>
                      <w:proofErr w:type="spellStart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نودها</w:t>
                      </w:r>
                      <w:proofErr w:type="spellEnd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رد و بدل </w:t>
                      </w:r>
                      <w:proofErr w:type="spellStart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تا متوجه شوند که با هم همسایه هستند.</w:t>
                      </w:r>
                    </w:p>
                    <w:p w14:paraId="1BF94BF4" w14:textId="34F953CF" w:rsidR="000B63B3" w:rsidRDefault="000B63B3" w:rsidP="00336081">
                      <w:pPr>
                        <w:rPr>
                          <w:rFonts w:asciiTheme="minorBidi" w:hAnsiTheme="minorBidi"/>
                          <w:lang w:bidi="fa-IR"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برای دوطرفه بودن هم ابتدا یک نود </w:t>
                      </w:r>
                      <w:r>
                        <w:rPr>
                          <w:rFonts w:asciiTheme="minorBidi" w:hAnsiTheme="minorBidi"/>
                          <w:lang w:bidi="fa-IR"/>
                        </w:rPr>
                        <w:t>hello message</w:t>
                      </w: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را برای نود دیگری </w:t>
                      </w:r>
                      <w:proofErr w:type="spellStart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می‌فرستد</w:t>
                      </w:r>
                      <w:proofErr w:type="spellEnd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و دیگری هم </w:t>
                      </w:r>
                      <w:r>
                        <w:rPr>
                          <w:rFonts w:asciiTheme="minorBidi" w:hAnsiTheme="minorBidi"/>
                          <w:lang w:bidi="fa-IR"/>
                        </w:rPr>
                        <w:t>hello message</w:t>
                      </w: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را برای نود قبلی </w:t>
                      </w:r>
                      <w:proofErr w:type="spellStart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می‌فرستد</w:t>
                      </w:r>
                      <w:proofErr w:type="spellEnd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. بار سوم </w:t>
                      </w:r>
                      <w:r w:rsidR="00C40BF3"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یک </w:t>
                      </w:r>
                      <w:r w:rsidR="00C40BF3">
                        <w:rPr>
                          <w:rFonts w:asciiTheme="minorBidi" w:hAnsiTheme="minorBidi"/>
                          <w:lang w:bidi="fa-IR"/>
                        </w:rPr>
                        <w:t>hello message</w:t>
                      </w:r>
                      <w:r w:rsidR="00C40BF3"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دیگر ارسال </w:t>
                      </w:r>
                      <w:proofErr w:type="spellStart"/>
                      <w:r w:rsidR="00C40BF3"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="00C40BF3"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با این تفاوت که در اینجا مسیر هم به این پیام پیوست </w:t>
                      </w:r>
                      <w:proofErr w:type="spellStart"/>
                      <w:r w:rsidR="00C40BF3"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="00C40BF3"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و طرف دیگر متوجه لینک دوطرفه </w:t>
                      </w:r>
                      <w:proofErr w:type="spellStart"/>
                      <w:r w:rsidR="00C40BF3"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="00C40BF3"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.</w:t>
                      </w:r>
                    </w:p>
                    <w:p w14:paraId="0394E72A" w14:textId="77777777" w:rsidR="00303201" w:rsidRPr="000B63B3" w:rsidRDefault="00303201" w:rsidP="00336081">
                      <w:pPr>
                        <w:rPr>
                          <w:rFonts w:asciiTheme="minorBidi" w:hAnsiTheme="minorBidi" w:cs="Times New Roman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043E37" w14:textId="7E9839EB" w:rsidR="00D4402B" w:rsidRPr="0098725F" w:rsidRDefault="00D4402B" w:rsidP="00D4402B">
      <w:pPr>
        <w:spacing w:after="160"/>
        <w:contextualSpacing/>
        <w:rPr>
          <w:rFonts w:eastAsia="Calibri"/>
          <w:rtl/>
          <w:lang w:bidi="fa-IR"/>
        </w:rPr>
      </w:pPr>
    </w:p>
    <w:p w14:paraId="089201E9" w14:textId="44237905" w:rsidR="00D4402B" w:rsidRDefault="00D4402B" w:rsidP="00D4402B">
      <w:pPr>
        <w:spacing w:after="160"/>
        <w:contextualSpacing/>
        <w:rPr>
          <w:rFonts w:eastAsia="Calibri"/>
          <w:rtl/>
          <w:lang w:bidi="fa-IR"/>
        </w:rPr>
      </w:pPr>
    </w:p>
    <w:p w14:paraId="0A9F6A49" w14:textId="77777777" w:rsidR="008F11AA" w:rsidRDefault="008F11AA" w:rsidP="00D4402B">
      <w:pPr>
        <w:spacing w:after="160"/>
        <w:contextualSpacing/>
        <w:rPr>
          <w:rFonts w:eastAsia="Calibri"/>
          <w:rtl/>
          <w:lang w:bidi="fa-IR"/>
        </w:rPr>
      </w:pPr>
    </w:p>
    <w:p w14:paraId="20BD2805" w14:textId="77777777" w:rsidR="008F11AA" w:rsidRDefault="008F11AA" w:rsidP="00D4402B">
      <w:pPr>
        <w:spacing w:after="160"/>
        <w:contextualSpacing/>
        <w:rPr>
          <w:rFonts w:eastAsia="Calibri"/>
          <w:lang w:bidi="fa-IR"/>
        </w:rPr>
      </w:pPr>
    </w:p>
    <w:p w14:paraId="1FE6A0A4" w14:textId="6DAD75AA" w:rsidR="00D716AE" w:rsidRDefault="00D716AE" w:rsidP="00D4402B">
      <w:pPr>
        <w:spacing w:after="160"/>
        <w:contextualSpacing/>
        <w:rPr>
          <w:rFonts w:eastAsia="Calibri"/>
          <w:lang w:bidi="fa-IR"/>
        </w:rPr>
      </w:pPr>
    </w:p>
    <w:p w14:paraId="3287DC8A" w14:textId="4F60A3D8" w:rsidR="00D716AE" w:rsidRPr="0098725F" w:rsidRDefault="00D716AE" w:rsidP="00D4402B">
      <w:pPr>
        <w:spacing w:after="160"/>
        <w:contextualSpacing/>
        <w:rPr>
          <w:rFonts w:eastAsia="Calibri"/>
          <w:rtl/>
          <w:lang w:bidi="fa-IR"/>
        </w:rPr>
      </w:pPr>
    </w:p>
    <w:p w14:paraId="13B39169" w14:textId="6A524FF6" w:rsidR="00D4402B" w:rsidRDefault="00D4402B" w:rsidP="00D4402B">
      <w:pPr>
        <w:spacing w:after="160"/>
        <w:contextualSpacing/>
        <w:rPr>
          <w:rFonts w:eastAsia="Calibri"/>
          <w:rtl/>
          <w:lang w:bidi="fa-IR"/>
        </w:rPr>
      </w:pPr>
    </w:p>
    <w:p w14:paraId="1C315F16" w14:textId="2E796DED" w:rsidR="00AF0329" w:rsidRDefault="00AE6731" w:rsidP="00AF0329">
      <w:pPr>
        <w:spacing w:before="100" w:beforeAutospacing="1" w:after="160"/>
        <w:rPr>
          <w:rFonts w:eastAsia="Calibri"/>
          <w:b/>
          <w:bCs/>
          <w:rtl/>
          <w:lang w:bidi="fa-IR"/>
        </w:rPr>
      </w:pPr>
      <w:r>
        <w:rPr>
          <w:rFonts w:eastAsia="Calibri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67A77F" wp14:editId="49F39097">
                <wp:simplePos x="0" y="0"/>
                <wp:positionH relativeFrom="column">
                  <wp:posOffset>1575435</wp:posOffset>
                </wp:positionH>
                <wp:positionV relativeFrom="paragraph">
                  <wp:posOffset>25760</wp:posOffset>
                </wp:positionV>
                <wp:extent cx="1004605" cy="263285"/>
                <wp:effectExtent l="0" t="0" r="0" b="0"/>
                <wp:wrapNone/>
                <wp:docPr id="18373652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605" cy="26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A6574" w14:textId="67B67C64" w:rsidR="00AE6731" w:rsidRPr="00AE6731" w:rsidRDefault="00AE6731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AE6731">
                              <w:rPr>
                                <w:sz w:val="20"/>
                                <w:szCs w:val="20"/>
                              </w:rPr>
                              <w:t>Hello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A77F" id="Text Box 4" o:spid="_x0000_s1040" type="#_x0000_t202" style="position:absolute;left:0;text-align:left;margin-left:124.05pt;margin-top:2.05pt;width:79.1pt;height:20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" filled="f" stroked="f" strokeweight=".5pt">
                <v:textbox>
                  <w:txbxContent>
                    <w:p w14:paraId="586A6574" w14:textId="67B67C64" w:rsidR="00AE6731" w:rsidRPr="00AE6731" w:rsidRDefault="00AE6731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AE6731">
                        <w:rPr>
                          <w:sz w:val="20"/>
                          <w:szCs w:val="20"/>
                        </w:rPr>
                        <w:t>Hello message</w:t>
                      </w:r>
                    </w:p>
                  </w:txbxContent>
                </v:textbox>
              </v:shape>
            </w:pict>
          </mc:Fallback>
        </mc:AlternateContent>
      </w:r>
      <w:r w:rsidR="00303201">
        <w:rPr>
          <w:rFonts w:eastAsia="Calibri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5D372E" wp14:editId="71CEAC26">
                <wp:simplePos x="0" y="0"/>
                <wp:positionH relativeFrom="column">
                  <wp:posOffset>1361474</wp:posOffset>
                </wp:positionH>
                <wp:positionV relativeFrom="paragraph">
                  <wp:posOffset>308044</wp:posOffset>
                </wp:positionV>
                <wp:extent cx="1573668" cy="98854"/>
                <wp:effectExtent l="12700" t="63500" r="0" b="15875"/>
                <wp:wrapNone/>
                <wp:docPr id="91894117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68" cy="98854"/>
                        </a:xfrm>
                        <a:prstGeom prst="curvedConnector3">
                          <a:avLst>
                            <a:gd name="adj1" fmla="val -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8257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107.2pt;margin-top:24.25pt;width:123.9pt;height:7.8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" adj="-56" strokecolor="#94b6d2 [3204]" strokeweight=".5pt">
                <v:stroke endarrow="block" joinstyle="miter"/>
              </v:shape>
            </w:pict>
          </mc:Fallback>
        </mc:AlternateContent>
      </w:r>
      <w:r w:rsidR="00303201">
        <w:rPr>
          <w:rFonts w:eastAsia="Calibri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4A221AA" wp14:editId="20AF337B">
                <wp:simplePos x="0" y="0"/>
                <wp:positionH relativeFrom="column">
                  <wp:posOffset>871776</wp:posOffset>
                </wp:positionH>
                <wp:positionV relativeFrom="paragraph">
                  <wp:posOffset>211318</wp:posOffset>
                </wp:positionV>
                <wp:extent cx="494030" cy="494030"/>
                <wp:effectExtent l="0" t="0" r="13970" b="13970"/>
                <wp:wrapNone/>
                <wp:docPr id="3058048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4747A" w14:textId="4C9ED590" w:rsidR="00303201" w:rsidRDefault="00303201" w:rsidP="00303201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221AA" id="Oval 1" o:spid="_x0000_s1041" style="position:absolute;left:0;text-align:left;margin-left:68.65pt;margin-top:16.65pt;width:38.9pt;height:38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" fillcolor="white [3201]" strokecolor="#968c8c [3209]" strokeweight="1pt">
                <v:stroke joinstyle="miter"/>
                <v:textbox>
                  <w:txbxContent>
                    <w:p w14:paraId="4FC4747A" w14:textId="4C9ED590" w:rsidR="00303201" w:rsidRDefault="00303201" w:rsidP="00303201">
                      <w:pPr>
                        <w:ind w:left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303201">
        <w:rPr>
          <w:rFonts w:eastAsia="Calibri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6A6B01" wp14:editId="7C56AAF4">
                <wp:simplePos x="0" y="0"/>
                <wp:positionH relativeFrom="column">
                  <wp:posOffset>2896870</wp:posOffset>
                </wp:positionH>
                <wp:positionV relativeFrom="paragraph">
                  <wp:posOffset>211867</wp:posOffset>
                </wp:positionV>
                <wp:extent cx="494030" cy="494030"/>
                <wp:effectExtent l="0" t="0" r="13970" b="13970"/>
                <wp:wrapNone/>
                <wp:docPr id="8273968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0ADD7" w14:textId="218F6433" w:rsidR="00303201" w:rsidRDefault="00303201" w:rsidP="00303201">
                            <w:pPr>
                              <w:ind w:left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A6B01" id="_x0000_s1042" style="position:absolute;left:0;text-align:left;margin-left:228.1pt;margin-top:16.7pt;width:38.9pt;height:38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" fillcolor="white [3201]" strokecolor="#968c8c [3209]" strokeweight="1pt">
                <v:stroke joinstyle="miter"/>
                <v:textbox>
                  <w:txbxContent>
                    <w:p w14:paraId="6B40ADD7" w14:textId="218F6433" w:rsidR="00303201" w:rsidRDefault="00303201" w:rsidP="00303201">
                      <w:pPr>
                        <w:ind w:left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022CB4B" w14:textId="037AF61E" w:rsidR="00B51D77" w:rsidRDefault="00AE6731" w:rsidP="004D4ECC">
      <w:pPr>
        <w:spacing w:after="160"/>
        <w:rPr>
          <w:rFonts w:eastAsia="Calibri"/>
          <w:b/>
          <w:bCs/>
          <w:lang w:bidi="fa-IR"/>
        </w:rPr>
      </w:pPr>
      <w:r>
        <w:rPr>
          <w:rFonts w:eastAsia="Calibri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D68054" wp14:editId="1FFED603">
                <wp:simplePos x="0" y="0"/>
                <wp:positionH relativeFrom="column">
                  <wp:posOffset>1623867</wp:posOffset>
                </wp:positionH>
                <wp:positionV relativeFrom="paragraph">
                  <wp:posOffset>297798</wp:posOffset>
                </wp:positionV>
                <wp:extent cx="1004605" cy="263285"/>
                <wp:effectExtent l="0" t="0" r="0" b="0"/>
                <wp:wrapNone/>
                <wp:docPr id="13569986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605" cy="26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4A216" w14:textId="77777777" w:rsidR="00AE6731" w:rsidRPr="00AE6731" w:rsidRDefault="00AE6731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AE6731">
                              <w:rPr>
                                <w:sz w:val="20"/>
                                <w:szCs w:val="20"/>
                              </w:rPr>
                              <w:t>Hello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8054" id="_x0000_s1043" type="#_x0000_t202" style="position:absolute;left:0;text-align:left;margin-left:127.85pt;margin-top:23.45pt;width:79.1pt;height:20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0bwGwIAADQ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" filled="f" stroked="f" strokeweight=".5pt">
                <v:textbox>
                  <w:txbxContent>
                    <w:p w14:paraId="6D54A216" w14:textId="77777777" w:rsidR="00AE6731" w:rsidRPr="00AE6731" w:rsidRDefault="00AE6731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AE6731">
                        <w:rPr>
                          <w:sz w:val="20"/>
                          <w:szCs w:val="20"/>
                        </w:rPr>
                        <w:t>Hello message</w:t>
                      </w:r>
                    </w:p>
                  </w:txbxContent>
                </v:textbox>
              </v:shape>
            </w:pict>
          </mc:Fallback>
        </mc:AlternateContent>
      </w:r>
      <w:r w:rsidR="00303201">
        <w:rPr>
          <w:rFonts w:eastAsia="Calibri"/>
          <w:b/>
          <w:bCs/>
          <w:noProof/>
          <w:lang w:bidi="fa-I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3EFB46" wp14:editId="21D38965">
                <wp:simplePos x="0" y="0"/>
                <wp:positionH relativeFrom="column">
                  <wp:posOffset>1320524</wp:posOffset>
                </wp:positionH>
                <wp:positionV relativeFrom="paragraph">
                  <wp:posOffset>261156</wp:posOffset>
                </wp:positionV>
                <wp:extent cx="1672281" cy="45719"/>
                <wp:effectExtent l="0" t="50800" r="17145" b="43815"/>
                <wp:wrapNone/>
                <wp:docPr id="143667959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281" cy="45719"/>
                        </a:xfrm>
                        <a:prstGeom prst="curvedConnector3">
                          <a:avLst>
                            <a:gd name="adj1" fmla="val 3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86BB7" id="Curved Connector 3" o:spid="_x0000_s1026" type="#_x0000_t38" style="position:absolute;margin-left:104pt;margin-top:20.55pt;width:131.7pt;height:3.6pt;flip:x y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" adj="849" strokecolor="#94b6d2 [3204]" strokeweight=".5pt">
                <v:stroke endarrow="block" joinstyle="miter"/>
              </v:shape>
            </w:pict>
          </mc:Fallback>
        </mc:AlternateContent>
      </w:r>
    </w:p>
    <w:p w14:paraId="288A2339" w14:textId="475DE37A" w:rsidR="00B51D77" w:rsidRDefault="00B51D77" w:rsidP="004D4ECC">
      <w:pPr>
        <w:spacing w:after="160"/>
        <w:rPr>
          <w:rFonts w:eastAsia="Calibri"/>
          <w:b/>
          <w:bCs/>
          <w:lang w:bidi="fa-IR"/>
        </w:rPr>
      </w:pPr>
    </w:p>
    <w:p w14:paraId="0DAE6275" w14:textId="77777777" w:rsidR="00303201" w:rsidRDefault="00303201" w:rsidP="004D4ECC">
      <w:pPr>
        <w:spacing w:after="160"/>
        <w:rPr>
          <w:rFonts w:eastAsia="Calibri"/>
          <w:b/>
          <w:bCs/>
          <w:lang w:bidi="fa-IR"/>
        </w:rPr>
      </w:pPr>
    </w:p>
    <w:p w14:paraId="2123AC9B" w14:textId="7D14452A" w:rsidR="00D716AE" w:rsidRDefault="00D716AE" w:rsidP="004D4ECC">
      <w:pPr>
        <w:spacing w:after="160"/>
        <w:rPr>
          <w:lang w:bidi="fa-IR"/>
        </w:rPr>
      </w:pPr>
      <w:r w:rsidRPr="0098725F">
        <w:rPr>
          <w:rFonts w:eastAsia="Calibri" w:hint="cs"/>
          <w:b/>
          <w:bCs/>
          <w:rtl/>
          <w:lang w:bidi="fa-IR"/>
        </w:rPr>
        <w:t xml:space="preserve">سوال </w:t>
      </w:r>
      <w:r w:rsidR="004D4ECC">
        <w:rPr>
          <w:rFonts w:eastAsia="Calibri" w:hint="cs"/>
          <w:b/>
          <w:bCs/>
          <w:rtl/>
          <w:lang w:bidi="fa-IR"/>
        </w:rPr>
        <w:t>سوم</w:t>
      </w:r>
      <w:r>
        <w:rPr>
          <w:rFonts w:eastAsia="Calibri" w:hint="cs"/>
          <w:b/>
          <w:bCs/>
          <w:rtl/>
          <w:lang w:bidi="fa-IR"/>
        </w:rPr>
        <w:t xml:space="preserve"> </w:t>
      </w:r>
      <w:r w:rsidR="00613C62">
        <w:rPr>
          <w:rFonts w:ascii="Arial" w:eastAsia="Calibri" w:hAnsi="Arial" w:cs="Arial" w:hint="cs"/>
          <w:b/>
          <w:bCs/>
          <w:rtl/>
          <w:lang w:bidi="fa-IR"/>
        </w:rPr>
        <w:t>–</w:t>
      </w:r>
      <w:r w:rsidRPr="0098725F">
        <w:rPr>
          <w:rFonts w:eastAsia="Calibri" w:hint="cs"/>
          <w:rtl/>
          <w:lang w:bidi="fa-IR"/>
        </w:rPr>
        <w:t xml:space="preserve"> </w:t>
      </w:r>
      <w:proofErr w:type="spellStart"/>
      <w:r w:rsidR="00613C62">
        <w:rPr>
          <w:rFonts w:hint="cs"/>
          <w:rtl/>
        </w:rPr>
        <w:t>مزایا</w:t>
      </w:r>
      <w:r w:rsidR="008F11AA">
        <w:rPr>
          <w:rFonts w:hint="cs"/>
          <w:rtl/>
        </w:rPr>
        <w:t>ی</w:t>
      </w:r>
      <w:proofErr w:type="spellEnd"/>
      <w:r w:rsidR="00613C62">
        <w:rPr>
          <w:rFonts w:hint="cs"/>
          <w:rtl/>
        </w:rPr>
        <w:t xml:space="preserve"> </w:t>
      </w:r>
      <w:proofErr w:type="spellStart"/>
      <w:r w:rsidR="00613C62">
        <w:rPr>
          <w:rFonts w:hint="cs"/>
          <w:rtl/>
        </w:rPr>
        <w:t>استفاده</w:t>
      </w:r>
      <w:proofErr w:type="spellEnd"/>
      <w:r w:rsidR="00613C62">
        <w:rPr>
          <w:rFonts w:hint="cs"/>
          <w:rtl/>
        </w:rPr>
        <w:t xml:space="preserve"> از </w:t>
      </w:r>
      <w:r w:rsidR="00613C62">
        <w:t>Sequence Number</w:t>
      </w:r>
      <w:r w:rsidR="00613C62">
        <w:rPr>
          <w:rFonts w:hint="cs"/>
          <w:rtl/>
          <w:lang w:bidi="fa-IR"/>
        </w:rPr>
        <w:t xml:space="preserve"> در پروتکل </w:t>
      </w:r>
      <w:r w:rsidR="00613C62">
        <w:rPr>
          <w:lang w:bidi="fa-IR"/>
        </w:rPr>
        <w:t>AODV</w:t>
      </w:r>
      <w:r w:rsidR="00613C62">
        <w:rPr>
          <w:rFonts w:hint="cs"/>
          <w:rtl/>
          <w:lang w:bidi="fa-IR"/>
        </w:rPr>
        <w:t xml:space="preserve"> را شرح دهید.</w:t>
      </w:r>
    </w:p>
    <w:p w14:paraId="656C47B1" w14:textId="43081408" w:rsidR="00CC2E66" w:rsidRPr="0098725F" w:rsidRDefault="00CC2E66" w:rsidP="004D4ECC">
      <w:pPr>
        <w:spacing w:after="160"/>
        <w:rPr>
          <w:rtl/>
          <w:lang w:bidi="fa-IR"/>
        </w:rPr>
      </w:pPr>
      <w:r w:rsidRPr="0098725F">
        <w:rPr>
          <w:rFonts w:eastAsia="Calibr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AE089A" wp14:editId="458DBB57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6477000" cy="4000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400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AFDA6" w14:textId="322BE842" w:rsidR="00613C62" w:rsidRDefault="00613C62" w:rsidP="00AF0329">
                            <w:pP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613C62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AF0329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A1FA483" w14:textId="6B1D12A8" w:rsidR="00016942" w:rsidRDefault="00AF63E3" w:rsidP="00AF63E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Theme="minorBidi" w:hAnsiTheme="minorBidi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از ایجاد حلقه جلوگیری </w:t>
                            </w:r>
                            <w:proofErr w:type="spellStart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می‌کنه</w:t>
                            </w:r>
                            <w:proofErr w:type="spellEnd"/>
                          </w:p>
                          <w:p w14:paraId="1FAB56F6" w14:textId="11E4B0E0" w:rsidR="00AF63E3" w:rsidRDefault="00AF63E3" w:rsidP="00AF63E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Theme="minorBidi" w:hAnsiTheme="minorBidi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از طریق اون میشه </w:t>
                            </w:r>
                            <w:r>
                              <w:rPr>
                                <w:rFonts w:asciiTheme="minorBidi" w:hAnsiTheme="minorBidi"/>
                                <w:lang w:bidi="fa-IR"/>
                              </w:rPr>
                              <w:t>fresh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بودن </w:t>
                            </w:r>
                            <w:proofErr w:type="spellStart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>پیام‌ها</w:t>
                            </w:r>
                            <w:proofErr w:type="spellEnd"/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رو متوجه شد</w:t>
                            </w:r>
                          </w:p>
                          <w:p w14:paraId="7F2583E3" w14:textId="59A302C6" w:rsidR="008617ED" w:rsidRPr="008617ED" w:rsidRDefault="008617ED" w:rsidP="008617E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Theme="minorBidi" w:hAnsiTheme="minorBid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bidi="fa-IR"/>
                              </w:rPr>
                              <w:t>ا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ز </w:t>
                            </w:r>
                            <w:r>
                              <w:rPr>
                                <w:rFonts w:asciiTheme="minorBidi" w:hAnsiTheme="minorBidi"/>
                                <w:lang w:bidi="fa-IR"/>
                              </w:rPr>
                              <w:t>overhead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اضافی وقتی که تصمیم میگیره یک پیام رو </w:t>
                            </w:r>
                            <w:r>
                              <w:rPr>
                                <w:rFonts w:asciiTheme="minorBidi" w:hAnsiTheme="minorBidi"/>
                                <w:lang w:bidi="fa-IR"/>
                              </w:rPr>
                              <w:t>drop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  <w:lang w:bidi="fa-IR"/>
                              </w:rPr>
                              <w:t xml:space="preserve"> کنه جلوگیری میکنه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089A" id="Text Box 7" o:spid="_x0000_s1044" type="#_x0000_t202" style="position:absolute;left:0;text-align:left;margin-left:458.8pt;margin-top:3.9pt;width:510pt;height:315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" fillcolor="window" strokeweight=".5pt">
                <v:textbox>
                  <w:txbxContent>
                    <w:p w14:paraId="39BAFDA6" w14:textId="322BE842" w:rsidR="00613C62" w:rsidRDefault="00613C62" w:rsidP="00AF0329">
                      <w:pPr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613C62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AF0329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</w:p>
                    <w:p w14:paraId="3A1FA483" w14:textId="6B1D12A8" w:rsidR="00016942" w:rsidRDefault="00AF63E3" w:rsidP="00AF63E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Theme="minorBidi" w:hAnsiTheme="minorBidi"/>
                          <w:lang w:bidi="fa-IR"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از ایجاد حلقه جلوگیری </w:t>
                      </w:r>
                      <w:proofErr w:type="spellStart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می‌کنه</w:t>
                      </w:r>
                      <w:proofErr w:type="spellEnd"/>
                    </w:p>
                    <w:p w14:paraId="1FAB56F6" w14:textId="11E4B0E0" w:rsidR="00AF63E3" w:rsidRDefault="00AF63E3" w:rsidP="00AF63E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Theme="minorBidi" w:hAnsiTheme="minorBidi"/>
                          <w:lang w:bidi="fa-IR"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از طریق اون میشه </w:t>
                      </w:r>
                      <w:r>
                        <w:rPr>
                          <w:rFonts w:asciiTheme="minorBidi" w:hAnsiTheme="minorBidi"/>
                          <w:lang w:bidi="fa-IR"/>
                        </w:rPr>
                        <w:t>fresh</w:t>
                      </w: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بودن </w:t>
                      </w:r>
                      <w:proofErr w:type="spellStart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>پیام‌ها</w:t>
                      </w:r>
                      <w:proofErr w:type="spellEnd"/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رو متوجه شد</w:t>
                      </w:r>
                    </w:p>
                    <w:p w14:paraId="7F2583E3" w14:textId="59A302C6" w:rsidR="008617ED" w:rsidRPr="008617ED" w:rsidRDefault="008617ED" w:rsidP="008617E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Theme="minorBidi" w:hAnsiTheme="minorBidi"/>
                          <w:rtl/>
                          <w:lang w:bidi="fa-IR"/>
                        </w:rPr>
                      </w:pPr>
                      <w:r>
                        <w:rPr>
                          <w:rFonts w:asciiTheme="minorBidi" w:hAnsiTheme="minorBidi"/>
                          <w:lang w:bidi="fa-IR"/>
                        </w:rPr>
                        <w:t>ا</w:t>
                      </w: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ز </w:t>
                      </w:r>
                      <w:r>
                        <w:rPr>
                          <w:rFonts w:asciiTheme="minorBidi" w:hAnsiTheme="minorBidi"/>
                          <w:lang w:bidi="fa-IR"/>
                        </w:rPr>
                        <w:t>overhead</w:t>
                      </w: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اضافی وقتی که تصمیم میگیره یک پیام رو </w:t>
                      </w:r>
                      <w:r>
                        <w:rPr>
                          <w:rFonts w:asciiTheme="minorBidi" w:hAnsiTheme="minorBidi"/>
                          <w:lang w:bidi="fa-IR"/>
                        </w:rPr>
                        <w:t>drop</w:t>
                      </w:r>
                      <w:r>
                        <w:rPr>
                          <w:rFonts w:asciiTheme="minorBidi" w:hAnsiTheme="minorBidi" w:hint="cs"/>
                          <w:rtl/>
                          <w:lang w:bidi="fa-IR"/>
                        </w:rPr>
                        <w:t xml:space="preserve"> کنه جلوگیری میکنه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11255" w14:textId="60D2B544" w:rsidR="0071289F" w:rsidRDefault="0071289F" w:rsidP="00D4402B">
      <w:pPr>
        <w:spacing w:after="160"/>
        <w:contextualSpacing/>
        <w:rPr>
          <w:rFonts w:eastAsia="Calibri"/>
          <w:rtl/>
          <w:lang w:bidi="fa-IR"/>
        </w:rPr>
      </w:pPr>
    </w:p>
    <w:p w14:paraId="411A85F4" w14:textId="526888FD" w:rsidR="0071289F" w:rsidRDefault="0071289F" w:rsidP="00D4402B">
      <w:pPr>
        <w:spacing w:after="160"/>
        <w:contextualSpacing/>
        <w:rPr>
          <w:rFonts w:eastAsia="Calibri"/>
          <w:rtl/>
          <w:lang w:bidi="fa-IR"/>
        </w:rPr>
      </w:pPr>
    </w:p>
    <w:p w14:paraId="40CC1898" w14:textId="2E3C6D45" w:rsidR="0071289F" w:rsidRDefault="0071289F" w:rsidP="00D4402B">
      <w:pPr>
        <w:spacing w:after="160"/>
        <w:contextualSpacing/>
        <w:rPr>
          <w:rFonts w:eastAsia="Calibri"/>
          <w:rtl/>
          <w:lang w:bidi="fa-IR"/>
        </w:rPr>
      </w:pPr>
    </w:p>
    <w:p w14:paraId="375620B1" w14:textId="01EE3D1D" w:rsidR="0071289F" w:rsidRDefault="0071289F" w:rsidP="00D4402B">
      <w:pPr>
        <w:spacing w:after="160"/>
        <w:contextualSpacing/>
        <w:rPr>
          <w:rFonts w:eastAsia="Calibri"/>
          <w:rtl/>
          <w:lang w:bidi="fa-IR"/>
        </w:rPr>
      </w:pPr>
    </w:p>
    <w:p w14:paraId="35DCD969" w14:textId="59D0AA92" w:rsidR="0071289F" w:rsidRDefault="0071289F" w:rsidP="00D4402B">
      <w:pPr>
        <w:spacing w:after="160"/>
        <w:contextualSpacing/>
        <w:rPr>
          <w:rFonts w:eastAsia="Calibri"/>
          <w:rtl/>
          <w:lang w:bidi="fa-IR"/>
        </w:rPr>
      </w:pPr>
    </w:p>
    <w:p w14:paraId="6F0C25B3" w14:textId="33DF80C9" w:rsidR="0071289F" w:rsidRDefault="0071289F" w:rsidP="00D4402B">
      <w:pPr>
        <w:spacing w:after="160"/>
        <w:contextualSpacing/>
        <w:rPr>
          <w:rFonts w:eastAsia="Calibri"/>
          <w:rtl/>
          <w:lang w:bidi="fa-IR"/>
        </w:rPr>
      </w:pPr>
    </w:p>
    <w:p w14:paraId="24DBDBA1" w14:textId="218584C2" w:rsidR="0071289F" w:rsidRDefault="0071289F" w:rsidP="00D4402B">
      <w:pPr>
        <w:spacing w:after="160"/>
        <w:contextualSpacing/>
        <w:rPr>
          <w:rFonts w:eastAsia="Calibri"/>
          <w:rtl/>
          <w:lang w:bidi="fa-IR"/>
        </w:rPr>
      </w:pPr>
    </w:p>
    <w:p w14:paraId="1A42D514" w14:textId="10F52880" w:rsidR="0071289F" w:rsidRDefault="0071289F" w:rsidP="00D4402B">
      <w:pPr>
        <w:spacing w:after="160"/>
        <w:contextualSpacing/>
        <w:rPr>
          <w:rFonts w:eastAsia="Calibri"/>
          <w:rtl/>
          <w:lang w:bidi="fa-IR"/>
        </w:rPr>
      </w:pPr>
    </w:p>
    <w:p w14:paraId="21C93EDE" w14:textId="1F62BC49" w:rsidR="003C5121" w:rsidRDefault="003C5121" w:rsidP="00A5529A">
      <w:pPr>
        <w:spacing w:before="100" w:beforeAutospacing="1" w:after="100" w:afterAutospacing="1"/>
        <w:contextualSpacing/>
        <w:jc w:val="left"/>
        <w:rPr>
          <w:b/>
          <w:bCs/>
          <w:u w:val="single"/>
          <w:rtl/>
        </w:rPr>
      </w:pPr>
    </w:p>
    <w:p w14:paraId="298D411A" w14:textId="60FC02AF" w:rsidR="003C5121" w:rsidRDefault="003C5121" w:rsidP="00A5529A">
      <w:pPr>
        <w:spacing w:before="100" w:beforeAutospacing="1" w:after="100" w:afterAutospacing="1"/>
        <w:contextualSpacing/>
        <w:jc w:val="left"/>
        <w:rPr>
          <w:b/>
          <w:bCs/>
          <w:u w:val="single"/>
          <w:rtl/>
        </w:rPr>
      </w:pPr>
    </w:p>
    <w:p w14:paraId="0BF19BFC" w14:textId="4C67460F" w:rsidR="00D716AE" w:rsidRDefault="00D716AE" w:rsidP="00CC2E66">
      <w:pPr>
        <w:spacing w:before="100" w:beforeAutospacing="1" w:after="100" w:afterAutospacing="1"/>
        <w:ind w:left="0"/>
        <w:contextualSpacing/>
        <w:jc w:val="left"/>
        <w:rPr>
          <w:b/>
          <w:bCs/>
          <w:u w:val="single"/>
        </w:rPr>
      </w:pPr>
    </w:p>
    <w:p w14:paraId="3B29BDF2" w14:textId="77777777" w:rsidR="003713E2" w:rsidRDefault="003713E2">
      <w:pPr>
        <w:rPr>
          <w:b/>
          <w:bCs/>
          <w:u w:val="single"/>
          <w:rtl/>
        </w:rPr>
      </w:pPr>
      <w:r>
        <w:rPr>
          <w:rFonts w:cs="Times New Roman"/>
          <w:b/>
          <w:bCs/>
          <w:u w:val="single"/>
          <w:rtl/>
        </w:rPr>
        <w:br w:type="page"/>
      </w:r>
    </w:p>
    <w:p w14:paraId="4978721F" w14:textId="7A1CBA73" w:rsidR="005B367E" w:rsidRDefault="0071289F" w:rsidP="002B007B">
      <w:pPr>
        <w:spacing w:before="100" w:beforeAutospacing="1" w:after="100" w:afterAutospacing="1"/>
        <w:contextualSpacing/>
        <w:jc w:val="left"/>
        <w:rPr>
          <w:b/>
          <w:bCs/>
          <w:u w:val="single"/>
          <w:rtl/>
          <w:lang w:bidi="fa-IR"/>
        </w:rPr>
      </w:pPr>
      <w:r w:rsidRPr="0071289F">
        <w:rPr>
          <w:rFonts w:hint="cs"/>
          <w:b/>
          <w:bCs/>
          <w:u w:val="single"/>
          <w:rtl/>
        </w:rPr>
        <w:lastRenderedPageBreak/>
        <w:t xml:space="preserve">فرمت </w:t>
      </w:r>
      <w:proofErr w:type="spellStart"/>
      <w:r w:rsidRPr="0071289F">
        <w:rPr>
          <w:rFonts w:hint="cs"/>
          <w:b/>
          <w:bCs/>
          <w:u w:val="single"/>
          <w:rtl/>
        </w:rPr>
        <w:t>پیام‌های</w:t>
      </w:r>
      <w:proofErr w:type="spellEnd"/>
      <w:r w:rsidRPr="0071289F">
        <w:rPr>
          <w:rFonts w:hint="cs"/>
          <w:b/>
          <w:bCs/>
          <w:u w:val="single"/>
        </w:rPr>
        <w:t xml:space="preserve"> </w:t>
      </w:r>
      <w:r w:rsidRPr="0071289F">
        <w:rPr>
          <w:rFonts w:hint="cs"/>
          <w:b/>
          <w:bCs/>
          <w:u w:val="single"/>
          <w:rtl/>
          <w:lang w:val="fr-FR" w:bidi="fa-IR"/>
        </w:rPr>
        <w:t xml:space="preserve">مختلف پروتکل </w:t>
      </w:r>
      <w:r w:rsidRPr="0071289F">
        <w:rPr>
          <w:b/>
          <w:bCs/>
          <w:u w:val="single"/>
          <w:lang w:bidi="fa-IR"/>
        </w:rPr>
        <w:t>AODV</w:t>
      </w:r>
      <w:r w:rsidRPr="0071289F">
        <w:rPr>
          <w:rFonts w:hint="cs"/>
          <w:b/>
          <w:bCs/>
          <w:u w:val="single"/>
          <w:rtl/>
          <w:lang w:bidi="fa-IR"/>
        </w:rPr>
        <w:t>:</w:t>
      </w:r>
    </w:p>
    <w:p w14:paraId="29D9BD40" w14:textId="5C97BB41" w:rsidR="00A5529A" w:rsidRPr="00A5529A" w:rsidRDefault="00A5529A" w:rsidP="00A5529A">
      <w:pPr>
        <w:pStyle w:val="Caption"/>
        <w:keepNext/>
        <w:bidi w:val="0"/>
        <w:jc w:val="center"/>
        <w:rPr>
          <w:rFonts w:cs="Times New Roman"/>
          <w:i w:val="0"/>
          <w:iCs w:val="0"/>
          <w:color w:val="auto"/>
          <w:sz w:val="20"/>
          <w:szCs w:val="20"/>
        </w:rPr>
      </w:pPr>
      <w:r w:rsidRPr="00A5529A">
        <w:rPr>
          <w:rFonts w:cs="Times New Roman"/>
          <w:i w:val="0"/>
          <w:iCs w:val="0"/>
          <w:color w:val="auto"/>
          <w:sz w:val="20"/>
          <w:szCs w:val="20"/>
        </w:rPr>
        <w:t>Table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t xml:space="preserve"> 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begin"/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instrText>SEQ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instrText>Table \* ARABIC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separate"/>
      </w:r>
      <w:r w:rsidR="002359CC">
        <w:rPr>
          <w:rFonts w:cs="Times New Roman"/>
          <w:i w:val="0"/>
          <w:iCs w:val="0"/>
          <w:noProof/>
          <w:color w:val="auto"/>
          <w:sz w:val="20"/>
          <w:szCs w:val="20"/>
          <w:rtl/>
        </w:rPr>
        <w:t>3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end"/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t>. Route Request packet</w:t>
      </w:r>
    </w:p>
    <w:p w14:paraId="0FD31CE3" w14:textId="07DB669A" w:rsidR="005B367E" w:rsidRDefault="005B367E" w:rsidP="00A5529A">
      <w:pPr>
        <w:spacing w:before="100" w:beforeAutospacing="1" w:after="100" w:afterAutospacing="1"/>
        <w:contextualSpacing/>
        <w:jc w:val="center"/>
        <w:rPr>
          <w:b/>
          <w:bCs/>
          <w:u w:val="single"/>
          <w:rtl/>
          <w:lang w:bidi="fa-IR"/>
        </w:rPr>
      </w:pPr>
      <w:r>
        <w:rPr>
          <w:noProof/>
        </w:rPr>
        <w:drawing>
          <wp:inline distT="0" distB="0" distL="0" distR="0" wp14:anchorId="10D7341E" wp14:editId="36045FE0">
            <wp:extent cx="428625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C653" w14:textId="1FBD88D8" w:rsidR="00A5529A" w:rsidRPr="00A5529A" w:rsidRDefault="00A5529A" w:rsidP="00A5529A">
      <w:pPr>
        <w:pStyle w:val="Caption"/>
        <w:keepNext/>
        <w:bidi w:val="0"/>
        <w:jc w:val="center"/>
        <w:rPr>
          <w:rFonts w:cs="Times New Roman"/>
          <w:i w:val="0"/>
          <w:iCs w:val="0"/>
          <w:color w:val="auto"/>
          <w:sz w:val="20"/>
          <w:szCs w:val="20"/>
        </w:rPr>
      </w:pPr>
      <w:r w:rsidRPr="00A5529A">
        <w:rPr>
          <w:rFonts w:cs="Times New Roman"/>
          <w:i w:val="0"/>
          <w:iCs w:val="0"/>
          <w:color w:val="auto"/>
          <w:sz w:val="20"/>
          <w:szCs w:val="20"/>
        </w:rPr>
        <w:t>Table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t xml:space="preserve"> 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begin"/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instrText>SEQ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instrText>Table \* ARABIC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separate"/>
      </w:r>
      <w:r w:rsidR="002359CC">
        <w:rPr>
          <w:rFonts w:cs="Times New Roman"/>
          <w:i w:val="0"/>
          <w:iCs w:val="0"/>
          <w:noProof/>
          <w:color w:val="auto"/>
          <w:sz w:val="20"/>
          <w:szCs w:val="20"/>
          <w:rtl/>
        </w:rPr>
        <w:t>4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end"/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t>. Route Reply packet</w:t>
      </w:r>
    </w:p>
    <w:p w14:paraId="5BE60158" w14:textId="0162D265" w:rsidR="005B367E" w:rsidRDefault="005B367E" w:rsidP="00A5529A">
      <w:pPr>
        <w:spacing w:before="100" w:beforeAutospacing="1" w:after="100" w:afterAutospacing="1"/>
        <w:contextualSpacing/>
        <w:jc w:val="center"/>
        <w:rPr>
          <w:b/>
          <w:bCs/>
          <w:u w:val="single"/>
          <w:rtl/>
          <w:lang w:bidi="fa-IR"/>
        </w:rPr>
      </w:pPr>
      <w:r w:rsidRPr="005B367E">
        <w:rPr>
          <w:noProof/>
        </w:rPr>
        <w:drawing>
          <wp:inline distT="0" distB="0" distL="0" distR="0" wp14:anchorId="1F825687" wp14:editId="1709FED4">
            <wp:extent cx="4343400" cy="1266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23D7" w14:textId="61A73C00" w:rsidR="00A5529A" w:rsidRPr="00A5529A" w:rsidRDefault="00A5529A" w:rsidP="00A5529A">
      <w:pPr>
        <w:pStyle w:val="Caption"/>
        <w:keepNext/>
        <w:bidi w:val="0"/>
        <w:jc w:val="center"/>
        <w:rPr>
          <w:rFonts w:cs="Times New Roman"/>
          <w:i w:val="0"/>
          <w:iCs w:val="0"/>
          <w:color w:val="auto"/>
          <w:sz w:val="20"/>
          <w:szCs w:val="20"/>
        </w:rPr>
      </w:pPr>
      <w:r w:rsidRPr="00A5529A">
        <w:rPr>
          <w:rFonts w:cs="Times New Roman"/>
          <w:i w:val="0"/>
          <w:iCs w:val="0"/>
          <w:color w:val="auto"/>
          <w:sz w:val="20"/>
          <w:szCs w:val="20"/>
        </w:rPr>
        <w:t>Table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t xml:space="preserve"> 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begin"/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instrText>SEQ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instrText>Table \* ARABIC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separate"/>
      </w:r>
      <w:r w:rsidR="002359CC">
        <w:rPr>
          <w:rFonts w:cs="Times New Roman"/>
          <w:i w:val="0"/>
          <w:iCs w:val="0"/>
          <w:noProof/>
          <w:color w:val="auto"/>
          <w:sz w:val="20"/>
          <w:szCs w:val="20"/>
          <w:rtl/>
        </w:rPr>
        <w:t>5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end"/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t>. Route Error packet</w:t>
      </w:r>
    </w:p>
    <w:p w14:paraId="2ED8514B" w14:textId="30C55894" w:rsidR="005B367E" w:rsidRDefault="005B367E" w:rsidP="00A5529A">
      <w:pPr>
        <w:spacing w:before="100" w:beforeAutospacing="1" w:after="100" w:afterAutospacing="1"/>
        <w:contextualSpacing/>
        <w:jc w:val="center"/>
        <w:rPr>
          <w:b/>
          <w:bCs/>
          <w:u w:val="single"/>
          <w:rtl/>
          <w:lang w:bidi="fa-IR"/>
        </w:rPr>
      </w:pPr>
      <w:r w:rsidRPr="005B367E">
        <w:rPr>
          <w:noProof/>
        </w:rPr>
        <w:drawing>
          <wp:inline distT="0" distB="0" distL="0" distR="0" wp14:anchorId="43BD7409" wp14:editId="561962F2">
            <wp:extent cx="4352925" cy="13620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BD77" w14:textId="20C931A6" w:rsidR="00A5529A" w:rsidRPr="00A5529A" w:rsidRDefault="00A5529A" w:rsidP="00A5529A">
      <w:pPr>
        <w:pStyle w:val="Caption"/>
        <w:keepNext/>
        <w:bidi w:val="0"/>
        <w:jc w:val="center"/>
        <w:rPr>
          <w:rFonts w:cs="Times New Roman"/>
          <w:i w:val="0"/>
          <w:iCs w:val="0"/>
          <w:color w:val="auto"/>
          <w:sz w:val="20"/>
          <w:szCs w:val="20"/>
        </w:rPr>
      </w:pPr>
      <w:r w:rsidRPr="00A5529A">
        <w:rPr>
          <w:rFonts w:cs="Times New Roman"/>
          <w:i w:val="0"/>
          <w:iCs w:val="0"/>
          <w:color w:val="auto"/>
          <w:sz w:val="20"/>
          <w:szCs w:val="20"/>
        </w:rPr>
        <w:t>Table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t xml:space="preserve"> 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begin"/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instrText>SEQ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instrText>Table \* ARABIC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separate"/>
      </w:r>
      <w:r w:rsidR="002359CC">
        <w:rPr>
          <w:rFonts w:cs="Times New Roman"/>
          <w:i w:val="0"/>
          <w:iCs w:val="0"/>
          <w:noProof/>
          <w:color w:val="auto"/>
          <w:sz w:val="20"/>
          <w:szCs w:val="20"/>
          <w:rtl/>
        </w:rPr>
        <w:t>6</w:t>
      </w:r>
      <w:r w:rsidRPr="00A5529A">
        <w:rPr>
          <w:rFonts w:cs="Times New Roman"/>
          <w:i w:val="0"/>
          <w:iCs w:val="0"/>
          <w:color w:val="auto"/>
          <w:sz w:val="20"/>
          <w:szCs w:val="20"/>
          <w:rtl/>
        </w:rPr>
        <w:fldChar w:fldCharType="end"/>
      </w:r>
      <w:r w:rsidRPr="00A5529A">
        <w:rPr>
          <w:rFonts w:cs="Times New Roman"/>
          <w:i w:val="0"/>
          <w:iCs w:val="0"/>
          <w:color w:val="auto"/>
          <w:sz w:val="20"/>
          <w:szCs w:val="20"/>
        </w:rPr>
        <w:t>. Route Reply Acknowledgment packet</w:t>
      </w:r>
    </w:p>
    <w:p w14:paraId="641889B1" w14:textId="32AD8464" w:rsidR="0071289F" w:rsidRPr="00A5529A" w:rsidRDefault="005B367E" w:rsidP="00A5529A">
      <w:pPr>
        <w:spacing w:before="100" w:beforeAutospacing="1" w:after="100" w:afterAutospacing="1"/>
        <w:contextualSpacing/>
        <w:jc w:val="center"/>
        <w:rPr>
          <w:b/>
          <w:bCs/>
          <w:u w:val="single"/>
          <w:rtl/>
          <w:lang w:bidi="fa-IR"/>
        </w:rPr>
      </w:pPr>
      <w:r w:rsidRPr="005B367E">
        <w:rPr>
          <w:noProof/>
        </w:rPr>
        <w:drawing>
          <wp:inline distT="0" distB="0" distL="0" distR="0" wp14:anchorId="2DDE6FE6" wp14:editId="49779329">
            <wp:extent cx="2257425" cy="400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89F" w:rsidRPr="00A5529A" w:rsidSect="004315FE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DCC6" w14:textId="77777777" w:rsidR="00445213" w:rsidRDefault="00445213" w:rsidP="00713050">
      <w:pPr>
        <w:spacing w:line="240" w:lineRule="auto"/>
      </w:pPr>
      <w:r>
        <w:separator/>
      </w:r>
    </w:p>
  </w:endnote>
  <w:endnote w:type="continuationSeparator" w:id="0">
    <w:p w14:paraId="223F01D7" w14:textId="77777777" w:rsidR="00445213" w:rsidRDefault="0044521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1B3336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1B3336" w:rsidRDefault="001B3336" w:rsidP="00684488">
          <w:pPr>
            <w:pStyle w:val="Footer"/>
          </w:pPr>
        </w:p>
      </w:tc>
    </w:tr>
    <w:tr w:rsidR="001B3336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1B3336" w:rsidRPr="00CA3DF1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1B3336" w:rsidRPr="00C2098A" w:rsidRDefault="001B3336" w:rsidP="00811117">
          <w:pPr>
            <w:pStyle w:val="Footer"/>
          </w:pPr>
        </w:p>
      </w:tc>
    </w:tr>
  </w:tbl>
  <w:sdt>
    <w:sdtPr>
      <w:rPr>
        <w:rtl/>
      </w:r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038CB584" w:rsidR="001B3336" w:rsidRDefault="001B3336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739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47A2C0C7" w:rsidR="001B3336" w:rsidRDefault="001B33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739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1B3336" w:rsidRDefault="001B3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A0A7" w14:textId="77777777" w:rsidR="00445213" w:rsidRDefault="00445213" w:rsidP="00713050">
      <w:pPr>
        <w:spacing w:line="240" w:lineRule="auto"/>
      </w:pPr>
      <w:r>
        <w:separator/>
      </w:r>
    </w:p>
  </w:footnote>
  <w:footnote w:type="continuationSeparator" w:id="0">
    <w:p w14:paraId="204C6F28" w14:textId="77777777" w:rsidR="00445213" w:rsidRDefault="00445213" w:rsidP="00713050">
      <w:pPr>
        <w:spacing w:line="240" w:lineRule="auto"/>
      </w:pPr>
      <w:r>
        <w:continuationSeparator/>
      </w:r>
    </w:p>
  </w:footnote>
  <w:footnote w:id="1">
    <w:p w14:paraId="663AFAB6" w14:textId="6EC10EC6" w:rsidR="0013108E" w:rsidRDefault="0013108E" w:rsidP="0013108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3108E">
        <w:rPr>
          <w:sz w:val="20"/>
          <w:szCs w:val="20"/>
        </w:rPr>
        <w:t>Route Request</w:t>
      </w:r>
      <w:r w:rsidR="003F3E4C">
        <w:rPr>
          <w:sz w:val="20"/>
          <w:szCs w:val="20"/>
        </w:rPr>
        <w:t xml:space="preserve"> (RREQ)</w:t>
      </w:r>
    </w:p>
  </w:footnote>
  <w:footnote w:id="2">
    <w:p w14:paraId="47EC4B15" w14:textId="138EF7B1" w:rsidR="003F3E4C" w:rsidRDefault="003F3E4C" w:rsidP="003F3E4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3108E">
        <w:rPr>
          <w:sz w:val="20"/>
          <w:szCs w:val="20"/>
        </w:rPr>
        <w:t xml:space="preserve">Route </w:t>
      </w:r>
      <w:r>
        <w:rPr>
          <w:sz w:val="20"/>
          <w:szCs w:val="20"/>
        </w:rPr>
        <w:t>Reply (RREP)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1B3336" w:rsidRPr="008535A3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1B3336" w:rsidRPr="008535A3" w:rsidRDefault="001B3336" w:rsidP="00392134">
          <w:pPr>
            <w:pStyle w:val="Initials"/>
            <w:rPr>
              <w:rFonts w:ascii="B Nazanin" w:hAnsi="B Nazanin" w:hint="cs"/>
              <w:b/>
              <w:bCs/>
              <w:sz w:val="96"/>
              <w:szCs w:val="22"/>
            </w:rPr>
          </w:pPr>
          <w:r w:rsidRPr="008535A3">
            <w:rPr>
              <w:rFonts w:ascii="B Nazanin" w:hAnsi="B Nazanin" w:hint="cs"/>
              <w:b/>
              <w:bCs/>
              <w:noProof/>
              <w:sz w:val="96"/>
              <w:szCs w:val="22"/>
            </w:rPr>
            <w:drawing>
              <wp:anchor distT="0" distB="0" distL="114300" distR="114300" simplePos="0" relativeHeight="251662336" behindDoc="1" locked="0" layoutInCell="1" allowOverlap="1" wp14:anchorId="22305126" wp14:editId="4E5E01F0">
                <wp:simplePos x="0" y="0"/>
                <wp:positionH relativeFrom="column">
                  <wp:posOffset>417195</wp:posOffset>
                </wp:positionH>
                <wp:positionV relativeFrom="paragraph">
                  <wp:posOffset>4808</wp:posOffset>
                </wp:positionV>
                <wp:extent cx="923714" cy="791845"/>
                <wp:effectExtent l="0" t="0" r="0" b="8255"/>
                <wp:wrapTight wrapText="bothSides">
                  <wp:wrapPolygon edited="0">
                    <wp:start x="0" y="0"/>
                    <wp:lineTo x="0" y="21306"/>
                    <wp:lineTo x="20946" y="21306"/>
                    <wp:lineTo x="20946" y="0"/>
                    <wp:lineTo x="0" y="0"/>
                  </wp:wrapPolygon>
                </wp:wrapTight>
                <wp:docPr id="449" name="Picture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714" cy="791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535A3">
            <w:rPr>
              <w:rFonts w:ascii="B Nazanin" w:hAnsi="B Nazanin" w:hint="cs"/>
              <w:b/>
              <w:bCs/>
              <w:noProof/>
              <w:sz w:val="96"/>
              <w:szCs w:val="22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F475E0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rFonts w:ascii="B Nazanin" w:hAnsi="B Nazanin" w:hint="cs"/>
                <w:b/>
                <w:bCs/>
                <w:sz w:val="96"/>
                <w:szCs w:val="22"/>
                <w:rtl/>
              </w:r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Pr="008535A3">
                <w:rPr>
                  <w:rFonts w:ascii="B Nazanin" w:hAnsi="B Nazanin" w:hint="cs"/>
                  <w:b/>
                  <w:bCs/>
                  <w:sz w:val="96"/>
                  <w:szCs w:val="22"/>
                </w:rP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6DFBA102" w:rsidR="001B3336" w:rsidRPr="008535A3" w:rsidRDefault="00000000" w:rsidP="00425E3C">
          <w:pPr>
            <w:spacing w:before="120"/>
            <w:ind w:left="342"/>
            <w:rPr>
              <w:rFonts w:ascii="B Nazanin" w:hAnsi="B Nazanin" w:hint="cs"/>
              <w:b/>
              <w:bCs/>
              <w:sz w:val="28"/>
              <w:szCs w:val="28"/>
            </w:rPr>
          </w:pPr>
          <w:sdt>
            <w:sdtPr>
              <w:rPr>
                <w:rFonts w:ascii="B Nazanin" w:hAnsi="B Nazanin" w:hint="cs"/>
                <w:b/>
                <w:bCs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roofErr w:type="spellStart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>تمرین</w:t>
              </w:r>
              <w:proofErr w:type="spellEnd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 xml:space="preserve"> درس ارتباطات </w:t>
              </w:r>
              <w:proofErr w:type="spellStart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>بی‌سیم</w:t>
              </w:r>
              <w:proofErr w:type="spellEnd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 xml:space="preserve"> </w:t>
              </w:r>
              <w:proofErr w:type="gramStart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 xml:space="preserve">و </w:t>
              </w:r>
              <w:proofErr w:type="spellStart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>سیار</w:t>
              </w:r>
              <w:proofErr w:type="spellEnd"/>
              <w:proofErr w:type="gramEnd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 xml:space="preserve"> (مبحث </w:t>
              </w:r>
              <w:proofErr w:type="spellStart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>پروتکل</w:t>
              </w:r>
              <w:proofErr w:type="spellEnd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 xml:space="preserve"> </w:t>
              </w:r>
              <w:r w:rsidR="004E147B" w:rsidRPr="008535A3">
                <w:rPr>
                  <w:rFonts w:ascii="B Nazanin" w:hAnsi="B Nazanin" w:hint="cs"/>
                  <w:b/>
                  <w:bCs/>
                </w:rPr>
                <w:t>AODV</w:t>
              </w:r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>)</w:t>
              </w:r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br/>
              </w:r>
              <w:r w:rsidR="008535A3" w:rsidRPr="008535A3">
                <w:rPr>
                  <w:rFonts w:ascii="B Nazanin" w:hAnsi="B Nazanin"/>
                  <w:b/>
                  <w:bCs/>
                  <w:rtl/>
                </w:rPr>
                <w:br/>
              </w:r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 xml:space="preserve">نام و نام </w:t>
              </w:r>
              <w:proofErr w:type="spellStart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>خانوادگی</w:t>
              </w:r>
              <w:proofErr w:type="spellEnd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 xml:space="preserve">: </w:t>
              </w:r>
              <w:proofErr w:type="spellStart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>علی</w:t>
              </w:r>
              <w:proofErr w:type="spellEnd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 xml:space="preserve"> </w:t>
              </w:r>
              <w:proofErr w:type="spellStart"/>
              <w:r w:rsidR="004E147B" w:rsidRPr="008535A3">
                <w:rPr>
                  <w:rFonts w:ascii="B Nazanin" w:hAnsi="B Nazanin" w:hint="cs"/>
                  <w:b/>
                  <w:bCs/>
                  <w:rtl/>
                </w:rPr>
                <w:t>نظری</w:t>
              </w:r>
              <w:proofErr w:type="spellEnd"/>
            </w:sdtContent>
          </w:sdt>
        </w:p>
      </w:tc>
    </w:tr>
  </w:tbl>
  <w:p w14:paraId="124C2C87" w14:textId="77777777" w:rsidR="001B3336" w:rsidRPr="008535A3" w:rsidRDefault="001B3336">
    <w:pPr>
      <w:pStyle w:val="Header"/>
      <w:rPr>
        <w:rFonts w:ascii="B Nazanin" w:hAnsi="B Nazanin" w:hint="cs"/>
        <w:b/>
        <w:bCs/>
        <w:sz w:val="22"/>
        <w:szCs w:val="22"/>
      </w:rPr>
    </w:pPr>
    <w:r w:rsidRPr="008535A3">
      <w:rPr>
        <w:rFonts w:ascii="B Nazanin" w:hAnsi="B Nazanin" w:hint="cs"/>
        <w:b/>
        <w:bCs/>
        <w:sz w:val="22"/>
        <w:szCs w:val="22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1B3336" w:rsidRPr="009540FE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1B3336" w:rsidRPr="009540FE" w:rsidRDefault="001B3336" w:rsidP="00425E3C">
          <w:pPr>
            <w:pStyle w:val="Initials"/>
            <w:rPr>
              <w:sz w:val="26"/>
              <w:szCs w:val="26"/>
            </w:rPr>
          </w:pPr>
          <w:r w:rsidRPr="009540FE">
            <w:rPr>
              <w:noProof/>
              <w:sz w:val="26"/>
              <w:szCs w:val="26"/>
            </w:rPr>
            <w:drawing>
              <wp:anchor distT="0" distB="0" distL="114300" distR="114300" simplePos="0" relativeHeight="251663360" behindDoc="1" locked="0" layoutInCell="1" allowOverlap="1" wp14:anchorId="5D860394" wp14:editId="7F5CFDA4">
                <wp:simplePos x="0" y="0"/>
                <wp:positionH relativeFrom="column">
                  <wp:posOffset>398145</wp:posOffset>
                </wp:positionH>
                <wp:positionV relativeFrom="paragraph">
                  <wp:posOffset>33020</wp:posOffset>
                </wp:positionV>
                <wp:extent cx="923714" cy="791845"/>
                <wp:effectExtent l="0" t="0" r="0" b="8255"/>
                <wp:wrapTight wrapText="bothSides">
                  <wp:wrapPolygon edited="0">
                    <wp:start x="0" y="0"/>
                    <wp:lineTo x="0" y="21306"/>
                    <wp:lineTo x="20946" y="21306"/>
                    <wp:lineTo x="20946" y="0"/>
                    <wp:lineTo x="0" y="0"/>
                  </wp:wrapPolygon>
                </wp:wrapTight>
                <wp:docPr id="450" name="Picture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714" cy="791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9540FE">
            <w:rPr>
              <w:noProof/>
              <w:sz w:val="26"/>
              <w:szCs w:val="26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4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B5B01A2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WaxPgrwMAAKg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C2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uHv6+5B8g5ycAAAD//wMAUEsBAi0AFAAGAAgAAAAhANvh9svuAAAAhQEAABMAAAAAAAAA&#10;AAAAAAAAAAAAAFtDb250ZW50X1R5cGVzXS54bWxQSwECLQAUAAYACAAAACEAWvQsW78AAAAVAQAA&#10;CwAAAAAAAAAAAAAAAAAfAQAAX3JlbHMvLnJlbHNQSwECLQAUAAYACAAAACEAZ7KQtsYAAADbAAAA&#10;DwAAAAAAAAAAAAAAAAAHAgAAZHJzL2Rvd25yZXYueG1sUEsFBgAAAAADAAMAtwAAAPoC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26"/>
                <w:szCs w:val="26"/>
                <w:rtl/>
              </w:r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Pr="009540FE">
                <w:rPr>
                  <w:sz w:val="26"/>
                  <w:szCs w:val="26"/>
                </w:rP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6E5E0EB9" w:rsidR="001B3336" w:rsidRPr="009540FE" w:rsidRDefault="00000000" w:rsidP="00D96BF9">
          <w:pPr>
            <w:spacing w:before="120"/>
            <w:ind w:left="342"/>
            <w:rPr>
              <w:sz w:val="26"/>
              <w:szCs w:val="26"/>
            </w:rPr>
          </w:pPr>
          <w:sdt>
            <w:sdt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roofErr w:type="spellStart"/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تمرین</w:t>
              </w:r>
              <w:proofErr w:type="spellEnd"/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 درس ارتباطات </w:t>
              </w:r>
              <w:proofErr w:type="spellStart"/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بی‌سیم</w:t>
              </w:r>
              <w:proofErr w:type="spellEnd"/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 </w:t>
              </w:r>
              <w:proofErr w:type="gramStart"/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و </w:t>
              </w:r>
              <w:proofErr w:type="spellStart"/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سیا</w:t>
              </w:r>
              <w:r w:rsidR="009540FE">
                <w:rPr>
                  <w:rFonts w:asciiTheme="minorBidi" w:hAnsiTheme="minorBidi" w:hint="cs"/>
                  <w:b/>
                  <w:bCs/>
                  <w:sz w:val="26"/>
                  <w:szCs w:val="26"/>
                  <w:rtl/>
                </w:rPr>
                <w:t>ر</w:t>
              </w:r>
              <w:proofErr w:type="spellEnd"/>
              <w:proofErr w:type="gramEnd"/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</w:rPr>
                <w:t xml:space="preserve"> </w:t>
              </w:r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(</w:t>
              </w:r>
              <w:r w:rsidR="00113E30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مبحث </w:t>
              </w:r>
              <w:proofErr w:type="spellStart"/>
              <w:r w:rsidR="001026AC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پروتکل</w:t>
              </w:r>
              <w:proofErr w:type="spellEnd"/>
              <w:r w:rsidR="001026AC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 </w:t>
              </w:r>
              <w:r w:rsidR="00FD7027">
                <w:rPr>
                  <w:rFonts w:asciiTheme="minorBidi" w:hAnsiTheme="minorBidi"/>
                  <w:b/>
                  <w:bCs/>
                  <w:sz w:val="26"/>
                  <w:szCs w:val="26"/>
                </w:rPr>
                <w:t>AODV</w:t>
              </w:r>
              <w:r w:rsid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  <w:lang w:bidi="fa-IR"/>
                </w:rPr>
                <w:t>)</w:t>
              </w:r>
              <w:r w:rsidR="00113E30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br/>
              </w:r>
              <w:r w:rsidR="008535A3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br/>
              </w:r>
              <w:r w:rsidR="00113E30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 xml:space="preserve">نام و نام </w:t>
              </w:r>
              <w:proofErr w:type="spellStart"/>
              <w:r w:rsidR="00113E30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خانوادگی</w:t>
              </w:r>
              <w:proofErr w:type="spellEnd"/>
              <w:r w:rsidR="00113E30" w:rsidRPr="009540FE">
                <w:rPr>
                  <w:rFonts w:asciiTheme="minorBidi" w:hAnsiTheme="minorBidi"/>
                  <w:b/>
                  <w:bCs/>
                  <w:sz w:val="26"/>
                  <w:szCs w:val="26"/>
                  <w:rtl/>
                </w:rPr>
                <w:t>:</w:t>
              </w:r>
              <w:r w:rsidR="004E147B">
                <w:rPr>
                  <w:rFonts w:asciiTheme="minorBidi" w:hAnsiTheme="minorBidi" w:hint="cs"/>
                  <w:b/>
                  <w:bCs/>
                  <w:sz w:val="26"/>
                  <w:szCs w:val="26"/>
                  <w:rtl/>
                  <w:lang w:bidi="fa-IR"/>
                </w:rPr>
                <w:t xml:space="preserve"> علی نظری</w:t>
              </w:r>
            </w:sdtContent>
          </w:sdt>
        </w:p>
      </w:tc>
    </w:tr>
  </w:tbl>
  <w:p w14:paraId="0C3E60F9" w14:textId="77777777" w:rsidR="001B3336" w:rsidRPr="009540FE" w:rsidRDefault="001B3336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64.2pt;height:38.9pt;visibility:visible;mso-wrap-style:square" o:bullet="t">
        <v:imagedata r:id="rId1" o:title=""/>
      </v:shape>
    </w:pict>
  </w:numPicBullet>
  <w:abstractNum w:abstractNumId="0" w15:restartNumberingAfterBreak="0">
    <w:nsid w:val="009F0424"/>
    <w:multiLevelType w:val="hybridMultilevel"/>
    <w:tmpl w:val="34947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25F8C"/>
    <w:multiLevelType w:val="hybridMultilevel"/>
    <w:tmpl w:val="8164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22E64"/>
    <w:multiLevelType w:val="hybridMultilevel"/>
    <w:tmpl w:val="BD482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010C95"/>
    <w:multiLevelType w:val="hybridMultilevel"/>
    <w:tmpl w:val="769E0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36CA8"/>
    <w:multiLevelType w:val="hybridMultilevel"/>
    <w:tmpl w:val="0FF2FB34"/>
    <w:lvl w:ilvl="0" w:tplc="01381424">
      <w:start w:val="1"/>
      <w:numFmt w:val="decimalFullWidth"/>
      <w:lvlText w:val="%1)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5" w15:restartNumberingAfterBreak="0">
    <w:nsid w:val="0F7B14C5"/>
    <w:multiLevelType w:val="hybridMultilevel"/>
    <w:tmpl w:val="089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D24BE"/>
    <w:multiLevelType w:val="hybridMultilevel"/>
    <w:tmpl w:val="2AFC65C6"/>
    <w:lvl w:ilvl="0" w:tplc="04090005">
      <w:start w:val="1"/>
      <w:numFmt w:val="bullet"/>
      <w:lvlText w:val=""/>
      <w:lvlJc w:val="left"/>
      <w:pPr>
        <w:ind w:left="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7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3E99"/>
    <w:multiLevelType w:val="hybridMultilevel"/>
    <w:tmpl w:val="B074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97B83"/>
    <w:multiLevelType w:val="hybridMultilevel"/>
    <w:tmpl w:val="73420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E0800"/>
    <w:multiLevelType w:val="hybridMultilevel"/>
    <w:tmpl w:val="399476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EA56A9"/>
    <w:multiLevelType w:val="hybridMultilevel"/>
    <w:tmpl w:val="CB2AA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232136"/>
    <w:multiLevelType w:val="hybridMultilevel"/>
    <w:tmpl w:val="B5C48D96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6" w15:restartNumberingAfterBreak="0">
    <w:nsid w:val="29C8117D"/>
    <w:multiLevelType w:val="hybridMultilevel"/>
    <w:tmpl w:val="22F2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05012"/>
    <w:multiLevelType w:val="hybridMultilevel"/>
    <w:tmpl w:val="E142475C"/>
    <w:lvl w:ilvl="0" w:tplc="0409000D">
      <w:start w:val="1"/>
      <w:numFmt w:val="bullet"/>
      <w:lvlText w:val=""/>
      <w:lvlJc w:val="left"/>
      <w:pPr>
        <w:ind w:left="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18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9" w15:restartNumberingAfterBreak="0">
    <w:nsid w:val="328608E1"/>
    <w:multiLevelType w:val="hybridMultilevel"/>
    <w:tmpl w:val="967691B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0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559DC"/>
    <w:multiLevelType w:val="hybridMultilevel"/>
    <w:tmpl w:val="29DA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8361B"/>
    <w:multiLevelType w:val="hybridMultilevel"/>
    <w:tmpl w:val="B074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D0680"/>
    <w:multiLevelType w:val="hybridMultilevel"/>
    <w:tmpl w:val="3208AC8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5" w15:restartNumberingAfterBreak="0">
    <w:nsid w:val="5C7E145A"/>
    <w:multiLevelType w:val="hybridMultilevel"/>
    <w:tmpl w:val="DE8EAFE2"/>
    <w:lvl w:ilvl="0" w:tplc="622E16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75F2C"/>
    <w:multiLevelType w:val="hybridMultilevel"/>
    <w:tmpl w:val="DB560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B6E2C"/>
    <w:multiLevelType w:val="hybridMultilevel"/>
    <w:tmpl w:val="08D65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9" w15:restartNumberingAfterBreak="0">
    <w:nsid w:val="6AEC2412"/>
    <w:multiLevelType w:val="hybridMultilevel"/>
    <w:tmpl w:val="0C1CD1E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0" w15:restartNumberingAfterBreak="0">
    <w:nsid w:val="6B69670E"/>
    <w:multiLevelType w:val="hybridMultilevel"/>
    <w:tmpl w:val="9870B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DF3CF9"/>
    <w:multiLevelType w:val="hybridMultilevel"/>
    <w:tmpl w:val="BA12F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3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4" w15:restartNumberingAfterBreak="0">
    <w:nsid w:val="714A6244"/>
    <w:multiLevelType w:val="hybridMultilevel"/>
    <w:tmpl w:val="2ED28ADA"/>
    <w:lvl w:ilvl="0" w:tplc="0409000F">
      <w:start w:val="1"/>
      <w:numFmt w:val="decimal"/>
      <w:lvlText w:val="%1."/>
      <w:lvlJc w:val="left"/>
      <w:pPr>
        <w:ind w:left="230" w:hanging="360"/>
      </w:pPr>
    </w:lvl>
    <w:lvl w:ilvl="1" w:tplc="04090019" w:tentative="1">
      <w:start w:val="1"/>
      <w:numFmt w:val="lowerLetter"/>
      <w:lvlText w:val="%2."/>
      <w:lvlJc w:val="left"/>
      <w:pPr>
        <w:ind w:left="950" w:hanging="360"/>
      </w:pPr>
    </w:lvl>
    <w:lvl w:ilvl="2" w:tplc="0409001B" w:tentative="1">
      <w:start w:val="1"/>
      <w:numFmt w:val="lowerRoman"/>
      <w:lvlText w:val="%3."/>
      <w:lvlJc w:val="right"/>
      <w:pPr>
        <w:ind w:left="1670" w:hanging="180"/>
      </w:pPr>
    </w:lvl>
    <w:lvl w:ilvl="3" w:tplc="0409000F" w:tentative="1">
      <w:start w:val="1"/>
      <w:numFmt w:val="decimal"/>
      <w:lvlText w:val="%4."/>
      <w:lvlJc w:val="left"/>
      <w:pPr>
        <w:ind w:left="2390" w:hanging="360"/>
      </w:pPr>
    </w:lvl>
    <w:lvl w:ilvl="4" w:tplc="04090019" w:tentative="1">
      <w:start w:val="1"/>
      <w:numFmt w:val="lowerLetter"/>
      <w:lvlText w:val="%5."/>
      <w:lvlJc w:val="left"/>
      <w:pPr>
        <w:ind w:left="3110" w:hanging="360"/>
      </w:pPr>
    </w:lvl>
    <w:lvl w:ilvl="5" w:tplc="0409001B" w:tentative="1">
      <w:start w:val="1"/>
      <w:numFmt w:val="lowerRoman"/>
      <w:lvlText w:val="%6."/>
      <w:lvlJc w:val="right"/>
      <w:pPr>
        <w:ind w:left="3830" w:hanging="180"/>
      </w:pPr>
    </w:lvl>
    <w:lvl w:ilvl="6" w:tplc="0409000F" w:tentative="1">
      <w:start w:val="1"/>
      <w:numFmt w:val="decimal"/>
      <w:lvlText w:val="%7."/>
      <w:lvlJc w:val="left"/>
      <w:pPr>
        <w:ind w:left="4550" w:hanging="360"/>
      </w:pPr>
    </w:lvl>
    <w:lvl w:ilvl="7" w:tplc="04090019" w:tentative="1">
      <w:start w:val="1"/>
      <w:numFmt w:val="lowerLetter"/>
      <w:lvlText w:val="%8."/>
      <w:lvlJc w:val="left"/>
      <w:pPr>
        <w:ind w:left="5270" w:hanging="360"/>
      </w:pPr>
    </w:lvl>
    <w:lvl w:ilvl="8" w:tplc="040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35" w15:restartNumberingAfterBreak="0">
    <w:nsid w:val="76A72C12"/>
    <w:multiLevelType w:val="hybridMultilevel"/>
    <w:tmpl w:val="C1CC4DD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6" w15:restartNumberingAfterBreak="0">
    <w:nsid w:val="7A362B90"/>
    <w:multiLevelType w:val="hybridMultilevel"/>
    <w:tmpl w:val="D7D25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B6D64"/>
    <w:multiLevelType w:val="hybridMultilevel"/>
    <w:tmpl w:val="D2582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063F6A"/>
    <w:multiLevelType w:val="hybridMultilevel"/>
    <w:tmpl w:val="FC14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7522C"/>
    <w:multiLevelType w:val="hybridMultilevel"/>
    <w:tmpl w:val="FBCA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40596">
    <w:abstractNumId w:val="20"/>
  </w:num>
  <w:num w:numId="2" w16cid:durableId="1230457341">
    <w:abstractNumId w:val="22"/>
  </w:num>
  <w:num w:numId="3" w16cid:durableId="758059544">
    <w:abstractNumId w:val="9"/>
  </w:num>
  <w:num w:numId="4" w16cid:durableId="1619138660">
    <w:abstractNumId w:val="8"/>
  </w:num>
  <w:num w:numId="5" w16cid:durableId="476651707">
    <w:abstractNumId w:val="11"/>
  </w:num>
  <w:num w:numId="6" w16cid:durableId="437022146">
    <w:abstractNumId w:val="33"/>
  </w:num>
  <w:num w:numId="7" w16cid:durableId="2000308531">
    <w:abstractNumId w:val="28"/>
  </w:num>
  <w:num w:numId="8" w16cid:durableId="896741367">
    <w:abstractNumId w:val="32"/>
  </w:num>
  <w:num w:numId="9" w16cid:durableId="786310706">
    <w:abstractNumId w:val="7"/>
  </w:num>
  <w:num w:numId="10" w16cid:durableId="1259288069">
    <w:abstractNumId w:val="18"/>
  </w:num>
  <w:num w:numId="11" w16cid:durableId="995301549">
    <w:abstractNumId w:val="39"/>
  </w:num>
  <w:num w:numId="12" w16cid:durableId="1347097031">
    <w:abstractNumId w:val="27"/>
  </w:num>
  <w:num w:numId="13" w16cid:durableId="309284900">
    <w:abstractNumId w:val="3"/>
  </w:num>
  <w:num w:numId="14" w16cid:durableId="1931422778">
    <w:abstractNumId w:val="35"/>
  </w:num>
  <w:num w:numId="15" w16cid:durableId="1352101878">
    <w:abstractNumId w:val="1"/>
  </w:num>
  <w:num w:numId="16" w16cid:durableId="1037394471">
    <w:abstractNumId w:val="24"/>
  </w:num>
  <w:num w:numId="17" w16cid:durableId="1103376039">
    <w:abstractNumId w:val="21"/>
  </w:num>
  <w:num w:numId="18" w16cid:durableId="531849270">
    <w:abstractNumId w:val="5"/>
  </w:num>
  <w:num w:numId="19" w16cid:durableId="1880629235">
    <w:abstractNumId w:val="38"/>
  </w:num>
  <w:num w:numId="20" w16cid:durableId="1742556649">
    <w:abstractNumId w:val="29"/>
  </w:num>
  <w:num w:numId="21" w16cid:durableId="2037190356">
    <w:abstractNumId w:val="4"/>
  </w:num>
  <w:num w:numId="22" w16cid:durableId="157696393">
    <w:abstractNumId w:val="19"/>
  </w:num>
  <w:num w:numId="23" w16cid:durableId="2051876660">
    <w:abstractNumId w:val="12"/>
  </w:num>
  <w:num w:numId="24" w16cid:durableId="542787635">
    <w:abstractNumId w:val="36"/>
  </w:num>
  <w:num w:numId="25" w16cid:durableId="1848324018">
    <w:abstractNumId w:val="23"/>
  </w:num>
  <w:num w:numId="26" w16cid:durableId="70196814">
    <w:abstractNumId w:val="10"/>
  </w:num>
  <w:num w:numId="27" w16cid:durableId="737245741">
    <w:abstractNumId w:val="16"/>
  </w:num>
  <w:num w:numId="28" w16cid:durableId="1160198127">
    <w:abstractNumId w:val="13"/>
  </w:num>
  <w:num w:numId="29" w16cid:durableId="2040549150">
    <w:abstractNumId w:val="15"/>
  </w:num>
  <w:num w:numId="30" w16cid:durableId="286668085">
    <w:abstractNumId w:val="2"/>
  </w:num>
  <w:num w:numId="31" w16cid:durableId="62604196">
    <w:abstractNumId w:val="0"/>
  </w:num>
  <w:num w:numId="32" w16cid:durableId="1199734664">
    <w:abstractNumId w:val="37"/>
  </w:num>
  <w:num w:numId="33" w16cid:durableId="801729944">
    <w:abstractNumId w:val="31"/>
  </w:num>
  <w:num w:numId="34" w16cid:durableId="1238173048">
    <w:abstractNumId w:val="26"/>
  </w:num>
  <w:num w:numId="35" w16cid:durableId="1991519010">
    <w:abstractNumId w:val="30"/>
  </w:num>
  <w:num w:numId="36" w16cid:durableId="831263162">
    <w:abstractNumId w:val="14"/>
  </w:num>
  <w:num w:numId="37" w16cid:durableId="185214421">
    <w:abstractNumId w:val="17"/>
  </w:num>
  <w:num w:numId="38" w16cid:durableId="2054769883">
    <w:abstractNumId w:val="34"/>
  </w:num>
  <w:num w:numId="39" w16cid:durableId="759252379">
    <w:abstractNumId w:val="6"/>
  </w:num>
  <w:num w:numId="40" w16cid:durableId="7194042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06091"/>
    <w:rsid w:val="00010627"/>
    <w:rsid w:val="00016942"/>
    <w:rsid w:val="00016A34"/>
    <w:rsid w:val="00017891"/>
    <w:rsid w:val="0002209A"/>
    <w:rsid w:val="00022E2F"/>
    <w:rsid w:val="000255BD"/>
    <w:rsid w:val="000318C7"/>
    <w:rsid w:val="000353A6"/>
    <w:rsid w:val="0003594C"/>
    <w:rsid w:val="0003712C"/>
    <w:rsid w:val="00044724"/>
    <w:rsid w:val="00050F79"/>
    <w:rsid w:val="000536C9"/>
    <w:rsid w:val="00055212"/>
    <w:rsid w:val="0005554D"/>
    <w:rsid w:val="00055EE5"/>
    <w:rsid w:val="00063272"/>
    <w:rsid w:val="00077ED7"/>
    <w:rsid w:val="000A16AF"/>
    <w:rsid w:val="000A5529"/>
    <w:rsid w:val="000A58C7"/>
    <w:rsid w:val="000A6716"/>
    <w:rsid w:val="000A75E7"/>
    <w:rsid w:val="000B0C2C"/>
    <w:rsid w:val="000B465B"/>
    <w:rsid w:val="000B63B3"/>
    <w:rsid w:val="000B6611"/>
    <w:rsid w:val="000C754D"/>
    <w:rsid w:val="000D342A"/>
    <w:rsid w:val="000D366C"/>
    <w:rsid w:val="000D3EE4"/>
    <w:rsid w:val="000D4DD6"/>
    <w:rsid w:val="000D5A84"/>
    <w:rsid w:val="000D7B0E"/>
    <w:rsid w:val="000D7F95"/>
    <w:rsid w:val="000E0456"/>
    <w:rsid w:val="000E3B6F"/>
    <w:rsid w:val="000E3B90"/>
    <w:rsid w:val="000F4F79"/>
    <w:rsid w:val="000F77D2"/>
    <w:rsid w:val="001026AC"/>
    <w:rsid w:val="00107238"/>
    <w:rsid w:val="001109EB"/>
    <w:rsid w:val="00111A77"/>
    <w:rsid w:val="00113E30"/>
    <w:rsid w:val="001146C9"/>
    <w:rsid w:val="00115745"/>
    <w:rsid w:val="001163BF"/>
    <w:rsid w:val="0011675E"/>
    <w:rsid w:val="0012185A"/>
    <w:rsid w:val="001250F0"/>
    <w:rsid w:val="00125981"/>
    <w:rsid w:val="00125AB1"/>
    <w:rsid w:val="00126214"/>
    <w:rsid w:val="0013108E"/>
    <w:rsid w:val="001361B9"/>
    <w:rsid w:val="00137846"/>
    <w:rsid w:val="001421A3"/>
    <w:rsid w:val="00144434"/>
    <w:rsid w:val="00151601"/>
    <w:rsid w:val="00151C62"/>
    <w:rsid w:val="0015487D"/>
    <w:rsid w:val="0015736E"/>
    <w:rsid w:val="001649D6"/>
    <w:rsid w:val="00167931"/>
    <w:rsid w:val="00167A85"/>
    <w:rsid w:val="001746F7"/>
    <w:rsid w:val="00175830"/>
    <w:rsid w:val="0018230A"/>
    <w:rsid w:val="00184BAC"/>
    <w:rsid w:val="00186394"/>
    <w:rsid w:val="001876FE"/>
    <w:rsid w:val="001926AD"/>
    <w:rsid w:val="00193E6F"/>
    <w:rsid w:val="0019433A"/>
    <w:rsid w:val="00195724"/>
    <w:rsid w:val="00196D94"/>
    <w:rsid w:val="001A0130"/>
    <w:rsid w:val="001A2C37"/>
    <w:rsid w:val="001B3336"/>
    <w:rsid w:val="001B356B"/>
    <w:rsid w:val="001B403A"/>
    <w:rsid w:val="001B7FA2"/>
    <w:rsid w:val="001C2031"/>
    <w:rsid w:val="001C2D10"/>
    <w:rsid w:val="001C50D2"/>
    <w:rsid w:val="001C5ADD"/>
    <w:rsid w:val="001D1CA7"/>
    <w:rsid w:val="001D44EE"/>
    <w:rsid w:val="001D5F6C"/>
    <w:rsid w:val="001D7814"/>
    <w:rsid w:val="001D7E3C"/>
    <w:rsid w:val="001E1471"/>
    <w:rsid w:val="001E42AC"/>
    <w:rsid w:val="001E5D6B"/>
    <w:rsid w:val="001F2AD9"/>
    <w:rsid w:val="001F32DD"/>
    <w:rsid w:val="001F3FA3"/>
    <w:rsid w:val="001F4739"/>
    <w:rsid w:val="001F79E6"/>
    <w:rsid w:val="001F7E64"/>
    <w:rsid w:val="0020143F"/>
    <w:rsid w:val="00203FD0"/>
    <w:rsid w:val="00204436"/>
    <w:rsid w:val="002077EE"/>
    <w:rsid w:val="0021360E"/>
    <w:rsid w:val="00217980"/>
    <w:rsid w:val="002219EE"/>
    <w:rsid w:val="00224436"/>
    <w:rsid w:val="00226EBC"/>
    <w:rsid w:val="0023229E"/>
    <w:rsid w:val="002359CC"/>
    <w:rsid w:val="00236686"/>
    <w:rsid w:val="00236E19"/>
    <w:rsid w:val="00247A2D"/>
    <w:rsid w:val="002526D9"/>
    <w:rsid w:val="00255F76"/>
    <w:rsid w:val="00256C50"/>
    <w:rsid w:val="002573B9"/>
    <w:rsid w:val="00261CB8"/>
    <w:rsid w:val="00263207"/>
    <w:rsid w:val="00263DFA"/>
    <w:rsid w:val="002661F2"/>
    <w:rsid w:val="00271662"/>
    <w:rsid w:val="00271B70"/>
    <w:rsid w:val="0027404F"/>
    <w:rsid w:val="00281C56"/>
    <w:rsid w:val="00284544"/>
    <w:rsid w:val="00287B61"/>
    <w:rsid w:val="00293B83"/>
    <w:rsid w:val="002971F2"/>
    <w:rsid w:val="002975C4"/>
    <w:rsid w:val="002A2B12"/>
    <w:rsid w:val="002B007B"/>
    <w:rsid w:val="002B091C"/>
    <w:rsid w:val="002B262A"/>
    <w:rsid w:val="002B6072"/>
    <w:rsid w:val="002C2CDD"/>
    <w:rsid w:val="002C3CBC"/>
    <w:rsid w:val="002D45C6"/>
    <w:rsid w:val="002D4E82"/>
    <w:rsid w:val="002D4F91"/>
    <w:rsid w:val="002E124F"/>
    <w:rsid w:val="002E6959"/>
    <w:rsid w:val="002F36C3"/>
    <w:rsid w:val="002F3AFA"/>
    <w:rsid w:val="002F6A4C"/>
    <w:rsid w:val="00300838"/>
    <w:rsid w:val="003024EB"/>
    <w:rsid w:val="00303201"/>
    <w:rsid w:val="0030601C"/>
    <w:rsid w:val="00310555"/>
    <w:rsid w:val="003116A6"/>
    <w:rsid w:val="00313E86"/>
    <w:rsid w:val="003162B5"/>
    <w:rsid w:val="0032535A"/>
    <w:rsid w:val="00327BC5"/>
    <w:rsid w:val="00327C62"/>
    <w:rsid w:val="00332747"/>
    <w:rsid w:val="00336081"/>
    <w:rsid w:val="0033743B"/>
    <w:rsid w:val="003376C6"/>
    <w:rsid w:val="003378D4"/>
    <w:rsid w:val="00341DD3"/>
    <w:rsid w:val="003430D0"/>
    <w:rsid w:val="003461D5"/>
    <w:rsid w:val="00354680"/>
    <w:rsid w:val="003575BC"/>
    <w:rsid w:val="00364079"/>
    <w:rsid w:val="00366ADB"/>
    <w:rsid w:val="00370807"/>
    <w:rsid w:val="003713E2"/>
    <w:rsid w:val="003719ED"/>
    <w:rsid w:val="00372582"/>
    <w:rsid w:val="003737FE"/>
    <w:rsid w:val="00375460"/>
    <w:rsid w:val="00375DA0"/>
    <w:rsid w:val="0038092E"/>
    <w:rsid w:val="00383819"/>
    <w:rsid w:val="003854DB"/>
    <w:rsid w:val="00386836"/>
    <w:rsid w:val="00386973"/>
    <w:rsid w:val="00387015"/>
    <w:rsid w:val="0038704D"/>
    <w:rsid w:val="0039049A"/>
    <w:rsid w:val="00390CEC"/>
    <w:rsid w:val="00392134"/>
    <w:rsid w:val="00393CF1"/>
    <w:rsid w:val="003A073F"/>
    <w:rsid w:val="003A0E6E"/>
    <w:rsid w:val="003A2CFF"/>
    <w:rsid w:val="003A6474"/>
    <w:rsid w:val="003A6B0E"/>
    <w:rsid w:val="003B523B"/>
    <w:rsid w:val="003C2C36"/>
    <w:rsid w:val="003C5121"/>
    <w:rsid w:val="003C7F11"/>
    <w:rsid w:val="003D76CC"/>
    <w:rsid w:val="003E59E8"/>
    <w:rsid w:val="003F2DA9"/>
    <w:rsid w:val="003F3E4C"/>
    <w:rsid w:val="003F4560"/>
    <w:rsid w:val="003F4A54"/>
    <w:rsid w:val="003F68D1"/>
    <w:rsid w:val="0040185A"/>
    <w:rsid w:val="00401868"/>
    <w:rsid w:val="0040375A"/>
    <w:rsid w:val="004061FD"/>
    <w:rsid w:val="004077FB"/>
    <w:rsid w:val="0041568D"/>
    <w:rsid w:val="0041776B"/>
    <w:rsid w:val="00420CBF"/>
    <w:rsid w:val="00424DD9"/>
    <w:rsid w:val="00425E3C"/>
    <w:rsid w:val="004315FE"/>
    <w:rsid w:val="00434703"/>
    <w:rsid w:val="00436FF8"/>
    <w:rsid w:val="00443937"/>
    <w:rsid w:val="00443F85"/>
    <w:rsid w:val="00444AD3"/>
    <w:rsid w:val="00444CB3"/>
    <w:rsid w:val="00444FC8"/>
    <w:rsid w:val="00445213"/>
    <w:rsid w:val="00450A63"/>
    <w:rsid w:val="00454F43"/>
    <w:rsid w:val="00457BED"/>
    <w:rsid w:val="00461882"/>
    <w:rsid w:val="00461F46"/>
    <w:rsid w:val="00464709"/>
    <w:rsid w:val="00465611"/>
    <w:rsid w:val="00465C37"/>
    <w:rsid w:val="004672C8"/>
    <w:rsid w:val="004717C5"/>
    <w:rsid w:val="00471E54"/>
    <w:rsid w:val="0047301E"/>
    <w:rsid w:val="00473E1B"/>
    <w:rsid w:val="00480BC4"/>
    <w:rsid w:val="0048276B"/>
    <w:rsid w:val="00486142"/>
    <w:rsid w:val="00487987"/>
    <w:rsid w:val="004964AC"/>
    <w:rsid w:val="00497A00"/>
    <w:rsid w:val="004A1912"/>
    <w:rsid w:val="004A6BDF"/>
    <w:rsid w:val="004B015B"/>
    <w:rsid w:val="004B04AF"/>
    <w:rsid w:val="004C117B"/>
    <w:rsid w:val="004D105F"/>
    <w:rsid w:val="004D149C"/>
    <w:rsid w:val="004D23B4"/>
    <w:rsid w:val="004D37EC"/>
    <w:rsid w:val="004D4065"/>
    <w:rsid w:val="004D4ECC"/>
    <w:rsid w:val="004D5A48"/>
    <w:rsid w:val="004D6B00"/>
    <w:rsid w:val="004D7F4E"/>
    <w:rsid w:val="004E113A"/>
    <w:rsid w:val="004E147B"/>
    <w:rsid w:val="004E467B"/>
    <w:rsid w:val="004E525E"/>
    <w:rsid w:val="004F13C0"/>
    <w:rsid w:val="004F1D6E"/>
    <w:rsid w:val="004F5CB9"/>
    <w:rsid w:val="004F69C0"/>
    <w:rsid w:val="004F6D37"/>
    <w:rsid w:val="00505809"/>
    <w:rsid w:val="00510616"/>
    <w:rsid w:val="00512369"/>
    <w:rsid w:val="00512630"/>
    <w:rsid w:val="0051574E"/>
    <w:rsid w:val="00516C24"/>
    <w:rsid w:val="0052615A"/>
    <w:rsid w:val="005313A9"/>
    <w:rsid w:val="00532CA9"/>
    <w:rsid w:val="00542CCC"/>
    <w:rsid w:val="00543DB7"/>
    <w:rsid w:val="0054674C"/>
    <w:rsid w:val="00546ADC"/>
    <w:rsid w:val="00551B20"/>
    <w:rsid w:val="005535F1"/>
    <w:rsid w:val="00553D51"/>
    <w:rsid w:val="005570EC"/>
    <w:rsid w:val="00562FC8"/>
    <w:rsid w:val="00570E64"/>
    <w:rsid w:val="0057296A"/>
    <w:rsid w:val="00575ACA"/>
    <w:rsid w:val="00577424"/>
    <w:rsid w:val="005819BA"/>
    <w:rsid w:val="00584FB1"/>
    <w:rsid w:val="0058646D"/>
    <w:rsid w:val="00587807"/>
    <w:rsid w:val="00595AFD"/>
    <w:rsid w:val="005A08B6"/>
    <w:rsid w:val="005A0AFB"/>
    <w:rsid w:val="005A530F"/>
    <w:rsid w:val="005B0DE6"/>
    <w:rsid w:val="005B1682"/>
    <w:rsid w:val="005B367E"/>
    <w:rsid w:val="005B58D4"/>
    <w:rsid w:val="005B5C92"/>
    <w:rsid w:val="005B6111"/>
    <w:rsid w:val="005C254C"/>
    <w:rsid w:val="005D2C69"/>
    <w:rsid w:val="005D4087"/>
    <w:rsid w:val="005D5D24"/>
    <w:rsid w:val="005D6F1D"/>
    <w:rsid w:val="005E2D45"/>
    <w:rsid w:val="005E3452"/>
    <w:rsid w:val="005F2062"/>
    <w:rsid w:val="005F22BE"/>
    <w:rsid w:val="00600646"/>
    <w:rsid w:val="0060241F"/>
    <w:rsid w:val="00603A20"/>
    <w:rsid w:val="00604CBC"/>
    <w:rsid w:val="00604E31"/>
    <w:rsid w:val="00613C62"/>
    <w:rsid w:val="00616502"/>
    <w:rsid w:val="006211DB"/>
    <w:rsid w:val="0062247A"/>
    <w:rsid w:val="00623113"/>
    <w:rsid w:val="0063100B"/>
    <w:rsid w:val="00632418"/>
    <w:rsid w:val="0063494A"/>
    <w:rsid w:val="006373BC"/>
    <w:rsid w:val="00637651"/>
    <w:rsid w:val="00641630"/>
    <w:rsid w:val="006434E7"/>
    <w:rsid w:val="00645A6F"/>
    <w:rsid w:val="00651BDA"/>
    <w:rsid w:val="006541B4"/>
    <w:rsid w:val="00654206"/>
    <w:rsid w:val="00654B57"/>
    <w:rsid w:val="00657DD2"/>
    <w:rsid w:val="00660E5E"/>
    <w:rsid w:val="00661D5B"/>
    <w:rsid w:val="00662555"/>
    <w:rsid w:val="00662652"/>
    <w:rsid w:val="006631FF"/>
    <w:rsid w:val="006658C4"/>
    <w:rsid w:val="00667C30"/>
    <w:rsid w:val="00670C41"/>
    <w:rsid w:val="00670DF0"/>
    <w:rsid w:val="00675169"/>
    <w:rsid w:val="006764FB"/>
    <w:rsid w:val="00684488"/>
    <w:rsid w:val="00684E7D"/>
    <w:rsid w:val="006966CE"/>
    <w:rsid w:val="00697A2E"/>
    <w:rsid w:val="00697C98"/>
    <w:rsid w:val="006A24B2"/>
    <w:rsid w:val="006A31A5"/>
    <w:rsid w:val="006A3CE7"/>
    <w:rsid w:val="006A4389"/>
    <w:rsid w:val="006A4B4B"/>
    <w:rsid w:val="006A670C"/>
    <w:rsid w:val="006B3849"/>
    <w:rsid w:val="006B541D"/>
    <w:rsid w:val="006C0D42"/>
    <w:rsid w:val="006C2525"/>
    <w:rsid w:val="006C4C50"/>
    <w:rsid w:val="006D1988"/>
    <w:rsid w:val="006D205C"/>
    <w:rsid w:val="006D23A7"/>
    <w:rsid w:val="006D27B7"/>
    <w:rsid w:val="006D2F60"/>
    <w:rsid w:val="006D3CB5"/>
    <w:rsid w:val="006D533C"/>
    <w:rsid w:val="006D75CC"/>
    <w:rsid w:val="006E0C5D"/>
    <w:rsid w:val="006E1DC7"/>
    <w:rsid w:val="006E245A"/>
    <w:rsid w:val="006E6EB9"/>
    <w:rsid w:val="006E7F3E"/>
    <w:rsid w:val="006F43E3"/>
    <w:rsid w:val="00702B29"/>
    <w:rsid w:val="00705F91"/>
    <w:rsid w:val="00710EB3"/>
    <w:rsid w:val="0071289F"/>
    <w:rsid w:val="00713050"/>
    <w:rsid w:val="00714FDE"/>
    <w:rsid w:val="0071724F"/>
    <w:rsid w:val="007217C2"/>
    <w:rsid w:val="00725C37"/>
    <w:rsid w:val="00727B84"/>
    <w:rsid w:val="0073356B"/>
    <w:rsid w:val="007401EA"/>
    <w:rsid w:val="00740912"/>
    <w:rsid w:val="00741BEE"/>
    <w:rsid w:val="00743CD0"/>
    <w:rsid w:val="00743FC6"/>
    <w:rsid w:val="00744196"/>
    <w:rsid w:val="00745F38"/>
    <w:rsid w:val="00746F7F"/>
    <w:rsid w:val="00751D6A"/>
    <w:rsid w:val="007623E5"/>
    <w:rsid w:val="00771C1A"/>
    <w:rsid w:val="00773DB2"/>
    <w:rsid w:val="00782484"/>
    <w:rsid w:val="00785983"/>
    <w:rsid w:val="0079138D"/>
    <w:rsid w:val="00793963"/>
    <w:rsid w:val="00796266"/>
    <w:rsid w:val="007A147B"/>
    <w:rsid w:val="007A3444"/>
    <w:rsid w:val="007A431E"/>
    <w:rsid w:val="007A6958"/>
    <w:rsid w:val="007B1BDE"/>
    <w:rsid w:val="007B35D8"/>
    <w:rsid w:val="007B3850"/>
    <w:rsid w:val="007B53B7"/>
    <w:rsid w:val="007B5F08"/>
    <w:rsid w:val="007B6160"/>
    <w:rsid w:val="007C16C5"/>
    <w:rsid w:val="007C7C1A"/>
    <w:rsid w:val="007D1092"/>
    <w:rsid w:val="007D42C2"/>
    <w:rsid w:val="007D43B8"/>
    <w:rsid w:val="007D4A37"/>
    <w:rsid w:val="007D7638"/>
    <w:rsid w:val="007E21FB"/>
    <w:rsid w:val="007E4561"/>
    <w:rsid w:val="007E53F2"/>
    <w:rsid w:val="007E68B3"/>
    <w:rsid w:val="007F0026"/>
    <w:rsid w:val="007F0CD7"/>
    <w:rsid w:val="007F0D7B"/>
    <w:rsid w:val="007F2C52"/>
    <w:rsid w:val="0080264B"/>
    <w:rsid w:val="00805907"/>
    <w:rsid w:val="00807FE2"/>
    <w:rsid w:val="008109B8"/>
    <w:rsid w:val="00811117"/>
    <w:rsid w:val="00813778"/>
    <w:rsid w:val="00815414"/>
    <w:rsid w:val="008228FF"/>
    <w:rsid w:val="00826880"/>
    <w:rsid w:val="00830452"/>
    <w:rsid w:val="00831AB6"/>
    <w:rsid w:val="008322FC"/>
    <w:rsid w:val="00833CB0"/>
    <w:rsid w:val="00836758"/>
    <w:rsid w:val="008400FE"/>
    <w:rsid w:val="00840F46"/>
    <w:rsid w:val="008419C0"/>
    <w:rsid w:val="00843166"/>
    <w:rsid w:val="00843F1F"/>
    <w:rsid w:val="00850D2A"/>
    <w:rsid w:val="008535A3"/>
    <w:rsid w:val="00854263"/>
    <w:rsid w:val="0085710B"/>
    <w:rsid w:val="00857423"/>
    <w:rsid w:val="008617ED"/>
    <w:rsid w:val="00861B86"/>
    <w:rsid w:val="00864D4A"/>
    <w:rsid w:val="00867B3D"/>
    <w:rsid w:val="008705AE"/>
    <w:rsid w:val="00871ED3"/>
    <w:rsid w:val="0087392D"/>
    <w:rsid w:val="00875324"/>
    <w:rsid w:val="00884253"/>
    <w:rsid w:val="008856D4"/>
    <w:rsid w:val="00886AE0"/>
    <w:rsid w:val="00890493"/>
    <w:rsid w:val="008920D8"/>
    <w:rsid w:val="0089509A"/>
    <w:rsid w:val="008979E8"/>
    <w:rsid w:val="008A1264"/>
    <w:rsid w:val="008A1907"/>
    <w:rsid w:val="008A415F"/>
    <w:rsid w:val="008A6CDA"/>
    <w:rsid w:val="008A77C7"/>
    <w:rsid w:val="008B207D"/>
    <w:rsid w:val="008B4672"/>
    <w:rsid w:val="008B764E"/>
    <w:rsid w:val="008B7742"/>
    <w:rsid w:val="008C1044"/>
    <w:rsid w:val="008C44E9"/>
    <w:rsid w:val="008C76DF"/>
    <w:rsid w:val="008D2F54"/>
    <w:rsid w:val="008D42EB"/>
    <w:rsid w:val="008D448C"/>
    <w:rsid w:val="008D6CAD"/>
    <w:rsid w:val="008D7B14"/>
    <w:rsid w:val="008E1A8E"/>
    <w:rsid w:val="008E4EEA"/>
    <w:rsid w:val="008F0D48"/>
    <w:rsid w:val="008F11AA"/>
    <w:rsid w:val="008F146B"/>
    <w:rsid w:val="008F3C1C"/>
    <w:rsid w:val="008F5FA4"/>
    <w:rsid w:val="008F672B"/>
    <w:rsid w:val="008F772B"/>
    <w:rsid w:val="00915D19"/>
    <w:rsid w:val="00916E79"/>
    <w:rsid w:val="009178D3"/>
    <w:rsid w:val="0092044C"/>
    <w:rsid w:val="0092378B"/>
    <w:rsid w:val="00924DDB"/>
    <w:rsid w:val="00925B56"/>
    <w:rsid w:val="00927D15"/>
    <w:rsid w:val="009310C2"/>
    <w:rsid w:val="00932703"/>
    <w:rsid w:val="009368A8"/>
    <w:rsid w:val="009373BB"/>
    <w:rsid w:val="00940BB7"/>
    <w:rsid w:val="00942F9D"/>
    <w:rsid w:val="00946128"/>
    <w:rsid w:val="009471A7"/>
    <w:rsid w:val="00950646"/>
    <w:rsid w:val="00951598"/>
    <w:rsid w:val="00953B9E"/>
    <w:rsid w:val="009540FE"/>
    <w:rsid w:val="0095648F"/>
    <w:rsid w:val="00961A92"/>
    <w:rsid w:val="00962AF2"/>
    <w:rsid w:val="00967B41"/>
    <w:rsid w:val="00974512"/>
    <w:rsid w:val="00976BCE"/>
    <w:rsid w:val="0098368F"/>
    <w:rsid w:val="0098725F"/>
    <w:rsid w:val="00993252"/>
    <w:rsid w:val="00994572"/>
    <w:rsid w:val="009A59FC"/>
    <w:rsid w:val="009C0F3B"/>
    <w:rsid w:val="009C1533"/>
    <w:rsid w:val="009D2FF3"/>
    <w:rsid w:val="009D4507"/>
    <w:rsid w:val="009D45DE"/>
    <w:rsid w:val="009D4A38"/>
    <w:rsid w:val="009D4C2B"/>
    <w:rsid w:val="009D4FB4"/>
    <w:rsid w:val="009D61EE"/>
    <w:rsid w:val="009D6855"/>
    <w:rsid w:val="009D6AA1"/>
    <w:rsid w:val="009E0B26"/>
    <w:rsid w:val="009E4B07"/>
    <w:rsid w:val="009E79FC"/>
    <w:rsid w:val="009F04DF"/>
    <w:rsid w:val="009F348D"/>
    <w:rsid w:val="009F5674"/>
    <w:rsid w:val="009F5DD9"/>
    <w:rsid w:val="009F75B3"/>
    <w:rsid w:val="00A0081F"/>
    <w:rsid w:val="00A059CF"/>
    <w:rsid w:val="00A05CC8"/>
    <w:rsid w:val="00A072D9"/>
    <w:rsid w:val="00A2167F"/>
    <w:rsid w:val="00A32E1F"/>
    <w:rsid w:val="00A3670A"/>
    <w:rsid w:val="00A42540"/>
    <w:rsid w:val="00A466A3"/>
    <w:rsid w:val="00A50363"/>
    <w:rsid w:val="00A544F8"/>
    <w:rsid w:val="00A54A08"/>
    <w:rsid w:val="00A5529A"/>
    <w:rsid w:val="00A61BFD"/>
    <w:rsid w:val="00A71CDD"/>
    <w:rsid w:val="00A723C7"/>
    <w:rsid w:val="00A80272"/>
    <w:rsid w:val="00A80B9B"/>
    <w:rsid w:val="00A815AE"/>
    <w:rsid w:val="00A84DAD"/>
    <w:rsid w:val="00A85F20"/>
    <w:rsid w:val="00A9235A"/>
    <w:rsid w:val="00A9697C"/>
    <w:rsid w:val="00AA0C33"/>
    <w:rsid w:val="00AB2354"/>
    <w:rsid w:val="00AC00ED"/>
    <w:rsid w:val="00AC4B9A"/>
    <w:rsid w:val="00AC6627"/>
    <w:rsid w:val="00AC6847"/>
    <w:rsid w:val="00AD22CE"/>
    <w:rsid w:val="00AD243D"/>
    <w:rsid w:val="00AD379D"/>
    <w:rsid w:val="00AD5381"/>
    <w:rsid w:val="00AD673E"/>
    <w:rsid w:val="00AE5616"/>
    <w:rsid w:val="00AE6731"/>
    <w:rsid w:val="00AF0329"/>
    <w:rsid w:val="00AF1FB0"/>
    <w:rsid w:val="00AF5F21"/>
    <w:rsid w:val="00AF63E3"/>
    <w:rsid w:val="00B0164D"/>
    <w:rsid w:val="00B02391"/>
    <w:rsid w:val="00B046AA"/>
    <w:rsid w:val="00B07B3A"/>
    <w:rsid w:val="00B13C1E"/>
    <w:rsid w:val="00B146E3"/>
    <w:rsid w:val="00B1594F"/>
    <w:rsid w:val="00B159A1"/>
    <w:rsid w:val="00B169FC"/>
    <w:rsid w:val="00B17F9D"/>
    <w:rsid w:val="00B2300D"/>
    <w:rsid w:val="00B2351D"/>
    <w:rsid w:val="00B23E9D"/>
    <w:rsid w:val="00B251B4"/>
    <w:rsid w:val="00B303C1"/>
    <w:rsid w:val="00B31364"/>
    <w:rsid w:val="00B51D77"/>
    <w:rsid w:val="00B52011"/>
    <w:rsid w:val="00B5302D"/>
    <w:rsid w:val="00B537B9"/>
    <w:rsid w:val="00B54180"/>
    <w:rsid w:val="00B54BB4"/>
    <w:rsid w:val="00B56C4E"/>
    <w:rsid w:val="00B56E1F"/>
    <w:rsid w:val="00B60A88"/>
    <w:rsid w:val="00B64A42"/>
    <w:rsid w:val="00B66BFE"/>
    <w:rsid w:val="00B70C9A"/>
    <w:rsid w:val="00B75CBF"/>
    <w:rsid w:val="00B77610"/>
    <w:rsid w:val="00B80984"/>
    <w:rsid w:val="00B80F6E"/>
    <w:rsid w:val="00B85C2B"/>
    <w:rsid w:val="00B90EC0"/>
    <w:rsid w:val="00B963B4"/>
    <w:rsid w:val="00BA3E67"/>
    <w:rsid w:val="00BB061C"/>
    <w:rsid w:val="00BB0AD2"/>
    <w:rsid w:val="00BC07FF"/>
    <w:rsid w:val="00BC401E"/>
    <w:rsid w:val="00BD2DCD"/>
    <w:rsid w:val="00BD396A"/>
    <w:rsid w:val="00BD41D4"/>
    <w:rsid w:val="00BD4E2F"/>
    <w:rsid w:val="00BD725A"/>
    <w:rsid w:val="00BE2B65"/>
    <w:rsid w:val="00BE6C8D"/>
    <w:rsid w:val="00BF37E3"/>
    <w:rsid w:val="00C0076A"/>
    <w:rsid w:val="00C02566"/>
    <w:rsid w:val="00C03406"/>
    <w:rsid w:val="00C03C66"/>
    <w:rsid w:val="00C03F28"/>
    <w:rsid w:val="00C05502"/>
    <w:rsid w:val="00C0578B"/>
    <w:rsid w:val="00C143F6"/>
    <w:rsid w:val="00C16B66"/>
    <w:rsid w:val="00C2098A"/>
    <w:rsid w:val="00C221AD"/>
    <w:rsid w:val="00C223B1"/>
    <w:rsid w:val="00C3254D"/>
    <w:rsid w:val="00C34ED4"/>
    <w:rsid w:val="00C40BF3"/>
    <w:rsid w:val="00C44B76"/>
    <w:rsid w:val="00C44C73"/>
    <w:rsid w:val="00C45285"/>
    <w:rsid w:val="00C476DC"/>
    <w:rsid w:val="00C50FFA"/>
    <w:rsid w:val="00C52783"/>
    <w:rsid w:val="00C576AE"/>
    <w:rsid w:val="00C57D37"/>
    <w:rsid w:val="00C61694"/>
    <w:rsid w:val="00C6411C"/>
    <w:rsid w:val="00C72B97"/>
    <w:rsid w:val="00C73557"/>
    <w:rsid w:val="00C73B57"/>
    <w:rsid w:val="00C76089"/>
    <w:rsid w:val="00C7741E"/>
    <w:rsid w:val="00C8224A"/>
    <w:rsid w:val="00C8244B"/>
    <w:rsid w:val="00C9638F"/>
    <w:rsid w:val="00CA0CB6"/>
    <w:rsid w:val="00CA1619"/>
    <w:rsid w:val="00CA3DF1"/>
    <w:rsid w:val="00CA4581"/>
    <w:rsid w:val="00CA6017"/>
    <w:rsid w:val="00CC0912"/>
    <w:rsid w:val="00CC2E66"/>
    <w:rsid w:val="00CD106B"/>
    <w:rsid w:val="00CD2807"/>
    <w:rsid w:val="00CD313E"/>
    <w:rsid w:val="00CD326E"/>
    <w:rsid w:val="00CD4C3C"/>
    <w:rsid w:val="00CD5013"/>
    <w:rsid w:val="00CE12FA"/>
    <w:rsid w:val="00CE18D5"/>
    <w:rsid w:val="00CE6654"/>
    <w:rsid w:val="00CF4B86"/>
    <w:rsid w:val="00CF4F96"/>
    <w:rsid w:val="00D017FA"/>
    <w:rsid w:val="00D05C85"/>
    <w:rsid w:val="00D1327D"/>
    <w:rsid w:val="00D14533"/>
    <w:rsid w:val="00D161F3"/>
    <w:rsid w:val="00D17BFB"/>
    <w:rsid w:val="00D230E6"/>
    <w:rsid w:val="00D30746"/>
    <w:rsid w:val="00D351E6"/>
    <w:rsid w:val="00D40159"/>
    <w:rsid w:val="00D4402B"/>
    <w:rsid w:val="00D46F49"/>
    <w:rsid w:val="00D525FC"/>
    <w:rsid w:val="00D52C11"/>
    <w:rsid w:val="00D57CF0"/>
    <w:rsid w:val="00D62198"/>
    <w:rsid w:val="00D63E4B"/>
    <w:rsid w:val="00D64648"/>
    <w:rsid w:val="00D65E95"/>
    <w:rsid w:val="00D71148"/>
    <w:rsid w:val="00D716AE"/>
    <w:rsid w:val="00D71C93"/>
    <w:rsid w:val="00D76A4A"/>
    <w:rsid w:val="00D81565"/>
    <w:rsid w:val="00D84E88"/>
    <w:rsid w:val="00D85A5F"/>
    <w:rsid w:val="00D87154"/>
    <w:rsid w:val="00D9078E"/>
    <w:rsid w:val="00D9408F"/>
    <w:rsid w:val="00D946F8"/>
    <w:rsid w:val="00D95D7C"/>
    <w:rsid w:val="00D96BF9"/>
    <w:rsid w:val="00DA5360"/>
    <w:rsid w:val="00DA5861"/>
    <w:rsid w:val="00DB106B"/>
    <w:rsid w:val="00DB6B5C"/>
    <w:rsid w:val="00DC0BBF"/>
    <w:rsid w:val="00DC42BD"/>
    <w:rsid w:val="00DC7F81"/>
    <w:rsid w:val="00DD28D4"/>
    <w:rsid w:val="00DD4DB3"/>
    <w:rsid w:val="00DE0E37"/>
    <w:rsid w:val="00DE169B"/>
    <w:rsid w:val="00DE2B7B"/>
    <w:rsid w:val="00DE69D9"/>
    <w:rsid w:val="00DE758D"/>
    <w:rsid w:val="00DF1CBE"/>
    <w:rsid w:val="00DF2AA2"/>
    <w:rsid w:val="00DF3498"/>
    <w:rsid w:val="00DF3C4A"/>
    <w:rsid w:val="00E018E1"/>
    <w:rsid w:val="00E020FB"/>
    <w:rsid w:val="00E02DB8"/>
    <w:rsid w:val="00E0409A"/>
    <w:rsid w:val="00E05DA5"/>
    <w:rsid w:val="00E1005A"/>
    <w:rsid w:val="00E12568"/>
    <w:rsid w:val="00E166DC"/>
    <w:rsid w:val="00E174A9"/>
    <w:rsid w:val="00E21847"/>
    <w:rsid w:val="00E22E87"/>
    <w:rsid w:val="00E23BC1"/>
    <w:rsid w:val="00E259A6"/>
    <w:rsid w:val="00E270C0"/>
    <w:rsid w:val="00E274F0"/>
    <w:rsid w:val="00E30DFA"/>
    <w:rsid w:val="00E31391"/>
    <w:rsid w:val="00E34710"/>
    <w:rsid w:val="00E35433"/>
    <w:rsid w:val="00E417A7"/>
    <w:rsid w:val="00E4204D"/>
    <w:rsid w:val="00E448DA"/>
    <w:rsid w:val="00E53C25"/>
    <w:rsid w:val="00E555C7"/>
    <w:rsid w:val="00E55D91"/>
    <w:rsid w:val="00E60DB0"/>
    <w:rsid w:val="00E6110A"/>
    <w:rsid w:val="00E612A6"/>
    <w:rsid w:val="00E63F5F"/>
    <w:rsid w:val="00E8122A"/>
    <w:rsid w:val="00E83F33"/>
    <w:rsid w:val="00E84919"/>
    <w:rsid w:val="00E87B89"/>
    <w:rsid w:val="00E90BDD"/>
    <w:rsid w:val="00E96C92"/>
    <w:rsid w:val="00E97CE4"/>
    <w:rsid w:val="00EA766D"/>
    <w:rsid w:val="00EA7F09"/>
    <w:rsid w:val="00EB01FE"/>
    <w:rsid w:val="00EB21C9"/>
    <w:rsid w:val="00EB41E1"/>
    <w:rsid w:val="00EC0126"/>
    <w:rsid w:val="00EC1B9C"/>
    <w:rsid w:val="00EC452F"/>
    <w:rsid w:val="00EC4AB4"/>
    <w:rsid w:val="00EC7F36"/>
    <w:rsid w:val="00ED0C00"/>
    <w:rsid w:val="00ED0F54"/>
    <w:rsid w:val="00ED6466"/>
    <w:rsid w:val="00EE0FE9"/>
    <w:rsid w:val="00EE2132"/>
    <w:rsid w:val="00EE365B"/>
    <w:rsid w:val="00EE7AF8"/>
    <w:rsid w:val="00EF24FC"/>
    <w:rsid w:val="00EF434B"/>
    <w:rsid w:val="00EF43F5"/>
    <w:rsid w:val="00F0281D"/>
    <w:rsid w:val="00F046B0"/>
    <w:rsid w:val="00F075E8"/>
    <w:rsid w:val="00F1040E"/>
    <w:rsid w:val="00F1092E"/>
    <w:rsid w:val="00F207C0"/>
    <w:rsid w:val="00F20AE5"/>
    <w:rsid w:val="00F22ED3"/>
    <w:rsid w:val="00F26B15"/>
    <w:rsid w:val="00F27D23"/>
    <w:rsid w:val="00F30A68"/>
    <w:rsid w:val="00F31310"/>
    <w:rsid w:val="00F328B4"/>
    <w:rsid w:val="00F40AB0"/>
    <w:rsid w:val="00F41B04"/>
    <w:rsid w:val="00F41E66"/>
    <w:rsid w:val="00F52F5B"/>
    <w:rsid w:val="00F57C9F"/>
    <w:rsid w:val="00F61F8F"/>
    <w:rsid w:val="00F645C7"/>
    <w:rsid w:val="00F65F16"/>
    <w:rsid w:val="00F744B3"/>
    <w:rsid w:val="00F76C70"/>
    <w:rsid w:val="00F77B7F"/>
    <w:rsid w:val="00F87ECA"/>
    <w:rsid w:val="00F9000F"/>
    <w:rsid w:val="00F91B66"/>
    <w:rsid w:val="00F940C9"/>
    <w:rsid w:val="00FA5A0E"/>
    <w:rsid w:val="00FC131C"/>
    <w:rsid w:val="00FC26C5"/>
    <w:rsid w:val="00FC3A39"/>
    <w:rsid w:val="00FC44F4"/>
    <w:rsid w:val="00FC59B8"/>
    <w:rsid w:val="00FD28DD"/>
    <w:rsid w:val="00FD3165"/>
    <w:rsid w:val="00FD3ACA"/>
    <w:rsid w:val="00FD7027"/>
    <w:rsid w:val="00FD70B5"/>
    <w:rsid w:val="00FD722E"/>
    <w:rsid w:val="00FD7BCC"/>
    <w:rsid w:val="00FE0209"/>
    <w:rsid w:val="00FE0B30"/>
    <w:rsid w:val="00FE20D6"/>
    <w:rsid w:val="00FE638F"/>
    <w:rsid w:val="00FF36B6"/>
    <w:rsid w:val="00FF4243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ar-SA"/>
      </w:rPr>
    </w:rPrDefault>
    <w:pPrDefault>
      <w:pPr>
        <w:bidi/>
        <w:spacing w:after="60" w:line="276" w:lineRule="auto"/>
        <w:ind w:left="-13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6AE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  <w:ind w:left="-13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eastAsiaTheme="minorEastAsia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5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38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3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3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3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8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020FB"/>
    <w:pPr>
      <w:spacing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74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160D7"/>
    <w:rsid w:val="00051B8B"/>
    <w:rsid w:val="00055669"/>
    <w:rsid w:val="000826D9"/>
    <w:rsid w:val="00102F72"/>
    <w:rsid w:val="00112C06"/>
    <w:rsid w:val="00163C6A"/>
    <w:rsid w:val="00196D2D"/>
    <w:rsid w:val="001B1F2B"/>
    <w:rsid w:val="001C22EA"/>
    <w:rsid w:val="001E0A70"/>
    <w:rsid w:val="001F2102"/>
    <w:rsid w:val="002F32D3"/>
    <w:rsid w:val="00331C04"/>
    <w:rsid w:val="003832BA"/>
    <w:rsid w:val="003C3AD9"/>
    <w:rsid w:val="003E05C9"/>
    <w:rsid w:val="003F2802"/>
    <w:rsid w:val="003F5477"/>
    <w:rsid w:val="00413CC6"/>
    <w:rsid w:val="00420645"/>
    <w:rsid w:val="004B0BFD"/>
    <w:rsid w:val="00565885"/>
    <w:rsid w:val="005F53AB"/>
    <w:rsid w:val="0065008F"/>
    <w:rsid w:val="0070584A"/>
    <w:rsid w:val="00771442"/>
    <w:rsid w:val="00771AFE"/>
    <w:rsid w:val="007F35FA"/>
    <w:rsid w:val="008447F1"/>
    <w:rsid w:val="008A46CF"/>
    <w:rsid w:val="008E6B4F"/>
    <w:rsid w:val="008F4926"/>
    <w:rsid w:val="00964F5E"/>
    <w:rsid w:val="00975E7B"/>
    <w:rsid w:val="00A85535"/>
    <w:rsid w:val="00A91710"/>
    <w:rsid w:val="00B071EA"/>
    <w:rsid w:val="00BB20B5"/>
    <w:rsid w:val="00BB74D7"/>
    <w:rsid w:val="00BC469E"/>
    <w:rsid w:val="00BD4A06"/>
    <w:rsid w:val="00BE491F"/>
    <w:rsid w:val="00C40CC2"/>
    <w:rsid w:val="00CB250A"/>
    <w:rsid w:val="00CF63DC"/>
    <w:rsid w:val="00D74F35"/>
    <w:rsid w:val="00D92D01"/>
    <w:rsid w:val="00D9607C"/>
    <w:rsid w:val="00E43927"/>
    <w:rsid w:val="00E57FFE"/>
    <w:rsid w:val="00E667CD"/>
    <w:rsid w:val="00EA235F"/>
    <w:rsid w:val="00F429F3"/>
    <w:rsid w:val="00F56C28"/>
    <w:rsid w:val="00FF5B08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32AA-2BEB-45CD-A0FE-498FC5EA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C:\Users\Hossein\AppData\Roaming\Microsoft\Templates\Polished cover letter, designed by MOO.dotx</Template>
  <TotalTime>1237</TotalTime>
  <Pages>14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درس ارتباطات بی‌سیم و سیار (مبحث پروتکل AODV)
نام و نام خانوادگی: علی نظری</dc:creator>
  <cp:keywords/>
  <dc:description/>
  <cp:lastModifiedBy>Ali Nazari</cp:lastModifiedBy>
  <cp:revision>153</cp:revision>
  <cp:lastPrinted>2021-05-30T17:56:00Z</cp:lastPrinted>
  <dcterms:created xsi:type="dcterms:W3CDTF">2021-05-04T20:12:00Z</dcterms:created>
  <dcterms:modified xsi:type="dcterms:W3CDTF">2023-05-14T08:57:00Z</dcterms:modified>
</cp:coreProperties>
</file>