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74184" w14:textId="00992AF1" w:rsidR="00805907" w:rsidRPr="001F2AD9" w:rsidRDefault="00805907" w:rsidP="001F2AD9">
      <w:pPr>
        <w:bidi/>
        <w:jc w:val="both"/>
        <w:rPr>
          <w:rFonts w:cs="B Nazanin"/>
          <w:lang w:bidi="fa-IR"/>
        </w:rPr>
      </w:pPr>
    </w:p>
    <w:p w14:paraId="54D72786" w14:textId="77777777" w:rsidR="004E525E" w:rsidRDefault="000D3EE4" w:rsidP="00E612A6">
      <w:pPr>
        <w:pStyle w:val="BodyText"/>
        <w:kinsoku w:val="0"/>
        <w:overflowPunct w:val="0"/>
        <w:bidi/>
        <w:spacing w:before="72" w:line="276" w:lineRule="auto"/>
        <w:ind w:left="0" w:right="568" w:hanging="124"/>
        <w:jc w:val="both"/>
        <w:rPr>
          <w:rFonts w:ascii="Courier New" w:hAnsi="Courier New" w:cs="B Nazanin"/>
          <w:rtl/>
        </w:rPr>
      </w:pPr>
      <w:r>
        <w:rPr>
          <w:rFonts w:cs="B Nazanin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B54A3A" wp14:editId="1E3408C4">
                <wp:simplePos x="0" y="0"/>
                <wp:positionH relativeFrom="margin">
                  <wp:posOffset>55245</wp:posOffset>
                </wp:positionH>
                <wp:positionV relativeFrom="paragraph">
                  <wp:posOffset>306070</wp:posOffset>
                </wp:positionV>
                <wp:extent cx="6530340" cy="45719"/>
                <wp:effectExtent l="0" t="0" r="22860" b="12065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303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DB51D" id="Rectangle 502" o:spid="_x0000_s1026" style="position:absolute;margin-left:4.35pt;margin-top:24.1pt;width:514.2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" fillcolor="#94b6d2 [3204]" strokecolor="#345c7d [1604]" strokeweight="1pt">
                <w10:wrap anchorx="margin"/>
              </v:rect>
            </w:pict>
          </mc:Fallback>
        </mc:AlternateContent>
      </w:r>
      <w:r>
        <w:rPr>
          <w:rFonts w:cs="B Nazanin" w:hint="cs"/>
          <w:b/>
          <w:bCs/>
          <w:noProof/>
          <w:sz w:val="28"/>
          <w:szCs w:val="28"/>
          <w:rtl/>
        </w:rPr>
        <w:t xml:space="preserve">پروتکل مسیریابی مبتنی بر </w:t>
      </w:r>
      <w:r w:rsidR="00805907">
        <w:rPr>
          <w:rFonts w:cs="B Nazanin" w:hint="cs"/>
          <w:b/>
          <w:bCs/>
          <w:noProof/>
          <w:sz w:val="28"/>
          <w:szCs w:val="28"/>
          <w:rtl/>
        </w:rPr>
        <w:t>وضعیت لینک</w:t>
      </w:r>
      <w:r>
        <w:rPr>
          <w:rStyle w:val="FootnoteReference"/>
          <w:rFonts w:cs="B Nazanin"/>
          <w:b/>
          <w:bCs/>
          <w:noProof/>
          <w:sz w:val="28"/>
          <w:szCs w:val="28"/>
          <w:rtl/>
        </w:rPr>
        <w:footnoteReference w:id="1"/>
      </w:r>
      <w:r>
        <w:rPr>
          <w:rFonts w:cs="B Nazanin" w:hint="cs"/>
          <w:b/>
          <w:bCs/>
          <w:noProof/>
          <w:sz w:val="36"/>
          <w:szCs w:val="36"/>
          <w:rtl/>
        </w:rPr>
        <w:t xml:space="preserve"> </w:t>
      </w:r>
    </w:p>
    <w:p w14:paraId="773FBB23" w14:textId="289E5020" w:rsidR="001C50D2" w:rsidRPr="009540FE" w:rsidRDefault="00E612A6" w:rsidP="00E612A6">
      <w:pPr>
        <w:pStyle w:val="BodyText"/>
        <w:kinsoku w:val="0"/>
        <w:overflowPunct w:val="0"/>
        <w:bidi/>
        <w:spacing w:before="72" w:line="276" w:lineRule="auto"/>
        <w:ind w:left="0" w:right="568" w:hanging="124"/>
        <w:jc w:val="both"/>
        <w:rPr>
          <w:rFonts w:ascii="Courier New" w:hAnsi="Courier New" w:cs="B Nazanin"/>
          <w:rtl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سوال اول -</w:t>
      </w:r>
      <w:r w:rsidR="004E525E">
        <w:rPr>
          <w:rFonts w:cs="B Nazanin" w:hint="cs"/>
          <w:sz w:val="24"/>
          <w:szCs w:val="24"/>
          <w:rtl/>
          <w:lang w:bidi="fa-IR"/>
        </w:rPr>
        <w:t xml:space="preserve"> </w:t>
      </w:r>
      <w:r w:rsidR="001C50D2">
        <w:rPr>
          <w:rFonts w:cs="B Nazanin" w:hint="cs"/>
          <w:sz w:val="24"/>
          <w:szCs w:val="24"/>
          <w:rtl/>
          <w:lang w:bidi="fa-IR"/>
        </w:rPr>
        <w:t>مثال زیر از شبکه</w:t>
      </w:r>
      <w:r w:rsidR="001C50D2">
        <w:rPr>
          <w:rFonts w:cs="B Nazanin"/>
          <w:sz w:val="24"/>
          <w:szCs w:val="24"/>
          <w:rtl/>
          <w:lang w:bidi="fa-IR"/>
        </w:rPr>
        <w:softHyphen/>
      </w:r>
      <w:r w:rsidR="001C50D2">
        <w:rPr>
          <w:rFonts w:cs="B Nazanin" w:hint="cs"/>
          <w:sz w:val="24"/>
          <w:szCs w:val="24"/>
          <w:rtl/>
          <w:lang w:bidi="fa-IR"/>
        </w:rPr>
        <w:t>های متصل به هم را در نظر بگیرید</w:t>
      </w:r>
      <w:r w:rsidR="001C50D2">
        <w:rPr>
          <w:rFonts w:cs="B Nazanin"/>
          <w:sz w:val="24"/>
          <w:szCs w:val="24"/>
          <w:lang w:bidi="fa-IR"/>
        </w:rPr>
        <w:t xml:space="preserve"> :</w:t>
      </w:r>
    </w:p>
    <w:p w14:paraId="62FB35A2" w14:textId="5DF30E9F" w:rsidR="001C50D2" w:rsidRDefault="001C50D2" w:rsidP="001C50D2">
      <w:pPr>
        <w:pStyle w:val="BodyText"/>
        <w:kinsoku w:val="0"/>
        <w:overflowPunct w:val="0"/>
        <w:bidi/>
        <w:ind w:left="-144" w:firstLine="0"/>
        <w:jc w:val="center"/>
        <w:rPr>
          <w:rFonts w:cs="B Nazanin"/>
          <w:sz w:val="20"/>
          <w:szCs w:val="20"/>
          <w:lang w:bidi="fa-IR"/>
        </w:rPr>
      </w:pPr>
      <w:r>
        <w:rPr>
          <w:rFonts w:cs="B Nazanin"/>
          <w:noProof/>
          <w:sz w:val="20"/>
          <w:szCs w:val="20"/>
        </w:rPr>
        <w:drawing>
          <wp:inline distT="0" distB="0" distL="0" distR="0" wp14:anchorId="39DAE647" wp14:editId="1DC0FED2">
            <wp:extent cx="6492240" cy="28524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73DE" w14:textId="4205676A" w:rsidR="001C50D2" w:rsidRDefault="009540FE" w:rsidP="009540FE">
      <w:pPr>
        <w:pStyle w:val="BodyText"/>
        <w:kinsoku w:val="0"/>
        <w:overflowPunct w:val="0"/>
        <w:bidi/>
        <w:ind w:left="-266" w:firstLine="142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FFC8DA4" wp14:editId="0F9DC38E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6539865" cy="2114550"/>
                <wp:effectExtent l="0" t="0" r="1333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865" cy="211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7E5E0" w14:textId="4CC08CA2" w:rsidR="001C50D2" w:rsidRDefault="001C50D2" w:rsidP="001C50D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cs="B Nazanin"/>
                                <w:rtl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FE97200" w14:textId="77777777" w:rsidR="001C50D2" w:rsidRPr="009540FE" w:rsidRDefault="001C50D2" w:rsidP="009540F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660" w:firstLine="0"/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C8DA4" id="Rectangle 2" o:spid="_x0000_s1026" style="position:absolute;left:0;text-align:left;margin-left:0;margin-top:17.8pt;width:514.95pt;height:166.5pt;z-index:251935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" fillcolor="white [3201]" strokecolor="black [3213]" strokeweight="1pt">
                <v:textbox inset=",0">
                  <w:txbxContent>
                    <w:p w14:paraId="1D97E5E0" w14:textId="4CC08CA2" w:rsidR="001C50D2" w:rsidRDefault="001C50D2" w:rsidP="001C50D2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cs="B Nazanin"/>
                          <w:rtl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5FE97200" w14:textId="77777777" w:rsidR="001C50D2" w:rsidRPr="009540FE" w:rsidRDefault="001C50D2" w:rsidP="009540FE">
                      <w:pPr>
                        <w:pStyle w:val="BodyText"/>
                        <w:kinsoku w:val="0"/>
                        <w:overflowPunct w:val="0"/>
                        <w:bidi/>
                        <w:ind w:left="660" w:firstLine="0"/>
                        <w:rPr>
                          <w:rFonts w:ascii="Courier New" w:hAnsi="Courier New" w:cs="B Nazanin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C50D2">
        <w:rPr>
          <w:rFonts w:cs="B Nazanin" w:hint="cs"/>
          <w:sz w:val="24"/>
          <w:szCs w:val="24"/>
          <w:rtl/>
          <w:lang w:bidi="fa-IR"/>
        </w:rPr>
        <w:t>الف) نوع هر یک از لینک</w:t>
      </w:r>
      <w:r w:rsidR="001C50D2">
        <w:rPr>
          <w:rFonts w:cs="B Nazanin"/>
          <w:sz w:val="24"/>
          <w:szCs w:val="24"/>
          <w:rtl/>
          <w:lang w:bidi="fa-IR"/>
        </w:rPr>
        <w:softHyphen/>
      </w:r>
      <w:r w:rsidR="001C50D2">
        <w:rPr>
          <w:rFonts w:cs="B Nazanin" w:hint="cs"/>
          <w:sz w:val="24"/>
          <w:szCs w:val="24"/>
          <w:rtl/>
          <w:lang w:bidi="fa-IR"/>
        </w:rPr>
        <w:t>های موجود در توپولوژی را مشخص کنید.</w:t>
      </w:r>
    </w:p>
    <w:p w14:paraId="0DE6D1DC" w14:textId="095147EE" w:rsidR="001C50D2" w:rsidRDefault="001C50D2" w:rsidP="001C50D2">
      <w:pPr>
        <w:pStyle w:val="BodyText"/>
        <w:kinsoku w:val="0"/>
        <w:overflowPunct w:val="0"/>
        <w:bidi/>
        <w:ind w:left="0" w:firstLine="0"/>
        <w:rPr>
          <w:rFonts w:cs="B Nazanin"/>
          <w:sz w:val="24"/>
          <w:szCs w:val="24"/>
          <w:rtl/>
          <w:lang w:bidi="fa-IR"/>
        </w:rPr>
      </w:pPr>
    </w:p>
    <w:p w14:paraId="6B0D9FF7" w14:textId="77777777" w:rsidR="001C50D2" w:rsidRPr="001C456B" w:rsidRDefault="001C50D2" w:rsidP="001C50D2">
      <w:pPr>
        <w:rPr>
          <w:rtl/>
          <w:lang w:bidi="fa-IR"/>
        </w:rPr>
      </w:pPr>
    </w:p>
    <w:p w14:paraId="04BEA5AB" w14:textId="77777777" w:rsidR="001C50D2" w:rsidRPr="001C456B" w:rsidRDefault="001C50D2" w:rsidP="001C50D2">
      <w:pPr>
        <w:rPr>
          <w:rtl/>
          <w:lang w:bidi="fa-IR"/>
        </w:rPr>
      </w:pPr>
    </w:p>
    <w:p w14:paraId="20E649FE" w14:textId="77777777" w:rsidR="001C50D2" w:rsidRPr="001C456B" w:rsidRDefault="001C50D2" w:rsidP="001C50D2">
      <w:pPr>
        <w:rPr>
          <w:rtl/>
          <w:lang w:bidi="fa-IR"/>
        </w:rPr>
      </w:pPr>
    </w:p>
    <w:p w14:paraId="3DB169F1" w14:textId="77777777" w:rsidR="001C50D2" w:rsidRPr="001C456B" w:rsidRDefault="001C50D2" w:rsidP="001C50D2">
      <w:pPr>
        <w:rPr>
          <w:rtl/>
          <w:lang w:bidi="fa-IR"/>
        </w:rPr>
      </w:pPr>
    </w:p>
    <w:p w14:paraId="5A3A2621" w14:textId="77777777" w:rsidR="001C50D2" w:rsidRPr="001C456B" w:rsidRDefault="001C50D2" w:rsidP="001C50D2">
      <w:pPr>
        <w:rPr>
          <w:rtl/>
          <w:lang w:bidi="fa-IR"/>
        </w:rPr>
      </w:pPr>
    </w:p>
    <w:p w14:paraId="03D5A931" w14:textId="77777777" w:rsidR="001C50D2" w:rsidRPr="001C456B" w:rsidRDefault="001C50D2" w:rsidP="001C50D2">
      <w:pPr>
        <w:rPr>
          <w:rtl/>
          <w:lang w:bidi="fa-IR"/>
        </w:rPr>
      </w:pPr>
    </w:p>
    <w:p w14:paraId="36C8712D" w14:textId="77777777" w:rsidR="001C50D2" w:rsidRPr="001C456B" w:rsidRDefault="001C50D2" w:rsidP="001C50D2">
      <w:pPr>
        <w:rPr>
          <w:rtl/>
          <w:lang w:bidi="fa-IR"/>
        </w:rPr>
      </w:pPr>
    </w:p>
    <w:p w14:paraId="42AAA3EA" w14:textId="77777777" w:rsidR="001C50D2" w:rsidRPr="001C456B" w:rsidRDefault="001C50D2" w:rsidP="001C50D2">
      <w:pPr>
        <w:rPr>
          <w:rtl/>
          <w:lang w:bidi="fa-IR"/>
        </w:rPr>
      </w:pPr>
    </w:p>
    <w:p w14:paraId="275F164F" w14:textId="77777777" w:rsidR="001C50D2" w:rsidRPr="001C456B" w:rsidRDefault="001C50D2" w:rsidP="001C50D2">
      <w:pPr>
        <w:rPr>
          <w:rtl/>
          <w:lang w:bidi="fa-IR"/>
        </w:rPr>
      </w:pPr>
    </w:p>
    <w:p w14:paraId="05E7A76D" w14:textId="77777777" w:rsidR="001C50D2" w:rsidRPr="001C456B" w:rsidRDefault="001C50D2" w:rsidP="001C50D2">
      <w:pPr>
        <w:rPr>
          <w:rtl/>
          <w:lang w:bidi="fa-IR"/>
        </w:rPr>
      </w:pPr>
    </w:p>
    <w:p w14:paraId="230EA218" w14:textId="77777777" w:rsidR="001C50D2" w:rsidRPr="001C456B" w:rsidRDefault="001C50D2" w:rsidP="001C50D2">
      <w:pPr>
        <w:rPr>
          <w:rtl/>
          <w:lang w:bidi="fa-IR"/>
        </w:rPr>
      </w:pPr>
    </w:p>
    <w:p w14:paraId="036D2D9E" w14:textId="77777777" w:rsidR="001C50D2" w:rsidRPr="001C456B" w:rsidRDefault="001C50D2" w:rsidP="001C50D2">
      <w:pPr>
        <w:rPr>
          <w:rtl/>
          <w:lang w:bidi="fa-IR"/>
        </w:rPr>
      </w:pPr>
    </w:p>
    <w:p w14:paraId="0E7BB109" w14:textId="77777777" w:rsidR="001C50D2" w:rsidRPr="001C456B" w:rsidRDefault="001C50D2" w:rsidP="001C50D2">
      <w:pPr>
        <w:rPr>
          <w:rtl/>
          <w:lang w:bidi="fa-IR"/>
        </w:rPr>
      </w:pPr>
    </w:p>
    <w:p w14:paraId="71C15A32" w14:textId="2259EBBD" w:rsidR="004E525E" w:rsidRDefault="001C50D2" w:rsidP="009540FE">
      <w:pPr>
        <w:bidi/>
        <w:ind w:left="-124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ب) هزینه انتقال بسته در هر یک از موارد زیر را </w:t>
      </w:r>
      <w:r w:rsidR="009540FE">
        <w:rPr>
          <w:rFonts w:cs="B Nazanin" w:hint="cs"/>
          <w:sz w:val="24"/>
          <w:szCs w:val="24"/>
          <w:rtl/>
          <w:lang w:bidi="fa-IR"/>
        </w:rPr>
        <w:t xml:space="preserve">با ذكر مسير و هزينه گام به گام </w:t>
      </w:r>
      <w:r>
        <w:rPr>
          <w:rFonts w:cs="B Nazanin" w:hint="cs"/>
          <w:sz w:val="24"/>
          <w:szCs w:val="24"/>
          <w:rtl/>
          <w:lang w:bidi="fa-IR"/>
        </w:rPr>
        <w:t>مشخص کنید</w:t>
      </w:r>
      <w:r w:rsidR="009540FE">
        <w:rPr>
          <w:rFonts w:cs="B Nazanin" w:hint="cs"/>
          <w:sz w:val="24"/>
          <w:szCs w:val="24"/>
          <w:rtl/>
          <w:lang w:bidi="fa-IR"/>
        </w:rPr>
        <w:t>.</w:t>
      </w:r>
    </w:p>
    <w:p w14:paraId="760A0E6E" w14:textId="77777777" w:rsidR="001C50D2" w:rsidRDefault="001C50D2" w:rsidP="001C50D2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مسیریاب </w:t>
      </w:r>
      <w:r>
        <w:rPr>
          <w:rFonts w:cs="B Nazanin"/>
          <w:lang w:bidi="fa-IR"/>
        </w:rPr>
        <w:t>A</w:t>
      </w:r>
      <w:r>
        <w:rPr>
          <w:rFonts w:cs="B Nazanin" w:hint="cs"/>
          <w:rtl/>
          <w:lang w:bidi="fa-IR"/>
        </w:rPr>
        <w:t xml:space="preserve"> به مسیریاب </w:t>
      </w:r>
      <w:r>
        <w:rPr>
          <w:rFonts w:cs="B Nazanin"/>
          <w:lang w:bidi="fa-IR"/>
        </w:rPr>
        <w:t>F</w:t>
      </w:r>
    </w:p>
    <w:p w14:paraId="7AD88E30" w14:textId="77777777" w:rsidR="001C50D2" w:rsidRDefault="001C50D2" w:rsidP="001C50D2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مسیریاب </w:t>
      </w:r>
      <w:r>
        <w:rPr>
          <w:rFonts w:cs="B Nazanin"/>
          <w:lang w:bidi="fa-IR"/>
        </w:rPr>
        <w:t>E</w:t>
      </w:r>
      <w:r>
        <w:rPr>
          <w:rFonts w:cs="B Nazanin" w:hint="cs"/>
          <w:rtl/>
          <w:lang w:bidi="fa-IR"/>
        </w:rPr>
        <w:t xml:space="preserve"> به مسیریاب </w:t>
      </w:r>
      <w:r>
        <w:rPr>
          <w:rFonts w:cs="B Nazanin"/>
          <w:lang w:bidi="fa-IR"/>
        </w:rPr>
        <w:t>G</w:t>
      </w:r>
    </w:p>
    <w:p w14:paraId="60D3CDEF" w14:textId="77777777" w:rsidR="001C50D2" w:rsidRDefault="001C50D2" w:rsidP="001C50D2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مسیریاب </w:t>
      </w:r>
      <w:r>
        <w:rPr>
          <w:rFonts w:cs="B Nazanin"/>
          <w:lang w:bidi="fa-IR"/>
        </w:rPr>
        <w:t>A</w:t>
      </w:r>
      <w:r>
        <w:rPr>
          <w:rFonts w:cs="B Nazanin" w:hint="cs"/>
          <w:rtl/>
          <w:lang w:bidi="fa-IR"/>
        </w:rPr>
        <w:t xml:space="preserve"> به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مسیریاب </w:t>
      </w:r>
      <w:r>
        <w:rPr>
          <w:rFonts w:cs="B Nazanin"/>
          <w:lang w:bidi="fa-IR"/>
        </w:rPr>
        <w:t>E</w:t>
      </w:r>
    </w:p>
    <w:p w14:paraId="38902576" w14:textId="7E5F8BF2" w:rsidR="001C50D2" w:rsidRDefault="001C50D2" w:rsidP="001C50D2">
      <w:pPr>
        <w:pStyle w:val="ListParagraph"/>
        <w:bidi/>
        <w:ind w:left="-288"/>
        <w:rPr>
          <w:rFonts w:cs="B Nazanin"/>
          <w:rtl/>
          <w:lang w:bidi="fa-IR"/>
        </w:rPr>
      </w:pPr>
    </w:p>
    <w:p w14:paraId="0CF9FF54" w14:textId="30AF0983" w:rsidR="001C50D2" w:rsidRPr="002B4E8A" w:rsidRDefault="001C50D2" w:rsidP="001C50D2">
      <w:pPr>
        <w:pStyle w:val="ListParagraph"/>
        <w:bidi/>
        <w:ind w:left="-288"/>
        <w:rPr>
          <w:rFonts w:cs="B Nazanin"/>
          <w:lang w:bidi="fa-IR"/>
        </w:rPr>
      </w:pPr>
    </w:p>
    <w:p w14:paraId="6DC4FCB9" w14:textId="460CB02B" w:rsidR="001C50D2" w:rsidRDefault="00E612A6" w:rsidP="001C50D2">
      <w:pPr>
        <w:bidi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6957318" wp14:editId="0CF3C2D6">
                <wp:simplePos x="0" y="0"/>
                <wp:positionH relativeFrom="margin">
                  <wp:posOffset>-1905</wp:posOffset>
                </wp:positionH>
                <wp:positionV relativeFrom="paragraph">
                  <wp:posOffset>117476</wp:posOffset>
                </wp:positionV>
                <wp:extent cx="6668770" cy="2286000"/>
                <wp:effectExtent l="0" t="0" r="1778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770" cy="228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9CDB3" w14:textId="77777777" w:rsidR="001C50D2" w:rsidRPr="00A544F8" w:rsidRDefault="001C50D2" w:rsidP="001C50D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A45A0FA" w14:textId="77777777" w:rsidR="00796266" w:rsidRDefault="00796266" w:rsidP="00372582">
                            <w:pPr>
                              <w:pStyle w:val="ListParagraph"/>
                              <w:bidi/>
                              <w:jc w:val="both"/>
                              <w:rPr>
                                <w:rFonts w:cs="B Nazanin"/>
                              </w:rPr>
                            </w:pPr>
                          </w:p>
                          <w:p w14:paraId="042EE5AB" w14:textId="368B235D" w:rsidR="00796266" w:rsidRPr="005B5C92" w:rsidRDefault="00796266" w:rsidP="00796266">
                            <w:pPr>
                              <w:pStyle w:val="ListParagraph"/>
                              <w:bidi/>
                              <w:jc w:val="both"/>
                              <w:rPr>
                                <w:rFonts w:cs="B Nazan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57318" id="Rectangle 4" o:spid="_x0000_s1027" style="position:absolute;left:0;text-align:left;margin-left:-.15pt;margin-top:9.25pt;width:525.1pt;height:180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" fillcolor="white [3201]" strokecolor="black [3213]" strokeweight="1pt">
                <v:textbox inset=",0">
                  <w:txbxContent>
                    <w:p w14:paraId="3069CDB3" w14:textId="77777777" w:rsidR="001C50D2" w:rsidRPr="00A544F8" w:rsidRDefault="001C50D2" w:rsidP="001C50D2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4A45A0FA" w14:textId="77777777" w:rsidR="00796266" w:rsidRDefault="00796266" w:rsidP="00372582">
                      <w:pPr>
                        <w:pStyle w:val="ListParagraph"/>
                        <w:bidi/>
                        <w:jc w:val="both"/>
                        <w:rPr>
                          <w:rFonts w:cs="B Nazanin"/>
                        </w:rPr>
                      </w:pPr>
                    </w:p>
                    <w:p w14:paraId="042EE5AB" w14:textId="368B235D" w:rsidR="00796266" w:rsidRPr="005B5C92" w:rsidRDefault="00796266" w:rsidP="00796266">
                      <w:pPr>
                        <w:pStyle w:val="ListParagraph"/>
                        <w:bidi/>
                        <w:jc w:val="both"/>
                        <w:rPr>
                          <w:rFonts w:cs="B Nazan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042CA" w14:textId="77777777" w:rsidR="001C50D2" w:rsidRPr="002B4E8A" w:rsidRDefault="001C50D2" w:rsidP="001C50D2">
      <w:pPr>
        <w:bidi/>
        <w:rPr>
          <w:rFonts w:cs="B Nazanin"/>
          <w:lang w:bidi="fa-IR"/>
        </w:rPr>
      </w:pPr>
    </w:p>
    <w:p w14:paraId="25AF0358" w14:textId="77777777" w:rsidR="001C50D2" w:rsidRDefault="001C50D2" w:rsidP="001C50D2">
      <w:pPr>
        <w:bidi/>
        <w:ind w:left="-288"/>
        <w:rPr>
          <w:rFonts w:cs="B Nazanin"/>
          <w:rtl/>
          <w:lang w:bidi="fa-IR"/>
        </w:rPr>
      </w:pPr>
    </w:p>
    <w:p w14:paraId="46201724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5824A78E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113CC682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63982D7C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6015DA18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415CA1B6" w14:textId="77777777" w:rsidR="001C50D2" w:rsidRDefault="001C50D2" w:rsidP="001C50D2">
      <w:pPr>
        <w:bidi/>
        <w:rPr>
          <w:rFonts w:cs="B Nazanin"/>
          <w:rtl/>
          <w:lang w:bidi="fa-IR"/>
        </w:rPr>
      </w:pPr>
    </w:p>
    <w:p w14:paraId="3D149CA4" w14:textId="77777777" w:rsidR="00372582" w:rsidRDefault="00372582" w:rsidP="00372582">
      <w:pPr>
        <w:bidi/>
        <w:rPr>
          <w:rFonts w:cs="B Nazanin"/>
          <w:sz w:val="24"/>
          <w:szCs w:val="24"/>
          <w:lang w:bidi="fa-IR"/>
        </w:rPr>
      </w:pPr>
    </w:p>
    <w:p w14:paraId="5B9D8658" w14:textId="77777777" w:rsidR="0039049A" w:rsidRDefault="0039049A" w:rsidP="00372582">
      <w:pPr>
        <w:bidi/>
        <w:ind w:left="-288"/>
        <w:rPr>
          <w:rFonts w:cs="B Nazanin"/>
          <w:sz w:val="24"/>
          <w:szCs w:val="24"/>
          <w:rtl/>
          <w:lang w:bidi="fa-IR"/>
        </w:rPr>
      </w:pPr>
    </w:p>
    <w:p w14:paraId="0A43E62E" w14:textId="77777777" w:rsidR="00E612A6" w:rsidRDefault="00E612A6" w:rsidP="00E612A6">
      <w:pPr>
        <w:bidi/>
        <w:ind w:left="-288"/>
        <w:rPr>
          <w:rFonts w:cs="B Nazanin"/>
          <w:sz w:val="24"/>
          <w:szCs w:val="24"/>
          <w:rtl/>
          <w:lang w:bidi="fa-IR"/>
        </w:rPr>
      </w:pPr>
    </w:p>
    <w:p w14:paraId="404C9C4E" w14:textId="4D75557C" w:rsidR="001C50D2" w:rsidRDefault="001C50D2" w:rsidP="00E612A6">
      <w:pPr>
        <w:bidi/>
        <w:ind w:left="-288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ج) مسیریاب </w:t>
      </w:r>
      <w:r w:rsidRPr="006D27B7"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چه </w:t>
      </w:r>
      <w:r w:rsidRPr="006D27B7">
        <w:rPr>
          <w:rFonts w:asciiTheme="minorBidi" w:hAnsiTheme="minorBidi"/>
          <w:sz w:val="24"/>
          <w:szCs w:val="24"/>
          <w:lang w:bidi="fa-IR"/>
        </w:rPr>
        <w:t>Router</w:t>
      </w:r>
      <w:r>
        <w:rPr>
          <w:rFonts w:cs="B Nazanin"/>
          <w:sz w:val="24"/>
          <w:szCs w:val="24"/>
          <w:lang w:bidi="fa-IR"/>
        </w:rPr>
        <w:t xml:space="preserve"> </w:t>
      </w:r>
      <w:r w:rsidRPr="006D27B7">
        <w:rPr>
          <w:rFonts w:asciiTheme="minorBidi" w:hAnsiTheme="minorBidi"/>
          <w:sz w:val="24"/>
          <w:szCs w:val="24"/>
          <w:lang w:bidi="fa-IR"/>
        </w:rPr>
        <w:t>Link</w:t>
      </w:r>
      <w:r>
        <w:rPr>
          <w:rFonts w:cs="B Nazanin" w:hint="cs"/>
          <w:sz w:val="24"/>
          <w:szCs w:val="24"/>
          <w:rtl/>
          <w:lang w:bidi="fa-IR"/>
        </w:rPr>
        <w:t>هایی را گزارش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کند؟</w:t>
      </w:r>
    </w:p>
    <w:p w14:paraId="561542B0" w14:textId="30F94B64" w:rsidR="001C50D2" w:rsidRDefault="00E612A6" w:rsidP="001C50D2">
      <w:pPr>
        <w:bidi/>
        <w:ind w:left="-288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B6C00FA" wp14:editId="6A7A875C">
                <wp:simplePos x="0" y="0"/>
                <wp:positionH relativeFrom="margin">
                  <wp:posOffset>-1905</wp:posOffset>
                </wp:positionH>
                <wp:positionV relativeFrom="paragraph">
                  <wp:posOffset>13335</wp:posOffset>
                </wp:positionV>
                <wp:extent cx="6668770" cy="102870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77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FED20" w14:textId="21664703" w:rsidR="001C50D2" w:rsidRDefault="001C50D2" w:rsidP="00E05DA5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jc w:val="both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="00E05DA5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6B3D599" w14:textId="59362966" w:rsidR="00E05DA5" w:rsidRPr="00532CA9" w:rsidRDefault="00E05DA5" w:rsidP="004E52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660" w:firstLine="0"/>
                              <w:jc w:val="both"/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C00FA" id="Rectangle 7" o:spid="_x0000_s1028" style="position:absolute;left:0;text-align:left;margin-left:-.15pt;margin-top:1.05pt;width:525.1pt;height:81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" fillcolor="white [3201]" strokecolor="black [3213]" strokeweight="1pt">
                <v:textbox inset=",0">
                  <w:txbxContent>
                    <w:p w14:paraId="353FED20" w14:textId="21664703" w:rsidR="001C50D2" w:rsidRDefault="001C50D2" w:rsidP="00E05DA5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jc w:val="both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="00E05DA5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6B3D599" w14:textId="59362966" w:rsidR="00E05DA5" w:rsidRPr="00532CA9" w:rsidRDefault="00E05DA5" w:rsidP="004E525E">
                      <w:pPr>
                        <w:pStyle w:val="BodyText"/>
                        <w:kinsoku w:val="0"/>
                        <w:overflowPunct w:val="0"/>
                        <w:bidi/>
                        <w:ind w:left="660" w:firstLine="0"/>
                        <w:jc w:val="both"/>
                        <w:rPr>
                          <w:rFonts w:ascii="Courier New" w:hAnsi="Courier New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AC386D" w14:textId="77777777" w:rsidR="001C50D2" w:rsidRPr="00956919" w:rsidRDefault="001C50D2" w:rsidP="001C50D2">
      <w:pPr>
        <w:bidi/>
        <w:rPr>
          <w:rFonts w:cs="B Nazanin"/>
          <w:sz w:val="24"/>
          <w:szCs w:val="24"/>
          <w:rtl/>
          <w:lang w:bidi="fa-IR"/>
        </w:rPr>
      </w:pPr>
    </w:p>
    <w:p w14:paraId="51FD62F2" w14:textId="77777777" w:rsidR="001C50D2" w:rsidRPr="00956919" w:rsidRDefault="001C50D2" w:rsidP="001C50D2">
      <w:pPr>
        <w:bidi/>
        <w:rPr>
          <w:rFonts w:cs="B Nazanin"/>
          <w:sz w:val="24"/>
          <w:szCs w:val="24"/>
          <w:rtl/>
          <w:lang w:bidi="fa-IR"/>
        </w:rPr>
      </w:pPr>
    </w:p>
    <w:p w14:paraId="00C9C458" w14:textId="77777777" w:rsidR="001C50D2" w:rsidRPr="00956919" w:rsidRDefault="001C50D2" w:rsidP="001C50D2">
      <w:pPr>
        <w:bidi/>
        <w:rPr>
          <w:rFonts w:cs="B Nazanin"/>
          <w:sz w:val="24"/>
          <w:szCs w:val="24"/>
          <w:rtl/>
          <w:lang w:bidi="fa-IR"/>
        </w:rPr>
      </w:pPr>
    </w:p>
    <w:p w14:paraId="07A4D0F0" w14:textId="77777777" w:rsidR="004E525E" w:rsidRDefault="004E525E" w:rsidP="004E525E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9370E05" w14:textId="6AE1B897" w:rsidR="004E525E" w:rsidRDefault="00E612A6" w:rsidP="004E525E">
      <w:pPr>
        <w:pStyle w:val="ListParagraph"/>
        <w:bidi/>
        <w:spacing w:line="259" w:lineRule="auto"/>
        <w:ind w:left="-216"/>
        <w:jc w:val="both"/>
        <w:rPr>
          <w:rFonts w:cs="B Nazanin"/>
          <w:sz w:val="20"/>
          <w:szCs w:val="20"/>
          <w:rtl/>
          <w:lang w:bidi="fa-IR"/>
        </w:rPr>
      </w:pPr>
      <w:r w:rsidRPr="008705AE">
        <w:rPr>
          <w:rFonts w:cs="B Nazanin"/>
          <w:noProof/>
          <w:sz w:val="20"/>
          <w:szCs w:val="20"/>
          <w:rtl/>
        </w:rPr>
        <w:drawing>
          <wp:anchor distT="0" distB="0" distL="114300" distR="114300" simplePos="0" relativeHeight="251942912" behindDoc="0" locked="0" layoutInCell="1" allowOverlap="1" wp14:anchorId="590B6D2F" wp14:editId="358CC9E2">
            <wp:simplePos x="0" y="0"/>
            <wp:positionH relativeFrom="column">
              <wp:posOffset>1932940</wp:posOffset>
            </wp:positionH>
            <wp:positionV relativeFrom="paragraph">
              <wp:posOffset>332105</wp:posOffset>
            </wp:positionV>
            <wp:extent cx="2495550" cy="236477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64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b/>
          <w:bCs/>
          <w:rtl/>
          <w:lang w:bidi="fa-IR"/>
        </w:rPr>
        <w:t>سوال دوم -</w:t>
      </w:r>
      <w:r w:rsidR="00420CBF">
        <w:rPr>
          <w:rFonts w:cs="B Nazanin" w:hint="cs"/>
          <w:rtl/>
          <w:lang w:bidi="fa-IR"/>
        </w:rPr>
        <w:t xml:space="preserve"> </w:t>
      </w:r>
      <w:r w:rsidR="004E525E" w:rsidRPr="000D3EE4">
        <w:rPr>
          <w:rFonts w:cs="B Nazanin" w:hint="cs"/>
          <w:rtl/>
          <w:lang w:bidi="fa-IR"/>
        </w:rPr>
        <w:t xml:space="preserve">با فرض استفاده از پروتکل </w:t>
      </w:r>
      <w:r w:rsidR="004E525E" w:rsidRPr="006D27B7">
        <w:rPr>
          <w:rFonts w:asciiTheme="minorBidi" w:hAnsiTheme="minorBidi"/>
          <w:lang w:bidi="fa-IR"/>
        </w:rPr>
        <w:t>OSPF</w:t>
      </w:r>
      <w:r w:rsidR="004E525E">
        <w:rPr>
          <w:rFonts w:cs="B Nazanin" w:hint="cs"/>
          <w:rtl/>
          <w:lang w:bidi="fa-IR"/>
        </w:rPr>
        <w:t>،</w:t>
      </w:r>
      <w:r w:rsidR="004E525E" w:rsidRPr="000D3EE4">
        <w:rPr>
          <w:rFonts w:cs="B Nazanin" w:hint="cs"/>
          <w:rtl/>
          <w:lang w:bidi="fa-IR"/>
        </w:rPr>
        <w:t xml:space="preserve"> به صورت مرحله به مرحله روند یافتن کوتاه‌ترین مسیرها را در مسیریاب </w:t>
      </w:r>
      <w:r w:rsidR="004E525E" w:rsidRPr="006D27B7">
        <w:rPr>
          <w:rFonts w:asciiTheme="minorBidi" w:hAnsiTheme="minorBidi"/>
          <w:lang w:bidi="fa-IR"/>
        </w:rPr>
        <w:t>A</w:t>
      </w:r>
      <w:r w:rsidR="004E525E" w:rsidRPr="000D3EE4">
        <w:rPr>
          <w:rFonts w:cs="B Nazanin" w:hint="cs"/>
          <w:rtl/>
          <w:lang w:bidi="fa-IR"/>
        </w:rPr>
        <w:t xml:space="preserve"> </w:t>
      </w:r>
      <w:r w:rsidR="004E525E">
        <w:rPr>
          <w:rFonts w:cs="B Nazanin" w:hint="cs"/>
          <w:rtl/>
          <w:lang w:bidi="fa-IR"/>
        </w:rPr>
        <w:t>با لحاظ استفاده از روش دیجسترا</w:t>
      </w:r>
      <w:r w:rsidR="004E525E">
        <w:rPr>
          <w:rStyle w:val="FootnoteReference"/>
          <w:rFonts w:cs="B Nazanin"/>
          <w:rtl/>
          <w:lang w:bidi="fa-IR"/>
        </w:rPr>
        <w:footnoteReference w:id="2"/>
      </w:r>
      <w:r w:rsidR="004E525E">
        <w:rPr>
          <w:rFonts w:cs="B Nazanin" w:hint="cs"/>
          <w:rtl/>
          <w:lang w:bidi="fa-IR"/>
        </w:rPr>
        <w:t xml:space="preserve"> </w:t>
      </w:r>
      <w:r w:rsidR="004E525E" w:rsidRPr="000D3EE4">
        <w:rPr>
          <w:rFonts w:cs="B Nazanin" w:hint="cs"/>
          <w:rtl/>
          <w:lang w:bidi="fa-IR"/>
        </w:rPr>
        <w:t>رسم کنید.</w:t>
      </w:r>
      <w:r w:rsidR="004E525E" w:rsidRPr="008705AE">
        <w:rPr>
          <w:rFonts w:cs="B Nazanin"/>
          <w:sz w:val="20"/>
          <w:szCs w:val="20"/>
          <w:rtl/>
          <w:lang w:bidi="fa-IR"/>
        </w:rPr>
        <w:t xml:space="preserve"> </w:t>
      </w:r>
    </w:p>
    <w:p w14:paraId="61019D2C" w14:textId="6F0D4374" w:rsidR="004E525E" w:rsidRPr="004E525E" w:rsidRDefault="004E525E" w:rsidP="004E525E">
      <w:pPr>
        <w:bidi/>
        <w:jc w:val="both"/>
        <w:rPr>
          <w:rFonts w:cs="B Nazanin"/>
          <w:rtl/>
          <w:lang w:bidi="fa-IR"/>
        </w:rPr>
      </w:pPr>
    </w:p>
    <w:p w14:paraId="4021B0DB" w14:textId="4F34A0E4" w:rsidR="004E525E" w:rsidRDefault="004E525E" w:rsidP="004E525E">
      <w:pPr>
        <w:pStyle w:val="BodyText"/>
        <w:kinsoku w:val="0"/>
        <w:overflowPunct w:val="0"/>
        <w:bidi/>
        <w:ind w:left="342" w:firstLine="0"/>
        <w:rPr>
          <w:rFonts w:ascii="Courier New" w:hAnsi="Courier New" w:cs="B Nazanin"/>
          <w:rtl/>
          <w:lang w:bidi="fa-IR"/>
        </w:rPr>
      </w:pPr>
    </w:p>
    <w:p w14:paraId="678A8FA2" w14:textId="77777777" w:rsidR="004E525E" w:rsidRDefault="004E525E" w:rsidP="004E525E">
      <w:pPr>
        <w:pStyle w:val="BodyText"/>
        <w:kinsoku w:val="0"/>
        <w:overflowPunct w:val="0"/>
        <w:bidi/>
        <w:ind w:left="342" w:firstLine="0"/>
        <w:jc w:val="center"/>
        <w:rPr>
          <w:rFonts w:cs="B Nazanin"/>
          <w:noProof/>
          <w:rtl/>
        </w:rPr>
      </w:pPr>
    </w:p>
    <w:p w14:paraId="49B51E08" w14:textId="2720100E" w:rsidR="004E525E" w:rsidRDefault="00310345" w:rsidP="004E525E">
      <w:pPr>
        <w:pStyle w:val="Heading2"/>
        <w:kinsoku w:val="0"/>
        <w:overflowPunct w:val="0"/>
        <w:bidi/>
        <w:spacing w:line="251" w:lineRule="exact"/>
        <w:rPr>
          <w:rFonts w:ascii="Times New Roman" w:hAnsi="Times New Roman" w:cs="B Nazanin"/>
          <w:spacing w:val="-1"/>
          <w:sz w:val="28"/>
          <w:szCs w:val="28"/>
          <w:rtl/>
        </w:rPr>
      </w:pPr>
      <w:r>
        <w:rPr>
          <w:rFonts w:ascii="Times New Roman" w:hAnsi="Times New Roman" w:cs="B Nazanin"/>
          <w:noProof/>
          <w:spacing w:val="-1"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414AD0D" wp14:editId="33FEF6A4">
                <wp:simplePos x="0" y="0"/>
                <wp:positionH relativeFrom="column">
                  <wp:posOffset>2769870</wp:posOffset>
                </wp:positionH>
                <wp:positionV relativeFrom="paragraph">
                  <wp:posOffset>86995</wp:posOffset>
                </wp:positionV>
                <wp:extent cx="133350" cy="1428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694B3" id="Oval 8" o:spid="_x0000_s1026" style="position:absolute;margin-left:218.1pt;margin-top:6.85pt;width:10.5pt;height:11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" fillcolor="white [3212]" strokecolor="white [3212]" strokeweight="1pt">
                <v:stroke joinstyle="miter"/>
              </v:oval>
            </w:pict>
          </mc:Fallback>
        </mc:AlternateContent>
      </w:r>
    </w:p>
    <w:p w14:paraId="444DED20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7C8EC4C1" w14:textId="77777777" w:rsidR="004E525E" w:rsidRDefault="004E525E" w:rsidP="004E525E">
      <w:pPr>
        <w:pStyle w:val="BodyText"/>
        <w:kinsoku w:val="0"/>
        <w:overflowPunct w:val="0"/>
        <w:bidi/>
        <w:spacing w:before="7"/>
        <w:jc w:val="center"/>
        <w:rPr>
          <w:rFonts w:cs="B Nazanin"/>
          <w:sz w:val="20"/>
          <w:szCs w:val="20"/>
          <w:lang w:bidi="fa-IR"/>
        </w:rPr>
      </w:pPr>
      <w:r>
        <w:rPr>
          <w:rFonts w:cs="B Nazani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1239226" wp14:editId="1CAA7D12">
                <wp:simplePos x="0" y="0"/>
                <wp:positionH relativeFrom="column">
                  <wp:posOffset>2864485</wp:posOffset>
                </wp:positionH>
                <wp:positionV relativeFrom="paragraph">
                  <wp:posOffset>17780</wp:posOffset>
                </wp:positionV>
                <wp:extent cx="238125" cy="2190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22EF7" id="Oval 16" o:spid="_x0000_s1026" style="position:absolute;margin-left:225.55pt;margin-top:1.4pt;width:18.75pt;height:17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" fillcolor="window" strokecolor="window" strokeweight="1pt">
                <v:stroke joinstyle="miter"/>
              </v:oval>
            </w:pict>
          </mc:Fallback>
        </mc:AlternateContent>
      </w:r>
    </w:p>
    <w:p w14:paraId="0C1F220B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2169B246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6EE8FCB2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7B332DA0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756A41CB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086AED87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0927135C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3B1E768E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1AB70007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7988C93B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38CD708" wp14:editId="5D2230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0350" cy="3695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3695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386D70" w14:textId="77777777" w:rsidR="004E525E" w:rsidRDefault="004E525E" w:rsidP="004E52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32CB5E12" w14:textId="24D541FD" w:rsidR="004E525E" w:rsidRPr="00A544F8" w:rsidRDefault="004E525E" w:rsidP="004E52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jc w:val="center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</w:p>
                          <w:p w14:paraId="3EE4A019" w14:textId="77777777" w:rsidR="004E525E" w:rsidRDefault="004E525E" w:rsidP="004E52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D708" id="Rectangle 14" o:spid="_x0000_s1029" style="position:absolute;left:0;text-align:left;margin-left:0;margin-top:-.05pt;width:520.5pt;height:291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" fillcolor="window" strokecolor="windowText" strokeweight="1pt">
                <v:textbox inset=",0">
                  <w:txbxContent>
                    <w:p w14:paraId="7F386D70" w14:textId="77777777" w:rsidR="004E525E" w:rsidRDefault="004E525E" w:rsidP="004E525E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32CB5E12" w14:textId="24D541FD" w:rsidR="004E525E" w:rsidRPr="00A544F8" w:rsidRDefault="004E525E" w:rsidP="004E525E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jc w:val="center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</w:p>
                    <w:p w14:paraId="3EE4A019" w14:textId="77777777" w:rsidR="004E525E" w:rsidRDefault="004E525E" w:rsidP="004E525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9CE196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1086E26E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21A94C83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76E8FA0E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62CDDB54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0E640341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2DDD9102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2810BCA4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25219AEC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1541242E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7F15C762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018EF02B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63A054F2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18E7B204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0BA50A30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54543DAC" w14:textId="77777777" w:rsidR="00E612A6" w:rsidRDefault="00E612A6" w:rsidP="00E612A6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558498E5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3B190602" w14:textId="77777777" w:rsidR="00420CBF" w:rsidRDefault="00420CBF" w:rsidP="004E525E">
      <w:pPr>
        <w:bidi/>
        <w:rPr>
          <w:rFonts w:cs="B Nazanin"/>
          <w:sz w:val="24"/>
          <w:szCs w:val="24"/>
          <w:rtl/>
          <w:lang w:bidi="fa-IR"/>
        </w:rPr>
      </w:pPr>
    </w:p>
    <w:p w14:paraId="4396945D" w14:textId="6A38D2BC" w:rsidR="004E525E" w:rsidRDefault="009D45DE" w:rsidP="009D45DE">
      <w:pPr>
        <w:bidi/>
        <w:ind w:left="-266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E612A6">
        <w:rPr>
          <w:rFonts w:cs="B Nazanin" w:hint="cs"/>
          <w:b/>
          <w:bCs/>
          <w:sz w:val="24"/>
          <w:szCs w:val="24"/>
          <w:rtl/>
          <w:lang w:bidi="fa-IR"/>
        </w:rPr>
        <w:t xml:space="preserve">سوال سوم - </w:t>
      </w:r>
      <w:r w:rsidR="00420CBF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420CBF">
        <w:rPr>
          <w:rFonts w:cs="B Nazanin" w:hint="cs"/>
          <w:sz w:val="24"/>
          <w:szCs w:val="24"/>
          <w:rtl/>
          <w:lang w:bidi="fa-IR"/>
        </w:rPr>
        <w:t>جدول زیر را در بیان تفاوت</w:t>
      </w:r>
      <w:r w:rsidR="00420CBF">
        <w:rPr>
          <w:rFonts w:cs="B Nazanin"/>
          <w:sz w:val="24"/>
          <w:szCs w:val="24"/>
          <w:rtl/>
          <w:lang w:bidi="fa-IR"/>
        </w:rPr>
        <w:softHyphen/>
      </w:r>
      <w:r w:rsidR="00420CBF">
        <w:rPr>
          <w:rFonts w:cs="B Nazanin" w:hint="cs"/>
          <w:sz w:val="24"/>
          <w:szCs w:val="24"/>
          <w:rtl/>
          <w:lang w:bidi="fa-IR"/>
        </w:rPr>
        <w:t>های</w:t>
      </w:r>
      <w:r w:rsidR="004E525E" w:rsidRPr="004E525E">
        <w:rPr>
          <w:rFonts w:cs="B Nazanin" w:hint="cs"/>
          <w:sz w:val="24"/>
          <w:szCs w:val="24"/>
          <w:rtl/>
          <w:lang w:bidi="fa-IR"/>
        </w:rPr>
        <w:t xml:space="preserve"> میان</w:t>
      </w:r>
      <w:r>
        <w:rPr>
          <w:rFonts w:cs="B Nazanin" w:hint="cs"/>
          <w:sz w:val="24"/>
          <w:szCs w:val="24"/>
          <w:rtl/>
          <w:lang w:bidi="fa-IR"/>
        </w:rPr>
        <w:t xml:space="preserve"> پروتکل‌های مسیریابی</w:t>
      </w:r>
      <w:r w:rsidR="004E525E" w:rsidRPr="004E525E">
        <w:rPr>
          <w:rFonts w:cs="B Nazanin" w:hint="cs"/>
          <w:sz w:val="24"/>
          <w:szCs w:val="24"/>
          <w:rtl/>
          <w:lang w:bidi="fa-IR"/>
        </w:rPr>
        <w:t xml:space="preserve"> </w:t>
      </w:r>
      <w:r w:rsidR="004E525E" w:rsidRPr="004E525E">
        <w:rPr>
          <w:rFonts w:asciiTheme="minorBidi" w:hAnsiTheme="minorBidi"/>
          <w:sz w:val="24"/>
          <w:szCs w:val="24"/>
          <w:lang w:bidi="fa-IR"/>
        </w:rPr>
        <w:t>RIP</w:t>
      </w:r>
      <w:r w:rsidR="004E525E" w:rsidRPr="004E525E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4E525E" w:rsidRPr="004E525E">
        <w:rPr>
          <w:rFonts w:asciiTheme="minorBidi" w:hAnsiTheme="minorBidi"/>
          <w:sz w:val="24"/>
          <w:szCs w:val="24"/>
          <w:lang w:bidi="fa-IR"/>
        </w:rPr>
        <w:t>OSPF</w:t>
      </w:r>
      <w:r w:rsidR="004E525E" w:rsidRPr="004E525E">
        <w:rPr>
          <w:rFonts w:cs="B Nazanin" w:hint="cs"/>
          <w:sz w:val="24"/>
          <w:szCs w:val="24"/>
          <w:rtl/>
          <w:lang w:bidi="fa-IR"/>
        </w:rPr>
        <w:t xml:space="preserve"> </w:t>
      </w:r>
      <w:r w:rsidR="00420CBF">
        <w:rPr>
          <w:rFonts w:cs="B Nazanin" w:hint="cs"/>
          <w:sz w:val="24"/>
          <w:szCs w:val="24"/>
          <w:rtl/>
          <w:lang w:bidi="fa-IR"/>
        </w:rPr>
        <w:t>تکمیل کنید.</w:t>
      </w:r>
    </w:p>
    <w:p w14:paraId="20F96139" w14:textId="77777777" w:rsidR="00F02795" w:rsidRDefault="00F02795" w:rsidP="00F02795">
      <w:pPr>
        <w:bidi/>
        <w:ind w:left="-266"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bidiVisual/>
        <w:tblW w:w="10490" w:type="dxa"/>
        <w:tblInd w:w="-264" w:type="dxa"/>
        <w:tblLook w:val="04A0" w:firstRow="1" w:lastRow="0" w:firstColumn="1" w:lastColumn="0" w:noHBand="0" w:noVBand="1"/>
      </w:tblPr>
      <w:tblGrid>
        <w:gridCol w:w="4067"/>
        <w:gridCol w:w="3304"/>
        <w:gridCol w:w="3119"/>
      </w:tblGrid>
      <w:tr w:rsidR="00420CBF" w14:paraId="1667B5CD" w14:textId="77777777" w:rsidTr="00826880">
        <w:trPr>
          <w:trHeight w:val="329"/>
        </w:trPr>
        <w:tc>
          <w:tcPr>
            <w:tcW w:w="4067" w:type="dxa"/>
            <w:shd w:val="clear" w:color="auto" w:fill="E9F0F6" w:themeFill="accent1" w:themeFillTint="33"/>
            <w:vAlign w:val="center"/>
          </w:tcPr>
          <w:p w14:paraId="02F05180" w14:textId="16F13636" w:rsidR="00420CBF" w:rsidRPr="00826880" w:rsidRDefault="00420CBF" w:rsidP="006D27B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fa-IR"/>
              </w:rPr>
            </w:pPr>
            <w:r w:rsidRPr="00826880">
              <w:rPr>
                <w:rFonts w:asciiTheme="majorBidi" w:hAnsiTheme="majorBidi" w:cstheme="majorBidi"/>
                <w:b/>
                <w:bCs/>
                <w:lang w:bidi="fa-IR"/>
              </w:rPr>
              <w:t>OSPF</w:t>
            </w:r>
          </w:p>
        </w:tc>
        <w:tc>
          <w:tcPr>
            <w:tcW w:w="3304" w:type="dxa"/>
            <w:shd w:val="clear" w:color="auto" w:fill="E9F0F6" w:themeFill="accent1" w:themeFillTint="33"/>
            <w:vAlign w:val="center"/>
          </w:tcPr>
          <w:p w14:paraId="58735B90" w14:textId="5B0D632A" w:rsidR="00420CBF" w:rsidRPr="00826880" w:rsidRDefault="00420CBF" w:rsidP="006D27B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826880">
              <w:rPr>
                <w:rFonts w:asciiTheme="majorBidi" w:hAnsiTheme="majorBidi" w:cstheme="majorBidi"/>
                <w:b/>
                <w:bCs/>
                <w:lang w:bidi="fa-IR"/>
              </w:rPr>
              <w:t>RIP</w:t>
            </w: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5C8C88C4" w14:textId="77777777" w:rsidR="00420CBF" w:rsidRDefault="00420CBF" w:rsidP="006D27B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20CBF" w14:paraId="77A33EE3" w14:textId="77777777" w:rsidTr="00826880">
        <w:trPr>
          <w:trHeight w:val="295"/>
        </w:trPr>
        <w:tc>
          <w:tcPr>
            <w:tcW w:w="4067" w:type="dxa"/>
            <w:vAlign w:val="center"/>
          </w:tcPr>
          <w:p w14:paraId="23B630D9" w14:textId="1CA79465" w:rsidR="00420CBF" w:rsidRPr="00826880" w:rsidRDefault="00420CBF" w:rsidP="006D27B7">
            <w:pPr>
              <w:bidi/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</w:p>
        </w:tc>
        <w:tc>
          <w:tcPr>
            <w:tcW w:w="3304" w:type="dxa"/>
            <w:vAlign w:val="center"/>
          </w:tcPr>
          <w:p w14:paraId="1F7CB13A" w14:textId="613D6512" w:rsidR="00420CBF" w:rsidRPr="00826880" w:rsidRDefault="009D45DE" w:rsidP="00310345">
            <w:pPr>
              <w:bidi/>
              <w:rPr>
                <w:rFonts w:asciiTheme="majorBidi" w:hAnsiTheme="majorBidi" w:cstheme="majorBidi"/>
                <w:lang w:bidi="fa-IR"/>
              </w:rPr>
            </w:pPr>
            <w:r w:rsidRPr="00826880">
              <w:rPr>
                <w:rFonts w:asciiTheme="majorBidi" w:hAnsiTheme="majorBidi" w:cstheme="majorBidi"/>
                <w:rtl/>
                <w:lang w:bidi="fa-IR"/>
              </w:rPr>
              <w:t xml:space="preserve"> </w:t>
            </w: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0DA7C0FC" w14:textId="00FA3C0B" w:rsidR="00420CBF" w:rsidRPr="00826880" w:rsidRDefault="009D45DE" w:rsidP="006D27B7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نوع پروتکل مسیریابی</w:t>
            </w:r>
          </w:p>
        </w:tc>
      </w:tr>
      <w:tr w:rsidR="00420CBF" w14:paraId="11B6643C" w14:textId="77777777" w:rsidTr="00826880">
        <w:trPr>
          <w:trHeight w:val="145"/>
        </w:trPr>
        <w:tc>
          <w:tcPr>
            <w:tcW w:w="4067" w:type="dxa"/>
            <w:vAlign w:val="center"/>
          </w:tcPr>
          <w:p w14:paraId="4CB08546" w14:textId="38495C9B" w:rsidR="00420CBF" w:rsidRPr="00826880" w:rsidRDefault="00420CBF" w:rsidP="006D27B7">
            <w:pPr>
              <w:bidi/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</w:p>
        </w:tc>
        <w:tc>
          <w:tcPr>
            <w:tcW w:w="3304" w:type="dxa"/>
            <w:vAlign w:val="center"/>
          </w:tcPr>
          <w:p w14:paraId="2AF59D2E" w14:textId="211267B8" w:rsidR="00420CBF" w:rsidRPr="00826880" w:rsidRDefault="00420CBF" w:rsidP="00310345">
            <w:pPr>
              <w:bidi/>
              <w:rPr>
                <w:rFonts w:asciiTheme="majorBidi" w:hAnsiTheme="majorBidi" w:cstheme="majorBidi"/>
                <w:rtl/>
                <w:lang w:bidi="fa-IR"/>
              </w:rPr>
            </w:pP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2B9BC3E1" w14:textId="056E0EC2" w:rsidR="00420CBF" w:rsidRPr="00826880" w:rsidRDefault="00420CBF" w:rsidP="00826880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الگوریتم مسیریابی</w:t>
            </w:r>
            <w:r w:rsidR="00826880"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(نحوه یا</w:t>
            </w:r>
            <w:r w:rsidR="00F02795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826880"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تن مسیر)</w:t>
            </w:r>
          </w:p>
        </w:tc>
      </w:tr>
      <w:tr w:rsidR="00420CBF" w14:paraId="3C6A392D" w14:textId="77777777" w:rsidTr="00826880">
        <w:trPr>
          <w:trHeight w:val="406"/>
        </w:trPr>
        <w:tc>
          <w:tcPr>
            <w:tcW w:w="4067" w:type="dxa"/>
            <w:vAlign w:val="center"/>
          </w:tcPr>
          <w:p w14:paraId="79744D72" w14:textId="05710805" w:rsidR="00420CBF" w:rsidRPr="00826880" w:rsidRDefault="00420CBF" w:rsidP="001A0130">
            <w:pPr>
              <w:bidi/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</w:p>
        </w:tc>
        <w:tc>
          <w:tcPr>
            <w:tcW w:w="3304" w:type="dxa"/>
            <w:vAlign w:val="center"/>
          </w:tcPr>
          <w:p w14:paraId="7DCBF5BD" w14:textId="03C4334B" w:rsidR="00420CBF" w:rsidRPr="00826880" w:rsidRDefault="00420CBF" w:rsidP="00310345">
            <w:pPr>
              <w:bidi/>
              <w:rPr>
                <w:rFonts w:asciiTheme="majorBidi" w:hAnsiTheme="majorBidi" w:cstheme="majorBidi"/>
                <w:rtl/>
                <w:lang w:bidi="fa-IR"/>
              </w:rPr>
            </w:pP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149F4016" w14:textId="4F1D56B0" w:rsidR="00420CBF" w:rsidRPr="00826880" w:rsidRDefault="00826880" w:rsidP="006D27B7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قابلیت‌‌های مورد</w:t>
            </w:r>
            <w:r w:rsidR="00420CBF"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پشتیبانی</w:t>
            </w:r>
            <w:r w:rsidR="006D27B7" w:rsidRPr="00826880">
              <w:rPr>
                <w:rStyle w:val="FootnoteReference"/>
                <w:rFonts w:cs="B Nazanin"/>
                <w:b/>
                <w:bCs/>
                <w:sz w:val="22"/>
                <w:szCs w:val="22"/>
                <w:rtl/>
                <w:lang w:bidi="fa-IR"/>
              </w:rPr>
              <w:footnoteReference w:id="3"/>
            </w:r>
          </w:p>
        </w:tc>
      </w:tr>
      <w:tr w:rsidR="00420CBF" w14:paraId="70D4BCAB" w14:textId="77777777" w:rsidTr="00826880">
        <w:trPr>
          <w:trHeight w:val="356"/>
        </w:trPr>
        <w:tc>
          <w:tcPr>
            <w:tcW w:w="4067" w:type="dxa"/>
            <w:vAlign w:val="center"/>
          </w:tcPr>
          <w:p w14:paraId="52203B21" w14:textId="0B55CD05" w:rsidR="00420CBF" w:rsidRPr="001A0130" w:rsidRDefault="00420CBF" w:rsidP="006D27B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3304" w:type="dxa"/>
            <w:vAlign w:val="center"/>
          </w:tcPr>
          <w:p w14:paraId="39893B47" w14:textId="67562501" w:rsidR="00420CBF" w:rsidRPr="001A0130" w:rsidRDefault="00420CBF" w:rsidP="006D27B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60B3E7E9" w14:textId="6AA956A7" w:rsidR="00420CBF" w:rsidRPr="00826880" w:rsidRDefault="00420CBF" w:rsidP="006D27B7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مقیاس</w:t>
            </w:r>
            <w:r w:rsidRPr="00826880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softHyphen/>
            </w: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پذیری</w:t>
            </w:r>
            <w:r w:rsidR="006D27B7" w:rsidRPr="00826880">
              <w:rPr>
                <w:rStyle w:val="FootnoteReference"/>
                <w:rFonts w:cs="B Nazanin"/>
                <w:b/>
                <w:bCs/>
                <w:sz w:val="22"/>
                <w:szCs w:val="22"/>
                <w:rtl/>
                <w:lang w:bidi="fa-IR"/>
              </w:rPr>
              <w:footnoteReference w:id="4"/>
            </w:r>
          </w:p>
        </w:tc>
      </w:tr>
      <w:tr w:rsidR="00420CBF" w14:paraId="174D8E57" w14:textId="77777777" w:rsidTr="00826880">
        <w:trPr>
          <w:trHeight w:val="318"/>
        </w:trPr>
        <w:tc>
          <w:tcPr>
            <w:tcW w:w="4067" w:type="dxa"/>
            <w:vAlign w:val="center"/>
          </w:tcPr>
          <w:p w14:paraId="12501AD2" w14:textId="5D2263A6" w:rsidR="00420CBF" w:rsidRPr="00826880" w:rsidRDefault="00420CBF" w:rsidP="006D27B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3304" w:type="dxa"/>
            <w:vAlign w:val="center"/>
          </w:tcPr>
          <w:p w14:paraId="26219526" w14:textId="46416BC6" w:rsidR="00420CBF" w:rsidRPr="00826880" w:rsidRDefault="00420CBF" w:rsidP="00310345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7163A8BF" w14:textId="57AF8C44" w:rsidR="00420CBF" w:rsidRPr="00826880" w:rsidRDefault="00B2351D" w:rsidP="006D27B7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پیچیدگی</w:t>
            </w:r>
            <w:r w:rsidR="006D27B7" w:rsidRPr="00826880">
              <w:rPr>
                <w:rStyle w:val="FootnoteReference"/>
                <w:rFonts w:cs="B Nazanin"/>
                <w:b/>
                <w:bCs/>
                <w:sz w:val="22"/>
                <w:szCs w:val="22"/>
                <w:rtl/>
                <w:lang w:bidi="fa-IR"/>
              </w:rPr>
              <w:footnoteReference w:id="5"/>
            </w:r>
          </w:p>
        </w:tc>
      </w:tr>
      <w:tr w:rsidR="00420CBF" w14:paraId="1864FF08" w14:textId="77777777" w:rsidTr="00826880">
        <w:trPr>
          <w:trHeight w:val="318"/>
        </w:trPr>
        <w:tc>
          <w:tcPr>
            <w:tcW w:w="4067" w:type="dxa"/>
            <w:vAlign w:val="center"/>
          </w:tcPr>
          <w:p w14:paraId="155A6943" w14:textId="24514720" w:rsidR="00420CBF" w:rsidRPr="00826880" w:rsidRDefault="00420CBF" w:rsidP="006D27B7">
            <w:pPr>
              <w:bidi/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</w:p>
        </w:tc>
        <w:tc>
          <w:tcPr>
            <w:tcW w:w="3304" w:type="dxa"/>
            <w:vAlign w:val="center"/>
          </w:tcPr>
          <w:p w14:paraId="4884F805" w14:textId="06DB8AE0" w:rsidR="00420CBF" w:rsidRPr="00826880" w:rsidRDefault="00420CBF" w:rsidP="006D27B7">
            <w:pPr>
              <w:bidi/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302BB900" w14:textId="2F7271C8" w:rsidR="00420CBF" w:rsidRPr="00826880" w:rsidRDefault="00B2351D" w:rsidP="006D27B7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جلوگیری از ایجاد حلقه</w:t>
            </w:r>
            <w:r w:rsidR="006D27B7" w:rsidRPr="00826880">
              <w:rPr>
                <w:rStyle w:val="FootnoteReference"/>
                <w:rFonts w:cs="B Nazanin"/>
                <w:b/>
                <w:bCs/>
                <w:sz w:val="22"/>
                <w:szCs w:val="22"/>
                <w:rtl/>
                <w:lang w:bidi="fa-IR"/>
              </w:rPr>
              <w:footnoteReference w:id="6"/>
            </w:r>
          </w:p>
        </w:tc>
      </w:tr>
    </w:tbl>
    <w:p w14:paraId="7F383E1C" w14:textId="79081B90" w:rsidR="001C50D2" w:rsidRPr="001C50D2" w:rsidRDefault="001C50D2" w:rsidP="001C50D2">
      <w:pPr>
        <w:bidi/>
      </w:pPr>
    </w:p>
    <w:sectPr w:rsidR="001C50D2" w:rsidRPr="001C50D2" w:rsidSect="004315F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08" w:bottom="864" w:left="1008" w:header="101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4FFF0" w14:textId="77777777" w:rsidR="00836483" w:rsidRDefault="00836483" w:rsidP="00713050">
      <w:pPr>
        <w:spacing w:line="240" w:lineRule="auto"/>
      </w:pPr>
      <w:r>
        <w:separator/>
      </w:r>
    </w:p>
  </w:endnote>
  <w:endnote w:type="continuationSeparator" w:id="0">
    <w:p w14:paraId="23B77211" w14:textId="77777777" w:rsidR="00836483" w:rsidRDefault="0083648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56"/>
      <w:gridCol w:w="2556"/>
      <w:gridCol w:w="2556"/>
      <w:gridCol w:w="2556"/>
    </w:tblGrid>
    <w:tr w:rsidR="001B3336" w14:paraId="0F34FE4F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4E8085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A55B2B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A75F67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03EA00" w14:textId="77777777" w:rsidR="001B3336" w:rsidRDefault="001B3336" w:rsidP="00684488">
          <w:pPr>
            <w:pStyle w:val="Footer"/>
          </w:pPr>
        </w:p>
      </w:tc>
    </w:tr>
    <w:tr w:rsidR="001B3336" w14:paraId="40CD4329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0CDD5C" w14:textId="77777777" w:rsidR="001B3336" w:rsidRPr="00CA3DF1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B950942" w14:textId="77777777" w:rsidR="001B3336" w:rsidRPr="00C2098A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91061E" w14:textId="77777777" w:rsidR="001B3336" w:rsidRPr="00C2098A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A457E8" w14:textId="77777777" w:rsidR="001B3336" w:rsidRPr="00C2098A" w:rsidRDefault="001B3336" w:rsidP="00811117">
          <w:pPr>
            <w:pStyle w:val="Footer"/>
          </w:pPr>
        </w:p>
      </w:tc>
    </w:tr>
  </w:tbl>
  <w:sdt>
    <w:sdtPr>
      <w:id w:val="-1261450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65A9B" w14:textId="77777777" w:rsidR="001B3336" w:rsidRDefault="001B3336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4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3955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521D5" w14:textId="77777777" w:rsidR="001B3336" w:rsidRDefault="001B33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1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DFA885" w14:textId="77777777" w:rsidR="001B3336" w:rsidRDefault="001B3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F86D6" w14:textId="77777777" w:rsidR="00836483" w:rsidRDefault="00836483" w:rsidP="00713050">
      <w:pPr>
        <w:spacing w:line="240" w:lineRule="auto"/>
      </w:pPr>
      <w:r>
        <w:separator/>
      </w:r>
    </w:p>
  </w:footnote>
  <w:footnote w:type="continuationSeparator" w:id="0">
    <w:p w14:paraId="10DD5444" w14:textId="77777777" w:rsidR="00836483" w:rsidRDefault="00836483" w:rsidP="00713050">
      <w:pPr>
        <w:spacing w:line="240" w:lineRule="auto"/>
      </w:pPr>
      <w:r>
        <w:continuationSeparator/>
      </w:r>
    </w:p>
  </w:footnote>
  <w:footnote w:id="1">
    <w:p w14:paraId="4836B4D7" w14:textId="4BF1DB5F" w:rsidR="001B3336" w:rsidRPr="00310345" w:rsidRDefault="001B3336" w:rsidP="000D3EE4">
      <w:pPr>
        <w:pStyle w:val="FootnoteText"/>
        <w:rPr>
          <w:rFonts w:asciiTheme="minorBidi" w:hAnsiTheme="minorBidi"/>
          <w:lang w:bidi="fa-IR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</w:t>
      </w:r>
      <w:r w:rsidRPr="00310345">
        <w:rPr>
          <w:rFonts w:asciiTheme="minorBidi" w:hAnsiTheme="minorBidi"/>
          <w:lang w:bidi="fa-IR"/>
        </w:rPr>
        <w:t xml:space="preserve">Link State </w:t>
      </w:r>
    </w:p>
  </w:footnote>
  <w:footnote w:id="2">
    <w:p w14:paraId="03A34D52" w14:textId="77777777" w:rsidR="004E525E" w:rsidRPr="00310345" w:rsidRDefault="004E525E" w:rsidP="004E525E">
      <w:pPr>
        <w:pStyle w:val="FootnoteText"/>
        <w:rPr>
          <w:rFonts w:asciiTheme="minorBidi" w:hAnsiTheme="minorBidi"/>
          <w:lang w:bidi="fa-IR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</w:t>
      </w:r>
      <w:r w:rsidRPr="00310345">
        <w:rPr>
          <w:rFonts w:asciiTheme="minorBidi" w:hAnsiTheme="minorBidi"/>
          <w:lang w:bidi="fa-IR"/>
        </w:rPr>
        <w:t xml:space="preserve">Dijkstra </w:t>
      </w:r>
    </w:p>
  </w:footnote>
  <w:footnote w:id="3">
    <w:p w14:paraId="093B4A3B" w14:textId="2B800E17" w:rsidR="006D27B7" w:rsidRPr="00310345" w:rsidRDefault="006D27B7">
      <w:pPr>
        <w:pStyle w:val="FootnoteText"/>
        <w:rPr>
          <w:rFonts w:asciiTheme="minorBidi" w:hAnsiTheme="minorBidi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Supports</w:t>
      </w:r>
    </w:p>
  </w:footnote>
  <w:footnote w:id="4">
    <w:p w14:paraId="7D6E3DC0" w14:textId="4A924FEE" w:rsidR="006D27B7" w:rsidRPr="00310345" w:rsidRDefault="006D27B7">
      <w:pPr>
        <w:pStyle w:val="FootnoteText"/>
        <w:rPr>
          <w:rFonts w:asciiTheme="minorBidi" w:hAnsiTheme="minorBidi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Scalability</w:t>
      </w:r>
    </w:p>
  </w:footnote>
  <w:footnote w:id="5">
    <w:p w14:paraId="04A50484" w14:textId="41853C98" w:rsidR="006D27B7" w:rsidRPr="00C76DCC" w:rsidRDefault="006D27B7">
      <w:pPr>
        <w:pStyle w:val="FootnoteText"/>
        <w:rPr>
          <w:rFonts w:asciiTheme="minorBidi" w:hAnsiTheme="minorBidi"/>
        </w:rPr>
      </w:pPr>
      <w:r w:rsidRPr="00C76DCC">
        <w:rPr>
          <w:rStyle w:val="FootnoteReference"/>
          <w:rFonts w:asciiTheme="minorBidi" w:hAnsiTheme="minorBidi"/>
        </w:rPr>
        <w:footnoteRef/>
      </w:r>
      <w:r w:rsidRPr="00C76DCC">
        <w:rPr>
          <w:rFonts w:asciiTheme="minorBidi" w:hAnsiTheme="minorBidi"/>
        </w:rPr>
        <w:t xml:space="preserve"> Complexity</w:t>
      </w:r>
    </w:p>
  </w:footnote>
  <w:footnote w:id="6">
    <w:p w14:paraId="5483C1F9" w14:textId="546F1046" w:rsidR="006D27B7" w:rsidRPr="00310345" w:rsidRDefault="006D27B7">
      <w:pPr>
        <w:pStyle w:val="FootnoteText"/>
        <w:rPr>
          <w:rFonts w:asciiTheme="minorBidi" w:hAnsiTheme="minorBidi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Loop avoidance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3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5"/>
      <w:gridCol w:w="6535"/>
    </w:tblGrid>
    <w:tr w:rsidR="001B3336" w:rsidRPr="00F207C0" w14:paraId="002B258C" w14:textId="77777777" w:rsidTr="00050F79">
      <w:trPr>
        <w:trHeight w:hRule="exact" w:val="2203"/>
      </w:trPr>
      <w:tc>
        <w:tcPr>
          <w:tcW w:w="3785" w:type="dxa"/>
          <w:tcMar>
            <w:top w:w="792" w:type="dxa"/>
            <w:right w:w="720" w:type="dxa"/>
          </w:tcMar>
        </w:tcPr>
        <w:p w14:paraId="4EC1B4B3" w14:textId="77777777" w:rsidR="001B3336" w:rsidRPr="00F207C0" w:rsidRDefault="001B3336" w:rsidP="00392134">
          <w:pPr>
            <w:pStyle w:val="Initials"/>
          </w:pPr>
          <w:r>
            <w:rPr>
              <w:noProof/>
            </w:rPr>
            <w:drawing>
              <wp:inline distT="0" distB="0" distL="0" distR="0" wp14:anchorId="22305126" wp14:editId="32A5D6ED">
                <wp:extent cx="923714" cy="791845"/>
                <wp:effectExtent l="0" t="0" r="0" b="8255"/>
                <wp:docPr id="682" name="Picture 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F331DD0" wp14:editId="070B74A1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983DCC9" id="Group 3" o:spid="_x0000_s1026" alt="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6g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PhieoL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427856860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>
                <w:t xml:space="preserve">     </w:t>
              </w:r>
            </w:sdtContent>
          </w:sdt>
        </w:p>
      </w:tc>
      <w:tc>
        <w:tcPr>
          <w:tcW w:w="6734" w:type="dxa"/>
          <w:tcMar>
            <w:top w:w="792" w:type="dxa"/>
            <w:left w:w="0" w:type="dxa"/>
          </w:tcMar>
        </w:tcPr>
        <w:p w14:paraId="783E1150" w14:textId="404881E2" w:rsidR="001B3336" w:rsidRPr="006D2F60" w:rsidRDefault="00836483" w:rsidP="00425E3C">
          <w:pPr>
            <w:bidi/>
            <w:spacing w:before="120"/>
            <w:ind w:left="342"/>
            <w:rPr>
              <w:sz w:val="32"/>
              <w:szCs w:val="32"/>
            </w:rPr>
          </w:pPr>
          <w:sdt>
            <w:sdtPr>
              <w:rPr>
                <w:rFonts w:cs="B Nazanin"/>
                <w:sz w:val="28"/>
                <w:szCs w:val="28"/>
                <w:rtl/>
              </w:rPr>
              <w:alias w:val="Your Name:"/>
              <w:tag w:val="Your Name:"/>
              <w:id w:val="-1375534067"/>
              <w:placeholder>
                <w:docPart w:val="D7B9D8AA9BB542AF9EC330BB01E5AC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9540FE">
                <w:rPr>
                  <w:rFonts w:cs="B Nazanin"/>
                  <w:sz w:val="28"/>
                  <w:szCs w:val="28"/>
                  <w:rtl/>
                </w:rPr>
                <w:t xml:space="preserve">تمرین درس ارتباطات بی‌سیم و سیار (مبحث پروتکل </w:t>
              </w:r>
              <w:r w:rsidR="009540FE">
                <w:rPr>
                  <w:rFonts w:cs="B Nazanin"/>
                  <w:sz w:val="28"/>
                  <w:szCs w:val="28"/>
                </w:rPr>
                <w:t>OSPF</w:t>
              </w:r>
              <w:r w:rsidR="009540FE">
                <w:rPr>
                  <w:rFonts w:cs="B Nazanin"/>
                  <w:sz w:val="28"/>
                  <w:szCs w:val="28"/>
                  <w:rtl/>
                </w:rPr>
                <w:t xml:space="preserve"> </w:t>
              </w:r>
              <w:r w:rsidR="009540FE">
                <w:rPr>
                  <w:rFonts w:ascii="Times New Roman" w:hAnsi="Times New Roman" w:cs="Times New Roman" w:hint="cs"/>
                  <w:sz w:val="28"/>
                  <w:szCs w:val="28"/>
                  <w:rtl/>
                </w:rPr>
                <w:t>–</w:t>
              </w:r>
              <w:r w:rsidR="009540FE">
                <w:rPr>
                  <w:rFonts w:cs="B Nazanin"/>
                  <w:sz w:val="28"/>
                  <w:szCs w:val="28"/>
                  <w:rtl/>
                </w:rPr>
                <w:t xml:space="preserve"> </w:t>
              </w:r>
              <w:r w:rsidR="009540FE">
                <w:rPr>
                  <w:rFonts w:cs="B Nazanin" w:hint="cs"/>
                  <w:sz w:val="28"/>
                  <w:szCs w:val="28"/>
                  <w:rtl/>
                </w:rPr>
                <w:t>الف</w:t>
              </w:r>
              <w:r w:rsidR="009540FE">
                <w:rPr>
                  <w:rFonts w:cs="B Nazanin"/>
                  <w:sz w:val="28"/>
                  <w:szCs w:val="28"/>
                  <w:rtl/>
                </w:rPr>
                <w:t>)</w:t>
              </w:r>
              <w:r w:rsidR="009540FE">
                <w:rPr>
                  <w:rFonts w:cs="B Nazanin"/>
                  <w:sz w:val="28"/>
                  <w:szCs w:val="28"/>
                </w:rPr>
                <w:br/>
              </w:r>
              <w:r w:rsidR="009540FE">
                <w:rPr>
                  <w:rFonts w:cs="B Nazanin"/>
                  <w:sz w:val="28"/>
                  <w:szCs w:val="28"/>
                  <w:rtl/>
                </w:rPr>
                <w:t>نام و نام خانوادگی:</w:t>
              </w:r>
            </w:sdtContent>
          </w:sdt>
        </w:p>
      </w:tc>
    </w:tr>
  </w:tbl>
  <w:p w14:paraId="124C2C87" w14:textId="77777777" w:rsidR="001B3336" w:rsidRDefault="001B3336">
    <w:pPr>
      <w:pStyle w:val="Header"/>
    </w:pPr>
    <w:r>
      <w:rPr>
        <w:rFonts w:hint="cs"/>
        <w:rtl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3"/>
      <w:gridCol w:w="6531"/>
    </w:tblGrid>
    <w:tr w:rsidR="001B3336" w:rsidRPr="009540FE" w14:paraId="28E5A02B" w14:textId="77777777" w:rsidTr="008F3C1C">
      <w:trPr>
        <w:trHeight w:hRule="exact" w:val="2142"/>
      </w:trPr>
      <w:tc>
        <w:tcPr>
          <w:tcW w:w="3787" w:type="dxa"/>
          <w:tcMar>
            <w:top w:w="792" w:type="dxa"/>
            <w:right w:w="720" w:type="dxa"/>
          </w:tcMar>
        </w:tcPr>
        <w:p w14:paraId="314E8C61" w14:textId="77777777" w:rsidR="001B3336" w:rsidRPr="009540FE" w:rsidRDefault="001B3336" w:rsidP="00425E3C">
          <w:pPr>
            <w:pStyle w:val="Initials"/>
            <w:rPr>
              <w:sz w:val="26"/>
              <w:szCs w:val="26"/>
            </w:rPr>
          </w:pPr>
          <w:r w:rsidRPr="009540FE">
            <w:rPr>
              <w:noProof/>
              <w:sz w:val="26"/>
              <w:szCs w:val="26"/>
            </w:rPr>
            <w:drawing>
              <wp:inline distT="0" distB="0" distL="0" distR="0" wp14:anchorId="5D860394" wp14:editId="79441C5B">
                <wp:extent cx="923714" cy="791845"/>
                <wp:effectExtent l="0" t="0" r="0" b="8255"/>
                <wp:docPr id="683" name="Picture 6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9540FE">
            <w:rPr>
              <w:noProof/>
              <w:sz w:val="26"/>
              <w:szCs w:val="26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4500B5DC" wp14:editId="474D9ADA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597650" cy="1810385"/>
                    <wp:effectExtent l="0" t="0" r="0" b="0"/>
                    <wp:wrapNone/>
                    <wp:docPr id="5" name="Group 5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97650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6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40EE570" id="Group 5" o:spid="_x0000_s1026" alt="Continuation page header graphic" style="position:absolute;margin-left:0;margin-top:-39.6pt;width:519.5pt;height:142.55pt;z-index:-251655168;mso-height-percent:180;mso-position-horizontal:left;mso-position-vertical-relative:page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uxP8QA&#10;AADaAAAADwAAAGRycy9kb3ducmV2LnhtbESPQWvCQBSE70L/w/IKvemmFbSkboIIQikiNJpDb4/s&#10;azaafRuy2xj99d1CweMwM98wq3y0rRio941jBc+zBARx5XTDtYLjYTt9BeEDssbWMSm4koc8e5is&#10;MNXuwp80FKEWEcI+RQUmhC6V0leGLPqZ64ij9+16iyHKvpa6x0uE21a+JMlCWmw4LhjsaGOoOhc/&#10;VsHHaTkvzLAebvM9lcaVu6/txiv19Diu30AEGsM9/N9+1woW8Hcl3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rsT/EAAAA2gAAAA8AAAAAAAAAAAAAAAAAmAIAAGRycy9k&#10;b3ducmV2LnhtbFBLBQYAAAAABAAEAPUAAACJAwAAAAA=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nf8IA&#10;AADaAAAADwAAAGRycy9kb3ducmV2LnhtbERPXWvCMBR9F/wP4Qq+rakTh1SjDLeJ4DZZJ4hvl+au&#10;LTY3JYm2+/fLw8DHw/lernvTiBs5X1tWMElSEMSF1TWXCo7fbw9zED4ga2wsk4Jf8rBeDQdLzLTt&#10;+ItueShFDGGfoYIqhDaT0hcVGfSJbYkj92OdwRChK6V22MVw08jHNH2SBmuODRW2tKmouORXo+D9&#10;9HmZutn25fDxuu/ydDqr8/1ZqfGof16ACNSHu/jfvdMK4tZ4Jd4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Gd/wgAAANoAAAAPAAAAAAAAAAAAAAAAAJgCAABkcnMvZG93&#10;bnJldi54bWxQSwUGAAAAAAQABAD1AAAAhwMAAAAA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LKsQA&#10;AADaAAAADwAAAGRycy9kb3ducmV2LnhtbESPQUsDMRSE74L/ITyhF2mzrSB227SsSot4EWuh19fN&#10;62Zx8xKStLv6640geBxm5htmuR5sJy4UYutYwXRSgCCunW65UbD/2IwfQMSErLFzTAq+KMJ6dX21&#10;xFK7nt/pskuNyBCOJSowKflSylgbshgnzhNn7+SCxZRlaKQO2Ge47eSsKO6lxZbzgkFPT4bqz93Z&#10;Kvg+Pj/eVv5u+xr67dQfKnN4S4NSo5uhWoBINKT/8F/7RSuYw++Vf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FCyrEAAAA2gAAAA8AAAAAAAAAAAAAAAAAmAIAAGRycy9k&#10;b3ducmV2LnhtbFBLBQYAAAAABAAEAPUAAACJAwAAAAA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26"/>
                <w:szCs w:val="26"/>
              </w:rPr>
              <w:alias w:val="Initials:"/>
              <w:tag w:val="Initials:"/>
              <w:id w:val="-252748693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Pr="009540FE">
                <w:rPr>
                  <w:sz w:val="26"/>
                  <w:szCs w:val="26"/>
                </w:rPr>
                <w:t xml:space="preserve">     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p w14:paraId="2D6C2574" w14:textId="2ED1D5A1" w:rsidR="001B3336" w:rsidRPr="009540FE" w:rsidRDefault="00836483" w:rsidP="009540FE">
          <w:pPr>
            <w:bidi/>
            <w:spacing w:before="120"/>
            <w:ind w:left="342"/>
            <w:rPr>
              <w:sz w:val="26"/>
              <w:szCs w:val="26"/>
            </w:rPr>
          </w:pPr>
          <w:sdt>
            <w:sdtPr>
              <w:rPr>
                <w:rFonts w:asciiTheme="minorBidi" w:hAnsiTheme="minorBidi" w:cs="B Nazanin"/>
                <w:b/>
                <w:bCs/>
                <w:sz w:val="26"/>
                <w:szCs w:val="26"/>
                <w:rtl/>
              </w:rPr>
              <w:alias w:val="Your Name:"/>
              <w:tag w:val="Your Name:"/>
              <w:id w:val="-1035268881"/>
              <w:placeholder>
                <w:docPart w:val="57F14BC896454F41BD4AB631B48060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t>تمرین درس ارتباطات بی‌سیم و سیا</w:t>
              </w:r>
              <w:r w:rsidR="009540FE">
                <w:rPr>
                  <w:rFonts w:asciiTheme="minorBidi" w:hAnsiTheme="minorBidi" w:cs="B Nazanin" w:hint="cs"/>
                  <w:b/>
                  <w:bCs/>
                  <w:sz w:val="26"/>
                  <w:szCs w:val="26"/>
                  <w:rtl/>
                </w:rPr>
                <w:t>ر</w:t>
              </w:r>
              <w:r w:rsidR="009540FE">
                <w:rPr>
                  <w:rFonts w:asciiTheme="minorBidi" w:hAnsiTheme="minorBidi" w:cs="B Nazanin"/>
                  <w:b/>
                  <w:bCs/>
                  <w:sz w:val="26"/>
                  <w:szCs w:val="26"/>
                </w:rPr>
                <w:t xml:space="preserve"> </w:t>
              </w:r>
              <w:r w:rsid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t>(</w:t>
              </w:r>
              <w:r w:rsidR="00113E30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t xml:space="preserve">مبحث </w:t>
              </w:r>
              <w:r w:rsidR="001026AC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t xml:space="preserve">پروتکل </w:t>
              </w:r>
              <w:r w:rsidR="001026AC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</w:rPr>
                <w:t>OSPF</w:t>
              </w:r>
              <w:r w:rsidR="001026AC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  <w:lang w:bidi="fa-IR"/>
                </w:rPr>
                <w:t xml:space="preserve"> </w:t>
              </w:r>
              <w:r w:rsidR="009540FE">
                <w:rPr>
                  <w:rFonts w:ascii="Times New Roman" w:hAnsi="Times New Roman" w:cs="Times New Roman" w:hint="cs"/>
                  <w:b/>
                  <w:bCs/>
                  <w:sz w:val="26"/>
                  <w:szCs w:val="26"/>
                  <w:rtl/>
                  <w:lang w:bidi="fa-IR"/>
                </w:rPr>
                <w:t>–</w:t>
              </w:r>
              <w:r w:rsid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  <w:lang w:bidi="fa-IR"/>
                </w:rPr>
                <w:t xml:space="preserve"> الف)</w:t>
              </w:r>
              <w:r w:rsidR="00113E30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br/>
                <w:t>نام و نام خانوادگی:</w:t>
              </w:r>
            </w:sdtContent>
          </w:sdt>
        </w:p>
      </w:tc>
    </w:tr>
  </w:tbl>
  <w:p w14:paraId="0C3E60F9" w14:textId="77777777" w:rsidR="001B3336" w:rsidRPr="009540FE" w:rsidRDefault="001B3336">
    <w:pPr>
      <w:pStyle w:val="Head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5F8C"/>
    <w:multiLevelType w:val="hybridMultilevel"/>
    <w:tmpl w:val="8164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0C95"/>
    <w:multiLevelType w:val="hybridMultilevel"/>
    <w:tmpl w:val="769E0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36CA8"/>
    <w:multiLevelType w:val="hybridMultilevel"/>
    <w:tmpl w:val="0FF2FB34"/>
    <w:lvl w:ilvl="0" w:tplc="01381424">
      <w:start w:val="1"/>
      <w:numFmt w:val="decimalFullWidth"/>
      <w:lvlText w:val="%1)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3" w15:restartNumberingAfterBreak="0">
    <w:nsid w:val="0F7B14C5"/>
    <w:multiLevelType w:val="hybridMultilevel"/>
    <w:tmpl w:val="089E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637F9"/>
    <w:multiLevelType w:val="hybridMultilevel"/>
    <w:tmpl w:val="7C50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C430B"/>
    <w:multiLevelType w:val="hybridMultilevel"/>
    <w:tmpl w:val="CDD040D0"/>
    <w:lvl w:ilvl="0" w:tplc="5F92DDF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" w15:restartNumberingAfterBreak="0">
    <w:nsid w:val="19366ADB"/>
    <w:multiLevelType w:val="hybridMultilevel"/>
    <w:tmpl w:val="327E6D10"/>
    <w:lvl w:ilvl="0" w:tplc="8F2CF400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6034D"/>
    <w:multiLevelType w:val="hybridMultilevel"/>
    <w:tmpl w:val="B98A9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E6AB3"/>
    <w:multiLevelType w:val="hybridMultilevel"/>
    <w:tmpl w:val="19E84988"/>
    <w:lvl w:ilvl="0" w:tplc="8AC0745A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9" w15:restartNumberingAfterBreak="0">
    <w:nsid w:val="33423AB7"/>
    <w:multiLevelType w:val="hybridMultilevel"/>
    <w:tmpl w:val="D9728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559DC"/>
    <w:multiLevelType w:val="hybridMultilevel"/>
    <w:tmpl w:val="29DA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53D90"/>
    <w:multiLevelType w:val="hybridMultilevel"/>
    <w:tmpl w:val="617C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D0680"/>
    <w:multiLevelType w:val="hybridMultilevel"/>
    <w:tmpl w:val="3208AC80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3" w15:restartNumberingAfterBreak="0">
    <w:nsid w:val="670B6E2C"/>
    <w:multiLevelType w:val="hybridMultilevel"/>
    <w:tmpl w:val="08D65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34417"/>
    <w:multiLevelType w:val="hybridMultilevel"/>
    <w:tmpl w:val="033200CA"/>
    <w:lvl w:ilvl="0" w:tplc="D2D6D12C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5" w15:restartNumberingAfterBreak="0">
    <w:nsid w:val="6AEC2412"/>
    <w:multiLevelType w:val="hybridMultilevel"/>
    <w:tmpl w:val="0C1CD1EE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6" w15:restartNumberingAfterBreak="0">
    <w:nsid w:val="700C5A84"/>
    <w:multiLevelType w:val="hybridMultilevel"/>
    <w:tmpl w:val="74C87EAE"/>
    <w:lvl w:ilvl="0" w:tplc="2DA0D094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7" w15:restartNumberingAfterBreak="0">
    <w:nsid w:val="70C61E75"/>
    <w:multiLevelType w:val="hybridMultilevel"/>
    <w:tmpl w:val="824E74C6"/>
    <w:lvl w:ilvl="0" w:tplc="52DC3D78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8" w15:restartNumberingAfterBreak="0">
    <w:nsid w:val="76A72C12"/>
    <w:multiLevelType w:val="hybridMultilevel"/>
    <w:tmpl w:val="C1CC4DD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7C063F6A"/>
    <w:multiLevelType w:val="hybridMultilevel"/>
    <w:tmpl w:val="FC14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7522C"/>
    <w:multiLevelType w:val="hybridMultilevel"/>
    <w:tmpl w:val="FBCA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17"/>
  </w:num>
  <w:num w:numId="7">
    <w:abstractNumId w:val="14"/>
  </w:num>
  <w:num w:numId="8">
    <w:abstractNumId w:val="16"/>
  </w:num>
  <w:num w:numId="9">
    <w:abstractNumId w:val="4"/>
  </w:num>
  <w:num w:numId="10">
    <w:abstractNumId w:val="8"/>
  </w:num>
  <w:num w:numId="11">
    <w:abstractNumId w:val="20"/>
  </w:num>
  <w:num w:numId="12">
    <w:abstractNumId w:val="13"/>
  </w:num>
  <w:num w:numId="13">
    <w:abstractNumId w:val="1"/>
  </w:num>
  <w:num w:numId="14">
    <w:abstractNumId w:val="18"/>
  </w:num>
  <w:num w:numId="15">
    <w:abstractNumId w:val="0"/>
  </w:num>
  <w:num w:numId="16">
    <w:abstractNumId w:val="12"/>
  </w:num>
  <w:num w:numId="17">
    <w:abstractNumId w:val="10"/>
  </w:num>
  <w:num w:numId="18">
    <w:abstractNumId w:val="3"/>
  </w:num>
  <w:num w:numId="19">
    <w:abstractNumId w:val="19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931"/>
    <w:rsid w:val="00000B16"/>
    <w:rsid w:val="00010627"/>
    <w:rsid w:val="00016A34"/>
    <w:rsid w:val="0002209A"/>
    <w:rsid w:val="00022E2F"/>
    <w:rsid w:val="000353A6"/>
    <w:rsid w:val="0003594C"/>
    <w:rsid w:val="0003712C"/>
    <w:rsid w:val="00044724"/>
    <w:rsid w:val="00050F79"/>
    <w:rsid w:val="000536C9"/>
    <w:rsid w:val="00055212"/>
    <w:rsid w:val="0005554D"/>
    <w:rsid w:val="00055EE5"/>
    <w:rsid w:val="00077ED7"/>
    <w:rsid w:val="000A16AF"/>
    <w:rsid w:val="000A58C7"/>
    <w:rsid w:val="000A6716"/>
    <w:rsid w:val="000A75E7"/>
    <w:rsid w:val="000B0C2C"/>
    <w:rsid w:val="000B465B"/>
    <w:rsid w:val="000B6611"/>
    <w:rsid w:val="000C754D"/>
    <w:rsid w:val="000D342A"/>
    <w:rsid w:val="000D366C"/>
    <w:rsid w:val="000D3EE4"/>
    <w:rsid w:val="000D7B0E"/>
    <w:rsid w:val="000D7F95"/>
    <w:rsid w:val="000E0456"/>
    <w:rsid w:val="000F4F79"/>
    <w:rsid w:val="000F77D2"/>
    <w:rsid w:val="001026AC"/>
    <w:rsid w:val="00113E30"/>
    <w:rsid w:val="0011675E"/>
    <w:rsid w:val="001250F0"/>
    <w:rsid w:val="00125981"/>
    <w:rsid w:val="00125AB1"/>
    <w:rsid w:val="00137846"/>
    <w:rsid w:val="00144434"/>
    <w:rsid w:val="00151601"/>
    <w:rsid w:val="00151C62"/>
    <w:rsid w:val="0015736E"/>
    <w:rsid w:val="00167931"/>
    <w:rsid w:val="00167A85"/>
    <w:rsid w:val="001746F7"/>
    <w:rsid w:val="00175830"/>
    <w:rsid w:val="00184BAC"/>
    <w:rsid w:val="001876FE"/>
    <w:rsid w:val="001926AD"/>
    <w:rsid w:val="00193E6F"/>
    <w:rsid w:val="0019433A"/>
    <w:rsid w:val="00195724"/>
    <w:rsid w:val="00196D94"/>
    <w:rsid w:val="001A0130"/>
    <w:rsid w:val="001A2C37"/>
    <w:rsid w:val="001B3336"/>
    <w:rsid w:val="001B356B"/>
    <w:rsid w:val="001B403A"/>
    <w:rsid w:val="001B7FA2"/>
    <w:rsid w:val="001C2031"/>
    <w:rsid w:val="001C50D2"/>
    <w:rsid w:val="001C5ADD"/>
    <w:rsid w:val="001D1CA7"/>
    <w:rsid w:val="001D5F6C"/>
    <w:rsid w:val="001E42AC"/>
    <w:rsid w:val="001F2AD9"/>
    <w:rsid w:val="001F3FA3"/>
    <w:rsid w:val="001F79E6"/>
    <w:rsid w:val="0020143F"/>
    <w:rsid w:val="00204436"/>
    <w:rsid w:val="002077EE"/>
    <w:rsid w:val="0021360E"/>
    <w:rsid w:val="00217980"/>
    <w:rsid w:val="00226EBC"/>
    <w:rsid w:val="0023229E"/>
    <w:rsid w:val="00236686"/>
    <w:rsid w:val="00236E19"/>
    <w:rsid w:val="00247A2D"/>
    <w:rsid w:val="002526D9"/>
    <w:rsid w:val="00255F76"/>
    <w:rsid w:val="00261CB8"/>
    <w:rsid w:val="00263207"/>
    <w:rsid w:val="002661F2"/>
    <w:rsid w:val="00271662"/>
    <w:rsid w:val="00271B70"/>
    <w:rsid w:val="0027404F"/>
    <w:rsid w:val="00281C56"/>
    <w:rsid w:val="00284544"/>
    <w:rsid w:val="00287B61"/>
    <w:rsid w:val="00293B83"/>
    <w:rsid w:val="002971F2"/>
    <w:rsid w:val="002B091C"/>
    <w:rsid w:val="002B6072"/>
    <w:rsid w:val="002C2CDD"/>
    <w:rsid w:val="002C3CBC"/>
    <w:rsid w:val="002D45C6"/>
    <w:rsid w:val="002D4E82"/>
    <w:rsid w:val="002D4F91"/>
    <w:rsid w:val="002E124F"/>
    <w:rsid w:val="002E6959"/>
    <w:rsid w:val="002F3AFA"/>
    <w:rsid w:val="002F6A4C"/>
    <w:rsid w:val="00300838"/>
    <w:rsid w:val="003024EB"/>
    <w:rsid w:val="0030601C"/>
    <w:rsid w:val="00310345"/>
    <w:rsid w:val="00310555"/>
    <w:rsid w:val="003116A6"/>
    <w:rsid w:val="00313E86"/>
    <w:rsid w:val="0032535A"/>
    <w:rsid w:val="00327BC5"/>
    <w:rsid w:val="00327C62"/>
    <w:rsid w:val="003378D4"/>
    <w:rsid w:val="00341DD3"/>
    <w:rsid w:val="003430D0"/>
    <w:rsid w:val="003461D5"/>
    <w:rsid w:val="00354680"/>
    <w:rsid w:val="003575BC"/>
    <w:rsid w:val="00364079"/>
    <w:rsid w:val="00366ADB"/>
    <w:rsid w:val="003719ED"/>
    <w:rsid w:val="00372582"/>
    <w:rsid w:val="003737FE"/>
    <w:rsid w:val="00375460"/>
    <w:rsid w:val="0038092E"/>
    <w:rsid w:val="003854DB"/>
    <w:rsid w:val="00386973"/>
    <w:rsid w:val="00387015"/>
    <w:rsid w:val="0038704D"/>
    <w:rsid w:val="0039049A"/>
    <w:rsid w:val="00392134"/>
    <w:rsid w:val="003A073F"/>
    <w:rsid w:val="003A0E6E"/>
    <w:rsid w:val="003A6474"/>
    <w:rsid w:val="003A6B0E"/>
    <w:rsid w:val="003D76CC"/>
    <w:rsid w:val="003E59E8"/>
    <w:rsid w:val="003F4560"/>
    <w:rsid w:val="003F4A54"/>
    <w:rsid w:val="003F68D1"/>
    <w:rsid w:val="0040185A"/>
    <w:rsid w:val="0040375A"/>
    <w:rsid w:val="004061FD"/>
    <w:rsid w:val="004077FB"/>
    <w:rsid w:val="0041568D"/>
    <w:rsid w:val="0041776B"/>
    <w:rsid w:val="00420CBF"/>
    <w:rsid w:val="00424DD9"/>
    <w:rsid w:val="00425E3C"/>
    <w:rsid w:val="004315FE"/>
    <w:rsid w:val="00434703"/>
    <w:rsid w:val="00436FF8"/>
    <w:rsid w:val="00443F85"/>
    <w:rsid w:val="00444FC8"/>
    <w:rsid w:val="00450A63"/>
    <w:rsid w:val="00454F43"/>
    <w:rsid w:val="00461882"/>
    <w:rsid w:val="00464709"/>
    <w:rsid w:val="00465611"/>
    <w:rsid w:val="00465C37"/>
    <w:rsid w:val="004672C8"/>
    <w:rsid w:val="004717C5"/>
    <w:rsid w:val="0047301E"/>
    <w:rsid w:val="00497A00"/>
    <w:rsid w:val="004B015B"/>
    <w:rsid w:val="004B04AF"/>
    <w:rsid w:val="004C117B"/>
    <w:rsid w:val="004D105F"/>
    <w:rsid w:val="004D23B4"/>
    <w:rsid w:val="004D37EC"/>
    <w:rsid w:val="004D4065"/>
    <w:rsid w:val="004D5A48"/>
    <w:rsid w:val="004D7F4E"/>
    <w:rsid w:val="004E467B"/>
    <w:rsid w:val="004E525E"/>
    <w:rsid w:val="004F13C0"/>
    <w:rsid w:val="004F1D6E"/>
    <w:rsid w:val="00510616"/>
    <w:rsid w:val="00512369"/>
    <w:rsid w:val="0051574E"/>
    <w:rsid w:val="00516C24"/>
    <w:rsid w:val="0052615A"/>
    <w:rsid w:val="005313A9"/>
    <w:rsid w:val="00532CA9"/>
    <w:rsid w:val="00543DB7"/>
    <w:rsid w:val="0054674C"/>
    <w:rsid w:val="00546ADC"/>
    <w:rsid w:val="00553D51"/>
    <w:rsid w:val="005570EC"/>
    <w:rsid w:val="00562FC8"/>
    <w:rsid w:val="00575ACA"/>
    <w:rsid w:val="00577424"/>
    <w:rsid w:val="005819BA"/>
    <w:rsid w:val="00584FB1"/>
    <w:rsid w:val="00587807"/>
    <w:rsid w:val="005A0AFB"/>
    <w:rsid w:val="005A530F"/>
    <w:rsid w:val="005B0DE6"/>
    <w:rsid w:val="005B58D4"/>
    <w:rsid w:val="005B5C92"/>
    <w:rsid w:val="005B6111"/>
    <w:rsid w:val="005C254C"/>
    <w:rsid w:val="005D4087"/>
    <w:rsid w:val="005E2D45"/>
    <w:rsid w:val="005E3452"/>
    <w:rsid w:val="0060241F"/>
    <w:rsid w:val="00603A20"/>
    <w:rsid w:val="00604E31"/>
    <w:rsid w:val="006211DB"/>
    <w:rsid w:val="00623113"/>
    <w:rsid w:val="0063100B"/>
    <w:rsid w:val="0063494A"/>
    <w:rsid w:val="006373BC"/>
    <w:rsid w:val="00641630"/>
    <w:rsid w:val="006434E7"/>
    <w:rsid w:val="00645A6F"/>
    <w:rsid w:val="00651BDA"/>
    <w:rsid w:val="006541B4"/>
    <w:rsid w:val="00654206"/>
    <w:rsid w:val="00661D5B"/>
    <w:rsid w:val="00662555"/>
    <w:rsid w:val="006631FF"/>
    <w:rsid w:val="006658C4"/>
    <w:rsid w:val="00670C41"/>
    <w:rsid w:val="00670DF0"/>
    <w:rsid w:val="00675169"/>
    <w:rsid w:val="00684488"/>
    <w:rsid w:val="006966CE"/>
    <w:rsid w:val="00697C98"/>
    <w:rsid w:val="006A24B2"/>
    <w:rsid w:val="006A3CE7"/>
    <w:rsid w:val="006A4389"/>
    <w:rsid w:val="006A670C"/>
    <w:rsid w:val="006B3849"/>
    <w:rsid w:val="006B541D"/>
    <w:rsid w:val="006C0D42"/>
    <w:rsid w:val="006C4C50"/>
    <w:rsid w:val="006D1988"/>
    <w:rsid w:val="006D205C"/>
    <w:rsid w:val="006D27B7"/>
    <w:rsid w:val="006D2F60"/>
    <w:rsid w:val="006D533C"/>
    <w:rsid w:val="006E0C5D"/>
    <w:rsid w:val="006E1DC7"/>
    <w:rsid w:val="006E245A"/>
    <w:rsid w:val="006E6EB9"/>
    <w:rsid w:val="00702B29"/>
    <w:rsid w:val="00713050"/>
    <w:rsid w:val="00714FDE"/>
    <w:rsid w:val="0071724F"/>
    <w:rsid w:val="007217C2"/>
    <w:rsid w:val="00725C37"/>
    <w:rsid w:val="00743CD0"/>
    <w:rsid w:val="00744196"/>
    <w:rsid w:val="00746F7F"/>
    <w:rsid w:val="00751D6A"/>
    <w:rsid w:val="007623E5"/>
    <w:rsid w:val="00771C1A"/>
    <w:rsid w:val="00785983"/>
    <w:rsid w:val="0079138D"/>
    <w:rsid w:val="00793963"/>
    <w:rsid w:val="00796266"/>
    <w:rsid w:val="007A147B"/>
    <w:rsid w:val="007A3444"/>
    <w:rsid w:val="007B35D8"/>
    <w:rsid w:val="007B3850"/>
    <w:rsid w:val="007B53B7"/>
    <w:rsid w:val="007B6160"/>
    <w:rsid w:val="007C16C5"/>
    <w:rsid w:val="007C7C1A"/>
    <w:rsid w:val="007D1092"/>
    <w:rsid w:val="007D42C2"/>
    <w:rsid w:val="007D43B8"/>
    <w:rsid w:val="007E21FB"/>
    <w:rsid w:val="007F0D7B"/>
    <w:rsid w:val="0080264B"/>
    <w:rsid w:val="00805907"/>
    <w:rsid w:val="00811117"/>
    <w:rsid w:val="00815414"/>
    <w:rsid w:val="00826880"/>
    <w:rsid w:val="00830452"/>
    <w:rsid w:val="00831AB6"/>
    <w:rsid w:val="008322FC"/>
    <w:rsid w:val="00836483"/>
    <w:rsid w:val="00843166"/>
    <w:rsid w:val="00843F1F"/>
    <w:rsid w:val="00850D2A"/>
    <w:rsid w:val="00854263"/>
    <w:rsid w:val="0085710B"/>
    <w:rsid w:val="00864D4A"/>
    <w:rsid w:val="00867B3D"/>
    <w:rsid w:val="008705AE"/>
    <w:rsid w:val="00871ED3"/>
    <w:rsid w:val="0087392D"/>
    <w:rsid w:val="008856D4"/>
    <w:rsid w:val="00886AE0"/>
    <w:rsid w:val="008920D8"/>
    <w:rsid w:val="0089509A"/>
    <w:rsid w:val="008979E8"/>
    <w:rsid w:val="008A1264"/>
    <w:rsid w:val="008A1907"/>
    <w:rsid w:val="008A6CDA"/>
    <w:rsid w:val="008A77C7"/>
    <w:rsid w:val="008B207D"/>
    <w:rsid w:val="008B4672"/>
    <w:rsid w:val="008C1044"/>
    <w:rsid w:val="008C44E9"/>
    <w:rsid w:val="008C76DF"/>
    <w:rsid w:val="008D448C"/>
    <w:rsid w:val="008D6CAD"/>
    <w:rsid w:val="008E1A8E"/>
    <w:rsid w:val="008E4EEA"/>
    <w:rsid w:val="008F0D48"/>
    <w:rsid w:val="008F146B"/>
    <w:rsid w:val="008F3C1C"/>
    <w:rsid w:val="008F672B"/>
    <w:rsid w:val="008F772B"/>
    <w:rsid w:val="00915D19"/>
    <w:rsid w:val="00916E79"/>
    <w:rsid w:val="009178D3"/>
    <w:rsid w:val="0092378B"/>
    <w:rsid w:val="00924DDB"/>
    <w:rsid w:val="00925B56"/>
    <w:rsid w:val="00927D15"/>
    <w:rsid w:val="009373BB"/>
    <w:rsid w:val="00940BB7"/>
    <w:rsid w:val="00942F9D"/>
    <w:rsid w:val="009471A7"/>
    <w:rsid w:val="00951598"/>
    <w:rsid w:val="00953B9E"/>
    <w:rsid w:val="009540FE"/>
    <w:rsid w:val="0095648F"/>
    <w:rsid w:val="00962AF2"/>
    <w:rsid w:val="00967B41"/>
    <w:rsid w:val="00974512"/>
    <w:rsid w:val="00976BCE"/>
    <w:rsid w:val="0098368F"/>
    <w:rsid w:val="00994572"/>
    <w:rsid w:val="009A59FC"/>
    <w:rsid w:val="009C0F3B"/>
    <w:rsid w:val="009C1533"/>
    <w:rsid w:val="009D2FF3"/>
    <w:rsid w:val="009D45DE"/>
    <w:rsid w:val="009D61EE"/>
    <w:rsid w:val="009D6855"/>
    <w:rsid w:val="009D6AA1"/>
    <w:rsid w:val="009E4B07"/>
    <w:rsid w:val="009E79FC"/>
    <w:rsid w:val="009F04DF"/>
    <w:rsid w:val="009F5674"/>
    <w:rsid w:val="009F75B3"/>
    <w:rsid w:val="00A059CF"/>
    <w:rsid w:val="00A05CC8"/>
    <w:rsid w:val="00A32E1F"/>
    <w:rsid w:val="00A3670A"/>
    <w:rsid w:val="00A42540"/>
    <w:rsid w:val="00A50363"/>
    <w:rsid w:val="00A544F8"/>
    <w:rsid w:val="00A71CDD"/>
    <w:rsid w:val="00A723C7"/>
    <w:rsid w:val="00A815AE"/>
    <w:rsid w:val="00A85F20"/>
    <w:rsid w:val="00A9697C"/>
    <w:rsid w:val="00AC00ED"/>
    <w:rsid w:val="00AC4B9A"/>
    <w:rsid w:val="00AC6627"/>
    <w:rsid w:val="00AC6847"/>
    <w:rsid w:val="00AD22CE"/>
    <w:rsid w:val="00AD379D"/>
    <w:rsid w:val="00AE5616"/>
    <w:rsid w:val="00B0164D"/>
    <w:rsid w:val="00B02391"/>
    <w:rsid w:val="00B07B3A"/>
    <w:rsid w:val="00B13C1E"/>
    <w:rsid w:val="00B146E3"/>
    <w:rsid w:val="00B1594F"/>
    <w:rsid w:val="00B2351D"/>
    <w:rsid w:val="00B23E9D"/>
    <w:rsid w:val="00B303C1"/>
    <w:rsid w:val="00B52011"/>
    <w:rsid w:val="00B5302D"/>
    <w:rsid w:val="00B537B9"/>
    <w:rsid w:val="00B54180"/>
    <w:rsid w:val="00B54BB4"/>
    <w:rsid w:val="00B56C4E"/>
    <w:rsid w:val="00B56E1F"/>
    <w:rsid w:val="00B60A88"/>
    <w:rsid w:val="00B64A42"/>
    <w:rsid w:val="00B66BFE"/>
    <w:rsid w:val="00B70C9A"/>
    <w:rsid w:val="00B75CBF"/>
    <w:rsid w:val="00B80984"/>
    <w:rsid w:val="00BA3E67"/>
    <w:rsid w:val="00BB061C"/>
    <w:rsid w:val="00BC401E"/>
    <w:rsid w:val="00BD396A"/>
    <w:rsid w:val="00C05502"/>
    <w:rsid w:val="00C0578B"/>
    <w:rsid w:val="00C143F6"/>
    <w:rsid w:val="00C16B66"/>
    <w:rsid w:val="00C2098A"/>
    <w:rsid w:val="00C221AD"/>
    <w:rsid w:val="00C223B1"/>
    <w:rsid w:val="00C3254D"/>
    <w:rsid w:val="00C34ED4"/>
    <w:rsid w:val="00C44C73"/>
    <w:rsid w:val="00C45285"/>
    <w:rsid w:val="00C476DC"/>
    <w:rsid w:val="00C576AE"/>
    <w:rsid w:val="00C57D37"/>
    <w:rsid w:val="00C61694"/>
    <w:rsid w:val="00C6411C"/>
    <w:rsid w:val="00C73557"/>
    <w:rsid w:val="00C73B57"/>
    <w:rsid w:val="00C76089"/>
    <w:rsid w:val="00C76DCC"/>
    <w:rsid w:val="00C7741E"/>
    <w:rsid w:val="00C8244B"/>
    <w:rsid w:val="00C9638F"/>
    <w:rsid w:val="00CA0CB6"/>
    <w:rsid w:val="00CA1619"/>
    <w:rsid w:val="00CA3DF1"/>
    <w:rsid w:val="00CA4581"/>
    <w:rsid w:val="00CD106B"/>
    <w:rsid w:val="00CD2807"/>
    <w:rsid w:val="00CD313E"/>
    <w:rsid w:val="00CD326E"/>
    <w:rsid w:val="00CD5013"/>
    <w:rsid w:val="00CE12FA"/>
    <w:rsid w:val="00CE18D5"/>
    <w:rsid w:val="00CE6654"/>
    <w:rsid w:val="00CF4B86"/>
    <w:rsid w:val="00D017FA"/>
    <w:rsid w:val="00D05C85"/>
    <w:rsid w:val="00D1327D"/>
    <w:rsid w:val="00D14533"/>
    <w:rsid w:val="00D161F3"/>
    <w:rsid w:val="00D17BFB"/>
    <w:rsid w:val="00D230E6"/>
    <w:rsid w:val="00D30746"/>
    <w:rsid w:val="00D351E6"/>
    <w:rsid w:val="00D46F49"/>
    <w:rsid w:val="00D525FC"/>
    <w:rsid w:val="00D57CF0"/>
    <w:rsid w:val="00D64648"/>
    <w:rsid w:val="00D65E95"/>
    <w:rsid w:val="00D71148"/>
    <w:rsid w:val="00D71C93"/>
    <w:rsid w:val="00D76A4A"/>
    <w:rsid w:val="00D81565"/>
    <w:rsid w:val="00D84E88"/>
    <w:rsid w:val="00D85A5F"/>
    <w:rsid w:val="00D87154"/>
    <w:rsid w:val="00D9078E"/>
    <w:rsid w:val="00D946F8"/>
    <w:rsid w:val="00DA5360"/>
    <w:rsid w:val="00DC0BBF"/>
    <w:rsid w:val="00DC42BD"/>
    <w:rsid w:val="00DC7F81"/>
    <w:rsid w:val="00DD28D4"/>
    <w:rsid w:val="00DE0E37"/>
    <w:rsid w:val="00DE169B"/>
    <w:rsid w:val="00DE69D9"/>
    <w:rsid w:val="00DE758D"/>
    <w:rsid w:val="00DF2AA2"/>
    <w:rsid w:val="00DF3C4A"/>
    <w:rsid w:val="00E02DB8"/>
    <w:rsid w:val="00E05DA5"/>
    <w:rsid w:val="00E174A9"/>
    <w:rsid w:val="00E21847"/>
    <w:rsid w:val="00E22E87"/>
    <w:rsid w:val="00E23BC1"/>
    <w:rsid w:val="00E274F0"/>
    <w:rsid w:val="00E30DFA"/>
    <w:rsid w:val="00E35433"/>
    <w:rsid w:val="00E417A7"/>
    <w:rsid w:val="00E448DA"/>
    <w:rsid w:val="00E53C25"/>
    <w:rsid w:val="00E6110A"/>
    <w:rsid w:val="00E612A6"/>
    <w:rsid w:val="00E63F5F"/>
    <w:rsid w:val="00E83F33"/>
    <w:rsid w:val="00E84919"/>
    <w:rsid w:val="00E96C92"/>
    <w:rsid w:val="00E97CE4"/>
    <w:rsid w:val="00EB01FE"/>
    <w:rsid w:val="00EB21C9"/>
    <w:rsid w:val="00EB41E1"/>
    <w:rsid w:val="00EC1B9C"/>
    <w:rsid w:val="00EC7F36"/>
    <w:rsid w:val="00ED6466"/>
    <w:rsid w:val="00EE2132"/>
    <w:rsid w:val="00EE7AF8"/>
    <w:rsid w:val="00EF434B"/>
    <w:rsid w:val="00EF43F5"/>
    <w:rsid w:val="00F02795"/>
    <w:rsid w:val="00F046B0"/>
    <w:rsid w:val="00F075E8"/>
    <w:rsid w:val="00F1040E"/>
    <w:rsid w:val="00F1092E"/>
    <w:rsid w:val="00F207C0"/>
    <w:rsid w:val="00F20AE5"/>
    <w:rsid w:val="00F26B15"/>
    <w:rsid w:val="00F27D23"/>
    <w:rsid w:val="00F30A68"/>
    <w:rsid w:val="00F328B4"/>
    <w:rsid w:val="00F40AB0"/>
    <w:rsid w:val="00F41B04"/>
    <w:rsid w:val="00F52F5B"/>
    <w:rsid w:val="00F645C7"/>
    <w:rsid w:val="00F65F16"/>
    <w:rsid w:val="00F76C70"/>
    <w:rsid w:val="00F87ECA"/>
    <w:rsid w:val="00F9000F"/>
    <w:rsid w:val="00F91B66"/>
    <w:rsid w:val="00FC26C5"/>
    <w:rsid w:val="00FC44F4"/>
    <w:rsid w:val="00FD7BCC"/>
    <w:rsid w:val="00FE0209"/>
    <w:rsid w:val="00FE0B30"/>
    <w:rsid w:val="00FE20D6"/>
    <w:rsid w:val="00FF4243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A1D83"/>
  <w15:chartTrackingRefBased/>
  <w15:docId w15:val="{A34F9EBD-C0EE-478B-803E-6AB05A7C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E5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94B6D2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4B6D2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character" w:customStyle="1" w:styleId="apple-converted-space">
    <w:name w:val="apple-converted-space"/>
    <w:basedOn w:val="DefaultParagraphFont"/>
    <w:rsid w:val="008E1A8E"/>
  </w:style>
  <w:style w:type="paragraph" w:styleId="ListParagraph">
    <w:name w:val="List Paragraph"/>
    <w:basedOn w:val="Normal"/>
    <w:uiPriority w:val="34"/>
    <w:qFormat/>
    <w:rsid w:val="00B80984"/>
    <w:pPr>
      <w:spacing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  <w:ind w:left="1053" w:hanging="360"/>
    </w:pPr>
    <w:rPr>
      <w:rFonts w:ascii="Times New Roman" w:eastAsiaTheme="minorEastAsia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0627"/>
    <w:rPr>
      <w:rFonts w:ascii="Times New Roman" w:eastAsiaTheme="minorEastAsia" w:hAnsi="Times New Roman" w:cs="Times New Roman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7C6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C62"/>
  </w:style>
  <w:style w:type="character" w:styleId="FootnoteReference">
    <w:name w:val="footnote reference"/>
    <w:basedOn w:val="DefaultParagraphFont"/>
    <w:uiPriority w:val="99"/>
    <w:semiHidden/>
    <w:unhideWhenUsed/>
    <w:rsid w:val="00327C6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A77C7"/>
    <w:pPr>
      <w:spacing w:after="200" w:line="240" w:lineRule="auto"/>
    </w:pPr>
    <w:rPr>
      <w:i/>
      <w:iCs/>
      <w:color w:val="775F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ein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B9D8AA9BB542AF9EC330BB01E5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30EA6-B41D-4823-93BD-4D78F159A919}"/>
      </w:docPartPr>
      <w:docPartBody>
        <w:p w:rsidR="001F2102" w:rsidRDefault="00771442" w:rsidP="00771442">
          <w:pPr>
            <w:pStyle w:val="D7B9D8AA9BB542AF9EC330BB01E5AC2F"/>
          </w:pPr>
          <w:r>
            <w:t>Your Name</w:t>
          </w:r>
        </w:p>
      </w:docPartBody>
    </w:docPart>
    <w:docPart>
      <w:docPartPr>
        <w:name w:val="57F14BC896454F41BD4AB631B480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16D9-7C8D-48A3-ACFA-11E89CF23D82}"/>
      </w:docPartPr>
      <w:docPartBody>
        <w:p w:rsidR="00E43927" w:rsidRDefault="001F2102" w:rsidP="001F2102">
          <w:pPr>
            <w:pStyle w:val="57F14BC896454F41BD4AB631B480603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42"/>
    <w:rsid w:val="000160D7"/>
    <w:rsid w:val="00163C6A"/>
    <w:rsid w:val="00196D2D"/>
    <w:rsid w:val="001B1F2B"/>
    <w:rsid w:val="001C22EA"/>
    <w:rsid w:val="001F2102"/>
    <w:rsid w:val="002F32D3"/>
    <w:rsid w:val="003C3AD9"/>
    <w:rsid w:val="003F2802"/>
    <w:rsid w:val="004B0BFD"/>
    <w:rsid w:val="0065008F"/>
    <w:rsid w:val="00752190"/>
    <w:rsid w:val="00771442"/>
    <w:rsid w:val="008E6B4F"/>
    <w:rsid w:val="00964F5E"/>
    <w:rsid w:val="00975E7B"/>
    <w:rsid w:val="00A85535"/>
    <w:rsid w:val="00BB20B5"/>
    <w:rsid w:val="00BC469E"/>
    <w:rsid w:val="00BE491F"/>
    <w:rsid w:val="00CF63DC"/>
    <w:rsid w:val="00D74F35"/>
    <w:rsid w:val="00D9607C"/>
    <w:rsid w:val="00E43927"/>
    <w:rsid w:val="00E57FFE"/>
    <w:rsid w:val="00E667CD"/>
    <w:rsid w:val="00F56C28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B9D8AA9BB542AF9EC330BB01E5AC2F">
    <w:name w:val="D7B9D8AA9BB542AF9EC330BB01E5AC2F"/>
    <w:rsid w:val="00771442"/>
  </w:style>
  <w:style w:type="paragraph" w:customStyle="1" w:styleId="57F14BC896454F41BD4AB631B480603B">
    <w:name w:val="57F14BC896454F41BD4AB631B480603B"/>
    <w:rsid w:val="001F2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5975A-F6E9-4DC9-90D8-31A7208E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</Template>
  <TotalTime>12250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تمرین سری دوم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تمرین درس ارتباطات بی‌سیم و سیار (مبحث پروتکل OSPF – الف)
نام و نام خانوادگی:</dc:creator>
  <cp:keywords/>
  <dc:description/>
  <cp:lastModifiedBy>sh n</cp:lastModifiedBy>
  <cp:revision>126</cp:revision>
  <cp:lastPrinted>2021-03-27T13:03:00Z</cp:lastPrinted>
  <dcterms:created xsi:type="dcterms:W3CDTF">2016-08-20T12:26:00Z</dcterms:created>
  <dcterms:modified xsi:type="dcterms:W3CDTF">2021-03-27T13:03:00Z</dcterms:modified>
</cp:coreProperties>
</file>