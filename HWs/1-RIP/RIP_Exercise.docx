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6E6" w14:textId="17A33F0B" w:rsidR="00010627" w:rsidRPr="00E21847" w:rsidRDefault="00010627" w:rsidP="004315FE">
      <w:pPr>
        <w:pStyle w:val="NoSpacing"/>
        <w:tabs>
          <w:tab w:val="right" w:pos="10602"/>
        </w:tabs>
        <w:bidi/>
        <w:spacing w:before="200"/>
        <w:ind w:left="54" w:hanging="90"/>
        <w:rPr>
          <w:rFonts w:cs="B Nazanin"/>
          <w:b/>
          <w:bCs/>
          <w:noProof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28099" wp14:editId="293A3D1A">
                <wp:simplePos x="0" y="0"/>
                <wp:positionH relativeFrom="margin">
                  <wp:posOffset>-1726</wp:posOffset>
                </wp:positionH>
                <wp:positionV relativeFrom="paragraph">
                  <wp:posOffset>370025</wp:posOffset>
                </wp:positionV>
                <wp:extent cx="6478437" cy="45719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843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A0A8" id="Rectangle 13" o:spid="_x0000_s1026" style="position:absolute;margin-left:-.15pt;margin-top:29.15pt;width:510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" fillcolor="#94b6d2 [3204]" strokecolor="#345c7d [1604]" strokeweight="1pt">
                <w10:wrap anchorx="margin"/>
              </v:rect>
            </w:pict>
          </mc:Fallback>
        </mc:AlternateContent>
      </w:r>
      <w:r w:rsidR="004315FE">
        <w:rPr>
          <w:rFonts w:cs="B Nazanin" w:hint="cs"/>
          <w:b/>
          <w:bCs/>
          <w:noProof/>
          <w:sz w:val="28"/>
          <w:szCs w:val="28"/>
          <w:rtl/>
        </w:rPr>
        <w:t>آنالیز فریم</w:t>
      </w:r>
    </w:p>
    <w:p w14:paraId="46544B94" w14:textId="77777777" w:rsidR="0085300F" w:rsidRPr="0085300F" w:rsidRDefault="0085300F" w:rsidP="00F075E8">
      <w:pPr>
        <w:bidi/>
        <w:spacing w:after="100" w:afterAutospacing="1" w:line="360" w:lineRule="auto"/>
        <w:rPr>
          <w:rFonts w:cs="B Nazanin"/>
          <w:sz w:val="2"/>
          <w:szCs w:val="2"/>
          <w:lang w:bidi="fa-IR"/>
        </w:rPr>
      </w:pPr>
    </w:p>
    <w:p w14:paraId="791F0B5A" w14:textId="15DC7A80" w:rsidR="00010627" w:rsidRPr="004315FE" w:rsidRDefault="004315FE" w:rsidP="0085300F">
      <w:pPr>
        <w:bidi/>
        <w:spacing w:after="100" w:afterAutospacing="1" w:line="36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زیر، اطلاعات یک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فریم که </w:t>
      </w:r>
      <w:r>
        <w:rPr>
          <w:rFonts w:cs="B Nazanin" w:hint="cs"/>
          <w:sz w:val="24"/>
          <w:szCs w:val="24"/>
          <w:rtl/>
          <w:lang w:bidi="fa-IR"/>
        </w:rPr>
        <w:t xml:space="preserve">اخیرا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از شبکه گرفته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‌شده است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315FE">
        <w:rPr>
          <w:rFonts w:cs="B Nazanin" w:hint="cs"/>
          <w:sz w:val="24"/>
          <w:szCs w:val="24"/>
          <w:rtl/>
          <w:lang w:bidi="fa-IR"/>
        </w:rPr>
        <w:t>در مبنای 16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نمایش داده شده است.</w:t>
      </w:r>
    </w:p>
    <w:p w14:paraId="37036592" w14:textId="1AF4BA29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before="79"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05 5d 47 f7 e8 00 04 e2 7c 6b 94 08 00 45 00</w:t>
      </w:r>
      <w:proofErr w:type="gramStart"/>
      <w:r w:rsidRPr="00DE169B">
        <w:rPr>
          <w:rFonts w:ascii="Courier New" w:hAnsi="Courier New" w:cs="Courier New"/>
          <w:spacing w:val="-1"/>
        </w:rPr>
        <w:tab/>
        <w:t>..</w:t>
      </w:r>
      <w:proofErr w:type="gramEnd"/>
      <w:r w:rsidRPr="00DE169B">
        <w:rPr>
          <w:rFonts w:ascii="Courier New" w:hAnsi="Courier New" w:cs="Courier New"/>
          <w:spacing w:val="-1"/>
        </w:rPr>
        <w:t>]G.....|k...E.</w:t>
      </w:r>
    </w:p>
    <w:p w14:paraId="185C5ED8" w14:textId="39ED6028" w:rsidR="00010627" w:rsidRPr="00DE169B" w:rsidRDefault="00010627" w:rsidP="004E467B">
      <w:pPr>
        <w:pStyle w:val="BodyText"/>
        <w:kinsoku w:val="0"/>
        <w:overflowPunct w:val="0"/>
        <w:spacing w:before="7" w:line="360" w:lineRule="auto"/>
        <w:ind w:left="0" w:firstLine="0"/>
        <w:rPr>
          <w:rFonts w:ascii="Courier New" w:hAnsi="Courier New" w:cs="Courier New"/>
          <w:sz w:val="17"/>
          <w:szCs w:val="17"/>
        </w:rPr>
      </w:pPr>
    </w:p>
    <w:p w14:paraId="2AAF3EEA" w14:textId="3EB4C3E3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38 00 00 00 00 fa 01 59 e9 c3 42 e0 8c c0 a8</w:t>
      </w:r>
      <w:r w:rsidRPr="00DE169B">
        <w:rPr>
          <w:rFonts w:ascii="Courier New" w:hAnsi="Courier New" w:cs="Courier New"/>
          <w:spacing w:val="-1"/>
        </w:rPr>
        <w:tab/>
        <w:t>.8......</w:t>
      </w:r>
      <w:proofErr w:type="gramStart"/>
      <w:r w:rsidRPr="00DE169B">
        <w:rPr>
          <w:rFonts w:ascii="Courier New" w:hAnsi="Courier New" w:cs="Courier New"/>
          <w:spacing w:val="-1"/>
        </w:rPr>
        <w:t>Y..B.</w:t>
      </w:r>
      <w:proofErr w:type="gramEnd"/>
      <w:r w:rsidRPr="00DE169B">
        <w:rPr>
          <w:rFonts w:ascii="Courier New" w:hAnsi="Courier New" w:cs="Courier New"/>
          <w:spacing w:val="-1"/>
        </w:rPr>
        <w:t>...</w:t>
      </w:r>
    </w:p>
    <w:p w14:paraId="200D6490" w14:textId="16740DB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CD79BB7" w14:textId="1C3E3A70" w:rsidR="00010627" w:rsidRPr="00DE169B" w:rsidRDefault="00010627" w:rsidP="00F075E8">
      <w:pPr>
        <w:pStyle w:val="BodyText"/>
        <w:tabs>
          <w:tab w:val="left" w:pos="6933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02 64 03 0d fc f2 00</w:t>
      </w:r>
      <w:r w:rsidRPr="00DE169B">
        <w:rPr>
          <w:rFonts w:ascii="Courier New" w:hAnsi="Courier New" w:cs="Courier New"/>
        </w:rPr>
        <w:t xml:space="preserve"> </w:t>
      </w:r>
      <w:r w:rsidRPr="00DE169B">
        <w:rPr>
          <w:rFonts w:ascii="Courier New" w:hAnsi="Courier New" w:cs="Courier New"/>
          <w:spacing w:val="-1"/>
        </w:rPr>
        <w:t>00 00 00 45 00 00 5c 2b 1d</w:t>
      </w:r>
      <w:proofErr w:type="gramStart"/>
      <w:r w:rsidRPr="00DE169B">
        <w:rPr>
          <w:rFonts w:ascii="Courier New" w:hAnsi="Courier New" w:cs="Courier New"/>
          <w:spacing w:val="-1"/>
        </w:rPr>
        <w:tab/>
        <w:t>.d.</w:t>
      </w:r>
      <w:proofErr w:type="gramEnd"/>
      <w:r w:rsidRPr="00DE169B">
        <w:rPr>
          <w:rFonts w:ascii="Courier New" w:hAnsi="Courier New" w:cs="Courier New"/>
          <w:spacing w:val="-1"/>
        </w:rPr>
        <w:t>.......E..\+.</w:t>
      </w:r>
    </w:p>
    <w:p w14:paraId="367D862F" w14:textId="19E13248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08919697" w14:textId="7C6DF58D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>00 00 02 01 55 56 c0 a8 02 64 d5 c7 9f 5a 08 00</w:t>
      </w:r>
      <w:r w:rsidRPr="00DE169B">
        <w:rPr>
          <w:rFonts w:ascii="Courier New" w:hAnsi="Courier New" w:cs="Courier New"/>
          <w:spacing w:val="-1"/>
        </w:rPr>
        <w:tab/>
        <w:t>....UV...d.</w:t>
      </w:r>
      <w:proofErr w:type="gramStart"/>
      <w:r w:rsidRPr="00DE169B">
        <w:rPr>
          <w:rFonts w:ascii="Courier New" w:hAnsi="Courier New" w:cs="Courier New"/>
          <w:spacing w:val="-1"/>
        </w:rPr>
        <w:t>..Z..</w:t>
      </w:r>
      <w:proofErr w:type="gramEnd"/>
    </w:p>
    <w:p w14:paraId="544AC657" w14:textId="55DF3D6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53A7ED3E" w14:textId="44DD3D31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 xml:space="preserve">79 ff 02 00 7c 00 d1 52 </w:t>
      </w:r>
      <w:proofErr w:type="spellStart"/>
      <w:r w:rsidRPr="00DE169B">
        <w:rPr>
          <w:rFonts w:ascii="Courier New" w:hAnsi="Courier New" w:cs="Courier New"/>
          <w:spacing w:val="-1"/>
        </w:rPr>
        <w:t>fd</w:t>
      </w:r>
      <w:proofErr w:type="spellEnd"/>
      <w:r w:rsidRPr="00DE169B">
        <w:rPr>
          <w:rFonts w:ascii="Courier New" w:hAnsi="Courier New" w:cs="Courier New"/>
          <w:spacing w:val="-1"/>
        </w:rPr>
        <w:t xml:space="preserve"> 19</w:t>
      </w:r>
      <w:r>
        <w:rPr>
          <w:rFonts w:ascii="Courier New" w:hAnsi="Courier New" w:cs="Courier New"/>
          <w:spacing w:val="-1"/>
        </w:rPr>
        <w:t xml:space="preserve"> 00 00 00 00 00 00</w:t>
      </w:r>
      <w:r>
        <w:rPr>
          <w:rFonts w:ascii="Courier New" w:hAnsi="Courier New" w:cs="Courier New"/>
          <w:spacing w:val="-1"/>
        </w:rPr>
        <w:tab/>
        <w:t>y.</w:t>
      </w:r>
      <w:proofErr w:type="gramStart"/>
      <w:r>
        <w:rPr>
          <w:rFonts w:ascii="Courier New" w:hAnsi="Courier New" w:cs="Courier New"/>
          <w:spacing w:val="-1"/>
        </w:rPr>
        <w:t>..|..</w:t>
      </w:r>
      <w:proofErr w:type="gramEnd"/>
      <w:r>
        <w:rPr>
          <w:rFonts w:ascii="Courier New" w:hAnsi="Courier New" w:cs="Courier New"/>
          <w:spacing w:val="-1"/>
        </w:rPr>
        <w:t>R........</w:t>
      </w:r>
    </w:p>
    <w:p w14:paraId="6C45441B" w14:textId="6CC8F967" w:rsidR="00010627" w:rsidRDefault="00010627" w:rsidP="00F075E8">
      <w:pPr>
        <w:pStyle w:val="BodyText"/>
        <w:kinsoku w:val="0"/>
        <w:overflowPunct w:val="0"/>
        <w:spacing w:before="9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8529ED2" w14:textId="2C40D8C2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00 00 ff 03 00 00 00 00 ff 03 00 00 00 00 ff 03</w:t>
      </w:r>
      <w:r>
        <w:rPr>
          <w:rFonts w:ascii="Courier New" w:hAnsi="Courier New" w:cs="Courier New"/>
          <w:spacing w:val="-1"/>
        </w:rPr>
        <w:tab/>
        <w:t>................</w:t>
      </w:r>
    </w:p>
    <w:p w14:paraId="54A39E0D" w14:textId="59BD0AC0" w:rsidR="00010627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23F348AB" w14:textId="2D5868BE" w:rsidR="00010627" w:rsidRDefault="000A75E7" w:rsidP="0087392D">
      <w:pPr>
        <w:pStyle w:val="BodyText"/>
        <w:kinsoku w:val="0"/>
        <w:overflowPunct w:val="0"/>
        <w:spacing w:line="360" w:lineRule="auto"/>
        <w:ind w:left="633" w:hanging="547"/>
        <w:rPr>
          <w:rFonts w:ascii="Courier New" w:hAnsi="Courier New" w:cs="Courier New"/>
          <w:spacing w:val="-1"/>
          <w:rtl/>
        </w:rPr>
      </w:pPr>
      <w:r>
        <w:rPr>
          <w:rFonts w:ascii="Courier New" w:hAnsi="Courier New" w:cs="Courier New" w:hint="cs"/>
          <w:spacing w:val="-1"/>
          <w:rtl/>
        </w:rPr>
        <w:t xml:space="preserve">    </w:t>
      </w:r>
      <w:r w:rsidR="00010627">
        <w:rPr>
          <w:rFonts w:ascii="Courier New" w:hAnsi="Courier New" w:cs="Courier New"/>
          <w:spacing w:val="-1"/>
        </w:rPr>
        <w:t>00 00 00 00</w:t>
      </w:r>
    </w:p>
    <w:p w14:paraId="29DE879C" w14:textId="0843737A" w:rsidR="00A544F8" w:rsidRPr="00805907" w:rsidRDefault="000A75E7" w:rsidP="00A544F8">
      <w:pPr>
        <w:pStyle w:val="BodyText"/>
        <w:kinsoku w:val="0"/>
        <w:overflowPunct w:val="0"/>
        <w:bidi/>
        <w:ind w:left="0" w:firstLine="0"/>
        <w:rPr>
          <w:rFonts w:ascii="Courier New" w:hAnsi="Courier New"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</w:rPr>
        <w:t>الف</w:t>
      </w: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 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هدر </w:t>
      </w:r>
      <w:r w:rsidRPr="000A75E7">
        <w:rPr>
          <w:rFonts w:ascii="Courier New" w:hAnsi="Courier New" w:cs="B Nazanin"/>
          <w:sz w:val="24"/>
          <w:szCs w:val="24"/>
          <w:lang w:bidi="fa-IR"/>
        </w:rPr>
        <w:t>IP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منطبق بر این فریم را روی شکل زیر تکمیل نمائید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. فرمت فریم </w:t>
      </w:r>
      <w:r w:rsidR="00805907">
        <w:rPr>
          <w:rFonts w:ascii="Courier New" w:hAnsi="Courier New" w:cs="B Nazanin"/>
          <w:sz w:val="24"/>
          <w:szCs w:val="24"/>
          <w:lang w:bidi="fa-IR"/>
        </w:rPr>
        <w:t>Ethernet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در انتهای فایل تمرین آورده شده است.</w:t>
      </w:r>
    </w:p>
    <w:p w14:paraId="234450E2" w14:textId="6927F50C" w:rsidR="000A75E7" w:rsidRDefault="000A75E7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0A75E7">
        <w:rPr>
          <w:rFonts w:cs="B Nazanin" w:hint="cs"/>
          <w:sz w:val="24"/>
          <w:szCs w:val="24"/>
          <w:rtl/>
          <w:lang w:bidi="fa-IR"/>
        </w:rPr>
        <w:t>آیا این بسته قطعه‌بندی شده است؟</w:t>
      </w:r>
    </w:p>
    <w:p w14:paraId="176AF347" w14:textId="3CF0AF24" w:rsidR="00512369" w:rsidRDefault="00DE169B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45EC3" wp14:editId="787BD37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94780" cy="265430"/>
                <wp:effectExtent l="0" t="0" r="20320" b="2032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C92" w14:textId="283488E7" w:rsidR="00DE169B" w:rsidRPr="00A544F8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6C55B2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خیر، زیرا </w:t>
                            </w:r>
                            <w:r w:rsidR="0072322C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در </w:t>
                            </w:r>
                            <w:r w:rsidR="0072322C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flag</w:t>
                            </w:r>
                            <w:r w:rsidR="0072322C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ها 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هم بیت </w:t>
                            </w:r>
                            <w:r w:rsidR="009811A9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more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برابر صفر است و هم </w:t>
                            </w:r>
                            <w:r w:rsidR="009811A9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offset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برابر صفر است.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0B814EC" w14:textId="77777777" w:rsidR="00DE169B" w:rsidRDefault="00DE169B" w:rsidP="00DE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5EC3" id="Rectangle 676" o:spid="_x0000_s1026" style="position:absolute;left:0;text-align:left;margin-left:0;margin-top:1.15pt;width:511.4pt;height:20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" fillcolor="white [3201]" strokecolor="black [3213]" strokeweight="1pt">
                <v:textbox inset=",0">
                  <w:txbxContent>
                    <w:p w14:paraId="789E6C92" w14:textId="283488E7" w:rsidR="00DE169B" w:rsidRPr="00A544F8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6C55B2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خیر، زیرا </w:t>
                      </w:r>
                      <w:r w:rsidR="0072322C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در </w:t>
                      </w:r>
                      <w:r w:rsidR="0072322C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flag</w:t>
                      </w:r>
                      <w:r w:rsidR="0072322C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ها 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هم بیت </w:t>
                      </w:r>
                      <w:r w:rsidR="009811A9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more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برابر صفر است و هم </w:t>
                      </w:r>
                      <w:r w:rsidR="009811A9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offset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برابر صفر است.</w:t>
                      </w: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14:paraId="70B814EC" w14:textId="77777777" w:rsidR="00DE169B" w:rsidRDefault="00DE169B" w:rsidP="00DE16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F5180E" w14:textId="77777777" w:rsidR="009811A9" w:rsidRPr="009811A9" w:rsidRDefault="009811A9" w:rsidP="00512369">
      <w:pPr>
        <w:bidi/>
        <w:spacing w:before="120"/>
        <w:rPr>
          <w:rFonts w:cs="B Nazanin"/>
          <w:b/>
          <w:bCs/>
          <w:sz w:val="2"/>
          <w:szCs w:val="2"/>
          <w:rtl/>
          <w:lang w:bidi="fa-IR"/>
        </w:rPr>
      </w:pPr>
    </w:p>
    <w:p w14:paraId="0A488DC8" w14:textId="5C007E2B" w:rsidR="000A75E7" w:rsidRDefault="00A544F8" w:rsidP="009811A9">
      <w:pPr>
        <w:bidi/>
        <w:spacing w:before="1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3273B" wp14:editId="3EE644FC">
                <wp:simplePos x="0" y="0"/>
                <wp:positionH relativeFrom="column">
                  <wp:posOffset>24154</wp:posOffset>
                </wp:positionH>
                <wp:positionV relativeFrom="paragraph">
                  <wp:posOffset>306741</wp:posOffset>
                </wp:positionV>
                <wp:extent cx="6495044" cy="431321"/>
                <wp:effectExtent l="0" t="0" r="20320" b="2603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044" cy="4313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F1B9" w14:textId="398E97AB" w:rsidR="009C1533" w:rsidRPr="009811A9" w:rsidRDefault="009C1533" w:rsidP="00A544F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Cambria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با توجه به فیلد </w:t>
                            </w:r>
                            <w:r w:rsidR="009811A9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protocol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که برابر ۱ است یعنی این یک </w:t>
                            </w:r>
                            <w:proofErr w:type="spellStart"/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811A9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ICMP</w:t>
                            </w:r>
                            <w:r w:rsidR="009811A9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56244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>است.</w:t>
                            </w:r>
                          </w:p>
                          <w:p w14:paraId="336D2225" w14:textId="77777777" w:rsidR="009C1533" w:rsidRDefault="009C1533" w:rsidP="00A54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73B" id="Rectangle 308" o:spid="_x0000_s1027" style="position:absolute;left:0;text-align:left;margin-left:1.9pt;margin-top:24.15pt;width:511.4pt;height:3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" fillcolor="white [3201]" strokecolor="black [3213]" strokeweight="1pt">
                <v:textbox inset=",0">
                  <w:txbxContent>
                    <w:p w14:paraId="5453F1B9" w14:textId="398E97AB" w:rsidR="009C1533" w:rsidRPr="009811A9" w:rsidRDefault="009C1533" w:rsidP="00A544F8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Cambria"/>
                          <w:color w:val="FF0000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با توجه به فیلد </w:t>
                      </w:r>
                      <w:r w:rsidR="009811A9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protocol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که برابر ۱ است یعنی این یک </w:t>
                      </w:r>
                      <w:proofErr w:type="spellStart"/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="009811A9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ICMP</w:t>
                      </w:r>
                      <w:r w:rsidR="009811A9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 w:rsidR="00C56244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>است.</w:t>
                      </w:r>
                    </w:p>
                    <w:p w14:paraId="336D2225" w14:textId="77777777" w:rsidR="009C1533" w:rsidRDefault="009C1533" w:rsidP="00A544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75E7" w:rsidRPr="000A75E7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 w:rsidR="000A75E7" w:rsidRPr="000A75E7">
        <w:rPr>
          <w:rFonts w:cs="B Nazanin" w:hint="cs"/>
          <w:sz w:val="24"/>
          <w:szCs w:val="24"/>
          <w:rtl/>
          <w:lang w:bidi="fa-IR"/>
        </w:rPr>
        <w:t xml:space="preserve"> نوع داده بسته‌‌بندی شده از چه نوعی است؟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C6627">
        <w:rPr>
          <w:rFonts w:cs="B Nazanin" w:hint="cs"/>
          <w:sz w:val="24"/>
          <w:szCs w:val="24"/>
          <w:rtl/>
          <w:lang w:bidi="fa-IR"/>
        </w:rPr>
        <w:t xml:space="preserve">اگر این نوع داده (پروتکل مربوطه) را نمی‌شناسید، 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درباره </w:t>
      </w:r>
      <w:r w:rsidR="00AC6627">
        <w:rPr>
          <w:rFonts w:cs="B Nazanin" w:hint="cs"/>
          <w:sz w:val="24"/>
          <w:szCs w:val="24"/>
          <w:rtl/>
          <w:lang w:bidi="fa-IR"/>
        </w:rPr>
        <w:t>آن تحقیق کنید.</w:t>
      </w:r>
    </w:p>
    <w:p w14:paraId="7F04C424" w14:textId="5DE77EF1" w:rsidR="00A544F8" w:rsidRDefault="00A544F8" w:rsidP="00A544F8">
      <w:pPr>
        <w:bidi/>
        <w:rPr>
          <w:rFonts w:cs="B Nazanin"/>
          <w:sz w:val="24"/>
          <w:szCs w:val="24"/>
          <w:lang w:bidi="fa-IR"/>
        </w:rPr>
      </w:pPr>
    </w:p>
    <w:p w14:paraId="5E8504A9" w14:textId="77777777" w:rsidR="00A544F8" w:rsidRDefault="00A544F8" w:rsidP="00512369">
      <w:pPr>
        <w:bidi/>
        <w:rPr>
          <w:rFonts w:cs="B Nazanin"/>
          <w:sz w:val="24"/>
          <w:szCs w:val="24"/>
          <w:rtl/>
          <w:lang w:bidi="fa-IR"/>
        </w:rPr>
      </w:pPr>
    </w:p>
    <w:p w14:paraId="61928D1E" w14:textId="77777777" w:rsidR="00A544F8" w:rsidRDefault="00A544F8" w:rsidP="00A544F8">
      <w:pPr>
        <w:bidi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XSpec="right" w:tblpY="56"/>
        <w:tblW w:w="10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89"/>
        <w:gridCol w:w="2370"/>
        <w:gridCol w:w="1331"/>
        <w:gridCol w:w="2304"/>
        <w:gridCol w:w="1663"/>
      </w:tblGrid>
      <w:tr w:rsidR="004315FE" w14:paraId="3753D46F" w14:textId="77777777" w:rsidTr="009811A9">
        <w:trPr>
          <w:trHeight w:hRule="exact" w:val="54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DC04213" w14:textId="101CB569" w:rsidR="004315FE" w:rsidRDefault="004315FE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  <w:rtl/>
              </w:rPr>
            </w:pPr>
            <w:r w:rsidRPr="004315FE">
              <w:rPr>
                <w:spacing w:val="-1"/>
                <w:sz w:val="20"/>
                <w:szCs w:val="20"/>
              </w:rPr>
              <w:t>Version</w:t>
            </w:r>
          </w:p>
          <w:p w14:paraId="38683604" w14:textId="414918E7" w:rsidR="006C55B2" w:rsidRPr="006C55B2" w:rsidRDefault="006C55B2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color w:val="FF0000"/>
                <w:spacing w:val="-1"/>
                <w:sz w:val="20"/>
                <w:szCs w:val="20"/>
              </w:rPr>
            </w:pPr>
            <w:r>
              <w:rPr>
                <w:color w:val="FF0000"/>
                <w:spacing w:val="-1"/>
                <w:sz w:val="20"/>
                <w:szCs w:val="20"/>
              </w:rPr>
              <w:t>4</w:t>
            </w:r>
          </w:p>
          <w:p w14:paraId="53221F83" w14:textId="570C2527" w:rsidR="00F075E8" w:rsidRPr="004315FE" w:rsidRDefault="00F075E8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1C9B053" w14:textId="77777777" w:rsidR="004315FE" w:rsidRDefault="004315FE" w:rsidP="009811A9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pacing w:val="24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5F1FD654" w14:textId="169F4F90" w:rsidR="00F075E8" w:rsidRPr="006C55B2" w:rsidRDefault="006C55B2" w:rsidP="009811A9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12A8CA" w14:textId="77777777" w:rsidR="004315FE" w:rsidRDefault="004315FE" w:rsidP="009811A9">
            <w:pPr>
              <w:pStyle w:val="TableParagraph"/>
              <w:kinsoku w:val="0"/>
              <w:overflowPunct w:val="0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Type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of</w:t>
            </w:r>
            <w:r w:rsidRPr="004315FE">
              <w:rPr>
                <w:spacing w:val="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Service</w:t>
            </w:r>
          </w:p>
          <w:p w14:paraId="636E4A60" w14:textId="618FF505" w:rsidR="00F075E8" w:rsidRPr="006C55B2" w:rsidRDefault="006C55B2" w:rsidP="009811A9">
            <w:pPr>
              <w:pStyle w:val="TableParagraph"/>
              <w:kinsoku w:val="0"/>
              <w:overflowPunct w:val="0"/>
              <w:ind w:left="66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5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7468C40" w14:textId="77777777" w:rsidR="004315FE" w:rsidRDefault="004315FE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Total</w:t>
            </w:r>
            <w:r w:rsidRPr="004315FE">
              <w:rPr>
                <w:spacing w:val="-2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19283A5E" w14:textId="1F7F5EE4" w:rsidR="00F075E8" w:rsidRPr="006C55B2" w:rsidRDefault="006C55B2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56</w:t>
            </w:r>
          </w:p>
        </w:tc>
      </w:tr>
      <w:tr w:rsidR="004315FE" w14:paraId="40314E0D" w14:textId="77777777" w:rsidTr="009811A9">
        <w:trPr>
          <w:trHeight w:hRule="exact" w:val="548"/>
        </w:trPr>
        <w:tc>
          <w:tcPr>
            <w:tcW w:w="4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7F6178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Identification</w:t>
            </w:r>
          </w:p>
          <w:p w14:paraId="27CD6C0B" w14:textId="6543003C" w:rsidR="004E467B" w:rsidRPr="006C55B2" w:rsidRDefault="006C55B2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88963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z w:val="20"/>
                <w:szCs w:val="20"/>
              </w:rPr>
              <w:t>Flags</w:t>
            </w:r>
          </w:p>
          <w:p w14:paraId="0EB6B8FE" w14:textId="7BDCB062" w:rsidR="004E467B" w:rsidRPr="006C55B2" w:rsidRDefault="006C55B2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A2D76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Fragmentation</w:t>
            </w:r>
            <w:r w:rsidRPr="004315FE">
              <w:rPr>
                <w:spacing w:val="-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offset</w:t>
            </w:r>
          </w:p>
          <w:p w14:paraId="12E39755" w14:textId="5C67A6EC" w:rsidR="004E467B" w:rsidRPr="006C55B2" w:rsidRDefault="006C55B2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</w:tr>
      <w:tr w:rsidR="004315FE" w14:paraId="7AE8DB6A" w14:textId="77777777" w:rsidTr="009811A9">
        <w:trPr>
          <w:trHeight w:hRule="exact" w:val="530"/>
        </w:trPr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C01E0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TTL</w:t>
            </w:r>
          </w:p>
          <w:p w14:paraId="7F90F4F4" w14:textId="6C8AA939" w:rsidR="004E467B" w:rsidRPr="006C55B2" w:rsidRDefault="006C55B2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BAD79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Protocol</w:t>
            </w:r>
          </w:p>
          <w:p w14:paraId="771239A3" w14:textId="15F86C7A" w:rsidR="004E467B" w:rsidRPr="009811A9" w:rsidRDefault="009811A9" w:rsidP="009811A9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0D9A4" w14:textId="6319C5BC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checksum</w:t>
            </w:r>
          </w:p>
          <w:p w14:paraId="5AC217D9" w14:textId="26D1AEE9" w:rsidR="004E467B" w:rsidRPr="006D51C3" w:rsidRDefault="006D51C3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FF0000"/>
                <w:spacing w:val="-1"/>
                <w:sz w:val="20"/>
                <w:szCs w:val="20"/>
                <w:vertAlign w:val="subscript"/>
              </w:rPr>
            </w:pPr>
            <w:r>
              <w:rPr>
                <w:color w:val="FF0000"/>
                <w:spacing w:val="-1"/>
                <w:sz w:val="20"/>
                <w:szCs w:val="20"/>
              </w:rPr>
              <w:t>(59e9)</w:t>
            </w:r>
            <w:r>
              <w:rPr>
                <w:color w:val="FF0000"/>
                <w:spacing w:val="-1"/>
                <w:sz w:val="20"/>
                <w:szCs w:val="20"/>
                <w:vertAlign w:val="subscript"/>
              </w:rPr>
              <w:t>16</w:t>
            </w:r>
          </w:p>
          <w:p w14:paraId="113A0BF1" w14:textId="2AFA2DF7" w:rsidR="004E467B" w:rsidRPr="004315FE" w:rsidRDefault="004E467B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  <w:tr w:rsidR="004315FE" w14:paraId="1ECBCF26" w14:textId="77777777" w:rsidTr="009811A9">
        <w:trPr>
          <w:trHeight w:hRule="exact" w:val="53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2B705" w14:textId="77777777" w:rsidR="004315FE" w:rsidRDefault="004315FE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 xml:space="preserve">Source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4EBC09AB" w14:textId="5AF82D76" w:rsidR="0021360E" w:rsidRPr="00476BEE" w:rsidRDefault="00476BEE" w:rsidP="009811A9">
            <w:pPr>
              <w:pStyle w:val="TableParagraph"/>
              <w:kinsoku w:val="0"/>
              <w:overflowPunct w:val="0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195.66.224.140</w:t>
            </w:r>
          </w:p>
        </w:tc>
      </w:tr>
      <w:tr w:rsidR="004315FE" w14:paraId="3FF5E73D" w14:textId="77777777" w:rsidTr="009811A9">
        <w:trPr>
          <w:trHeight w:hRule="exact" w:val="548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B5405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Destination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527DD234" w14:textId="174CBD43" w:rsidR="0021360E" w:rsidRPr="00476BEE" w:rsidRDefault="0039559D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192.</w:t>
            </w:r>
            <w:r w:rsidR="00476BEE">
              <w:rPr>
                <w:color w:val="FF0000"/>
                <w:sz w:val="20"/>
                <w:szCs w:val="20"/>
              </w:rPr>
              <w:t>168.2.100</w:t>
            </w:r>
          </w:p>
        </w:tc>
      </w:tr>
      <w:tr w:rsidR="004315FE" w14:paraId="2583298F" w14:textId="77777777" w:rsidTr="009811A9">
        <w:trPr>
          <w:trHeight w:hRule="exact" w:val="530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B51397" w14:textId="77777777" w:rsidR="00843166" w:rsidRDefault="00782B1C" w:rsidP="00496425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  <w:rtl/>
              </w:rPr>
            </w:pPr>
            <w:r>
              <w:rPr>
                <w:rFonts w:hint="cs"/>
                <w:spacing w:val="-1"/>
                <w:sz w:val="20"/>
                <w:szCs w:val="20"/>
                <w:rtl/>
              </w:rPr>
              <w:t xml:space="preserve">                                </w:t>
            </w:r>
            <w:r w:rsidR="004315FE" w:rsidRPr="004315FE">
              <w:rPr>
                <w:spacing w:val="-1"/>
                <w:sz w:val="20"/>
                <w:szCs w:val="20"/>
              </w:rPr>
              <w:t>Options</w:t>
            </w:r>
          </w:p>
          <w:p w14:paraId="76CEA8F9" w14:textId="67D24BAF" w:rsidR="00496425" w:rsidRPr="00496425" w:rsidRDefault="00496425" w:rsidP="00496425">
            <w:pPr>
              <w:pStyle w:val="TableParagraph"/>
              <w:kinsoku w:val="0"/>
              <w:overflowPunct w:val="0"/>
              <w:bidi/>
              <w:spacing w:line="251" w:lineRule="exact"/>
              <w:ind w:left="63"/>
              <w:rPr>
                <w:rFonts w:ascii="B Nazanin" w:hAnsi="B Nazanin" w:cs="B Nazanin" w:hint="cs"/>
                <w:color w:val="FF0000"/>
                <w:spacing w:val="-1"/>
                <w:sz w:val="20"/>
                <w:szCs w:val="20"/>
                <w:rtl/>
                <w:lang w:bidi="fa-IR"/>
              </w:rPr>
            </w:pPr>
            <w:r>
              <w:rPr>
                <w:rFonts w:ascii="B Nazanin" w:hAnsi="B Nazanin" w:cs="B Nazanin"/>
                <w:color w:val="FF0000"/>
                <w:spacing w:val="-1"/>
                <w:sz w:val="20"/>
                <w:szCs w:val="20"/>
              </w:rPr>
              <w:t xml:space="preserve">                                  </w:t>
            </w:r>
            <w:proofErr w:type="spellStart"/>
            <w:r w:rsidR="00DD7A49">
              <w:rPr>
                <w:rFonts w:ascii="B Nazanin" w:hAnsi="B Nazanin" w:cs="B Nazanin" w:hint="cs"/>
                <w:color w:val="FF0000"/>
                <w:spacing w:val="-1"/>
                <w:sz w:val="20"/>
                <w:szCs w:val="20"/>
                <w:rtl/>
              </w:rPr>
              <w:t>ندارد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E8FAA" w14:textId="66A82E79" w:rsidR="004315FE" w:rsidRDefault="00843166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</w:t>
            </w:r>
            <w:r w:rsidR="004315FE" w:rsidRPr="004315FE">
              <w:rPr>
                <w:spacing w:val="-1"/>
                <w:sz w:val="20"/>
                <w:szCs w:val="20"/>
              </w:rPr>
              <w:t>adding</w:t>
            </w:r>
          </w:p>
          <w:p w14:paraId="71355177" w14:textId="55E840C9" w:rsidR="00843166" w:rsidRPr="00DD7A49" w:rsidRDefault="00DD7A49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rFonts w:ascii="B Nazanin" w:hAnsi="B Nazanin" w:cs="B Nazanin" w:hint="cs"/>
                <w:sz w:val="20"/>
                <w:szCs w:val="20"/>
              </w:rPr>
            </w:pPr>
            <w:proofErr w:type="spellStart"/>
            <w:r w:rsidRPr="00DD7A49">
              <w:rPr>
                <w:rFonts w:ascii="B Nazanin" w:hAnsi="B Nazanin" w:cs="B Nazanin" w:hint="cs"/>
                <w:color w:val="FF0000"/>
                <w:sz w:val="20"/>
                <w:szCs w:val="20"/>
                <w:rtl/>
              </w:rPr>
              <w:t>ندارد</w:t>
            </w:r>
            <w:proofErr w:type="spellEnd"/>
          </w:p>
        </w:tc>
      </w:tr>
      <w:tr w:rsidR="004315FE" w14:paraId="751E0C32" w14:textId="77777777" w:rsidTr="00DD7A49">
        <w:trPr>
          <w:trHeight w:hRule="exact" w:val="637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0E23A7" w14:textId="77777777" w:rsidR="004315FE" w:rsidRDefault="004315FE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Data</w:t>
            </w:r>
          </w:p>
          <w:p w14:paraId="684D3603" w14:textId="6C3F4EAE" w:rsidR="00DD7A49" w:rsidRPr="004315FE" w:rsidRDefault="00DD7A49" w:rsidP="009811A9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DD7A49">
              <w:rPr>
                <w:color w:val="FF0000"/>
                <w:sz w:val="20"/>
                <w:szCs w:val="20"/>
              </w:rPr>
              <w:t>Header + Data ICMP (Type=3, Code=13)</w:t>
            </w:r>
          </w:p>
        </w:tc>
      </w:tr>
    </w:tbl>
    <w:p w14:paraId="7AE43A9F" w14:textId="77777777" w:rsidR="00327C62" w:rsidRPr="00327C62" w:rsidRDefault="00327C62" w:rsidP="00327C62">
      <w:pPr>
        <w:pStyle w:val="BodyText"/>
        <w:kinsoku w:val="0"/>
        <w:overflowPunct w:val="0"/>
        <w:bidi/>
        <w:spacing w:before="72" w:line="276" w:lineRule="auto"/>
        <w:ind w:left="0" w:right="568" w:firstLine="0"/>
        <w:jc w:val="both"/>
        <w:rPr>
          <w:rFonts w:cs="B Nazanin"/>
          <w:noProof/>
          <w:sz w:val="16"/>
          <w:szCs w:val="16"/>
          <w:rtl/>
        </w:rPr>
      </w:pPr>
    </w:p>
    <w:p w14:paraId="3E62E96A" w14:textId="30442DED" w:rsidR="00327C62" w:rsidRDefault="00327C62" w:rsidP="000D3EE4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A763E" wp14:editId="529667FE">
                <wp:simplePos x="0" y="0"/>
                <wp:positionH relativeFrom="margin">
                  <wp:posOffset>6901</wp:posOffset>
                </wp:positionH>
                <wp:positionV relativeFrom="paragraph">
                  <wp:posOffset>310599</wp:posOffset>
                </wp:positionV>
                <wp:extent cx="6633689" cy="45719"/>
                <wp:effectExtent l="0" t="0" r="1524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36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69C" id="Rectangle 491" o:spid="_x0000_s1026" style="position:absolute;margin-left:.55pt;margin-top:24.45pt;width:522.3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>پروتکل مسیریابی مبتنی بر بردار فاصله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2B33A7C0" w14:textId="77777777" w:rsidR="00476BEE" w:rsidRDefault="00476BEE" w:rsidP="00646002">
      <w:pPr>
        <w:bidi/>
        <w:ind w:left="-216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1E5D463C" w14:textId="5D79F833" w:rsidR="000D3EE4" w:rsidRPr="00646002" w:rsidRDefault="004D37EC" w:rsidP="00476BEE">
      <w:pPr>
        <w:bidi/>
        <w:ind w:left="-216"/>
        <w:jc w:val="both"/>
        <w:rPr>
          <w:rFonts w:cs="B Nazanin"/>
          <w:sz w:val="24"/>
          <w:szCs w:val="24"/>
          <w:rtl/>
          <w:lang w:bidi="fa-IR"/>
        </w:rPr>
      </w:pPr>
      <w:r w:rsidRPr="00646002">
        <w:rPr>
          <w:rFonts w:hint="cs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2510DD5" wp14:editId="3ABA5ABB">
                <wp:simplePos x="0" y="0"/>
                <wp:positionH relativeFrom="column">
                  <wp:posOffset>-86995</wp:posOffset>
                </wp:positionH>
                <wp:positionV relativeFrom="paragraph">
                  <wp:posOffset>1139987</wp:posOffset>
                </wp:positionV>
                <wp:extent cx="2225040" cy="1069340"/>
                <wp:effectExtent l="0" t="0" r="22860" b="1651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1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A2C6F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7A7BE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B02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D502B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28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26B4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ABE9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EF37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FB84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D9300" w14:textId="603F31D8" w:rsidR="009C1533" w:rsidRPr="00B728AE" w:rsidRDefault="00FE0B30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D2F9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0DD5" id="Group 135" o:spid="_x0000_s1028" style="position:absolute;left:0;text-align:left;margin-left:-6.85pt;margin-top:89.75pt;width:175.2pt;height:84.2pt;z-index:-251580416;mso-width-relative:margin;mso-height-relative:margin" coordsize="28225,13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4897;top:5334;width:6;height:46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"/>
                <v:group id="Group 9" o:spid="_x0000_s1030" style="position:absolute;width:28225;height:13220" coordorigin="3693,3499" coordsize="4445,2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group id="Group 4" o:spid="_x0000_s1031" style="position:absolute;left:3901;top:3667;width:4237;height:1914" coordorigin="3901,4320" coordsize="4237,1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32" type="#_x0000_t120" style="position:absolute;left:3901;top:4320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">
                      <v:textbox>
                        <w:txbxContent>
                          <w:p w14:paraId="7B0A2C6F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33" type="#_x0000_t120" style="position:absolute;left:3901;top:5564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">
                      <v:textbox>
                        <w:txbxContent>
                          <w:p w14:paraId="5057A7BE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34" type="#_x0000_t120" style="position:absolute;left:7451;top:4320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">
                      <v:textbox>
                        <w:txbxContent>
                          <w:p w14:paraId="4DCB02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35" type="#_x0000_t120" style="position:absolute;left:5676;top:5564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">
                      <v:textbox>
                        <w:txbxContent>
                          <w:p w14:paraId="003D502B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36" type="#_x0000_t120" style="position:absolute;left:5676;top:4320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">
                      <v:textbox>
                        <w:txbxContent>
                          <w:p w14:paraId="4B3928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37" type="#_x0000_t32" style="position:absolute;left:4588;top:4672;width:1088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/>
                    <v:shape id="AutoShape 11" o:spid="_x0000_s1038" type="#_x0000_t32" style="position:absolute;left:6363;top:4672;width:10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    <v:shape id="AutoShape 12" o:spid="_x0000_s1039" type="#_x0000_t32" style="position:absolute;left:4186;top:4990;width:17;height:57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"/>
                    <v:shape id="AutoShape 13" o:spid="_x0000_s1040" type="#_x0000_t32" style="position:absolute;left:6363;top:4990;width:1289;height:7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"/>
                    <v:shape id="AutoShape 14" o:spid="_x0000_s1041" type="#_x0000_t32" style="position:absolute;left:4588;top:5894;width:10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&#13;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2" type="#_x0000_t202" style="position:absolute;left:4756;top:3499;width:53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" strokecolor="white [3212]">
                    <v:textbox>
                      <w:txbxContent>
                        <w:p w14:paraId="6AE526B4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6538;top:3499;width:53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" strokecolor="white [3212]">
                    <v:textbox>
                      <w:txbxContent>
                        <w:p w14:paraId="740ABE9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93;top:4337;width:37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" strokecolor="white [3212]">
                    <v:textbox>
                      <w:txbxContent>
                        <w:p w14:paraId="5B3EF37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45" type="#_x0000_t202" style="position:absolute;left:5556;top:4442;width:37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" strokecolor="white [3212]">
                    <v:textbox>
                      <w:txbxContent>
                        <w:p w14:paraId="190FB84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6538;top:4320;width:327;height: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" strokecolor="white [3212]">
                    <v:textbox>
                      <w:txbxContent>
                        <w:p w14:paraId="0B1D9300" w14:textId="603F31D8" w:rsidR="009C1533" w:rsidRPr="00B728AE" w:rsidRDefault="00FE0B30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47" type="#_x0000_t202" style="position:absolute;left:4875;top:4772;width:37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" strokecolor="white [3212]">
                    <v:textbox>
                      <w:txbxContent>
                        <w:p w14:paraId="089D2F9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توپولوژی</w:t>
      </w:r>
      <w:proofErr w:type="spellEnd"/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شبکه داده شده در شکل،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فرض می‌کنیم مسیریابی مبتنی بر پروتکل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RIP</w:t>
      </w:r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بدون مکانیزم‌های کمکی و بر اساس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 معیار کیفیت سرویس لینک </w:t>
      </w:r>
      <w:r w:rsidR="00714FDE" w:rsidRPr="00646002">
        <w:rPr>
          <w:rFonts w:cs="B Nazanin" w:hint="cs"/>
          <w:sz w:val="24"/>
          <w:szCs w:val="24"/>
          <w:rtl/>
          <w:lang w:bidi="fa-IR"/>
        </w:rPr>
        <w:t xml:space="preserve">به عنوان فاصله (به جای تعداد گام)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>استفاده می‌شود.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با فرض اینکه 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لحظه </w:t>
      </w:r>
      <w:r w:rsidR="006434E7" w:rsidRPr="00646002">
        <w:rPr>
          <w:rFonts w:ascii="Courier New" w:hAnsi="Courier New" w:cs="B Nazanin"/>
          <w:sz w:val="24"/>
          <w:szCs w:val="24"/>
          <w:lang w:bidi="fa-IR"/>
        </w:rPr>
        <w:t>t = 0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هر مسیریاب صرفا از وجود همسایه‌های خود مطلع است</w:t>
      </w:r>
      <w:r w:rsidR="00EE7AF8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هر 35 ثانیه یکبار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زمان‌سنج دوره‌ای</w:t>
      </w:r>
      <w:r w:rsidR="00C3254D" w:rsidRPr="00646002">
        <w:rPr>
          <w:rStyle w:val="FootnoteReference"/>
          <w:rFonts w:ascii="Courier New" w:hAnsi="Courier New" w:cs="B Nazanin"/>
          <w:sz w:val="24"/>
          <w:szCs w:val="24"/>
          <w:rtl/>
          <w:lang w:bidi="fa-IR"/>
        </w:rPr>
        <w:footnoteReference w:id="2"/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F1040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مسیریاب‌های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A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B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C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D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E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دوباره 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به ترتیب به مقدار 25، </w:t>
      </w:r>
      <w:r w:rsidR="0002209A" w:rsidRPr="00646002">
        <w:rPr>
          <w:rFonts w:ascii="Courier New" w:hAnsi="Courier New" w:cs="B Nazanin" w:hint="cs"/>
          <w:sz w:val="24"/>
          <w:szCs w:val="24"/>
          <w:rtl/>
          <w:lang w:bidi="fa-IR"/>
        </w:rPr>
        <w:t>35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30، 26 و 32 ثانیه تنظیم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می‌شود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،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به سوالات زیر پاسخ دهید</w:t>
      </w:r>
      <w:r w:rsidR="009D6AA1" w:rsidRPr="00646002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در سوالات، هر مرحله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به معنای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اسنپ‌شات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>م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زمان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است که پس از انقضای زمان‌سنج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دوره‌ای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همه مسیریاب‌ها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ی شبکه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در بازه زمانی (35 ثانیه) </w:t>
      </w:r>
      <w:r w:rsidR="007D43B8" w:rsidRPr="00646002">
        <w:rPr>
          <w:rFonts w:cs="B Nazanin"/>
          <w:sz w:val="24"/>
          <w:szCs w:val="24"/>
          <w:lang w:bidi="fa-IR"/>
        </w:rPr>
        <w:t>n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م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به ترتیب ذکر شده در بالا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متعاقبا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بروز‌رسانی جداول مسیریابی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مسیریاب‌ها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مبتنی بر جدول بردار-فاصله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دریافت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شده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همسایه‌ها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مشاهده می‌شود.</w:t>
      </w:r>
    </w:p>
    <w:p w14:paraId="1F06D351" w14:textId="76F7CE34" w:rsidR="007D1092" w:rsidRDefault="007D1092" w:rsidP="00FE0B30">
      <w:pPr>
        <w:pStyle w:val="ListParagraph"/>
        <w:bidi/>
        <w:spacing w:line="259" w:lineRule="auto"/>
        <w:ind w:left="-216"/>
        <w:jc w:val="right"/>
        <w:rPr>
          <w:rFonts w:cs="B Nazanin"/>
          <w:rtl/>
          <w:lang w:bidi="fa-IR"/>
        </w:rPr>
      </w:pPr>
    </w:p>
    <w:p w14:paraId="48CB3D04" w14:textId="6AAC62E3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B155761" w14:textId="77777777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AD3D049" w14:textId="77777777" w:rsidR="00476BEE" w:rsidRDefault="00476BEE" w:rsidP="007D109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CB0208C" w14:textId="77777777" w:rsidR="00476BEE" w:rsidRDefault="00476BEE" w:rsidP="00476BEE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761728D" w14:textId="77777777" w:rsidR="00082904" w:rsidRDefault="00082904" w:rsidP="00496425">
      <w:pPr>
        <w:pStyle w:val="ListParagraph"/>
        <w:spacing w:line="259" w:lineRule="auto"/>
        <w:ind w:left="-216"/>
        <w:jc w:val="both"/>
        <w:rPr>
          <w:rFonts w:cs="B Nazanin"/>
          <w:lang w:bidi="fa-IR"/>
        </w:rPr>
      </w:pPr>
    </w:p>
    <w:p w14:paraId="1BEB86C8" w14:textId="4D823FD5" w:rsidR="000D3EE4" w:rsidRDefault="006B3849" w:rsidP="00476BE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72A4CEB8" wp14:editId="645F3960">
                <wp:simplePos x="0" y="0"/>
                <wp:positionH relativeFrom="margin">
                  <wp:posOffset>-44657</wp:posOffset>
                </wp:positionH>
                <wp:positionV relativeFrom="paragraph">
                  <wp:posOffset>457436</wp:posOffset>
                </wp:positionV>
                <wp:extent cx="6666230" cy="3264196"/>
                <wp:effectExtent l="0" t="0" r="20320" b="1270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230" cy="32641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A2BF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11148BD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CEB8" id="Rectangle 649" o:spid="_x0000_s1048" style="position:absolute;left:0;text-align:left;margin-left:-3.5pt;margin-top:36pt;width:524.9pt;height:257pt;z-index:-2516428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" fillcolor="white [3201]" strokecolor="black [3213]" strokeweight="1pt">
                <v:fill opacity="0"/>
                <v:textbox inset=",0">
                  <w:txbxContent>
                    <w:p w14:paraId="1815A2BF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11148BD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AA1">
        <w:rPr>
          <w:rFonts w:cs="B Nazanin" w:hint="cs"/>
          <w:rtl/>
          <w:lang w:bidi="fa-IR"/>
        </w:rPr>
        <w:t xml:space="preserve">الف) </w:t>
      </w:r>
      <w:r w:rsidR="00497A00">
        <w:rPr>
          <w:rFonts w:cs="B Nazanin" w:hint="cs"/>
          <w:rtl/>
          <w:lang w:bidi="fa-IR"/>
        </w:rPr>
        <w:t xml:space="preserve">جدول </w:t>
      </w:r>
      <w:proofErr w:type="spellStart"/>
      <w:r w:rsidR="00497A00">
        <w:rPr>
          <w:rFonts w:cs="B Nazanin" w:hint="cs"/>
          <w:rtl/>
          <w:lang w:bidi="fa-IR"/>
        </w:rPr>
        <w:t>مسیریابی</w:t>
      </w:r>
      <w:proofErr w:type="spellEnd"/>
      <w:r w:rsidR="00DE69D9">
        <w:rPr>
          <w:rFonts w:cs="B Nazanin" w:hint="cs"/>
          <w:rtl/>
          <w:lang w:bidi="fa-IR"/>
        </w:rPr>
        <w:t xml:space="preserve"> (با ذکر </w:t>
      </w:r>
      <w:proofErr w:type="spellStart"/>
      <w:r w:rsidR="00DE69D9">
        <w:rPr>
          <w:rFonts w:cs="B Nazanin" w:hint="cs"/>
          <w:rtl/>
          <w:lang w:bidi="fa-IR"/>
        </w:rPr>
        <w:t>فیلدهای</w:t>
      </w:r>
      <w:proofErr w:type="spellEnd"/>
      <w:r w:rsidR="00DE69D9">
        <w:rPr>
          <w:rFonts w:cs="B Nazanin" w:hint="cs"/>
          <w:rtl/>
          <w:lang w:bidi="fa-IR"/>
        </w:rPr>
        <w:t xml:space="preserve"> شبکه مقصد، </w:t>
      </w:r>
      <w:r w:rsidR="007D43B8">
        <w:rPr>
          <w:rFonts w:cs="B Nazanin" w:hint="cs"/>
          <w:rtl/>
          <w:lang w:bidi="fa-IR"/>
        </w:rPr>
        <w:t xml:space="preserve">گام بعدی، معیار </w:t>
      </w:r>
      <w:r w:rsidR="00DE69D9">
        <w:rPr>
          <w:rFonts w:cs="B Nazanin" w:hint="cs"/>
          <w:rtl/>
          <w:lang w:bidi="fa-IR"/>
        </w:rPr>
        <w:t>فاصله و زمان‌سنج‌های</w:t>
      </w:r>
      <w:r w:rsidR="008E4EEA">
        <w:rPr>
          <w:rFonts w:cs="B Nazanin" w:hint="cs"/>
          <w:rtl/>
          <w:lang w:bidi="fa-IR"/>
        </w:rPr>
        <w:t xml:space="preserve"> انقضای مسیر</w:t>
      </w:r>
      <w:r w:rsidR="008E4EEA">
        <w:rPr>
          <w:rStyle w:val="FootnoteReference"/>
          <w:rFonts w:cs="B Nazanin"/>
          <w:rtl/>
          <w:lang w:bidi="fa-IR"/>
        </w:rPr>
        <w:footnoteReference w:id="3"/>
      </w:r>
      <w:r w:rsidR="008E4EEA">
        <w:rPr>
          <w:rFonts w:cs="B Nazanin" w:hint="cs"/>
          <w:rtl/>
          <w:lang w:bidi="fa-IR"/>
        </w:rPr>
        <w:t xml:space="preserve"> و حذف مسیر</w:t>
      </w:r>
      <w:r w:rsidR="008E4EEA">
        <w:rPr>
          <w:rStyle w:val="FootnoteReference"/>
          <w:rFonts w:cs="B Nazanin"/>
          <w:rtl/>
          <w:lang w:bidi="fa-IR"/>
        </w:rPr>
        <w:footnoteReference w:id="4"/>
      </w:r>
      <w:r w:rsidR="00DE69D9">
        <w:rPr>
          <w:rFonts w:cs="B Nazanin" w:hint="cs"/>
          <w:rtl/>
          <w:lang w:bidi="fa-IR"/>
        </w:rPr>
        <w:t>)</w:t>
      </w:r>
      <w:r w:rsidR="00497A00">
        <w:rPr>
          <w:rFonts w:cs="B Nazanin" w:hint="cs"/>
          <w:rtl/>
          <w:lang w:bidi="fa-IR"/>
        </w:rPr>
        <w:t xml:space="preserve"> همه مسیریاب‌ها را</w:t>
      </w:r>
      <w:r w:rsidR="008A77C7">
        <w:rPr>
          <w:rFonts w:cs="B Nazanin" w:hint="cs"/>
          <w:rtl/>
          <w:lang w:bidi="fa-IR"/>
        </w:rPr>
        <w:t xml:space="preserve"> در</w:t>
      </w:r>
      <w:r w:rsidR="00C3254D">
        <w:rPr>
          <w:rFonts w:cs="B Nazanin" w:hint="cs"/>
          <w:rtl/>
          <w:lang w:bidi="fa-IR"/>
        </w:rPr>
        <w:t xml:space="preserve"> مرحله </w:t>
      </w:r>
      <w:r w:rsidR="00F65F16">
        <w:rPr>
          <w:rFonts w:cs="B Nazanin" w:hint="cs"/>
          <w:rtl/>
          <w:lang w:bidi="fa-IR"/>
        </w:rPr>
        <w:t>صفر</w:t>
      </w:r>
      <w:r w:rsidR="00497A00">
        <w:rPr>
          <w:rFonts w:cs="B Nazanin" w:hint="cs"/>
          <w:rtl/>
          <w:lang w:bidi="fa-IR"/>
        </w:rPr>
        <w:t xml:space="preserve"> </w:t>
      </w:r>
      <w:r w:rsidR="008322FC">
        <w:rPr>
          <w:rFonts w:cs="B Nazanin"/>
          <w:lang w:bidi="fa-IR"/>
        </w:rPr>
        <w:t xml:space="preserve"> (t = 0)</w:t>
      </w:r>
      <w:r w:rsidR="0002209A">
        <w:rPr>
          <w:rFonts w:cs="B Nazanin" w:hint="cs"/>
          <w:rtl/>
          <w:lang w:bidi="fa-IR"/>
        </w:rPr>
        <w:t xml:space="preserve"> </w:t>
      </w:r>
      <w:r w:rsidR="00497A00">
        <w:rPr>
          <w:rFonts w:cs="B Nazanin" w:hint="cs"/>
          <w:rtl/>
          <w:lang w:bidi="fa-IR"/>
        </w:rPr>
        <w:t>رسم کنید.</w:t>
      </w:r>
    </w:p>
    <w:p w14:paraId="1C450F19" w14:textId="6CFA5CA2" w:rsidR="007D1092" w:rsidRPr="001926AD" w:rsidRDefault="00407C2F" w:rsidP="001926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956BD97" wp14:editId="4A8551E2">
                <wp:simplePos x="0" y="0"/>
                <wp:positionH relativeFrom="column">
                  <wp:posOffset>932180</wp:posOffset>
                </wp:positionH>
                <wp:positionV relativeFrom="paragraph">
                  <wp:posOffset>129019</wp:posOffset>
                </wp:positionV>
                <wp:extent cx="482600" cy="258445"/>
                <wp:effectExtent l="0" t="0" r="12700" b="825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1543" w14:textId="19648998" w:rsidR="009C1533" w:rsidRDefault="009C1533" w:rsidP="00BB06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BD97" id="Text Box 510" o:spid="_x0000_s1049" type="#_x0000_t202" style="position:absolute;left:0;text-align:left;margin-left:73.4pt;margin-top:10.15pt;width:38pt;height:20.3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" fillcolor="white [3201]" strokecolor="white [3212]" strokeweight=".5pt">
                <v:textbox>
                  <w:txbxContent>
                    <w:p w14:paraId="5F931543" w14:textId="19648998" w:rsidR="009C1533" w:rsidRDefault="009C1533" w:rsidP="00BB06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7270F5B" wp14:editId="0E6C1E12">
                <wp:simplePos x="0" y="0"/>
                <wp:positionH relativeFrom="column">
                  <wp:posOffset>4807585</wp:posOffset>
                </wp:positionH>
                <wp:positionV relativeFrom="paragraph">
                  <wp:posOffset>115684</wp:posOffset>
                </wp:positionV>
                <wp:extent cx="482600" cy="258445"/>
                <wp:effectExtent l="0" t="0" r="12700" b="825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D5359" w14:textId="54588513" w:rsidR="009C1533" w:rsidRPr="001926AD" w:rsidRDefault="009C1533" w:rsidP="005E2D4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F5B" id="Text Box 516" o:spid="_x0000_s1050" type="#_x0000_t202" style="position:absolute;left:0;text-align:left;margin-left:378.55pt;margin-top:9.1pt;width:38pt;height:20.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" fillcolor="white [3201]" strokecolor="white [3212]" strokeweight=".5pt">
                <v:textbox>
                  <w:txbxContent>
                    <w:p w14:paraId="445D5359" w14:textId="54588513" w:rsidR="009C1533" w:rsidRPr="001926AD" w:rsidRDefault="009C1533" w:rsidP="005E2D4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7938"/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976"/>
        <w:gridCol w:w="696"/>
        <w:gridCol w:w="569"/>
        <w:gridCol w:w="1046"/>
      </w:tblGrid>
      <w:tr w:rsidR="008322FC" w14:paraId="4E75014F" w14:textId="77777777" w:rsidTr="008E4EEA">
        <w:trPr>
          <w:trHeight w:val="278"/>
        </w:trPr>
        <w:tc>
          <w:tcPr>
            <w:tcW w:w="1412" w:type="dxa"/>
            <w:shd w:val="clear" w:color="auto" w:fill="D9D9D9" w:themeFill="background1" w:themeFillShade="D9"/>
          </w:tcPr>
          <w:p w14:paraId="673DD54A" w14:textId="7667A1C2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A2C6CD8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5588911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508F088C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A47C59E" w14:textId="77777777" w:rsidR="008322FC" w:rsidRPr="00BB061C" w:rsidRDefault="008322FC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322FC" w14:paraId="11239725" w14:textId="77777777" w:rsidTr="008E4EEA">
        <w:trPr>
          <w:trHeight w:val="278"/>
        </w:trPr>
        <w:tc>
          <w:tcPr>
            <w:tcW w:w="1412" w:type="dxa"/>
          </w:tcPr>
          <w:p w14:paraId="79C01567" w14:textId="40DFA723" w:rsidR="008322FC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9020B39" w14:textId="05344249" w:rsidR="008322FC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E757ED2" w14:textId="02E4BEB4" w:rsidR="008322FC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3C8F1475" w14:textId="3438D233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810A1FF" w14:textId="6A114960" w:rsidR="008322FC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8322FC" w14:paraId="7915CD15" w14:textId="77777777" w:rsidTr="008E4EEA">
        <w:trPr>
          <w:trHeight w:val="278"/>
        </w:trPr>
        <w:tc>
          <w:tcPr>
            <w:tcW w:w="1412" w:type="dxa"/>
          </w:tcPr>
          <w:p w14:paraId="1D6A2250" w14:textId="4A023CF1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BB30F90" w14:textId="236738FE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F68B923" w14:textId="0D85C252" w:rsidR="008322FC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1F936BE7" w14:textId="46DC53C0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59F3DE1" w14:textId="5F1BC187" w:rsidR="008322FC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8322FC" w14:paraId="3A70F7AF" w14:textId="77777777" w:rsidTr="008E4EEA">
        <w:trPr>
          <w:trHeight w:val="278"/>
        </w:trPr>
        <w:tc>
          <w:tcPr>
            <w:tcW w:w="1412" w:type="dxa"/>
          </w:tcPr>
          <w:p w14:paraId="546991A5" w14:textId="1A3F6964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10539E2" w14:textId="043C596D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08A9639" w14:textId="0234902E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0FB2041E" w14:textId="48125430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B54ACAB" w14:textId="52E8CD21" w:rsidR="008322F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</w:tbl>
    <w:p w14:paraId="422ADB69" w14:textId="007D9644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7929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407C2F" w14:paraId="5D895A91" w14:textId="77777777" w:rsidTr="00407C2F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01456581" w14:textId="77777777" w:rsidR="00407C2F" w:rsidRPr="009471A7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5E53B285" w14:textId="77777777" w:rsidR="00407C2F" w:rsidRPr="009471A7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BF47C0C" w14:textId="77777777" w:rsidR="00407C2F" w:rsidRPr="009471A7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7D47B498" w14:textId="77777777" w:rsidR="00407C2F" w:rsidRPr="009471A7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2E81C10" w14:textId="77777777" w:rsidR="00407C2F" w:rsidRPr="009471A7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407C2F" w14:paraId="5C4A688A" w14:textId="77777777" w:rsidTr="00407C2F">
        <w:trPr>
          <w:trHeight w:val="278"/>
        </w:trPr>
        <w:tc>
          <w:tcPr>
            <w:tcW w:w="1386" w:type="dxa"/>
          </w:tcPr>
          <w:p w14:paraId="796454D3" w14:textId="74180FEB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9170EED" w14:textId="2398E5AC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4A45FB5" w14:textId="40C66A84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0F872C7" w14:textId="4946EB87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65815D5" w14:textId="2B0A6C80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407C2F" w14:paraId="33063265" w14:textId="77777777" w:rsidTr="00407C2F">
        <w:trPr>
          <w:trHeight w:val="278"/>
        </w:trPr>
        <w:tc>
          <w:tcPr>
            <w:tcW w:w="1386" w:type="dxa"/>
          </w:tcPr>
          <w:p w14:paraId="2D996002" w14:textId="6506E77E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004F973" w14:textId="4050562E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9E2B0FC" w14:textId="0E87A645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8AC5EEE" w14:textId="3EDBBA52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7C2B0D1" w14:textId="5A27AB19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p w14:paraId="39A2F519" w14:textId="3BA19DAB" w:rsidR="00407C2F" w:rsidRDefault="00407C2F" w:rsidP="00407C2F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22A7DF1" w14:textId="732E51B3" w:rsidR="00407C2F" w:rsidRDefault="00407C2F" w:rsidP="00407C2F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3014759" w14:textId="77777777" w:rsidR="00407C2F" w:rsidRDefault="00407C2F" w:rsidP="00407C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FCEB4BC" w14:textId="37F88B1B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FD598F" w14:textId="1661991F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93BE964" w14:textId="2C7F2037" w:rsidR="001926AD" w:rsidRDefault="00407C2F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54CC74" wp14:editId="3DACE517">
                <wp:simplePos x="0" y="0"/>
                <wp:positionH relativeFrom="column">
                  <wp:posOffset>1038860</wp:posOffset>
                </wp:positionH>
                <wp:positionV relativeFrom="paragraph">
                  <wp:posOffset>132080</wp:posOffset>
                </wp:positionV>
                <wp:extent cx="482600" cy="258445"/>
                <wp:effectExtent l="0" t="0" r="12700" b="825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75963" w14:textId="02F1D15F" w:rsidR="009C1533" w:rsidRPr="00DC7F81" w:rsidRDefault="009C1533" w:rsidP="001926A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CC74" id="Text Box 525" o:spid="_x0000_s1051" type="#_x0000_t202" style="position:absolute;left:0;text-align:left;margin-left:81.8pt;margin-top:10.4pt;width:38pt;height:20.3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" fillcolor="white [3201]" strokecolor="white [3212]" strokeweight=".5pt">
                <v:textbox>
                  <w:txbxContent>
                    <w:p w14:paraId="5F175963" w14:textId="02F1D15F" w:rsidR="009C1533" w:rsidRPr="00DC7F81" w:rsidRDefault="009C1533" w:rsidP="001926A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D602AC" wp14:editId="001DB765">
                <wp:simplePos x="0" y="0"/>
                <wp:positionH relativeFrom="column">
                  <wp:posOffset>4799965</wp:posOffset>
                </wp:positionH>
                <wp:positionV relativeFrom="paragraph">
                  <wp:posOffset>155102</wp:posOffset>
                </wp:positionV>
                <wp:extent cx="482600" cy="258445"/>
                <wp:effectExtent l="0" t="0" r="12700" b="273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AB3D" w14:textId="11AFD1E8" w:rsidR="009C1533" w:rsidRPr="00DC7F81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02AC" id="Text Box 526" o:spid="_x0000_s1052" type="#_x0000_t202" style="position:absolute;left:0;text-align:left;margin-left:377.95pt;margin-top:12.2pt;width:38pt;height:20.3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" fillcolor="white [3201]" strokecolor="white [3212]" strokeweight=".5pt">
                <v:textbox>
                  <w:txbxContent>
                    <w:p w14:paraId="78C6AB3D" w14:textId="11AFD1E8" w:rsidR="009C1533" w:rsidRPr="00DC7F81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1203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976"/>
        <w:gridCol w:w="720"/>
        <w:gridCol w:w="657"/>
        <w:gridCol w:w="1046"/>
      </w:tblGrid>
      <w:tr w:rsidR="008E4EEA" w14:paraId="406972DE" w14:textId="77777777" w:rsidTr="008E4EEA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4FEC94B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211E9E0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46157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4FB21699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E19D766" w14:textId="77777777" w:rsidR="008E4EEA" w:rsidRPr="00BB061C" w:rsidRDefault="008E4EEA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8E4EEA" w14:paraId="177856A0" w14:textId="77777777" w:rsidTr="008E4EEA">
        <w:trPr>
          <w:trHeight w:val="278"/>
        </w:trPr>
        <w:tc>
          <w:tcPr>
            <w:tcW w:w="1447" w:type="dxa"/>
          </w:tcPr>
          <w:p w14:paraId="28689095" w14:textId="6133E1EB" w:rsidR="008E4EEA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E7F671D" w14:textId="0F0F837C" w:rsidR="008E4EEA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8A3AC37" w14:textId="7DD724CD" w:rsidR="008E4EEA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0A1263F2" w14:textId="346ABCBB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E90E399" w14:textId="5CBC0723" w:rsidR="008E4EEA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8E4EEA" w14:paraId="09F878E7" w14:textId="77777777" w:rsidTr="008E4EEA">
        <w:trPr>
          <w:trHeight w:val="278"/>
        </w:trPr>
        <w:tc>
          <w:tcPr>
            <w:tcW w:w="1447" w:type="dxa"/>
          </w:tcPr>
          <w:p w14:paraId="7E9FFD48" w14:textId="70273AC0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AC4A618" w14:textId="1AB6C16D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524D922" w14:textId="2FCD4FB5" w:rsidR="008E4EEA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31AAD534" w14:textId="1F5C3797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1C1FC4B" w14:textId="1E6EE537" w:rsidR="008E4EEA" w:rsidRPr="00BB061C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8E4EEA" w14:paraId="5708E882" w14:textId="77777777" w:rsidTr="008E4EEA">
        <w:trPr>
          <w:trHeight w:val="278"/>
        </w:trPr>
        <w:tc>
          <w:tcPr>
            <w:tcW w:w="1447" w:type="dxa"/>
          </w:tcPr>
          <w:p w14:paraId="1C42FD7B" w14:textId="72703E10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1030DB2" w14:textId="76A4BD1E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7D315531" w14:textId="70A509AC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689E3421" w14:textId="76C4A2C3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842D598" w14:textId="2C05D4E2" w:rsidR="008E4EEA" w:rsidRDefault="007932A9" w:rsidP="008E4EEA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</w:tbl>
    <w:p w14:paraId="62AEA241" w14:textId="292FDEB2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FE1015" wp14:editId="21CDF727">
                <wp:simplePos x="0" y="0"/>
                <wp:positionH relativeFrom="column">
                  <wp:posOffset>927750</wp:posOffset>
                </wp:positionH>
                <wp:positionV relativeFrom="paragraph">
                  <wp:posOffset>878929</wp:posOffset>
                </wp:positionV>
                <wp:extent cx="483080" cy="258505"/>
                <wp:effectExtent l="0" t="0" r="12700" b="273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BE2BF" w14:textId="129E12A6" w:rsidR="009C1533" w:rsidRPr="001926AD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1015" id="Text Box 527" o:spid="_x0000_s1053" type="#_x0000_t202" style="position:absolute;left:0;text-align:left;margin-left:73.05pt;margin-top:69.2pt;width:38.05pt;height:20.35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" fillcolor="white [3201]" strokecolor="white [3212]" strokeweight=".5pt">
                <v:textbox>
                  <w:txbxContent>
                    <w:p w14:paraId="374BE2BF" w14:textId="129E12A6" w:rsidR="009C1533" w:rsidRPr="001926AD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9822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407C2F" w14:paraId="7CA9A95F" w14:textId="77777777" w:rsidTr="007932A9">
        <w:trPr>
          <w:trHeight w:val="278"/>
        </w:trPr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7876D5BB" w14:textId="77777777" w:rsidR="00407C2F" w:rsidRPr="00BB061C" w:rsidRDefault="00407C2F" w:rsidP="007932A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01F25B87" w14:textId="77777777" w:rsidR="00407C2F" w:rsidRPr="00BB061C" w:rsidRDefault="00407C2F" w:rsidP="007932A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49ADEF6F" w14:textId="77777777" w:rsidR="00407C2F" w:rsidRPr="00BB061C" w:rsidRDefault="00407C2F" w:rsidP="007932A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30C7414E" w14:textId="77777777" w:rsidR="00407C2F" w:rsidRPr="00BB061C" w:rsidRDefault="00407C2F" w:rsidP="007932A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67211EDB" w14:textId="77777777" w:rsidR="00407C2F" w:rsidRPr="00BB061C" w:rsidRDefault="00407C2F" w:rsidP="007932A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407C2F" w14:paraId="57B7DB3E" w14:textId="77777777" w:rsidTr="007932A9">
        <w:trPr>
          <w:trHeight w:val="278"/>
        </w:trPr>
        <w:tc>
          <w:tcPr>
            <w:tcW w:w="1411" w:type="dxa"/>
            <w:vAlign w:val="center"/>
          </w:tcPr>
          <w:p w14:paraId="13D39E58" w14:textId="13F42F1E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14:paraId="386E611F" w14:textId="0438D947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7D90C337" w14:textId="48E9FA9A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  <w:vAlign w:val="center"/>
          </w:tcPr>
          <w:p w14:paraId="359E16D5" w14:textId="2540FB00" w:rsidR="00407C2F" w:rsidRDefault="007932A9" w:rsidP="007932A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  <w:vAlign w:val="center"/>
          </w:tcPr>
          <w:p w14:paraId="0CDEBAFB" w14:textId="711DF4B0" w:rsidR="00407C2F" w:rsidRPr="00BB061C" w:rsidRDefault="007932A9" w:rsidP="007932A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407C2F" w14:paraId="79B82B74" w14:textId="77777777" w:rsidTr="007932A9">
        <w:trPr>
          <w:trHeight w:val="278"/>
        </w:trPr>
        <w:tc>
          <w:tcPr>
            <w:tcW w:w="1411" w:type="dxa"/>
            <w:vAlign w:val="center"/>
          </w:tcPr>
          <w:p w14:paraId="4362ABDF" w14:textId="2A74C526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14:paraId="3B685564" w14:textId="4390F0DA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2CA0ACD4" w14:textId="32BAE8A7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  <w:vAlign w:val="center"/>
          </w:tcPr>
          <w:p w14:paraId="2B131024" w14:textId="0428F7E6" w:rsidR="00407C2F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  <w:vAlign w:val="center"/>
          </w:tcPr>
          <w:p w14:paraId="155F07BA" w14:textId="19C05FD4" w:rsidR="00407C2F" w:rsidRPr="00BB061C" w:rsidRDefault="007932A9" w:rsidP="007932A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Y="9838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407C2F" w14:paraId="296176EC" w14:textId="77777777" w:rsidTr="00407C2F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6EA609E9" w14:textId="77777777" w:rsidR="00407C2F" w:rsidRPr="00BB061C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2D71745" w14:textId="77777777" w:rsidR="00407C2F" w:rsidRPr="00BB061C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40A493FF" w14:textId="77777777" w:rsidR="00407C2F" w:rsidRPr="00BB061C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4CE8711" w14:textId="77777777" w:rsidR="00407C2F" w:rsidRPr="00BB061C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2203A19" w14:textId="77777777" w:rsidR="00407C2F" w:rsidRPr="00BB061C" w:rsidRDefault="00407C2F" w:rsidP="00407C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407C2F" w14:paraId="3679D475" w14:textId="77777777" w:rsidTr="00407C2F">
        <w:trPr>
          <w:trHeight w:val="278"/>
        </w:trPr>
        <w:tc>
          <w:tcPr>
            <w:tcW w:w="1434" w:type="dxa"/>
          </w:tcPr>
          <w:p w14:paraId="1B1C0B2A" w14:textId="69E9C15A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DE5030E" w14:textId="558EFF6C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75B2FDC9" w14:textId="3A953897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6EBEEFB8" w14:textId="54BEE648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DFF4EAB" w14:textId="0DBADD0D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407C2F" w14:paraId="65A790BD" w14:textId="77777777" w:rsidTr="00407C2F">
        <w:trPr>
          <w:trHeight w:val="278"/>
        </w:trPr>
        <w:tc>
          <w:tcPr>
            <w:tcW w:w="1434" w:type="dxa"/>
          </w:tcPr>
          <w:p w14:paraId="7AD85A47" w14:textId="4A5349AA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90C4476" w14:textId="590FB302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6AB47A5" w14:textId="1E6A7007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33E86A8C" w14:textId="4AA45C01" w:rsidR="00407C2F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64C3C05" w14:textId="47AB81D8" w:rsidR="00407C2F" w:rsidRPr="00BB061C" w:rsidRDefault="007932A9" w:rsidP="00407C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1F2D3BBF" w14:textId="0F311487" w:rsidR="0030601C" w:rsidRDefault="0030601C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D12EF54" w14:textId="77777777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FBB005" w14:textId="61694D4A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FC6F5DD" w14:textId="2ED2DAEE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267B28E" w14:textId="1F8EFA50" w:rsidR="008E4EEA" w:rsidRDefault="008E4EEA" w:rsidP="006A24B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077D768" w14:textId="20D0FC7C" w:rsidR="008E4EEA" w:rsidRDefault="008E4EEA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2078110" w14:textId="77777777" w:rsidR="007D43B8" w:rsidRDefault="007D43B8" w:rsidP="008E4EE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D67958D" w14:textId="77777777" w:rsidR="00407C2F" w:rsidRDefault="00407C2F" w:rsidP="00503B7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3F9C682B" w14:textId="731AFCF7" w:rsidR="00476BEE" w:rsidRDefault="008E4EEA" w:rsidP="00407C2F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ب) جدول </w:t>
      </w:r>
      <w:proofErr w:type="spellStart"/>
      <w:r>
        <w:rPr>
          <w:rFonts w:cs="B Nazanin" w:hint="cs"/>
          <w:rtl/>
          <w:lang w:bidi="fa-IR"/>
        </w:rPr>
        <w:t>مسیریابی</w:t>
      </w:r>
      <w:proofErr w:type="spellEnd"/>
      <w:r>
        <w:rPr>
          <w:rFonts w:cs="B Nazanin" w:hint="cs"/>
          <w:rtl/>
          <w:lang w:bidi="fa-IR"/>
        </w:rPr>
        <w:t xml:space="preserve"> </w:t>
      </w:r>
      <w:r w:rsidR="00F65F16" w:rsidRPr="008E4EEA">
        <w:rPr>
          <w:rFonts w:cs="B Nazanin" w:hint="cs"/>
          <w:rtl/>
          <w:lang w:bidi="fa-IR"/>
        </w:rPr>
        <w:t xml:space="preserve">همه </w:t>
      </w:r>
      <w:proofErr w:type="spellStart"/>
      <w:r w:rsidR="00F65F16" w:rsidRPr="008E4EEA">
        <w:rPr>
          <w:rFonts w:cs="B Nazanin" w:hint="cs"/>
          <w:rtl/>
          <w:lang w:bidi="fa-IR"/>
        </w:rPr>
        <w:t>مسیریاب‌ها</w:t>
      </w:r>
      <w:proofErr w:type="spellEnd"/>
      <w:r w:rsidR="00F65F16" w:rsidRPr="008E4EEA">
        <w:rPr>
          <w:rFonts w:cs="B Nazanin" w:hint="cs"/>
          <w:rtl/>
          <w:lang w:bidi="fa-IR"/>
        </w:rPr>
        <w:t xml:space="preserve"> را در مرحله یک رسم کنید.</w:t>
      </w:r>
      <w:r w:rsidR="00FE20D6" w:rsidRPr="008E4EEA">
        <w:rPr>
          <w:rFonts w:cs="B Nazanin" w:hint="cs"/>
          <w:rtl/>
          <w:lang w:bidi="fa-IR"/>
        </w:rPr>
        <w:t xml:space="preserve"> برای وضوح بهتر، از رنگ‌های مختلف جهت نمایش بروز رسانی صورت گرفته در </w:t>
      </w:r>
    </w:p>
    <w:p w14:paraId="136B3C67" w14:textId="0020F618" w:rsidR="00BB061C" w:rsidRDefault="00FE20D6" w:rsidP="00476BE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8E4EEA">
        <w:rPr>
          <w:rFonts w:cs="B Nazanin" w:hint="cs"/>
          <w:rtl/>
          <w:lang w:bidi="fa-IR"/>
        </w:rPr>
        <w:t xml:space="preserve">اثر </w:t>
      </w:r>
      <w:r w:rsidR="006A24B2" w:rsidRPr="008E4EEA">
        <w:rPr>
          <w:rFonts w:cs="B Nazanin" w:hint="cs"/>
          <w:rtl/>
          <w:lang w:bidi="fa-IR"/>
        </w:rPr>
        <w:t>دریافت جدول بردار-فاصله از هر مسیریاب</w:t>
      </w:r>
      <w:r w:rsidR="007D43B8">
        <w:rPr>
          <w:rFonts w:cs="B Nazanin" w:hint="cs"/>
          <w:rtl/>
          <w:lang w:bidi="fa-IR"/>
        </w:rPr>
        <w:t xml:space="preserve"> بر روی یک شکل</w:t>
      </w:r>
      <w:r w:rsidR="006A24B2" w:rsidRPr="008E4EEA">
        <w:rPr>
          <w:rFonts w:cs="B Nazanin" w:hint="cs"/>
          <w:rtl/>
          <w:lang w:bidi="fa-IR"/>
        </w:rPr>
        <w:t xml:space="preserve"> استفاده </w:t>
      </w:r>
      <w:r w:rsidR="00D525FC" w:rsidRPr="008E4EEA">
        <w:rPr>
          <w:rFonts w:cs="B Nazanin" w:hint="cs"/>
          <w:rtl/>
          <w:lang w:bidi="fa-IR"/>
        </w:rPr>
        <w:t>نمایید.</w:t>
      </w:r>
      <w:r w:rsidR="007D43B8">
        <w:rPr>
          <w:rFonts w:cs="B Nazanin"/>
          <w:lang w:bidi="fa-IR"/>
        </w:rPr>
        <w:t xml:space="preserve"> </w:t>
      </w:r>
      <w:r w:rsidR="007D43B8">
        <w:rPr>
          <w:rFonts w:cs="B Nazanin" w:hint="cs"/>
          <w:rtl/>
          <w:lang w:bidi="fa-IR"/>
        </w:rPr>
        <w:t xml:space="preserve"> به عنوان نمونه، جدول مسیریاب </w:t>
      </w:r>
      <w:r w:rsidR="007D43B8">
        <w:rPr>
          <w:rFonts w:cs="B Nazanin"/>
          <w:lang w:bidi="fa-IR"/>
        </w:rPr>
        <w:t>A</w:t>
      </w:r>
      <w:r w:rsidR="007D43B8">
        <w:rPr>
          <w:rFonts w:cs="B Nazanin" w:hint="cs"/>
          <w:rtl/>
          <w:lang w:bidi="fa-IR"/>
        </w:rPr>
        <w:t xml:space="preserve"> پس از دریافت پیام بروز رسانی از </w:t>
      </w:r>
      <w:r w:rsidR="007D43B8" w:rsidRPr="00C21FB1">
        <w:rPr>
          <w:rFonts w:cs="B Nazanin"/>
          <w:color w:val="7030A0"/>
          <w:lang w:bidi="fa-IR"/>
        </w:rPr>
        <w:t>D</w:t>
      </w:r>
      <w:r w:rsidR="007D43B8" w:rsidRPr="00C21FB1">
        <w:rPr>
          <w:rFonts w:cs="B Nazanin" w:hint="cs"/>
          <w:color w:val="7030A0"/>
          <w:rtl/>
          <w:lang w:bidi="fa-IR"/>
        </w:rPr>
        <w:t xml:space="preserve"> </w:t>
      </w:r>
      <w:r w:rsidR="006A670C" w:rsidRPr="00C21FB1">
        <w:rPr>
          <w:rFonts w:cs="B Nazanin" w:hint="cs"/>
          <w:color w:val="7030A0"/>
          <w:rtl/>
          <w:lang w:bidi="fa-IR"/>
        </w:rPr>
        <w:t xml:space="preserve">(با رنگ </w:t>
      </w:r>
      <w:r w:rsidR="00503B7C" w:rsidRPr="00C21FB1">
        <w:rPr>
          <w:rFonts w:cs="B Nazanin" w:hint="cs"/>
          <w:color w:val="7030A0"/>
          <w:rtl/>
          <w:lang w:bidi="fa-IR"/>
        </w:rPr>
        <w:t>بنفش</w:t>
      </w:r>
      <w:r w:rsidR="006A670C" w:rsidRPr="00C21FB1">
        <w:rPr>
          <w:rFonts w:cs="B Nazanin" w:hint="cs"/>
          <w:color w:val="7030A0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و</w:t>
      </w:r>
      <w:r w:rsidR="007D43B8" w:rsidRPr="00503B7C">
        <w:rPr>
          <w:rFonts w:cs="B Nazanin" w:hint="cs"/>
          <w:rtl/>
          <w:lang w:val="fr-FR" w:bidi="fa-IR"/>
        </w:rPr>
        <w:t xml:space="preserve"> </w:t>
      </w:r>
      <w:r w:rsidR="007D43B8" w:rsidRPr="00C21FB1">
        <w:rPr>
          <w:rFonts w:cs="B Nazanin"/>
          <w:color w:val="DD8047" w:themeColor="accent2"/>
          <w:lang w:bidi="fa-IR"/>
        </w:rPr>
        <w:t>B</w:t>
      </w:r>
      <w:r w:rsidR="007D43B8" w:rsidRPr="00C21FB1">
        <w:rPr>
          <w:rFonts w:cs="B Nazanin" w:hint="cs"/>
          <w:color w:val="DD8047" w:themeColor="accent2"/>
          <w:rtl/>
          <w:lang w:bidi="fa-IR"/>
        </w:rPr>
        <w:t xml:space="preserve"> </w:t>
      </w:r>
      <w:r w:rsidR="006A670C" w:rsidRPr="00C21FB1">
        <w:rPr>
          <w:rFonts w:cs="B Nazanin" w:hint="cs"/>
          <w:color w:val="DD8047" w:themeColor="accent2"/>
          <w:rtl/>
          <w:lang w:bidi="fa-IR"/>
        </w:rPr>
        <w:t xml:space="preserve">(با رنگ </w:t>
      </w:r>
      <w:r w:rsidR="00503B7C" w:rsidRPr="00C21FB1">
        <w:rPr>
          <w:rFonts w:cs="B Nazanin" w:hint="cs"/>
          <w:color w:val="DD8047" w:themeColor="accent2"/>
          <w:rtl/>
          <w:lang w:bidi="fa-IR"/>
        </w:rPr>
        <w:t>قهوه</w:t>
      </w:r>
      <w:r w:rsidR="00503B7C" w:rsidRPr="00C21FB1">
        <w:rPr>
          <w:rFonts w:cs="B Nazanin"/>
          <w:color w:val="DD8047" w:themeColor="accent2"/>
          <w:rtl/>
          <w:lang w:bidi="fa-IR"/>
        </w:rPr>
        <w:softHyphen/>
      </w:r>
      <w:r w:rsidR="00503B7C" w:rsidRPr="00C21FB1">
        <w:rPr>
          <w:rFonts w:cs="B Nazanin" w:hint="cs"/>
          <w:color w:val="DD8047" w:themeColor="accent2"/>
          <w:rtl/>
          <w:lang w:bidi="fa-IR"/>
        </w:rPr>
        <w:t>ای</w:t>
      </w:r>
      <w:r w:rsidR="006A670C" w:rsidRPr="00C21FB1">
        <w:rPr>
          <w:rFonts w:cs="B Nazanin" w:hint="cs"/>
          <w:color w:val="DD8047" w:themeColor="accent2"/>
          <w:rtl/>
          <w:lang w:bidi="fa-IR"/>
        </w:rPr>
        <w:t xml:space="preserve">) </w:t>
      </w:r>
      <w:r w:rsidR="007D43B8" w:rsidRPr="00503B7C">
        <w:rPr>
          <w:rFonts w:cs="B Nazanin" w:hint="cs"/>
          <w:rtl/>
          <w:lang w:bidi="fa-IR"/>
        </w:rPr>
        <w:t>رسم شده است.</w:t>
      </w:r>
      <w:r w:rsidR="000715BC">
        <w:rPr>
          <w:rFonts w:cs="B Nazanin" w:hint="cs"/>
          <w:rtl/>
          <w:lang w:bidi="fa-IR"/>
        </w:rPr>
        <w:t xml:space="preserve"> در ادامه هم </w:t>
      </w:r>
      <w:r w:rsidR="000715BC" w:rsidRPr="00C21FB1">
        <w:rPr>
          <w:rFonts w:cs="B Nazanin"/>
          <w:color w:val="00B050"/>
          <w:lang w:bidi="fa-IR"/>
        </w:rPr>
        <w:t>A</w:t>
      </w:r>
      <w:r w:rsidR="000715BC" w:rsidRPr="00C21FB1">
        <w:rPr>
          <w:rFonts w:cs="B Nazanin" w:hint="cs"/>
          <w:color w:val="00B050"/>
          <w:rtl/>
          <w:lang w:bidi="fa-IR"/>
        </w:rPr>
        <w:t xml:space="preserve"> (با رنگ سبز)، </w:t>
      </w:r>
      <w:r w:rsidR="000715BC" w:rsidRPr="00C21FB1">
        <w:rPr>
          <w:rFonts w:cs="B Nazanin"/>
          <w:color w:val="00B0F0"/>
          <w:lang w:bidi="fa-IR"/>
        </w:rPr>
        <w:t>E</w:t>
      </w:r>
      <w:r w:rsidR="000715BC" w:rsidRPr="00C21FB1">
        <w:rPr>
          <w:rFonts w:cs="B Nazanin" w:hint="cs"/>
          <w:color w:val="00B0F0"/>
          <w:rtl/>
          <w:lang w:bidi="fa-IR"/>
        </w:rPr>
        <w:t xml:space="preserve"> (با رنگ آبی) </w:t>
      </w:r>
      <w:r w:rsidR="000715BC">
        <w:rPr>
          <w:rFonts w:cs="B Nazanin" w:hint="cs"/>
          <w:rtl/>
          <w:lang w:bidi="fa-IR"/>
        </w:rPr>
        <w:t xml:space="preserve">و </w:t>
      </w:r>
      <w:r w:rsidR="000715BC" w:rsidRPr="00C21FB1">
        <w:rPr>
          <w:rFonts w:cs="B Nazanin"/>
          <w:color w:val="FF0000"/>
          <w:lang w:bidi="fa-IR"/>
        </w:rPr>
        <w:t>C</w:t>
      </w:r>
      <w:r w:rsidR="000715BC" w:rsidRPr="00C21FB1">
        <w:rPr>
          <w:rFonts w:cs="B Nazanin" w:hint="cs"/>
          <w:color w:val="FF0000"/>
          <w:rtl/>
          <w:lang w:bidi="fa-IR"/>
        </w:rPr>
        <w:t xml:space="preserve"> (با رنگ قرمز) </w:t>
      </w:r>
      <w:r w:rsidR="000715BC">
        <w:rPr>
          <w:rFonts w:cs="B Nazanin" w:hint="cs"/>
          <w:rtl/>
          <w:lang w:bidi="fa-IR"/>
        </w:rPr>
        <w:t xml:space="preserve">پیش رفته. </w:t>
      </w:r>
    </w:p>
    <w:p w14:paraId="0E5FC825" w14:textId="77777777" w:rsidR="00407C2F" w:rsidRPr="00503B7C" w:rsidRDefault="00407C2F" w:rsidP="00407C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41597EC" w14:textId="3C208F4D" w:rsidR="00055EE5" w:rsidRPr="001926AD" w:rsidRDefault="00646002" w:rsidP="00A861FD">
      <w:pPr>
        <w:tabs>
          <w:tab w:val="left" w:pos="7134"/>
          <w:tab w:val="left" w:pos="9242"/>
        </w:tabs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BE8C" wp14:editId="1AA470B4">
                <wp:simplePos x="0" y="0"/>
                <wp:positionH relativeFrom="column">
                  <wp:posOffset>838200</wp:posOffset>
                </wp:positionH>
                <wp:positionV relativeFrom="paragraph">
                  <wp:posOffset>82018</wp:posOffset>
                </wp:positionV>
                <wp:extent cx="1215390" cy="258445"/>
                <wp:effectExtent l="0" t="0" r="16510" b="825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A9B5B" w14:textId="403BA7AE" w:rsidR="009C1533" w:rsidRDefault="009C1533" w:rsidP="00055EE5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(t = 26) </w:t>
                            </w:r>
                            <w:r w:rsidRPr="00D42ADB">
                              <w:rPr>
                                <w:color w:val="DD8047" w:themeColor="accent2"/>
                              </w:rPr>
                              <w:t>(t = 35)</w:t>
                            </w:r>
                            <w:r w:rsidRPr="00503B7C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8E4EEA"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E8C" id="Text Box 546" o:spid="_x0000_s1054" type="#_x0000_t202" style="position:absolute;left:0;text-align:left;margin-left:66pt;margin-top:6.45pt;width:95.7pt;height:20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" fillcolor="white [3201]" strokecolor="white [3212]" strokeweight=".5pt">
                <v:textbox>
                  <w:txbxContent>
                    <w:p w14:paraId="69FA9B5B" w14:textId="403BA7AE" w:rsidR="009C1533" w:rsidRDefault="009C1533" w:rsidP="00055EE5">
                      <w:pPr>
                        <w:jc w:val="center"/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 xml:space="preserve">(t = 26) </w:t>
                      </w:r>
                      <w:r w:rsidRPr="00D42ADB">
                        <w:rPr>
                          <w:color w:val="DD8047" w:themeColor="accent2"/>
                        </w:rPr>
                        <w:t>(t = 35)</w:t>
                      </w:r>
                      <w:r w:rsidRPr="00503B7C">
                        <w:rPr>
                          <w:color w:val="C00000"/>
                        </w:rPr>
                        <w:t xml:space="preserve"> </w:t>
                      </w:r>
                      <w:r w:rsidR="008E4EEA"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7D43B8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2AD66D9" wp14:editId="2925B232">
                <wp:simplePos x="0" y="0"/>
                <wp:positionH relativeFrom="margin">
                  <wp:posOffset>-40005</wp:posOffset>
                </wp:positionH>
                <wp:positionV relativeFrom="paragraph">
                  <wp:posOffset>5080</wp:posOffset>
                </wp:positionV>
                <wp:extent cx="6665976" cy="6748272"/>
                <wp:effectExtent l="0" t="0" r="20955" b="1460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976" cy="67482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E91B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07F3A0D5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66D9" id="Rectangle 648" o:spid="_x0000_s1055" style="position:absolute;left:0;text-align:left;margin-left:-3.15pt;margin-top:.4pt;width:524.9pt;height:531.3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" fillcolor="white [3201]" strokecolor="black [3213]" strokeweight="1pt">
                <v:fill opacity="0"/>
                <v:textbox inset=",0">
                  <w:txbxContent>
                    <w:p w14:paraId="6258E91B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07F3A0D5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E4EEA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227B3" wp14:editId="23CE3E39">
                <wp:simplePos x="0" y="0"/>
                <wp:positionH relativeFrom="column">
                  <wp:posOffset>4090670</wp:posOffset>
                </wp:positionH>
                <wp:positionV relativeFrom="paragraph">
                  <wp:posOffset>80748</wp:posOffset>
                </wp:positionV>
                <wp:extent cx="1658680" cy="258445"/>
                <wp:effectExtent l="0" t="0" r="17780" b="825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6D3EA" w14:textId="3C9166CA" w:rsidR="009C1533" w:rsidRPr="004F1D6E" w:rsidRDefault="00DE169B" w:rsidP="00055EE5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6C0BBB">
                              <w:rPr>
                                <w:color w:val="00B050"/>
                                <w:lang w:bidi="fa-IR"/>
                              </w:rPr>
                              <w:t xml:space="preserve">(t = </w:t>
                            </w:r>
                            <w:r w:rsidR="006C0BBB" w:rsidRPr="006C0BBB">
                              <w:rPr>
                                <w:color w:val="00B050"/>
                                <w:lang w:bidi="fa-IR"/>
                              </w:rPr>
                              <w:t>25</w:t>
                            </w:r>
                            <w:r w:rsidR="00EF480D" w:rsidRPr="006C0BBB">
                              <w:rPr>
                                <w:color w:val="00B050"/>
                                <w:lang w:bidi="fa-IR"/>
                              </w:rPr>
                              <w:t>)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6C0BBB">
                              <w:rPr>
                                <w:color w:val="FF0000"/>
                                <w:lang w:bidi="fa-IR"/>
                              </w:rPr>
                              <w:t xml:space="preserve">(t = </w:t>
                            </w:r>
                            <w:r w:rsidR="006C0BBB">
                              <w:rPr>
                                <w:color w:val="FF0000"/>
                                <w:lang w:bidi="fa-IR"/>
                              </w:rPr>
                              <w:t>30</w:t>
                            </w:r>
                            <w:r w:rsidR="00EF480D" w:rsidRPr="006C0BBB">
                              <w:rPr>
                                <w:color w:val="FF0000"/>
                                <w:lang w:bidi="fa-IR"/>
                              </w:rPr>
                              <w:t>)</w:t>
                            </w:r>
                            <w:r w:rsidR="006C0BBB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6C0BBB" w:rsidRPr="006C0BBB">
                              <w:rPr>
                                <w:color w:val="00B0F0"/>
                                <w:lang w:bidi="fa-IR"/>
                              </w:rPr>
                              <w:t xml:space="preserve">(t = </w:t>
                            </w:r>
                            <w:r w:rsidR="006C0BBB">
                              <w:rPr>
                                <w:color w:val="00B0F0"/>
                                <w:lang w:bidi="fa-IR"/>
                              </w:rPr>
                              <w:t>3</w:t>
                            </w:r>
                            <w:r w:rsidR="006C0BBB" w:rsidRPr="006C0BBB">
                              <w:rPr>
                                <w:color w:val="00B0F0"/>
                                <w:lang w:bidi="fa-IR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27B3" id="Text Box 547" o:spid="_x0000_s1056" type="#_x0000_t202" style="position:absolute;left:0;text-align:left;margin-left:322.1pt;margin-top:6.35pt;width:130.6pt;height:20.3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" fillcolor="white [3201]" strokecolor="white [3212]" strokeweight=".5pt">
                <v:textbox>
                  <w:txbxContent>
                    <w:p w14:paraId="4E26D3EA" w14:textId="3C9166CA" w:rsidR="009C1533" w:rsidRPr="004F1D6E" w:rsidRDefault="00DE169B" w:rsidP="00055EE5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6C0BBB">
                        <w:rPr>
                          <w:color w:val="00B050"/>
                          <w:lang w:bidi="fa-IR"/>
                        </w:rPr>
                        <w:t xml:space="preserve">(t = </w:t>
                      </w:r>
                      <w:r w:rsidR="006C0BBB" w:rsidRPr="006C0BBB">
                        <w:rPr>
                          <w:color w:val="00B050"/>
                          <w:lang w:bidi="fa-IR"/>
                        </w:rPr>
                        <w:t>25</w:t>
                      </w:r>
                      <w:r w:rsidR="00EF480D" w:rsidRPr="006C0BBB">
                        <w:rPr>
                          <w:color w:val="00B050"/>
                          <w:lang w:bidi="fa-IR"/>
                        </w:rPr>
                        <w:t>)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6C0BBB">
                        <w:rPr>
                          <w:color w:val="FF0000"/>
                          <w:lang w:bidi="fa-IR"/>
                        </w:rPr>
                        <w:t xml:space="preserve">(t = </w:t>
                      </w:r>
                      <w:r w:rsidR="006C0BBB">
                        <w:rPr>
                          <w:color w:val="FF0000"/>
                          <w:lang w:bidi="fa-IR"/>
                        </w:rPr>
                        <w:t>30</w:t>
                      </w:r>
                      <w:r w:rsidR="00EF480D" w:rsidRPr="006C0BBB">
                        <w:rPr>
                          <w:color w:val="FF0000"/>
                          <w:lang w:bidi="fa-IR"/>
                        </w:rPr>
                        <w:t>)</w:t>
                      </w:r>
                      <w:r w:rsidR="006C0BBB">
                        <w:rPr>
                          <w:lang w:bidi="fa-IR"/>
                        </w:rPr>
                        <w:t xml:space="preserve"> </w:t>
                      </w:r>
                      <w:r w:rsidR="006C0BBB" w:rsidRPr="006C0BBB">
                        <w:rPr>
                          <w:color w:val="00B0F0"/>
                          <w:lang w:bidi="fa-IR"/>
                        </w:rPr>
                        <w:t xml:space="preserve">(t = </w:t>
                      </w:r>
                      <w:r w:rsidR="006C0BBB">
                        <w:rPr>
                          <w:color w:val="00B0F0"/>
                          <w:lang w:bidi="fa-IR"/>
                        </w:rPr>
                        <w:t>3</w:t>
                      </w:r>
                      <w:r w:rsidR="006C0BBB" w:rsidRPr="006C0BBB">
                        <w:rPr>
                          <w:color w:val="00B0F0"/>
                          <w:lang w:bidi="fa-IR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B112D1">
        <w:rPr>
          <w:rFonts w:cs="B Nazanin"/>
          <w:rtl/>
          <w:lang w:bidi="fa-IR"/>
        </w:rPr>
        <w:tab/>
      </w:r>
      <w:r w:rsidR="00A861FD">
        <w:rPr>
          <w:rFonts w:cs="Times New Roman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XSpec="right" w:tblpY="4890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1026"/>
        <w:gridCol w:w="696"/>
        <w:gridCol w:w="569"/>
        <w:gridCol w:w="1046"/>
      </w:tblGrid>
      <w:tr w:rsidR="001C2031" w14:paraId="46E6398E" w14:textId="77777777" w:rsidTr="007D43B8">
        <w:trPr>
          <w:trHeight w:val="278"/>
        </w:trPr>
        <w:tc>
          <w:tcPr>
            <w:tcW w:w="1384" w:type="dxa"/>
            <w:shd w:val="clear" w:color="auto" w:fill="D9D9D9" w:themeFill="background1" w:themeFillShade="D9"/>
          </w:tcPr>
          <w:p w14:paraId="15985A0C" w14:textId="7FB52F48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10C33E0D" w14:textId="7777777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D303B56" w14:textId="1EF18CE9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2E611814" w14:textId="559A9A8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DE575D4" w14:textId="77777777" w:rsidR="001C2031" w:rsidRPr="00BB061C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1C2031" w14:paraId="0BC8496E" w14:textId="77777777" w:rsidTr="007D43B8">
        <w:trPr>
          <w:trHeight w:val="278"/>
        </w:trPr>
        <w:tc>
          <w:tcPr>
            <w:tcW w:w="1384" w:type="dxa"/>
          </w:tcPr>
          <w:p w14:paraId="093AD9E0" w14:textId="7EEAC16E" w:rsidR="001C2031" w:rsidRPr="00BB061C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1C51F52" w14:textId="31479E3F" w:rsidR="001C2031" w:rsidRPr="006C0BBB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3F3569">
              <w:rPr>
                <w:rFonts w:cs="B Nazanin"/>
                <w:color w:val="FF0000"/>
                <w:sz w:val="18"/>
                <w:szCs w:val="18"/>
                <w:lang w:bidi="fa-IR"/>
              </w:rPr>
              <w:t>175</w:t>
            </w:r>
            <w:r w:rsidR="00DE7F2E"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4F686C" w14:textId="2B691862" w:rsidR="001C2031" w:rsidRPr="00BB061C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6B65FD0E" w14:textId="6CA99FD8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2A9EBCF" w14:textId="74FEC45B" w:rsidR="001C2031" w:rsidRPr="00BB061C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1C2031" w14:paraId="1B96F341" w14:textId="77777777" w:rsidTr="007D43B8">
        <w:trPr>
          <w:trHeight w:val="278"/>
        </w:trPr>
        <w:tc>
          <w:tcPr>
            <w:tcW w:w="1384" w:type="dxa"/>
          </w:tcPr>
          <w:p w14:paraId="4CD6C647" w14:textId="0F0B98F1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66817DC3" w14:textId="51BC61CF" w:rsidR="001C2031" w:rsidRPr="000715BC" w:rsidRDefault="003F3569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155</w:t>
            </w:r>
            <w:r w:rsidR="000715BC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0715BC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0C2983B" w14:textId="79D92D22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1456C29D" w14:textId="42A4629B" w:rsidR="001C2031" w:rsidRDefault="000715B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F74B6D5" w14:textId="6CBFBDEF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1C2031" w14:paraId="059D59C6" w14:textId="77777777" w:rsidTr="007D43B8">
        <w:trPr>
          <w:trHeight w:val="278"/>
        </w:trPr>
        <w:tc>
          <w:tcPr>
            <w:tcW w:w="1384" w:type="dxa"/>
          </w:tcPr>
          <w:p w14:paraId="08FED158" w14:textId="4AF71251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2B1D072" w14:textId="4A76B300" w:rsidR="001C2031" w:rsidRPr="000715BC" w:rsidRDefault="003F3569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155</w:t>
            </w:r>
            <w:r w:rsidR="000715BC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0715BC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A967715" w14:textId="30E8C3BB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29636062" w14:textId="37679C9E" w:rsidR="001C2031" w:rsidRDefault="000715B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4755DD3" w14:textId="12E662CD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1C2031" w14:paraId="1A3348DE" w14:textId="77777777" w:rsidTr="007D43B8">
        <w:trPr>
          <w:trHeight w:val="278"/>
        </w:trPr>
        <w:tc>
          <w:tcPr>
            <w:tcW w:w="1384" w:type="dxa"/>
          </w:tcPr>
          <w:p w14:paraId="0089A68C" w14:textId="0386932F" w:rsidR="001C2031" w:rsidRDefault="006C0BBB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BC70361" w14:textId="61AE254E" w:rsidR="001C2031" w:rsidRPr="000715BC" w:rsidRDefault="000715B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3F3569">
              <w:rPr>
                <w:rFonts w:cs="B Nazanin"/>
                <w:color w:val="FF0000"/>
                <w:sz w:val="18"/>
                <w:szCs w:val="18"/>
                <w:lang w:bidi="fa-IR"/>
              </w:rPr>
              <w:t>175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5CD974C2" w14:textId="54AE3793" w:rsidR="001C2031" w:rsidRPr="000715BC" w:rsidRDefault="000715B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7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1D611796" w14:textId="6A73F3AE" w:rsidR="001C2031" w:rsidRPr="000715BC" w:rsidRDefault="000715B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A</w:t>
            </w: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30D2988E" w14:textId="49F39575" w:rsidR="001C2031" w:rsidRPr="000715BC" w:rsidRDefault="000715BC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margin" w:tblpY="4907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1C2031" w14:paraId="57D1B8F8" w14:textId="77777777" w:rsidTr="007D43B8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6AE76CD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B46C7D3" w14:textId="182D78F6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756CB62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6694E177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89A7043" w14:textId="77777777" w:rsidR="001C2031" w:rsidRPr="009471A7" w:rsidRDefault="001C2031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1C2031" w14:paraId="3B755C48" w14:textId="77777777" w:rsidTr="007D43B8">
        <w:trPr>
          <w:trHeight w:val="278"/>
        </w:trPr>
        <w:tc>
          <w:tcPr>
            <w:tcW w:w="1386" w:type="dxa"/>
          </w:tcPr>
          <w:p w14:paraId="23B1DB0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92CB30B" w14:textId="1183396E" w:rsidR="001C2031" w:rsidRPr="00D42ADB" w:rsidRDefault="001F6D72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BA5EE5"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2DDB7D7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4EE27CE9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1DECD43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FE20D6" w14:paraId="51B22FE7" w14:textId="77777777" w:rsidTr="007D43B8">
        <w:trPr>
          <w:trHeight w:val="278"/>
        </w:trPr>
        <w:tc>
          <w:tcPr>
            <w:tcW w:w="1386" w:type="dxa"/>
          </w:tcPr>
          <w:p w14:paraId="67AB81DF" w14:textId="2F6C9705" w:rsidR="00FE20D6" w:rsidRPr="00503B7C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rtl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9A22D05" w14:textId="44543708" w:rsidR="00FE20D6" w:rsidRPr="00D42ADB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DA5DD9A" w14:textId="3DB14F40" w:rsidR="00FE20D6" w:rsidRPr="00D42ADB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F332D0A" w14:textId="4C2189D3" w:rsidR="00FE20D6" w:rsidRPr="00D42ADB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953DF80" w14:textId="3BE49B2B" w:rsidR="00FE20D6" w:rsidRPr="00D42ADB" w:rsidRDefault="00FE20D6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C</w:t>
            </w:r>
          </w:p>
        </w:tc>
      </w:tr>
      <w:tr w:rsidR="001C2031" w14:paraId="21EE5FC2" w14:textId="77777777" w:rsidTr="007D43B8">
        <w:trPr>
          <w:trHeight w:val="278"/>
        </w:trPr>
        <w:tc>
          <w:tcPr>
            <w:tcW w:w="1386" w:type="dxa"/>
          </w:tcPr>
          <w:p w14:paraId="206200F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6ACAB54D" w14:textId="7B94FCD8" w:rsidR="001C2031" w:rsidRPr="001F6D72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</w:t>
            </w:r>
            <w:r w:rsidR="00BA5EE5">
              <w:rPr>
                <w:rFonts w:cs="B Nazanin"/>
                <w:color w:val="7030A0"/>
                <w:sz w:val="18"/>
                <w:szCs w:val="18"/>
                <w:lang w:bidi="fa-IR"/>
              </w:rPr>
              <w:t>80</w:t>
            </w:r>
            <w:r w:rsidR="001F6D72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D9A3B10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20D8CAD4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7E9DDCA" w14:textId="77777777" w:rsidR="001C2031" w:rsidRPr="00BB061C" w:rsidRDefault="001C203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D65E95" w14:paraId="4F5C3786" w14:textId="77777777" w:rsidTr="007D43B8">
        <w:trPr>
          <w:trHeight w:val="278"/>
        </w:trPr>
        <w:tc>
          <w:tcPr>
            <w:tcW w:w="1386" w:type="dxa"/>
          </w:tcPr>
          <w:p w14:paraId="38B5D4FD" w14:textId="78C3DF51" w:rsidR="00D65E95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2B8AF66" w14:textId="5CDC8668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FE20D6"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2DAC73" w14:textId="612EE3EE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 w:rsidR="00FE20D6"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5D3DB428" w14:textId="09737BFE" w:rsidR="00D65E95" w:rsidRPr="00FE20D6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 w:rsidR="00FE20D6" w:rsidRPr="00D42ADB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23355074" w14:textId="1D644C9B" w:rsidR="00D65E95" w:rsidRPr="00BB061C" w:rsidRDefault="00D65E95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</w:p>
        </w:tc>
      </w:tr>
    </w:tbl>
    <w:p w14:paraId="39F5F2B6" w14:textId="37963753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6CF13B" w14:textId="2EE28436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D6F385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1BF51" w14:textId="0077A499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5B835A" w14:textId="77777777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BB8174" w14:textId="4F2EC538" w:rsidR="00603A20" w:rsidRDefault="00603A20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FA57279" w14:textId="7F4389BC" w:rsidR="00055EE5" w:rsidRPr="00A861FD" w:rsidRDefault="00055EE5" w:rsidP="00A861FD">
      <w:pPr>
        <w:bidi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page" w:horzAnchor="margin" w:tblpY="7284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324F39" w:rsidRPr="00324F39" w14:paraId="40B126D6" w14:textId="77777777" w:rsidTr="007D43B8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0966BB1E" w14:textId="4FCAFEE6" w:rsidR="006A24B2" w:rsidRPr="00324F39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5253262" w14:textId="42A2C9F3" w:rsidR="006A24B2" w:rsidRPr="00324F39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F0AB431" w14:textId="764AA6F5" w:rsidR="006A24B2" w:rsidRPr="00324F39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18AF866F" w14:textId="77777777" w:rsidR="006A24B2" w:rsidRPr="00324F39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0C50081" w14:textId="77777777" w:rsidR="006A24B2" w:rsidRPr="00324F39" w:rsidRDefault="006A24B2" w:rsidP="007D43B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324F39" w:rsidRPr="00324F39" w14:paraId="2B14079B" w14:textId="77777777" w:rsidTr="007D43B8">
        <w:trPr>
          <w:trHeight w:val="278"/>
        </w:trPr>
        <w:tc>
          <w:tcPr>
            <w:tcW w:w="1434" w:type="dxa"/>
          </w:tcPr>
          <w:p w14:paraId="672BAEA4" w14:textId="5183256C" w:rsidR="006A24B2" w:rsidRPr="00324F39" w:rsidRDefault="0058032D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11D7ADAF" w14:textId="1ADAE691" w:rsidR="006A24B2" w:rsidRPr="0064071F" w:rsidRDefault="001B7FC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A2EDFD4" w14:textId="735EDEF5" w:rsidR="006A24B2" w:rsidRPr="00324F39" w:rsidRDefault="00324F3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134D85E9" w14:textId="00E20C12" w:rsidR="006A24B2" w:rsidRPr="00324F39" w:rsidRDefault="00925AFC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016F079" w14:textId="12C371E1" w:rsidR="006A24B2" w:rsidRPr="00324F39" w:rsidRDefault="00324F3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324F39" w:rsidRPr="00324F39" w14:paraId="5D368490" w14:textId="77777777" w:rsidTr="007D43B8">
        <w:trPr>
          <w:trHeight w:val="278"/>
        </w:trPr>
        <w:tc>
          <w:tcPr>
            <w:tcW w:w="1434" w:type="dxa"/>
          </w:tcPr>
          <w:p w14:paraId="3A74A13F" w14:textId="2F3F859D" w:rsidR="006A24B2" w:rsidRPr="00324F39" w:rsidRDefault="0058032D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75AC2DB" w14:textId="5B5463EF" w:rsidR="006A24B2" w:rsidRPr="0064071F" w:rsidRDefault="001B7FC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1B7FC1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FF224A6" w14:textId="463AC04B" w:rsidR="006A24B2" w:rsidRPr="0064071F" w:rsidRDefault="00324F3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774CD05" w14:textId="7524BAE2" w:rsidR="006A24B2" w:rsidRPr="0064071F" w:rsidRDefault="0064071F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6EA150F" w14:textId="6EF4809A" w:rsidR="006A24B2" w:rsidRPr="00324F39" w:rsidRDefault="00324F39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  <w:tr w:rsidR="00324F39" w:rsidRPr="00324F39" w14:paraId="469466E0" w14:textId="77777777" w:rsidTr="007D43B8">
        <w:trPr>
          <w:trHeight w:val="278"/>
        </w:trPr>
        <w:tc>
          <w:tcPr>
            <w:tcW w:w="1434" w:type="dxa"/>
          </w:tcPr>
          <w:p w14:paraId="0F887749" w14:textId="32F5A8A9" w:rsidR="006A24B2" w:rsidRPr="00324F39" w:rsidRDefault="0058032D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154DF60" w14:textId="42083518" w:rsidR="006A24B2" w:rsidRPr="0064071F" w:rsidRDefault="001B7FC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1B7FC1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300A0DAA" w14:textId="3D873BE7" w:rsidR="006A24B2" w:rsidRPr="0064071F" w:rsidRDefault="0064071F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6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0CBAF78C" w14:textId="0811E99C" w:rsidR="006A24B2" w:rsidRPr="0064071F" w:rsidRDefault="001B7FC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1B7FC1"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BB76B18" w14:textId="6496C1A7" w:rsidR="006A24B2" w:rsidRPr="001B7FC1" w:rsidRDefault="001B7FC1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 w:rsidRPr="001B7FC1">
              <w:rPr>
                <w:rFonts w:cs="B Nazanin"/>
                <w:color w:val="00B0F0"/>
                <w:sz w:val="18"/>
                <w:szCs w:val="18"/>
                <w:lang w:bidi="fa-IR"/>
              </w:rPr>
              <w:t>D</w:t>
            </w:r>
          </w:p>
        </w:tc>
      </w:tr>
      <w:tr w:rsidR="00324F39" w:rsidRPr="00324F39" w14:paraId="40E746A6" w14:textId="77777777" w:rsidTr="007D43B8">
        <w:trPr>
          <w:trHeight w:val="278"/>
        </w:trPr>
        <w:tc>
          <w:tcPr>
            <w:tcW w:w="1434" w:type="dxa"/>
          </w:tcPr>
          <w:p w14:paraId="463B77DE" w14:textId="15541FF5" w:rsidR="006A24B2" w:rsidRPr="00324F39" w:rsidRDefault="0058032D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27246FA" w14:textId="4A608D97" w:rsidR="006A24B2" w:rsidRPr="0064071F" w:rsidRDefault="00DE7F2E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2519E207" w14:textId="4947D6C2" w:rsidR="006A24B2" w:rsidRPr="0064071F" w:rsidRDefault="00DE7F2E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rtl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11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D00EE19" w14:textId="25F87FB4" w:rsidR="006A24B2" w:rsidRPr="0064071F" w:rsidRDefault="00DE7F2E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  <w:r w:rsidR="0064071F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57BB20D4" w14:textId="74D4E23F" w:rsidR="006A24B2" w:rsidRPr="0064071F" w:rsidRDefault="00DE7F2E" w:rsidP="007D43B8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rtl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A</w:t>
            </w:r>
          </w:p>
        </w:tc>
      </w:tr>
    </w:tbl>
    <w:p w14:paraId="2C5D1F3E" w14:textId="6AD5D089" w:rsidR="00055EE5" w:rsidRDefault="00D87DF0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2FCCCB" wp14:editId="1DB4EF78">
                <wp:simplePos x="0" y="0"/>
                <wp:positionH relativeFrom="column">
                  <wp:posOffset>4173220</wp:posOffset>
                </wp:positionH>
                <wp:positionV relativeFrom="paragraph">
                  <wp:posOffset>191017</wp:posOffset>
                </wp:positionV>
                <wp:extent cx="1275715" cy="258445"/>
                <wp:effectExtent l="0" t="0" r="6985" b="825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9A64" w14:textId="1A1BFFD6" w:rsidR="009C1533" w:rsidRPr="00DC7F81" w:rsidRDefault="009C1533" w:rsidP="00055E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1F6D72">
                              <w:rPr>
                                <w:color w:val="00B050"/>
                                <w:lang w:bidi="fa-IR"/>
                              </w:rPr>
                              <w:t xml:space="preserve">(t = </w:t>
                            </w:r>
                            <w:r w:rsidR="001F6D72">
                              <w:rPr>
                                <w:color w:val="00B050"/>
                                <w:lang w:bidi="fa-IR"/>
                              </w:rPr>
                              <w:t>25</w:t>
                            </w:r>
                            <w:r w:rsidR="00EF480D" w:rsidRPr="001F6D72">
                              <w:rPr>
                                <w:color w:val="00B050"/>
                                <w:lang w:bidi="fa-IR"/>
                              </w:rPr>
                              <w:t>)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1F6D72">
                              <w:rPr>
                                <w:color w:val="00B0F0"/>
                                <w:lang w:bidi="fa-IR"/>
                              </w:rPr>
                              <w:t xml:space="preserve">(t = </w:t>
                            </w:r>
                            <w:r w:rsidR="001F6D72">
                              <w:rPr>
                                <w:color w:val="00B0F0"/>
                                <w:lang w:bidi="fa-IR"/>
                              </w:rPr>
                              <w:t>3</w:t>
                            </w:r>
                            <w:r w:rsidR="00EF480D" w:rsidRPr="001F6D72">
                              <w:rPr>
                                <w:color w:val="00B0F0"/>
                                <w:lang w:bidi="fa-IR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CCB" id="Text Box 548" o:spid="_x0000_s1057" type="#_x0000_t202" style="position:absolute;left:0;text-align:left;margin-left:328.6pt;margin-top:15.05pt;width:100.45pt;height:20.3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" fillcolor="white [3201]" strokecolor="white [3212]" strokeweight=".5pt">
                <v:textbox>
                  <w:txbxContent>
                    <w:p w14:paraId="429C9A64" w14:textId="1A1BFFD6" w:rsidR="009C1533" w:rsidRPr="00DC7F81" w:rsidRDefault="009C1533" w:rsidP="00055E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1F6D72">
                        <w:rPr>
                          <w:color w:val="00B050"/>
                          <w:lang w:bidi="fa-IR"/>
                        </w:rPr>
                        <w:t xml:space="preserve">(t = </w:t>
                      </w:r>
                      <w:r w:rsidR="001F6D72">
                        <w:rPr>
                          <w:color w:val="00B050"/>
                          <w:lang w:bidi="fa-IR"/>
                        </w:rPr>
                        <w:t>25</w:t>
                      </w:r>
                      <w:r w:rsidR="00EF480D" w:rsidRPr="001F6D72">
                        <w:rPr>
                          <w:color w:val="00B050"/>
                          <w:lang w:bidi="fa-IR"/>
                        </w:rPr>
                        <w:t>)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1F6D72">
                        <w:rPr>
                          <w:color w:val="00B0F0"/>
                          <w:lang w:bidi="fa-IR"/>
                        </w:rPr>
                        <w:t xml:space="preserve">(t = </w:t>
                      </w:r>
                      <w:r w:rsidR="001F6D72">
                        <w:rPr>
                          <w:color w:val="00B0F0"/>
                          <w:lang w:bidi="fa-IR"/>
                        </w:rPr>
                        <w:t>3</w:t>
                      </w:r>
                      <w:r w:rsidR="00EF480D" w:rsidRPr="001F6D72">
                        <w:rPr>
                          <w:color w:val="00B0F0"/>
                          <w:lang w:bidi="fa-IR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</w:p>
    <w:p w14:paraId="07407695" w14:textId="566F8D43" w:rsidR="00603A20" w:rsidRDefault="00D87DF0" w:rsidP="00603A20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8FB9E7" wp14:editId="5BAF0AE5">
                <wp:simplePos x="0" y="0"/>
                <wp:positionH relativeFrom="column">
                  <wp:posOffset>719987</wp:posOffset>
                </wp:positionH>
                <wp:positionV relativeFrom="paragraph">
                  <wp:posOffset>25400</wp:posOffset>
                </wp:positionV>
                <wp:extent cx="1204595" cy="258445"/>
                <wp:effectExtent l="0" t="0" r="14605" b="825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B4C4" w14:textId="68BB09C3" w:rsidR="009C1533" w:rsidRPr="00FE20D6" w:rsidRDefault="00DE169B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0715BC">
                              <w:rPr>
                                <w:color w:val="00B0F0"/>
                                <w:lang w:bidi="fa-IR"/>
                              </w:rPr>
                              <w:t xml:space="preserve">(t = </w:t>
                            </w:r>
                            <w:r w:rsidR="000715BC">
                              <w:rPr>
                                <w:color w:val="00B0F0"/>
                                <w:lang w:bidi="fa-IR"/>
                              </w:rPr>
                              <w:t>32</w:t>
                            </w:r>
                            <w:r w:rsidR="00EF480D" w:rsidRPr="000715BC">
                              <w:rPr>
                                <w:color w:val="00B0F0"/>
                                <w:lang w:bidi="fa-IR"/>
                              </w:rPr>
                              <w:t>)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7F6768">
                              <w:rPr>
                                <w:color w:val="DD8047" w:themeColor="accent2"/>
                                <w:lang w:bidi="fa-IR"/>
                              </w:rPr>
                              <w:t xml:space="preserve">(t = </w:t>
                            </w:r>
                            <w:r w:rsidR="00D87E14" w:rsidRPr="007F6768">
                              <w:rPr>
                                <w:color w:val="DD8047" w:themeColor="accent2"/>
                                <w:lang w:bidi="fa-IR"/>
                              </w:rPr>
                              <w:t>35</w:t>
                            </w:r>
                            <w:r w:rsidR="00EF480D" w:rsidRPr="007F6768">
                              <w:rPr>
                                <w:color w:val="DD8047" w:themeColor="accent2"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9E7" id="Text Box 549" o:spid="_x0000_s1058" type="#_x0000_t202" style="position:absolute;left:0;text-align:left;margin-left:56.7pt;margin-top:2pt;width:94.85pt;height:20.3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" fillcolor="white [3201]" strokecolor="white [3212]" strokeweight=".5pt">
                <v:textbox>
                  <w:txbxContent>
                    <w:p w14:paraId="0CDBB4C4" w14:textId="68BB09C3" w:rsidR="009C1533" w:rsidRPr="00FE20D6" w:rsidRDefault="00DE169B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0715BC">
                        <w:rPr>
                          <w:color w:val="00B0F0"/>
                          <w:lang w:bidi="fa-IR"/>
                        </w:rPr>
                        <w:t xml:space="preserve">(t = </w:t>
                      </w:r>
                      <w:r w:rsidR="000715BC">
                        <w:rPr>
                          <w:color w:val="00B0F0"/>
                          <w:lang w:bidi="fa-IR"/>
                        </w:rPr>
                        <w:t>32</w:t>
                      </w:r>
                      <w:r w:rsidR="00EF480D" w:rsidRPr="000715BC">
                        <w:rPr>
                          <w:color w:val="00B0F0"/>
                          <w:lang w:bidi="fa-IR"/>
                        </w:rPr>
                        <w:t>)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7F6768">
                        <w:rPr>
                          <w:color w:val="DD8047" w:themeColor="accent2"/>
                          <w:lang w:bidi="fa-IR"/>
                        </w:rPr>
                        <w:t xml:space="preserve">(t = </w:t>
                      </w:r>
                      <w:r w:rsidR="00D87E14" w:rsidRPr="007F6768">
                        <w:rPr>
                          <w:color w:val="DD8047" w:themeColor="accent2"/>
                          <w:lang w:bidi="fa-IR"/>
                        </w:rPr>
                        <w:t>35</w:t>
                      </w:r>
                      <w:r w:rsidR="00EF480D" w:rsidRPr="007F6768">
                        <w:rPr>
                          <w:color w:val="DD8047" w:themeColor="accent2"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7251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324F39" w:rsidRPr="00324F39" w14:paraId="11F51D2F" w14:textId="77777777" w:rsidTr="00324F39">
        <w:trPr>
          <w:trHeight w:val="278"/>
        </w:trPr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87A8366" w14:textId="77777777" w:rsidR="00603A20" w:rsidRPr="00324F39" w:rsidRDefault="00603A20" w:rsidP="00324F3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7F0FB385" w14:textId="77777777" w:rsidR="00603A20" w:rsidRPr="00324F39" w:rsidRDefault="00603A20" w:rsidP="00324F3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186702DC" w14:textId="017A733D" w:rsidR="00603A20" w:rsidRPr="00324F39" w:rsidRDefault="00603A20" w:rsidP="00324F3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2E56A0B" w14:textId="77777777" w:rsidR="00603A20" w:rsidRPr="00324F39" w:rsidRDefault="00603A20" w:rsidP="00324F3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762203B5" w14:textId="77777777" w:rsidR="00603A20" w:rsidRPr="00324F39" w:rsidRDefault="00603A20" w:rsidP="00324F39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324F39" w:rsidRPr="00324F39" w14:paraId="573983F2" w14:textId="77777777" w:rsidTr="00324F39">
        <w:trPr>
          <w:trHeight w:val="278"/>
        </w:trPr>
        <w:tc>
          <w:tcPr>
            <w:tcW w:w="1411" w:type="dxa"/>
            <w:vAlign w:val="center"/>
          </w:tcPr>
          <w:p w14:paraId="036D533E" w14:textId="2C88E9E3" w:rsidR="00603A20" w:rsidRPr="00324F39" w:rsidRDefault="0058032D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14:paraId="141F29B9" w14:textId="42901EF5" w:rsidR="00603A20" w:rsidRPr="00DE7F2E" w:rsidRDefault="0058032D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 w:rsidRPr="0058032D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E7F2E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0A905A87" w14:textId="20BDC833" w:rsidR="00603A20" w:rsidRPr="00324F39" w:rsidRDefault="00324F39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  <w:vAlign w:val="center"/>
          </w:tcPr>
          <w:p w14:paraId="5EEDA8FC" w14:textId="20821651" w:rsidR="00603A20" w:rsidRPr="00324F39" w:rsidRDefault="00324F39" w:rsidP="00324F3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  <w:vAlign w:val="center"/>
          </w:tcPr>
          <w:p w14:paraId="5E78B15F" w14:textId="7A4CD567" w:rsidR="00603A20" w:rsidRPr="00324F39" w:rsidRDefault="00324F39" w:rsidP="00324F3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324F39" w:rsidRPr="00324F39" w14:paraId="7D7DA37D" w14:textId="77777777" w:rsidTr="00324F39">
        <w:trPr>
          <w:trHeight w:val="278"/>
        </w:trPr>
        <w:tc>
          <w:tcPr>
            <w:tcW w:w="1411" w:type="dxa"/>
            <w:vAlign w:val="center"/>
          </w:tcPr>
          <w:p w14:paraId="76711E13" w14:textId="1B817C1D" w:rsidR="006434E7" w:rsidRPr="00324F39" w:rsidRDefault="0058032D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14:paraId="6C9BA840" w14:textId="37564ADE" w:rsidR="006434E7" w:rsidRPr="00DE7F2E" w:rsidRDefault="0069208B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155</w:t>
            </w:r>
            <w:r w:rsidR="00DE7F2E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2A928814" w14:textId="561FE5C0" w:rsidR="006434E7" w:rsidRPr="00324F39" w:rsidRDefault="00324F39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  <w:vAlign w:val="center"/>
          </w:tcPr>
          <w:p w14:paraId="527B1F3C" w14:textId="578A6EA2" w:rsidR="006434E7" w:rsidRPr="00324F39" w:rsidRDefault="00324F39" w:rsidP="00324F3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  <w:vAlign w:val="center"/>
          </w:tcPr>
          <w:p w14:paraId="586A34EF" w14:textId="70A3C740" w:rsidR="006434E7" w:rsidRPr="00324F39" w:rsidRDefault="00324F39" w:rsidP="00324F3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  <w:tr w:rsidR="00324F39" w:rsidRPr="00324F39" w14:paraId="2839A637" w14:textId="77777777" w:rsidTr="00324F39">
        <w:trPr>
          <w:trHeight w:val="278"/>
        </w:trPr>
        <w:tc>
          <w:tcPr>
            <w:tcW w:w="1411" w:type="dxa"/>
            <w:vAlign w:val="center"/>
          </w:tcPr>
          <w:p w14:paraId="7E1A47C8" w14:textId="0AA24292" w:rsidR="00FE20D6" w:rsidRPr="00324F39" w:rsidRDefault="0058032D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14:paraId="5140C429" w14:textId="721F7B58" w:rsidR="00FE20D6" w:rsidRPr="00DE7F2E" w:rsidRDefault="0058032D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E7F2E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3CB22BB1" w14:textId="16B4B894" w:rsidR="00FE20D6" w:rsidRPr="00DE7F2E" w:rsidRDefault="0058032D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7</w:t>
            </w:r>
            <w:r w:rsidR="00DE7F2E">
              <w:rPr>
                <w:rFonts w:cs="B Nazanin"/>
                <w:color w:val="00B0F0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  <w:vAlign w:val="center"/>
          </w:tcPr>
          <w:p w14:paraId="1A42F421" w14:textId="290B3BF1" w:rsidR="00FE20D6" w:rsidRPr="00DE7F2E" w:rsidRDefault="0058032D" w:rsidP="00324F3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A</w:t>
            </w:r>
            <w:r w:rsidR="00DE7F2E"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  <w:vAlign w:val="center"/>
          </w:tcPr>
          <w:p w14:paraId="159C4CC4" w14:textId="09ABA266" w:rsidR="00FE20D6" w:rsidRPr="0058032D" w:rsidRDefault="0058032D" w:rsidP="00324F39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50"/>
                <w:sz w:val="18"/>
                <w:szCs w:val="18"/>
                <w:lang w:bidi="fa-IR"/>
              </w:rPr>
              <w:t>B</w:t>
            </w:r>
          </w:p>
        </w:tc>
      </w:tr>
      <w:tr w:rsidR="00324F39" w:rsidRPr="00324F39" w14:paraId="3971C91D" w14:textId="77777777" w:rsidTr="00324F39">
        <w:trPr>
          <w:trHeight w:val="278"/>
        </w:trPr>
        <w:tc>
          <w:tcPr>
            <w:tcW w:w="1411" w:type="dxa"/>
            <w:vAlign w:val="center"/>
          </w:tcPr>
          <w:p w14:paraId="5487AD1C" w14:textId="0A6D2CD5" w:rsidR="00603A20" w:rsidRPr="00324F39" w:rsidRDefault="00DE7F2E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14:paraId="7408EEF9" w14:textId="0C11300D" w:rsidR="00603A20" w:rsidRPr="00DE7F2E" w:rsidRDefault="00DE7F2E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15C4C490" w14:textId="416EF8A2" w:rsidR="00603A20" w:rsidRPr="00DE7F2E" w:rsidRDefault="00DE7F2E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rtl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6</w:t>
            </w:r>
          </w:p>
        </w:tc>
        <w:tc>
          <w:tcPr>
            <w:tcW w:w="570" w:type="dxa"/>
            <w:vAlign w:val="center"/>
          </w:tcPr>
          <w:p w14:paraId="38B596C3" w14:textId="47F5F2C3" w:rsidR="00603A20" w:rsidRPr="00DE7F2E" w:rsidRDefault="00DE7F2E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  <w:vAlign w:val="center"/>
          </w:tcPr>
          <w:p w14:paraId="29659780" w14:textId="2F075934" w:rsidR="00603A20" w:rsidRPr="00DE7F2E" w:rsidRDefault="00DE7F2E" w:rsidP="00324F39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rtl/>
                <w:lang w:bidi="fa-IR"/>
              </w:rPr>
            </w:pPr>
            <w:r w:rsidRPr="00DE7F2E">
              <w:rPr>
                <w:rFonts w:cs="B Nazanin"/>
                <w:color w:val="00B0F0"/>
                <w:sz w:val="18"/>
                <w:szCs w:val="18"/>
                <w:lang w:bidi="fa-IR"/>
              </w:rPr>
              <w:t>C</w:t>
            </w:r>
          </w:p>
        </w:tc>
      </w:tr>
    </w:tbl>
    <w:p w14:paraId="0B8452FC" w14:textId="702D8E83" w:rsidR="00055EE5" w:rsidRDefault="007D43B8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B4B74" wp14:editId="74BFE17D">
                <wp:simplePos x="0" y="0"/>
                <wp:positionH relativeFrom="column">
                  <wp:posOffset>495935</wp:posOffset>
                </wp:positionH>
                <wp:positionV relativeFrom="paragraph">
                  <wp:posOffset>152562</wp:posOffset>
                </wp:positionV>
                <wp:extent cx="1870710" cy="258445"/>
                <wp:effectExtent l="0" t="0" r="15240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26CC9" w14:textId="050A04F0" w:rsidR="009C1533" w:rsidRPr="00FE20D6" w:rsidRDefault="009C1533" w:rsidP="00055EE5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4B74" id="Text Box 550" o:spid="_x0000_s1059" type="#_x0000_t202" style="position:absolute;left:0;text-align:left;margin-left:39.05pt;margin-top:12pt;width:147.3pt;height:20.3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" fillcolor="white [3201]" strokecolor="white [3212]" strokeweight=".5pt">
                <v:textbox>
                  <w:txbxContent>
                    <w:p w14:paraId="63B26CC9" w14:textId="050A04F0" w:rsidR="009C1533" w:rsidRPr="00FE20D6" w:rsidRDefault="009C1533" w:rsidP="00055EE5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9192A1" w14:textId="6B7D1101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AB31B07" w14:textId="108B2978" w:rsidR="00055EE5" w:rsidRDefault="00D87DF0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4BFB7391" wp14:editId="3F327CC0">
                <wp:simplePos x="0" y="0"/>
                <wp:positionH relativeFrom="column">
                  <wp:posOffset>727607</wp:posOffset>
                </wp:positionH>
                <wp:positionV relativeFrom="paragraph">
                  <wp:posOffset>71755</wp:posOffset>
                </wp:positionV>
                <wp:extent cx="1715386" cy="258445"/>
                <wp:effectExtent l="0" t="0" r="12065" b="825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386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3B2565" w14:textId="79372B55" w:rsidR="00D87DF0" w:rsidRPr="00FE20D6" w:rsidRDefault="00D87DF0" w:rsidP="00D87DF0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1F6D72">
                              <w:rPr>
                                <w:color w:val="7030A0"/>
                                <w:lang w:bidi="fa-IR"/>
                              </w:rPr>
                              <w:t xml:space="preserve">(t = </w:t>
                            </w:r>
                            <w:r w:rsidR="001F6D72">
                              <w:rPr>
                                <w:color w:val="7030A0"/>
                                <w:lang w:bidi="fa-IR"/>
                              </w:rPr>
                              <w:t>26</w:t>
                            </w:r>
                            <w:r w:rsidR="00EF480D" w:rsidRPr="001F6D72">
                              <w:rPr>
                                <w:color w:val="7030A0"/>
                                <w:lang w:bidi="fa-IR"/>
                              </w:rPr>
                              <w:t>)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1F6D72">
                              <w:rPr>
                                <w:color w:val="FF0000"/>
                                <w:lang w:bidi="fa-IR"/>
                              </w:rPr>
                              <w:t xml:space="preserve">(t = </w:t>
                            </w:r>
                            <w:r w:rsidR="001F6D72">
                              <w:rPr>
                                <w:color w:val="FF0000"/>
                                <w:lang w:bidi="fa-IR"/>
                              </w:rPr>
                              <w:t>30</w:t>
                            </w:r>
                            <w:r w:rsidR="00EF480D" w:rsidRPr="001F6D72">
                              <w:rPr>
                                <w:color w:val="FF0000"/>
                                <w:lang w:bidi="fa-IR"/>
                              </w:rPr>
                              <w:t>)</w:t>
                            </w:r>
                            <w:r w:rsidR="00EF480D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EF480D" w:rsidRPr="001F6D72">
                              <w:rPr>
                                <w:color w:val="DD8047" w:themeColor="accent2"/>
                                <w:lang w:bidi="fa-IR"/>
                              </w:rPr>
                              <w:t xml:space="preserve">(t = </w:t>
                            </w:r>
                            <w:r w:rsidR="001F6D72">
                              <w:rPr>
                                <w:color w:val="DD8047" w:themeColor="accent2"/>
                                <w:lang w:bidi="fa-IR"/>
                              </w:rPr>
                              <w:t>35</w:t>
                            </w:r>
                            <w:r w:rsidR="00EF480D" w:rsidRPr="001F6D72">
                              <w:rPr>
                                <w:color w:val="DD8047" w:themeColor="accent2"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7391" id="Text Box 448" o:spid="_x0000_s1060" type="#_x0000_t202" style="position:absolute;left:0;text-align:left;margin-left:57.3pt;margin-top:5.65pt;width:135.05pt;height:20.3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" fillcolor="white [3201]" strokecolor="white [3212]" strokeweight=".5pt">
                <v:textbox>
                  <w:txbxContent>
                    <w:p w14:paraId="2E3B2565" w14:textId="79372B55" w:rsidR="00D87DF0" w:rsidRPr="00FE20D6" w:rsidRDefault="00D87DF0" w:rsidP="00D87DF0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1F6D72">
                        <w:rPr>
                          <w:color w:val="7030A0"/>
                          <w:lang w:bidi="fa-IR"/>
                        </w:rPr>
                        <w:t xml:space="preserve">(t = </w:t>
                      </w:r>
                      <w:r w:rsidR="001F6D72">
                        <w:rPr>
                          <w:color w:val="7030A0"/>
                          <w:lang w:bidi="fa-IR"/>
                        </w:rPr>
                        <w:t>26</w:t>
                      </w:r>
                      <w:r w:rsidR="00EF480D" w:rsidRPr="001F6D72">
                        <w:rPr>
                          <w:color w:val="7030A0"/>
                          <w:lang w:bidi="fa-IR"/>
                        </w:rPr>
                        <w:t>)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1F6D72">
                        <w:rPr>
                          <w:color w:val="FF0000"/>
                          <w:lang w:bidi="fa-IR"/>
                        </w:rPr>
                        <w:t xml:space="preserve">(t = </w:t>
                      </w:r>
                      <w:r w:rsidR="001F6D72">
                        <w:rPr>
                          <w:color w:val="FF0000"/>
                          <w:lang w:bidi="fa-IR"/>
                        </w:rPr>
                        <w:t>30</w:t>
                      </w:r>
                      <w:r w:rsidR="00EF480D" w:rsidRPr="001F6D72">
                        <w:rPr>
                          <w:color w:val="FF0000"/>
                          <w:lang w:bidi="fa-IR"/>
                        </w:rPr>
                        <w:t>)</w:t>
                      </w:r>
                      <w:r w:rsidR="00EF480D">
                        <w:rPr>
                          <w:lang w:bidi="fa-IR"/>
                        </w:rPr>
                        <w:t xml:space="preserve"> </w:t>
                      </w:r>
                      <w:r w:rsidR="00EF480D" w:rsidRPr="001F6D72">
                        <w:rPr>
                          <w:color w:val="DD8047" w:themeColor="accent2"/>
                          <w:lang w:bidi="fa-IR"/>
                        </w:rPr>
                        <w:t xml:space="preserve">(t = </w:t>
                      </w:r>
                      <w:r w:rsidR="001F6D72">
                        <w:rPr>
                          <w:color w:val="DD8047" w:themeColor="accent2"/>
                          <w:lang w:bidi="fa-IR"/>
                        </w:rPr>
                        <w:t>35</w:t>
                      </w:r>
                      <w:r w:rsidR="00EF480D" w:rsidRPr="001F6D72">
                        <w:rPr>
                          <w:color w:val="DD8047" w:themeColor="accent2"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420D500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10060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1026"/>
        <w:gridCol w:w="720"/>
        <w:gridCol w:w="657"/>
        <w:gridCol w:w="1046"/>
      </w:tblGrid>
      <w:tr w:rsidR="00324F39" w:rsidRPr="00324F39" w14:paraId="191E81BC" w14:textId="77777777" w:rsidTr="00D87DF0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504203EE" w14:textId="77777777" w:rsidR="00D87DF0" w:rsidRPr="00324F39" w:rsidRDefault="00D87DF0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0F9DA412" w14:textId="77777777" w:rsidR="00D87DF0" w:rsidRPr="00324F39" w:rsidRDefault="00D87DF0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DABFB84" w14:textId="77777777" w:rsidR="00D87DF0" w:rsidRPr="00324F39" w:rsidRDefault="00D87DF0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39DCBA8A" w14:textId="77777777" w:rsidR="00D87DF0" w:rsidRPr="00324F39" w:rsidRDefault="00D87DF0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3ED13D3" w14:textId="77777777" w:rsidR="00D87DF0" w:rsidRPr="00324F39" w:rsidRDefault="00D87DF0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324F39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324F39" w:rsidRPr="00324F39" w14:paraId="09E1C224" w14:textId="77777777" w:rsidTr="00D87DF0">
        <w:trPr>
          <w:trHeight w:val="278"/>
        </w:trPr>
        <w:tc>
          <w:tcPr>
            <w:tcW w:w="1447" w:type="dxa"/>
          </w:tcPr>
          <w:p w14:paraId="4263DB58" w14:textId="575AB532" w:rsidR="00D87DF0" w:rsidRPr="00324F39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0BE294D7" w14:textId="2BAA3BBD" w:rsidR="00D87DF0" w:rsidRPr="00BD422E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58032D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F1447E" w:rsidRPr="001B7FC1">
              <w:rPr>
                <w:rFonts w:cs="B Nazanin"/>
                <w:color w:val="FF0000"/>
                <w:sz w:val="18"/>
                <w:szCs w:val="18"/>
                <w:lang w:bidi="fa-IR"/>
              </w:rPr>
              <w:t>1</w:t>
            </w:r>
            <w:r w:rsidR="00F1447E">
              <w:rPr>
                <w:rFonts w:cs="B Nazanin"/>
                <w:color w:val="FF0000"/>
                <w:sz w:val="18"/>
                <w:szCs w:val="18"/>
                <w:lang w:bidi="fa-IR"/>
              </w:rPr>
              <w:t>76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E74B5BB" w14:textId="2ED50970" w:rsidR="00D87DF0" w:rsidRPr="00324F39" w:rsidRDefault="00324F39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2E6C6E33" w14:textId="0A032393" w:rsidR="00D87DF0" w:rsidRPr="00324F39" w:rsidRDefault="00BD422E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0CC54E6" w14:textId="199C6321" w:rsidR="00D87DF0" w:rsidRPr="00324F39" w:rsidRDefault="00324F39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324F39" w:rsidRPr="00324F39" w14:paraId="69E70769" w14:textId="77777777" w:rsidTr="00D87DF0">
        <w:trPr>
          <w:trHeight w:val="278"/>
        </w:trPr>
        <w:tc>
          <w:tcPr>
            <w:tcW w:w="1447" w:type="dxa"/>
          </w:tcPr>
          <w:p w14:paraId="34E1969A" w14:textId="63F0745E" w:rsidR="00D87DF0" w:rsidRPr="00324F39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4D5B5C46" w14:textId="4A00567F" w:rsidR="00D87DF0" w:rsidRPr="00BD422E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aps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1B7FC1" w:rsidRPr="001B7F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4EFCA76" w14:textId="3DD7D099" w:rsidR="00D87DF0" w:rsidRPr="00324F39" w:rsidRDefault="00324F39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3E36F353" w14:textId="0DE09DCE" w:rsidR="00D87DF0" w:rsidRPr="00324F39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D21848D" w14:textId="1F93A1DC" w:rsidR="00D87DF0" w:rsidRPr="00324F39" w:rsidRDefault="00324F39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324F39" w:rsidRPr="00324F39" w14:paraId="5A455301" w14:textId="77777777" w:rsidTr="00D87DF0">
        <w:trPr>
          <w:trHeight w:val="278"/>
        </w:trPr>
        <w:tc>
          <w:tcPr>
            <w:tcW w:w="1447" w:type="dxa"/>
          </w:tcPr>
          <w:p w14:paraId="5F144074" w14:textId="4DE62C09" w:rsidR="00D87DF0" w:rsidRPr="00324F39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26F97EE7" w14:textId="23CCF66D" w:rsidR="00D87DF0" w:rsidRPr="00BD422E" w:rsidRDefault="0069208B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154</w:t>
            </w:r>
            <w:r w:rsidR="001B7FC1" w:rsidRPr="001B7F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C8638D0" w14:textId="45AB7B1E" w:rsidR="00D87DF0" w:rsidRPr="00BD422E" w:rsidRDefault="00324F39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3</w:t>
            </w:r>
          </w:p>
        </w:tc>
        <w:tc>
          <w:tcPr>
            <w:tcW w:w="657" w:type="dxa"/>
          </w:tcPr>
          <w:p w14:paraId="543E55AF" w14:textId="55984C65" w:rsidR="00D87DF0" w:rsidRPr="00BD422E" w:rsidRDefault="00BD422E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669F768" w14:textId="7DB54996" w:rsidR="00D87DF0" w:rsidRPr="00324F39" w:rsidRDefault="00324F39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324F39" w:rsidRPr="00324F39" w14:paraId="3D4D7AD7" w14:textId="77777777" w:rsidTr="00D87DF0">
        <w:trPr>
          <w:trHeight w:val="278"/>
        </w:trPr>
        <w:tc>
          <w:tcPr>
            <w:tcW w:w="1447" w:type="dxa"/>
          </w:tcPr>
          <w:p w14:paraId="308E41E1" w14:textId="65BB0EAA" w:rsidR="00D87DF0" w:rsidRPr="00324F39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5C821985" w14:textId="756F3EFC" w:rsidR="00D87DF0" w:rsidRPr="00BD422E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58032D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F1447E">
              <w:rPr>
                <w:rFonts w:cs="B Nazanin"/>
                <w:color w:val="FF0000"/>
                <w:sz w:val="18"/>
                <w:szCs w:val="18"/>
                <w:lang w:bidi="fa-IR"/>
              </w:rPr>
              <w:t>176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619F9C8" w14:textId="212A8EE4" w:rsidR="00D87DF0" w:rsidRPr="00BD422E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58032D"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2D9027CD" w14:textId="738468BD" w:rsidR="00D87DF0" w:rsidRPr="00BD422E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58032D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 w:rsidR="00BD422E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E53BB84" w14:textId="1AAD3615" w:rsidR="00D87DF0" w:rsidRPr="0058032D" w:rsidRDefault="0058032D" w:rsidP="00D87DF0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58032D">
              <w:rPr>
                <w:rFonts w:cs="B Nazanin"/>
                <w:color w:val="7030A0"/>
                <w:sz w:val="18"/>
                <w:szCs w:val="18"/>
                <w:lang w:bidi="fa-IR"/>
              </w:rPr>
              <w:t>A</w:t>
            </w:r>
          </w:p>
        </w:tc>
      </w:tr>
    </w:tbl>
    <w:p w14:paraId="3A984BC6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0FE56BB" w14:textId="007293F2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47A8201" w14:textId="27B2A41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E9929D9" w14:textId="34E75CC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DEE3D5" w14:textId="5CD6D731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330E1E3" w14:textId="3426A82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5E178E6" w14:textId="05E7D7D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50F7A1" w14:textId="0B61173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8896320" w14:textId="1523D1DB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EA7CB25" w14:textId="69ED945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0C10E17" w14:textId="6BEE84B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CE9E190" w14:textId="537F094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4B94034B" w14:textId="66778D6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60281CCA" w14:textId="77777777" w:rsidR="00407C2F" w:rsidRDefault="00407C2F">
      <w:pPr>
        <w:rPr>
          <w:rFonts w:cs="B Nazanin"/>
          <w:sz w:val="24"/>
          <w:szCs w:val="24"/>
          <w:rtl/>
          <w:lang w:bidi="fa-IR"/>
        </w:rPr>
      </w:pPr>
      <w:r>
        <w:rPr>
          <w:rFonts w:cs="Times New Roman"/>
          <w:sz w:val="24"/>
          <w:szCs w:val="24"/>
          <w:rtl/>
          <w:lang w:bidi="fa-IR"/>
        </w:rPr>
        <w:br w:type="page"/>
      </w:r>
    </w:p>
    <w:p w14:paraId="79F3F1B9" w14:textId="164A00B5" w:rsidR="00055EE5" w:rsidRPr="004C117B" w:rsidRDefault="00A861FD" w:rsidP="00055EE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8579B7D" wp14:editId="7008B58D">
                <wp:simplePos x="0" y="0"/>
                <wp:positionH relativeFrom="margin">
                  <wp:posOffset>-32223</wp:posOffset>
                </wp:positionH>
                <wp:positionV relativeFrom="paragraph">
                  <wp:posOffset>253365</wp:posOffset>
                </wp:positionV>
                <wp:extent cx="6581140" cy="5070475"/>
                <wp:effectExtent l="0" t="0" r="10160" b="952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507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8940" w14:textId="77777777" w:rsidR="00DE169B" w:rsidRPr="006B3849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5A3587C" w14:textId="77777777" w:rsidR="00DE169B" w:rsidRDefault="00DE169B" w:rsidP="00DE169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B7D" id="Rectangle 647" o:spid="_x0000_s1061" style="position:absolute;left:0;text-align:left;margin-left:-2.55pt;margin-top:19.95pt;width:518.2pt;height:399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" fillcolor="white [3201]" strokecolor="black [3213]" strokeweight="1pt">
                <v:fill opacity="0"/>
                <v:textbox inset=",0">
                  <w:txbxContent>
                    <w:p w14:paraId="73C98940" w14:textId="77777777" w:rsidR="00DE169B" w:rsidRPr="006B3849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5A3587C" w14:textId="77777777" w:rsidR="00DE169B" w:rsidRDefault="00DE169B" w:rsidP="00DE169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117B" w:rsidRPr="004C117B">
        <w:rPr>
          <w:rFonts w:cs="B Nazanin" w:hint="cs"/>
          <w:sz w:val="24"/>
          <w:szCs w:val="24"/>
          <w:rtl/>
          <w:lang w:bidi="fa-IR"/>
        </w:rPr>
        <w:t>ج)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جدول </w:t>
      </w:r>
      <w:proofErr w:type="spellStart"/>
      <w:r w:rsidR="004C117B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="004C117B">
        <w:rPr>
          <w:rFonts w:cs="B Nazanin" w:hint="cs"/>
          <w:sz w:val="24"/>
          <w:szCs w:val="24"/>
          <w:rtl/>
          <w:lang w:bidi="fa-IR"/>
        </w:rPr>
        <w:t xml:space="preserve"> همه </w:t>
      </w:r>
      <w:proofErr w:type="spellStart"/>
      <w:r w:rsidR="004C117B">
        <w:rPr>
          <w:rFonts w:cs="B Nazanin" w:hint="cs"/>
          <w:sz w:val="24"/>
          <w:szCs w:val="24"/>
          <w:rtl/>
          <w:lang w:bidi="fa-IR"/>
        </w:rPr>
        <w:t>مسیریاب‌ها</w:t>
      </w:r>
      <w:proofErr w:type="spellEnd"/>
      <w:r w:rsidR="004C117B">
        <w:rPr>
          <w:rFonts w:cs="B Nazanin" w:hint="cs"/>
          <w:sz w:val="24"/>
          <w:szCs w:val="24"/>
          <w:rtl/>
          <w:lang w:bidi="fa-IR"/>
        </w:rPr>
        <w:t xml:space="preserve"> را در مر</w:t>
      </w:r>
      <w:r w:rsidR="00AC00ED">
        <w:rPr>
          <w:rFonts w:cs="B Nazanin" w:hint="cs"/>
          <w:sz w:val="24"/>
          <w:szCs w:val="24"/>
          <w:rtl/>
          <w:lang w:bidi="fa-IR"/>
        </w:rPr>
        <w:t>ح</w:t>
      </w:r>
      <w:r w:rsidR="004C117B">
        <w:rPr>
          <w:rFonts w:cs="B Nazanin" w:hint="cs"/>
          <w:sz w:val="24"/>
          <w:szCs w:val="24"/>
          <w:rtl/>
          <w:lang w:bidi="fa-IR"/>
        </w:rPr>
        <w:t>له دو</w:t>
      </w:r>
      <w:r w:rsidR="008E4EEA">
        <w:rPr>
          <w:rFonts w:cs="B Nazanin" w:hint="cs"/>
          <w:sz w:val="24"/>
          <w:szCs w:val="24"/>
          <w:rtl/>
          <w:lang w:bidi="fa-IR"/>
        </w:rPr>
        <w:t>م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A670C">
        <w:rPr>
          <w:rFonts w:cs="B Nazanin" w:hint="cs"/>
          <w:sz w:val="24"/>
          <w:szCs w:val="24"/>
          <w:rtl/>
          <w:lang w:bidi="fa-IR"/>
        </w:rPr>
        <w:t xml:space="preserve">مطابق نکات ذکر شده در صورت سوال ب </w:t>
      </w:r>
      <w:r w:rsidR="004C117B">
        <w:rPr>
          <w:rFonts w:cs="B Nazanin" w:hint="cs"/>
          <w:sz w:val="24"/>
          <w:szCs w:val="24"/>
          <w:rtl/>
          <w:lang w:bidi="fa-IR"/>
        </w:rPr>
        <w:t>رسم کنید.</w:t>
      </w:r>
      <w:r w:rsidR="00DE169B" w:rsidRPr="00DE169B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0A273382" w14:textId="2470CBDF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EFBF25" w14:textId="6A0810F3" w:rsidR="009F5674" w:rsidRPr="001926AD" w:rsidRDefault="009C0F3B" w:rsidP="00E42896">
      <w:pPr>
        <w:tabs>
          <w:tab w:val="left" w:pos="7757"/>
        </w:tabs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7498CB8" wp14:editId="394070D3">
                <wp:simplePos x="0" y="0"/>
                <wp:positionH relativeFrom="column">
                  <wp:posOffset>645451</wp:posOffset>
                </wp:positionH>
                <wp:positionV relativeFrom="paragraph">
                  <wp:posOffset>58420</wp:posOffset>
                </wp:positionV>
                <wp:extent cx="1636838" cy="258445"/>
                <wp:effectExtent l="0" t="0" r="14605" b="825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4A7D3F" w14:textId="4BAD8E60" w:rsidR="009F5674" w:rsidRPr="00192946" w:rsidRDefault="00E42896" w:rsidP="00E42896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7030A0"/>
                              </w:rPr>
                              <w:t>26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) </w:t>
                            </w:r>
                            <w:r w:rsidRPr="00D42ADB">
                              <w:rPr>
                                <w:color w:val="DD8047" w:themeColor="accent2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DD8047" w:themeColor="accent2"/>
                              </w:rPr>
                              <w:t>35</w:t>
                            </w:r>
                            <w:r w:rsidRPr="00D42ADB">
                              <w:rPr>
                                <w:color w:val="DD8047" w:themeColor="accent2"/>
                              </w:rPr>
                              <w:t>)</w:t>
                            </w:r>
                            <w:r w:rsidRPr="00503B7C"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CB8" id="Text Box 586" o:spid="_x0000_s1062" type="#_x0000_t202" style="position:absolute;left:0;text-align:left;margin-left:50.8pt;margin-top:4.6pt;width:128.9pt;height:20.3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" fillcolor="white [3201]" strokecolor="white [3212]" strokeweight=".5pt">
                <v:textbox>
                  <w:txbxContent>
                    <w:p w14:paraId="484A7D3F" w14:textId="4BAD8E60" w:rsidR="009F5674" w:rsidRPr="00192946" w:rsidRDefault="00E42896" w:rsidP="00E42896">
                      <w:pPr>
                        <w:jc w:val="center"/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 xml:space="preserve">(t = </w:t>
                      </w:r>
                      <w:r w:rsidR="003C1E59">
                        <w:rPr>
                          <w:color w:val="7030A0"/>
                        </w:rPr>
                        <w:t>26</w:t>
                      </w:r>
                      <w:r w:rsidRPr="00503B7C">
                        <w:rPr>
                          <w:color w:val="7030A0"/>
                        </w:rPr>
                        <w:t xml:space="preserve">) </w:t>
                      </w:r>
                      <w:r w:rsidRPr="00D42ADB">
                        <w:rPr>
                          <w:color w:val="DD8047" w:themeColor="accent2"/>
                        </w:rPr>
                        <w:t xml:space="preserve">(t = </w:t>
                      </w:r>
                      <w:r w:rsidR="003C1E59">
                        <w:rPr>
                          <w:color w:val="DD8047" w:themeColor="accent2"/>
                        </w:rPr>
                        <w:t>35</w:t>
                      </w:r>
                      <w:r w:rsidRPr="00D42ADB">
                        <w:rPr>
                          <w:color w:val="DD8047" w:themeColor="accent2"/>
                        </w:rPr>
                        <w:t>)</w:t>
                      </w:r>
                      <w:r w:rsidRPr="00503B7C">
                        <w:rPr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5674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B50880" wp14:editId="5C3BE1D9">
                <wp:simplePos x="0" y="0"/>
                <wp:positionH relativeFrom="column">
                  <wp:posOffset>3804329</wp:posOffset>
                </wp:positionH>
                <wp:positionV relativeFrom="paragraph">
                  <wp:posOffset>37480</wp:posOffset>
                </wp:positionV>
                <wp:extent cx="2083081" cy="258445"/>
                <wp:effectExtent l="0" t="0" r="12700" b="825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8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591F4" w14:textId="3CF7E8DD" w:rsidR="00E42896" w:rsidRPr="004F1D6E" w:rsidRDefault="00E42896" w:rsidP="00E42896">
                            <w:pPr>
                              <w:jc w:val="center"/>
                              <w:rPr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B </w:t>
                            </w:r>
                            <w:r w:rsidRPr="006C0BBB">
                              <w:rPr>
                                <w:color w:val="00B05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00B050"/>
                                <w:lang w:bidi="fa-IR"/>
                              </w:rPr>
                              <w:t>25</w:t>
                            </w:r>
                            <w:r w:rsidRPr="006C0BBB">
                              <w:rPr>
                                <w:color w:val="00B05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6C0BBB">
                              <w:rPr>
                                <w:color w:val="FF000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FF0000"/>
                                <w:lang w:bidi="fa-IR"/>
                              </w:rPr>
                              <w:t>30</w:t>
                            </w:r>
                            <w:r w:rsidRPr="006C0BBB">
                              <w:rPr>
                                <w:color w:val="FF000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6C0BBB">
                              <w:rPr>
                                <w:color w:val="00B0F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00B0F0"/>
                                <w:lang w:bidi="fa-IR"/>
                              </w:rPr>
                              <w:t>32</w:t>
                            </w:r>
                            <w:r w:rsidRPr="006C0BBB">
                              <w:rPr>
                                <w:color w:val="00B0F0"/>
                                <w:lang w:bidi="fa-IR"/>
                              </w:rPr>
                              <w:t>)</w:t>
                            </w:r>
                          </w:p>
                          <w:p w14:paraId="6394388E" w14:textId="143CF607" w:rsidR="009F5674" w:rsidRPr="004672C8" w:rsidRDefault="003C1E59" w:rsidP="009F5674">
                            <w:pPr>
                              <w:jc w:val="center"/>
                              <w:rPr>
                                <w:color w:val="C00000"/>
                                <w:lang w:bidi="fa-IR"/>
                              </w:rPr>
                            </w:pPr>
                            <w:r>
                              <w:rPr>
                                <w:color w:val="C00000"/>
                                <w:lang w:bidi="fa-IR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880" id="Text Box 585" o:spid="_x0000_s1063" type="#_x0000_t202" style="position:absolute;left:0;text-align:left;margin-left:299.55pt;margin-top:2.95pt;width:164pt;height:20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" fillcolor="white [3201]" strokecolor="white [3212]" strokeweight=".5pt">
                <v:textbox>
                  <w:txbxContent>
                    <w:p w14:paraId="12E591F4" w14:textId="3CF7E8DD" w:rsidR="00E42896" w:rsidRPr="004F1D6E" w:rsidRDefault="00E42896" w:rsidP="00E42896">
                      <w:pPr>
                        <w:jc w:val="center"/>
                        <w:rPr>
                          <w:color w:val="FF000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B </w:t>
                      </w:r>
                      <w:r w:rsidRPr="006C0BBB">
                        <w:rPr>
                          <w:color w:val="00B05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00B050"/>
                          <w:lang w:bidi="fa-IR"/>
                        </w:rPr>
                        <w:t>25</w:t>
                      </w:r>
                      <w:r w:rsidRPr="006C0BBB">
                        <w:rPr>
                          <w:color w:val="00B050"/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6C0BBB">
                        <w:rPr>
                          <w:color w:val="FF000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FF0000"/>
                          <w:lang w:bidi="fa-IR"/>
                        </w:rPr>
                        <w:t>30</w:t>
                      </w:r>
                      <w:r w:rsidRPr="006C0BBB">
                        <w:rPr>
                          <w:color w:val="FF0000"/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6C0BBB">
                        <w:rPr>
                          <w:color w:val="00B0F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00B0F0"/>
                          <w:lang w:bidi="fa-IR"/>
                        </w:rPr>
                        <w:t>32</w:t>
                      </w:r>
                      <w:r w:rsidRPr="006C0BBB">
                        <w:rPr>
                          <w:color w:val="00B0F0"/>
                          <w:lang w:bidi="fa-IR"/>
                        </w:rPr>
                        <w:t>)</w:t>
                      </w:r>
                    </w:p>
                    <w:p w14:paraId="6394388E" w14:textId="143CF607" w:rsidR="009F5674" w:rsidRPr="004672C8" w:rsidRDefault="003C1E59" w:rsidP="009F5674">
                      <w:pPr>
                        <w:jc w:val="center"/>
                        <w:rPr>
                          <w:color w:val="C00000"/>
                          <w:lang w:bidi="fa-IR"/>
                        </w:rPr>
                      </w:pPr>
                      <w:r>
                        <w:rPr>
                          <w:color w:val="C00000"/>
                          <w:lang w:bidi="fa-IR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 w:rsidR="00E42896">
        <w:rPr>
          <w:rFonts w:cs="Times New Roman"/>
          <w:rtl/>
          <w:lang w:bidi="fa-IR"/>
        </w:rPr>
        <w:tab/>
      </w:r>
    </w:p>
    <w:p w14:paraId="5F59A3B8" w14:textId="527F1B4F" w:rsidR="009F5674" w:rsidRPr="004C117B" w:rsidRDefault="00E42896" w:rsidP="00E42896">
      <w:pPr>
        <w:pStyle w:val="ListParagraph"/>
        <w:tabs>
          <w:tab w:val="left" w:pos="7813"/>
        </w:tabs>
        <w:bidi/>
        <w:spacing w:line="259" w:lineRule="auto"/>
        <w:ind w:left="-216"/>
        <w:rPr>
          <w:rFonts w:cs="B Nazanin"/>
          <w:rtl/>
          <w:lang w:bidi="fa-IR"/>
        </w:rPr>
      </w:pPr>
      <w:r>
        <w:rPr>
          <w:rFonts w:cs="Times New Roman"/>
          <w:rtl/>
          <w:lang w:bidi="fa-IR"/>
        </w:rPr>
        <w:tab/>
      </w:r>
    </w:p>
    <w:tbl>
      <w:tblPr>
        <w:tblStyle w:val="TableGrid"/>
        <w:tblpPr w:leftFromText="180" w:rightFromText="180" w:vertAnchor="text" w:horzAnchor="margin" w:tblpY="72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353"/>
        <w:gridCol w:w="719"/>
        <w:gridCol w:w="654"/>
        <w:gridCol w:w="1046"/>
      </w:tblGrid>
      <w:tr w:rsidR="00F9399C" w:rsidRPr="00F9399C" w14:paraId="76B43984" w14:textId="77777777" w:rsidTr="00893F41">
        <w:trPr>
          <w:trHeight w:val="278"/>
        </w:trPr>
        <w:tc>
          <w:tcPr>
            <w:tcW w:w="1113" w:type="dxa"/>
            <w:shd w:val="clear" w:color="auto" w:fill="D9D9D9" w:themeFill="background1" w:themeFillShade="D9"/>
          </w:tcPr>
          <w:p w14:paraId="42BA0ED9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76D87F4F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A98E9CA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14:paraId="074DE066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1A65FC0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F9399C" w:rsidRPr="00F9399C" w14:paraId="0E121876" w14:textId="77777777" w:rsidTr="00893F41">
        <w:trPr>
          <w:trHeight w:val="278"/>
        </w:trPr>
        <w:tc>
          <w:tcPr>
            <w:tcW w:w="1113" w:type="dxa"/>
          </w:tcPr>
          <w:p w14:paraId="7B0F64F3" w14:textId="071E6B2D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18A0C2FA" w14:textId="661672B8" w:rsidR="00893F41" w:rsidRPr="00D01686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6A64BEAB" w14:textId="3F675A73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4" w:type="dxa"/>
          </w:tcPr>
          <w:p w14:paraId="35F39BC2" w14:textId="2BA3A115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DAB420F" w14:textId="5E458246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F9399C" w:rsidRPr="00F9399C" w14:paraId="654CD521" w14:textId="77777777" w:rsidTr="00893F41">
        <w:trPr>
          <w:trHeight w:val="278"/>
        </w:trPr>
        <w:tc>
          <w:tcPr>
            <w:tcW w:w="1113" w:type="dxa"/>
          </w:tcPr>
          <w:p w14:paraId="674126A1" w14:textId="35025CAA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973DE6E" w14:textId="5416E429" w:rsidR="00893F41" w:rsidRPr="00D037C1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7D290A08" w14:textId="10D249AC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4" w:type="dxa"/>
          </w:tcPr>
          <w:p w14:paraId="2A72E093" w14:textId="0AEBBD85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41E310F" w14:textId="164FB552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F9399C" w:rsidRPr="00F9399C" w14:paraId="0E53C21B" w14:textId="77777777" w:rsidTr="00893F41">
        <w:trPr>
          <w:trHeight w:val="278"/>
        </w:trPr>
        <w:tc>
          <w:tcPr>
            <w:tcW w:w="1113" w:type="dxa"/>
          </w:tcPr>
          <w:p w14:paraId="4F99342B" w14:textId="26342445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3734603" w14:textId="0D3BD74F" w:rsidR="00893F41" w:rsidRPr="00D037C1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3851CC9D" w14:textId="1CFF63E7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654" w:type="dxa"/>
          </w:tcPr>
          <w:p w14:paraId="35236F9D" w14:textId="5E812F45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B7DA5F0" w14:textId="5B942CA2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F9399C" w:rsidRPr="00F9399C" w14:paraId="7C5E6B28" w14:textId="77777777" w:rsidTr="00893F41">
        <w:trPr>
          <w:trHeight w:val="278"/>
        </w:trPr>
        <w:tc>
          <w:tcPr>
            <w:tcW w:w="1113" w:type="dxa"/>
          </w:tcPr>
          <w:p w14:paraId="3E4A3816" w14:textId="36A9ABE4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0567943" w14:textId="4BBFA014" w:rsidR="00893F41" w:rsidRPr="00D037C1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5076CDF0" w14:textId="5B11ABDB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654" w:type="dxa"/>
          </w:tcPr>
          <w:p w14:paraId="78C75EC7" w14:textId="7DCDCBD5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38BFC65" w14:textId="405451AA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718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4"/>
        <w:gridCol w:w="696"/>
        <w:gridCol w:w="569"/>
        <w:gridCol w:w="1046"/>
      </w:tblGrid>
      <w:tr w:rsidR="00F9399C" w:rsidRPr="00F9399C" w14:paraId="0A48F6B3" w14:textId="77777777" w:rsidTr="00893F41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6E06929E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14:paraId="0D33BAD3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1492FB35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65BBEFD3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5EC6E1B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F9399C" w:rsidRPr="00F9399C" w14:paraId="54E85337" w14:textId="77777777" w:rsidTr="00893F41">
        <w:trPr>
          <w:trHeight w:val="278"/>
        </w:trPr>
        <w:tc>
          <w:tcPr>
            <w:tcW w:w="934" w:type="dxa"/>
          </w:tcPr>
          <w:p w14:paraId="2C2CF24B" w14:textId="396027C2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5357E2BD" w14:textId="2B432B41" w:rsidR="00893F41" w:rsidRPr="00D037C1" w:rsidRDefault="00D037C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FF000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DA24F0A" w14:textId="130D06C6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06BF1F6F" w14:textId="3B0CBE5B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D258EE8" w14:textId="1B30D29E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F9399C" w:rsidRPr="00F9399C" w14:paraId="06FCF598" w14:textId="77777777" w:rsidTr="00893F41">
        <w:trPr>
          <w:trHeight w:val="278"/>
        </w:trPr>
        <w:tc>
          <w:tcPr>
            <w:tcW w:w="934" w:type="dxa"/>
          </w:tcPr>
          <w:p w14:paraId="6FCD4569" w14:textId="38E21C43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30ECC495" w14:textId="4ADF2DFC" w:rsidR="00893F41" w:rsidRPr="00D037C1" w:rsidRDefault="00D037C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63E504A" w14:textId="51FF8004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1F9AD74A" w14:textId="3E154B88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241F266" w14:textId="2D44A907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F9399C" w:rsidRPr="00F9399C" w14:paraId="1DC6EA93" w14:textId="77777777" w:rsidTr="00893F41">
        <w:trPr>
          <w:trHeight w:val="278"/>
        </w:trPr>
        <w:tc>
          <w:tcPr>
            <w:tcW w:w="934" w:type="dxa"/>
          </w:tcPr>
          <w:p w14:paraId="31668716" w14:textId="55630790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455919AE" w14:textId="6EF4006C" w:rsidR="00893F41" w:rsidRPr="00D037C1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037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63AF504" w14:textId="0A54C400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1ED654E6" w14:textId="3821F8DB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1F83C91C" w14:textId="29D73C9F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F9399C" w:rsidRPr="00F9399C" w14:paraId="56595C10" w14:textId="77777777" w:rsidTr="00893F41">
        <w:trPr>
          <w:trHeight w:val="278"/>
        </w:trPr>
        <w:tc>
          <w:tcPr>
            <w:tcW w:w="934" w:type="dxa"/>
          </w:tcPr>
          <w:p w14:paraId="7321D41A" w14:textId="5325F541" w:rsidR="00893F41" w:rsidRPr="00F9399C" w:rsidRDefault="00925AF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73D2ED51" w14:textId="21C1344F" w:rsidR="00893F41" w:rsidRPr="00D037C1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037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DE730A3" w14:textId="7302547C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2941D2EE" w14:textId="7C3AB36D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D45B5B9" w14:textId="021BB6A6" w:rsidR="00893F41" w:rsidRPr="00F9399C" w:rsidRDefault="00F9399C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p w14:paraId="0CEAC315" w14:textId="7EC7702A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4AAC0F" w14:textId="50351A9F" w:rsidR="009F5674" w:rsidRPr="004C117B" w:rsidRDefault="00893F41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E42EBB" wp14:editId="276D7519">
                <wp:simplePos x="0" y="0"/>
                <wp:positionH relativeFrom="column">
                  <wp:posOffset>483235</wp:posOffset>
                </wp:positionH>
                <wp:positionV relativeFrom="paragraph">
                  <wp:posOffset>53443</wp:posOffset>
                </wp:positionV>
                <wp:extent cx="2115820" cy="258445"/>
                <wp:effectExtent l="0" t="0" r="17780" b="825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45C331" w14:textId="369BACA5" w:rsidR="00E42896" w:rsidRPr="00FE20D6" w:rsidRDefault="00E42896" w:rsidP="00E42896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C </w:t>
                            </w:r>
                            <w:r w:rsidRPr="000715BC">
                              <w:rPr>
                                <w:color w:val="00B0F0"/>
                                <w:lang w:bidi="fa-IR"/>
                              </w:rPr>
                              <w:t>(t =</w:t>
                            </w:r>
                            <w:r w:rsidR="009959F4">
                              <w:rPr>
                                <w:color w:val="00B0F0"/>
                                <w:lang w:bidi="fa-IR"/>
                              </w:rPr>
                              <w:t xml:space="preserve"> </w:t>
                            </w:r>
                            <w:r w:rsidR="003C1E59">
                              <w:rPr>
                                <w:color w:val="00B0F0"/>
                                <w:lang w:bidi="fa-IR"/>
                              </w:rPr>
                              <w:t>32</w:t>
                            </w:r>
                            <w:r w:rsidRPr="000715BC">
                              <w:rPr>
                                <w:color w:val="00B0F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7F6768">
                              <w:rPr>
                                <w:color w:val="DD8047" w:themeColor="accent2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DD8047" w:themeColor="accent2"/>
                                <w:lang w:bidi="fa-IR"/>
                              </w:rPr>
                              <w:t>35</w:t>
                            </w:r>
                            <w:r w:rsidRPr="007F6768">
                              <w:rPr>
                                <w:color w:val="DD8047" w:themeColor="accent2"/>
                                <w:lang w:bidi="fa-IR"/>
                              </w:rPr>
                              <w:t>)</w:t>
                            </w:r>
                          </w:p>
                          <w:p w14:paraId="4789BD12" w14:textId="7205D359" w:rsidR="009F5674" w:rsidRPr="00D1327D" w:rsidRDefault="009F567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EBB" id="Text Box 589" o:spid="_x0000_s1064" type="#_x0000_t202" style="position:absolute;left:0;text-align:left;margin-left:38.05pt;margin-top:4.2pt;width:166.6pt;height:20.3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" fillcolor="white [3201]" strokecolor="white [3212]" strokeweight=".5pt">
                <v:textbox>
                  <w:txbxContent>
                    <w:p w14:paraId="6F45C331" w14:textId="369BACA5" w:rsidR="00E42896" w:rsidRPr="00FE20D6" w:rsidRDefault="00E42896" w:rsidP="00E42896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C </w:t>
                      </w:r>
                      <w:r w:rsidRPr="000715BC">
                        <w:rPr>
                          <w:color w:val="00B0F0"/>
                          <w:lang w:bidi="fa-IR"/>
                        </w:rPr>
                        <w:t>(t =</w:t>
                      </w:r>
                      <w:r w:rsidR="009959F4">
                        <w:rPr>
                          <w:color w:val="00B0F0"/>
                          <w:lang w:bidi="fa-IR"/>
                        </w:rPr>
                        <w:t xml:space="preserve"> </w:t>
                      </w:r>
                      <w:r w:rsidR="003C1E59">
                        <w:rPr>
                          <w:color w:val="00B0F0"/>
                          <w:lang w:bidi="fa-IR"/>
                        </w:rPr>
                        <w:t>32</w:t>
                      </w:r>
                      <w:r w:rsidRPr="000715BC">
                        <w:rPr>
                          <w:color w:val="00B0F0"/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7F6768">
                        <w:rPr>
                          <w:color w:val="DD8047" w:themeColor="accent2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DD8047" w:themeColor="accent2"/>
                          <w:lang w:bidi="fa-IR"/>
                        </w:rPr>
                        <w:t>35</w:t>
                      </w:r>
                      <w:r w:rsidRPr="007F6768">
                        <w:rPr>
                          <w:color w:val="DD8047" w:themeColor="accent2"/>
                          <w:lang w:bidi="fa-IR"/>
                        </w:rPr>
                        <w:t>)</w:t>
                      </w:r>
                    </w:p>
                    <w:p w14:paraId="4789BD12" w14:textId="7205D359" w:rsidR="009F5674" w:rsidRPr="00D1327D" w:rsidRDefault="009F567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5D74924" wp14:editId="0DAD350A">
                <wp:simplePos x="0" y="0"/>
                <wp:positionH relativeFrom="column">
                  <wp:posOffset>3917315</wp:posOffset>
                </wp:positionH>
                <wp:positionV relativeFrom="paragraph">
                  <wp:posOffset>64238</wp:posOffset>
                </wp:positionV>
                <wp:extent cx="1647825" cy="258445"/>
                <wp:effectExtent l="0" t="0" r="15875" b="8255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94867E" w14:textId="35E1830E" w:rsidR="00E42896" w:rsidRPr="00DC7F81" w:rsidRDefault="00E42896" w:rsidP="00E4289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 </w:t>
                            </w:r>
                            <w:r w:rsidRPr="001F6D72">
                              <w:rPr>
                                <w:color w:val="00B05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00B050"/>
                                <w:lang w:bidi="fa-IR"/>
                              </w:rPr>
                              <w:t>25</w:t>
                            </w:r>
                            <w:r w:rsidRPr="001F6D72">
                              <w:rPr>
                                <w:color w:val="00B05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1F6D72">
                              <w:rPr>
                                <w:color w:val="00B0F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00B0F0"/>
                                <w:lang w:bidi="fa-IR"/>
                              </w:rPr>
                              <w:t>32</w:t>
                            </w:r>
                            <w:r w:rsidRPr="001F6D72">
                              <w:rPr>
                                <w:color w:val="00B0F0"/>
                                <w:lang w:bidi="fa-IR"/>
                              </w:rPr>
                              <w:t>)</w:t>
                            </w:r>
                          </w:p>
                          <w:p w14:paraId="454D74E1" w14:textId="325E4E2F" w:rsidR="009F5674" w:rsidRPr="00AC00ED" w:rsidRDefault="009F5674" w:rsidP="009F5674">
                            <w:pPr>
                              <w:jc w:val="center"/>
                              <w:rPr>
                                <w:color w:val="7030A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24" id="Text Box 588" o:spid="_x0000_s1065" type="#_x0000_t202" style="position:absolute;left:0;text-align:left;margin-left:308.45pt;margin-top:5.05pt;width:129.75pt;height:20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" fillcolor="white [3201]" strokecolor="white [3212]" strokeweight=".5pt">
                <v:textbox>
                  <w:txbxContent>
                    <w:p w14:paraId="4C94867E" w14:textId="35E1830E" w:rsidR="00E42896" w:rsidRPr="00DC7F81" w:rsidRDefault="00E42896" w:rsidP="00E4289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D </w:t>
                      </w:r>
                      <w:r w:rsidRPr="001F6D72">
                        <w:rPr>
                          <w:color w:val="00B05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00B050"/>
                          <w:lang w:bidi="fa-IR"/>
                        </w:rPr>
                        <w:t>25</w:t>
                      </w:r>
                      <w:r w:rsidRPr="001F6D72">
                        <w:rPr>
                          <w:color w:val="00B050"/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1F6D72">
                        <w:rPr>
                          <w:color w:val="00B0F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00B0F0"/>
                          <w:lang w:bidi="fa-IR"/>
                        </w:rPr>
                        <w:t>32</w:t>
                      </w:r>
                      <w:r w:rsidRPr="001F6D72">
                        <w:rPr>
                          <w:color w:val="00B0F0"/>
                          <w:lang w:bidi="fa-IR"/>
                        </w:rPr>
                        <w:t>)</w:t>
                      </w:r>
                    </w:p>
                    <w:p w14:paraId="454D74E1" w14:textId="325E4E2F" w:rsidR="009F5674" w:rsidRPr="00AC00ED" w:rsidRDefault="009F5674" w:rsidP="009F5674">
                      <w:pPr>
                        <w:jc w:val="center"/>
                        <w:rPr>
                          <w:color w:val="7030A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79477" w14:textId="77AD58D0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6364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F9399C" w:rsidRPr="00F9399C" w14:paraId="74C3BB40" w14:textId="77777777" w:rsidTr="00893F41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4EB86624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13334115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054797A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3C515A9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ADCD428" w14:textId="755DAE3D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F9399C" w:rsidRPr="00F9399C" w14:paraId="4214CD2F" w14:textId="77777777" w:rsidTr="00893F41">
        <w:trPr>
          <w:trHeight w:val="278"/>
        </w:trPr>
        <w:tc>
          <w:tcPr>
            <w:tcW w:w="1068" w:type="dxa"/>
          </w:tcPr>
          <w:p w14:paraId="13F37359" w14:textId="337F14DE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7D9CE2CA" w14:textId="6A6DBABB" w:rsidR="00893F41" w:rsidRPr="00D01686" w:rsidRDefault="00D01686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F0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6B547D6" w14:textId="6F9305B8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391984F" w14:textId="671018C4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338CF80D" w14:textId="3856BC19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D01686" w:rsidRPr="00F9399C" w14:paraId="17182A1F" w14:textId="77777777" w:rsidTr="00893F41">
        <w:trPr>
          <w:trHeight w:val="278"/>
        </w:trPr>
        <w:tc>
          <w:tcPr>
            <w:tcW w:w="1068" w:type="dxa"/>
          </w:tcPr>
          <w:p w14:paraId="33106256" w14:textId="2D50553A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1699440D" w14:textId="5B5B2963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05B74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0D47327" w14:textId="6F88D706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41525D22" w14:textId="678D98A6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FCBC383" w14:textId="7AF5B9EB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D01686" w:rsidRPr="00F9399C" w14:paraId="01B981C4" w14:textId="77777777" w:rsidTr="00893F41">
        <w:trPr>
          <w:trHeight w:val="278"/>
        </w:trPr>
        <w:tc>
          <w:tcPr>
            <w:tcW w:w="1068" w:type="dxa"/>
          </w:tcPr>
          <w:p w14:paraId="15149D37" w14:textId="7DE25DF8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2DFF210" w14:textId="3037670F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05B74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74563AA8" w14:textId="37E1212F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2B153FFC" w14:textId="245DA71F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9447140" w14:textId="10303493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  <w:tr w:rsidR="00D01686" w:rsidRPr="00F9399C" w14:paraId="66D5DE2E" w14:textId="77777777" w:rsidTr="00893F41">
        <w:trPr>
          <w:trHeight w:val="278"/>
        </w:trPr>
        <w:tc>
          <w:tcPr>
            <w:tcW w:w="1068" w:type="dxa"/>
          </w:tcPr>
          <w:p w14:paraId="44B3E3B1" w14:textId="745F2381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4432CC94" w14:textId="47C6A8B6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305B74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6BDF1AFC" w14:textId="55B353CF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91B31DA" w14:textId="0F83FDFC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53545F39" w14:textId="5503D80B" w:rsidR="00D01686" w:rsidRPr="00F9399C" w:rsidRDefault="00D01686" w:rsidP="00D01686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364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3"/>
        <w:gridCol w:w="696"/>
        <w:gridCol w:w="570"/>
        <w:gridCol w:w="1046"/>
      </w:tblGrid>
      <w:tr w:rsidR="00F9399C" w:rsidRPr="00F9399C" w14:paraId="7A82B2C4" w14:textId="77777777" w:rsidTr="00F9399C">
        <w:trPr>
          <w:trHeight w:val="278"/>
        </w:trPr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0E0DB7F4" w14:textId="77777777" w:rsidR="00893F41" w:rsidRPr="00F9399C" w:rsidRDefault="00893F41" w:rsidP="00F9399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3F56CC14" w14:textId="77777777" w:rsidR="00893F41" w:rsidRPr="00F9399C" w:rsidRDefault="00893F41" w:rsidP="00F9399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FDFFD31" w14:textId="77777777" w:rsidR="00893F41" w:rsidRPr="00F9399C" w:rsidRDefault="00893F41" w:rsidP="00F9399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4F015083" w14:textId="77777777" w:rsidR="00893F41" w:rsidRPr="00F9399C" w:rsidRDefault="00893F41" w:rsidP="00F9399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007A9A6B" w14:textId="010A2427" w:rsidR="00893F41" w:rsidRPr="00F9399C" w:rsidRDefault="00893F41" w:rsidP="00F9399C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F9399C" w:rsidRPr="00F9399C" w14:paraId="70170AAD" w14:textId="77777777" w:rsidTr="00F9399C">
        <w:trPr>
          <w:trHeight w:val="278"/>
        </w:trPr>
        <w:tc>
          <w:tcPr>
            <w:tcW w:w="934" w:type="dxa"/>
            <w:vAlign w:val="center"/>
          </w:tcPr>
          <w:p w14:paraId="0310F661" w14:textId="723EA590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  <w:vAlign w:val="center"/>
          </w:tcPr>
          <w:p w14:paraId="3CC898EB" w14:textId="0C0084F5" w:rsidR="00893F41" w:rsidRPr="00D037C1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769F3341" w14:textId="1543EFA8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  <w:vAlign w:val="center"/>
          </w:tcPr>
          <w:p w14:paraId="547E4B2F" w14:textId="1FE7A8D0" w:rsidR="00893F41" w:rsidRPr="00F9399C" w:rsidRDefault="00925AFC" w:rsidP="00F9399C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  <w:vAlign w:val="center"/>
          </w:tcPr>
          <w:p w14:paraId="0C172C9C" w14:textId="1EBEFC74" w:rsidR="00893F41" w:rsidRPr="00F9399C" w:rsidRDefault="00925AFC" w:rsidP="00F9399C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F9399C" w:rsidRPr="00F9399C" w14:paraId="74A6880C" w14:textId="77777777" w:rsidTr="00F9399C">
        <w:trPr>
          <w:trHeight w:val="278"/>
        </w:trPr>
        <w:tc>
          <w:tcPr>
            <w:tcW w:w="934" w:type="dxa"/>
            <w:vAlign w:val="center"/>
          </w:tcPr>
          <w:p w14:paraId="3F017CEB" w14:textId="6862752E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  <w:vAlign w:val="center"/>
          </w:tcPr>
          <w:p w14:paraId="372216C4" w14:textId="0AF95EB5" w:rsidR="00893F41" w:rsidRPr="00D037C1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31D03D6A" w14:textId="35B109FC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  <w:vAlign w:val="center"/>
          </w:tcPr>
          <w:p w14:paraId="1CD0C7AD" w14:textId="03A03F82" w:rsidR="00893F41" w:rsidRPr="00F9399C" w:rsidRDefault="00925AFC" w:rsidP="00F9399C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  <w:vAlign w:val="center"/>
          </w:tcPr>
          <w:p w14:paraId="10890C38" w14:textId="1F39B34C" w:rsidR="00893F41" w:rsidRPr="00F9399C" w:rsidRDefault="00925AFC" w:rsidP="00F9399C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F9399C" w:rsidRPr="00F9399C" w14:paraId="222E8154" w14:textId="77777777" w:rsidTr="00F9399C">
        <w:trPr>
          <w:trHeight w:val="278"/>
        </w:trPr>
        <w:tc>
          <w:tcPr>
            <w:tcW w:w="934" w:type="dxa"/>
            <w:vAlign w:val="center"/>
          </w:tcPr>
          <w:p w14:paraId="33BE2E0B" w14:textId="243646E5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  <w:vAlign w:val="center"/>
          </w:tcPr>
          <w:p w14:paraId="21F9353D" w14:textId="1BB305F8" w:rsidR="00893F41" w:rsidRPr="00D037C1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707C2572" w14:textId="0C221C9D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6</w:t>
            </w:r>
            <w:r w:rsidR="00D01686" w:rsidRPr="00D01686">
              <w:rPr>
                <w:rFonts w:cs="B Nazanin"/>
                <w:color w:val="00B0F0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  <w:vAlign w:val="center"/>
          </w:tcPr>
          <w:p w14:paraId="65B580C5" w14:textId="367C9D48" w:rsidR="00893F41" w:rsidRPr="00F9399C" w:rsidRDefault="00925AFC" w:rsidP="00F9399C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  <w:vAlign w:val="center"/>
          </w:tcPr>
          <w:p w14:paraId="7F19F73B" w14:textId="79CC87A4" w:rsidR="00893F41" w:rsidRPr="00F9399C" w:rsidRDefault="00925AFC" w:rsidP="00F9399C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F9399C" w:rsidRPr="00F9399C" w14:paraId="631206E3" w14:textId="77777777" w:rsidTr="00F9399C">
        <w:trPr>
          <w:trHeight w:val="278"/>
        </w:trPr>
        <w:tc>
          <w:tcPr>
            <w:tcW w:w="934" w:type="dxa"/>
            <w:vAlign w:val="center"/>
          </w:tcPr>
          <w:p w14:paraId="6D2446C2" w14:textId="514A8938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  <w:vAlign w:val="center"/>
          </w:tcPr>
          <w:p w14:paraId="23BB791D" w14:textId="3DF8C81F" w:rsidR="00893F41" w:rsidRPr="00D037C1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00B05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00B0F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  <w:vAlign w:val="center"/>
          </w:tcPr>
          <w:p w14:paraId="6A221218" w14:textId="51042981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  <w:vAlign w:val="center"/>
          </w:tcPr>
          <w:p w14:paraId="381D0447" w14:textId="47B04998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  <w:vAlign w:val="center"/>
          </w:tcPr>
          <w:p w14:paraId="4C39DE4D" w14:textId="65E97166" w:rsidR="00893F41" w:rsidRPr="00F9399C" w:rsidRDefault="00925AFC" w:rsidP="00F9399C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</w:t>
            </w:r>
          </w:p>
        </w:tc>
      </w:tr>
    </w:tbl>
    <w:p w14:paraId="69C76AFA" w14:textId="1E522016" w:rsidR="009F5674" w:rsidRPr="004C117B" w:rsidRDefault="00893F41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A5D700" wp14:editId="0D3B1541">
                <wp:simplePos x="0" y="0"/>
                <wp:positionH relativeFrom="column">
                  <wp:posOffset>463653</wp:posOffset>
                </wp:positionH>
                <wp:positionV relativeFrom="paragraph">
                  <wp:posOffset>1222375</wp:posOffset>
                </wp:positionV>
                <wp:extent cx="1646555" cy="258445"/>
                <wp:effectExtent l="0" t="0" r="17145" b="825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00D2E" w14:textId="245803B0" w:rsidR="00E42896" w:rsidRPr="00FE20D6" w:rsidRDefault="00E42896" w:rsidP="00E42896">
                            <w:pPr>
                              <w:jc w:val="center"/>
                              <w:rPr>
                                <w:color w:val="00B050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E </w:t>
                            </w:r>
                            <w:r w:rsidRPr="001F6D72">
                              <w:rPr>
                                <w:color w:val="7030A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7030A0"/>
                                <w:lang w:bidi="fa-IR"/>
                              </w:rPr>
                              <w:t>26</w:t>
                            </w:r>
                            <w:r w:rsidRPr="001F6D72">
                              <w:rPr>
                                <w:color w:val="7030A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1F6D72">
                              <w:rPr>
                                <w:color w:val="FF0000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FF0000"/>
                                <w:lang w:bidi="fa-IR"/>
                              </w:rPr>
                              <w:t>30</w:t>
                            </w:r>
                            <w:r w:rsidRPr="001F6D72">
                              <w:rPr>
                                <w:color w:val="FF000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 w:rsidRPr="001F6D72">
                              <w:rPr>
                                <w:color w:val="DD8047" w:themeColor="accent2"/>
                                <w:lang w:bidi="fa-IR"/>
                              </w:rPr>
                              <w:t xml:space="preserve">(t = </w:t>
                            </w:r>
                            <w:r w:rsidR="003C1E59">
                              <w:rPr>
                                <w:color w:val="DD8047" w:themeColor="accent2"/>
                                <w:lang w:bidi="fa-IR"/>
                              </w:rPr>
                              <w:t>35</w:t>
                            </w:r>
                            <w:r w:rsidRPr="001F6D72">
                              <w:rPr>
                                <w:color w:val="DD8047" w:themeColor="accent2"/>
                                <w:lang w:bidi="fa-IR"/>
                              </w:rPr>
                              <w:t>)</w:t>
                            </w:r>
                          </w:p>
                          <w:p w14:paraId="6CB3B5AC" w14:textId="7426CAEC" w:rsidR="009F5674" w:rsidRPr="00D1327D" w:rsidRDefault="009959F4" w:rsidP="009F5674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  <w:r>
                              <w:rPr>
                                <w:color w:val="92D050"/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700" id="Text Box 587" o:spid="_x0000_s1066" type="#_x0000_t202" style="position:absolute;left:0;text-align:left;margin-left:36.5pt;margin-top:96.25pt;width:129.65pt;height:2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" fillcolor="white [3201]" strokecolor="white [3212]" strokeweight=".5pt">
                <v:textbox>
                  <w:txbxContent>
                    <w:p w14:paraId="52100D2E" w14:textId="245803B0" w:rsidR="00E42896" w:rsidRPr="00FE20D6" w:rsidRDefault="00E42896" w:rsidP="00E42896">
                      <w:pPr>
                        <w:jc w:val="center"/>
                        <w:rPr>
                          <w:color w:val="00B050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E </w:t>
                      </w:r>
                      <w:r w:rsidRPr="001F6D72">
                        <w:rPr>
                          <w:color w:val="7030A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7030A0"/>
                          <w:lang w:bidi="fa-IR"/>
                        </w:rPr>
                        <w:t>26</w:t>
                      </w:r>
                      <w:r w:rsidRPr="001F6D72">
                        <w:rPr>
                          <w:color w:val="7030A0"/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1F6D72">
                        <w:rPr>
                          <w:color w:val="FF0000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FF0000"/>
                          <w:lang w:bidi="fa-IR"/>
                        </w:rPr>
                        <w:t>30</w:t>
                      </w:r>
                      <w:r w:rsidRPr="001F6D72">
                        <w:rPr>
                          <w:color w:val="FF0000"/>
                          <w:lang w:bidi="fa-IR"/>
                        </w:rPr>
                        <w:t>)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 w:rsidRPr="001F6D72">
                        <w:rPr>
                          <w:color w:val="DD8047" w:themeColor="accent2"/>
                          <w:lang w:bidi="fa-IR"/>
                        </w:rPr>
                        <w:t xml:space="preserve">(t = </w:t>
                      </w:r>
                      <w:r w:rsidR="003C1E59">
                        <w:rPr>
                          <w:color w:val="DD8047" w:themeColor="accent2"/>
                          <w:lang w:bidi="fa-IR"/>
                        </w:rPr>
                        <w:t>35</w:t>
                      </w:r>
                      <w:r w:rsidRPr="001F6D72">
                        <w:rPr>
                          <w:color w:val="DD8047" w:themeColor="accent2"/>
                          <w:lang w:bidi="fa-IR"/>
                        </w:rPr>
                        <w:t>)</w:t>
                      </w:r>
                    </w:p>
                    <w:p w14:paraId="6CB3B5AC" w14:textId="7426CAEC" w:rsidR="009F5674" w:rsidRPr="00D1327D" w:rsidRDefault="009959F4" w:rsidP="009F5674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  <w:r>
                        <w:rPr>
                          <w:color w:val="92D050"/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8708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378"/>
        <w:gridCol w:w="696"/>
        <w:gridCol w:w="656"/>
        <w:gridCol w:w="1046"/>
      </w:tblGrid>
      <w:tr w:rsidR="00F9399C" w:rsidRPr="00F9399C" w14:paraId="5E5D6AA4" w14:textId="77777777" w:rsidTr="00893F41">
        <w:trPr>
          <w:trHeight w:val="278"/>
        </w:trPr>
        <w:tc>
          <w:tcPr>
            <w:tcW w:w="984" w:type="dxa"/>
            <w:shd w:val="clear" w:color="auto" w:fill="D9D9D9" w:themeFill="background1" w:themeFillShade="D9"/>
          </w:tcPr>
          <w:p w14:paraId="1BE12ACE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33D849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7FD2BE1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76893BE3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9CB7BEA" w14:textId="77777777" w:rsidR="00893F41" w:rsidRPr="00F9399C" w:rsidRDefault="00893F41" w:rsidP="00893F41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 w:rsidRPr="00F9399C"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Destination network</w:t>
            </w:r>
          </w:p>
        </w:tc>
      </w:tr>
      <w:tr w:rsidR="00F9399C" w:rsidRPr="00F9399C" w14:paraId="64A37D21" w14:textId="77777777" w:rsidTr="00893F41">
        <w:trPr>
          <w:trHeight w:val="278"/>
        </w:trPr>
        <w:tc>
          <w:tcPr>
            <w:tcW w:w="984" w:type="dxa"/>
          </w:tcPr>
          <w:p w14:paraId="40D0FCFB" w14:textId="529897EB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2C85F623" w14:textId="116D09D1" w:rsidR="00893F41" w:rsidRPr="00D037C1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37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A406519" w14:textId="4F1EEF1D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03733565" w14:textId="19B85198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5D417D7" w14:textId="524E1CEB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A</w:t>
            </w:r>
          </w:p>
        </w:tc>
      </w:tr>
      <w:tr w:rsidR="00F9399C" w:rsidRPr="00F9399C" w14:paraId="628850A0" w14:textId="77777777" w:rsidTr="00893F41">
        <w:trPr>
          <w:trHeight w:val="278"/>
        </w:trPr>
        <w:tc>
          <w:tcPr>
            <w:tcW w:w="984" w:type="dxa"/>
          </w:tcPr>
          <w:p w14:paraId="6F0435B9" w14:textId="4308FC65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0F8DF924" w14:textId="1F1E55A5" w:rsidR="00893F41" w:rsidRPr="00D037C1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37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549B822A" w14:textId="5312BECA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6CDD65EA" w14:textId="3B1C987D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49BA7FD" w14:textId="1EC9B474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</w:tr>
      <w:tr w:rsidR="00F9399C" w:rsidRPr="00F9399C" w14:paraId="684EFAC6" w14:textId="77777777" w:rsidTr="00893F41">
        <w:trPr>
          <w:trHeight w:val="278"/>
        </w:trPr>
        <w:tc>
          <w:tcPr>
            <w:tcW w:w="984" w:type="dxa"/>
          </w:tcPr>
          <w:p w14:paraId="228A016A" w14:textId="4AC7895B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2364F994" w14:textId="69C84FB0" w:rsidR="00893F41" w:rsidRPr="00D037C1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37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3C773D6" w14:textId="47429AB1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45B3C71D" w14:textId="4100657F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EA6C71" w14:textId="4C0041BB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C</w:t>
            </w:r>
          </w:p>
        </w:tc>
      </w:tr>
      <w:tr w:rsidR="00F9399C" w:rsidRPr="00F9399C" w14:paraId="62066DA8" w14:textId="77777777" w:rsidTr="00893F41">
        <w:trPr>
          <w:trHeight w:val="278"/>
        </w:trPr>
        <w:tc>
          <w:tcPr>
            <w:tcW w:w="984" w:type="dxa"/>
          </w:tcPr>
          <w:p w14:paraId="38F761F6" w14:textId="63ED39A7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0575E0A7" w14:textId="44A60E58" w:rsidR="00893F41" w:rsidRPr="00D037C1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D037C1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="00D037C1">
              <w:rPr>
                <w:rFonts w:cs="B Nazanin"/>
                <w:color w:val="FF0000"/>
                <w:sz w:val="18"/>
                <w:szCs w:val="18"/>
                <w:lang w:bidi="fa-IR"/>
              </w:rPr>
              <w:t>180</w:t>
            </w:r>
            <w:r w:rsidR="00D01686"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63828AF" w14:textId="51FF924F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037D7607" w14:textId="3AFE89F7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F25A3B6" w14:textId="0DC789CF" w:rsidR="00893F41" w:rsidRPr="00F9399C" w:rsidRDefault="00925AFC" w:rsidP="00893F41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</w:pPr>
            <w:r>
              <w:rPr>
                <w:rFonts w:cs="B Nazanin"/>
                <w:color w:val="000000" w:themeColor="text1"/>
                <w:sz w:val="18"/>
                <w:szCs w:val="18"/>
                <w:lang w:bidi="fa-IR"/>
              </w:rPr>
              <w:t>D</w:t>
            </w:r>
          </w:p>
        </w:tc>
      </w:tr>
    </w:tbl>
    <w:p w14:paraId="225FD92E" w14:textId="3313EC0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1B83D0" w14:textId="28BBA013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7D7137" w14:textId="0B9CBBA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E6D03B3" w14:textId="77777777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405507A" w14:textId="2DB57AAF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2761FBA8" w14:textId="77777777" w:rsidR="00893F41" w:rsidRDefault="00893F41" w:rsidP="00893F41">
      <w:pPr>
        <w:rPr>
          <w:rFonts w:cs="B Nazanin"/>
          <w:sz w:val="24"/>
          <w:szCs w:val="24"/>
          <w:lang w:bidi="fa-IR"/>
        </w:rPr>
      </w:pPr>
    </w:p>
    <w:p w14:paraId="2250B282" w14:textId="77777777" w:rsidR="00893F41" w:rsidRDefault="00893F41" w:rsidP="00893F41">
      <w:pPr>
        <w:rPr>
          <w:rFonts w:cs="B Nazanin"/>
          <w:sz w:val="24"/>
          <w:szCs w:val="24"/>
          <w:lang w:bidi="fa-IR"/>
        </w:rPr>
      </w:pPr>
    </w:p>
    <w:p w14:paraId="1115F02F" w14:textId="77777777" w:rsidR="00893F41" w:rsidRDefault="00893F41" w:rsidP="00893F41">
      <w:pPr>
        <w:rPr>
          <w:rFonts w:cs="B Nazanin"/>
          <w:sz w:val="24"/>
          <w:szCs w:val="24"/>
          <w:lang w:bidi="fa-IR"/>
        </w:rPr>
      </w:pPr>
    </w:p>
    <w:p w14:paraId="0DABD4B9" w14:textId="77777777" w:rsidR="00893F41" w:rsidRDefault="00893F41" w:rsidP="00893F41">
      <w:pPr>
        <w:rPr>
          <w:rFonts w:cs="B Nazanin"/>
          <w:sz w:val="24"/>
          <w:szCs w:val="24"/>
          <w:lang w:bidi="fa-IR"/>
        </w:rPr>
      </w:pPr>
    </w:p>
    <w:p w14:paraId="22D895AA" w14:textId="11ABFA3E" w:rsidR="00CE6654" w:rsidRDefault="00CE6654" w:rsidP="00893F41">
      <w:pPr>
        <w:jc w:val="right"/>
        <w:rPr>
          <w:rFonts w:cs="B Nazanin"/>
          <w:sz w:val="24"/>
          <w:szCs w:val="24"/>
          <w:rtl/>
          <w:lang w:bidi="fa-IR"/>
        </w:rPr>
      </w:pPr>
      <w:r w:rsidRPr="00CE6654">
        <w:rPr>
          <w:rFonts w:cs="B Nazanin" w:hint="cs"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چنانچه جداول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هنوز همگرا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نشده‌اند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مراحل را تا رسیدن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همگرایی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جداول ادامه دهید.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4D1D51" w14:textId="70D5F099" w:rsidR="003116A6" w:rsidRDefault="006A670C" w:rsidP="003116A6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C41F" wp14:editId="33F30FFA">
                <wp:simplePos x="0" y="0"/>
                <wp:positionH relativeFrom="margin">
                  <wp:align>left</wp:align>
                </wp:positionH>
                <wp:positionV relativeFrom="paragraph">
                  <wp:posOffset>4888</wp:posOffset>
                </wp:positionV>
                <wp:extent cx="6494145" cy="1992702"/>
                <wp:effectExtent l="0" t="0" r="8255" b="1397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92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3DD2" w14:textId="7A2983D2" w:rsidR="00465C37" w:rsidRPr="0047760B" w:rsidRDefault="00465C37" w:rsidP="00465C3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7760B">
                              <w:rPr>
                                <w:rFonts w:ascii="Courier New" w:hAnsi="Courier New"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پاسخ:</w:t>
                            </w:r>
                            <w:r w:rsidRPr="0047760B">
                              <w:rPr>
                                <w:rFonts w:ascii="Courier New" w:hAnsi="Courier New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E42894B" w14:textId="55F2A79C" w:rsidR="00465C37" w:rsidRPr="0047760B" w:rsidRDefault="001135C1" w:rsidP="00465C37">
                            <w:pPr>
                              <w:jc w:val="center"/>
                              <w:rPr>
                                <w:rFonts w:ascii="B Nazanin" w:hAnsi="B Nazanin" w:cs="B Nazanin"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7760B">
                              <w:rPr>
                                <w:rFonts w:ascii="B Nazanin" w:hAnsi="B Nazanin" w:cs="B Nazanin" w:hint="cs"/>
                                <w:color w:val="FF0000"/>
                                <w:sz w:val="22"/>
                                <w:szCs w:val="22"/>
                                <w:rtl/>
                              </w:rPr>
                              <w:t>همگرا</w:t>
                            </w:r>
                            <w:proofErr w:type="spellEnd"/>
                            <w:r w:rsidRPr="0047760B">
                              <w:rPr>
                                <w:rFonts w:ascii="B Nazanin" w:hAnsi="B Nazanin" w:cs="B Nazanin" w:hint="cs"/>
                                <w:color w:val="FF0000"/>
                                <w:sz w:val="22"/>
                                <w:szCs w:val="22"/>
                                <w:rtl/>
                              </w:rPr>
                              <w:t xml:space="preserve"> شده اند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C41F" id="Rectangle 645" o:spid="_x0000_s1067" style="position:absolute;left:0;text-align:left;margin-left:0;margin-top:.4pt;width:511.35pt;height:156.9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" fillcolor="white [3201]" strokecolor="black [3213]" strokeweight="1pt">
                <v:textbox inset=",0">
                  <w:txbxContent>
                    <w:p w14:paraId="4E9A3DD2" w14:textId="7A2983D2" w:rsidR="00465C37" w:rsidRPr="0047760B" w:rsidRDefault="00465C37" w:rsidP="00465C37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7760B">
                        <w:rPr>
                          <w:rFonts w:ascii="Courier New" w:hAnsi="Courier New"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پاسخ:</w:t>
                      </w:r>
                      <w:r w:rsidRPr="0047760B">
                        <w:rPr>
                          <w:rFonts w:ascii="Courier New" w:hAnsi="Courier New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0E42894B" w14:textId="55F2A79C" w:rsidR="00465C37" w:rsidRPr="0047760B" w:rsidRDefault="001135C1" w:rsidP="00465C37">
                      <w:pPr>
                        <w:jc w:val="center"/>
                        <w:rPr>
                          <w:rFonts w:ascii="B Nazanin" w:hAnsi="B Nazanin" w:cs="B Nazanin"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r w:rsidRPr="0047760B">
                        <w:rPr>
                          <w:rFonts w:ascii="B Nazanin" w:hAnsi="B Nazanin" w:cs="B Nazanin" w:hint="cs"/>
                          <w:color w:val="FF0000"/>
                          <w:sz w:val="22"/>
                          <w:szCs w:val="22"/>
                          <w:rtl/>
                        </w:rPr>
                        <w:t>همگرا</w:t>
                      </w:r>
                      <w:proofErr w:type="spellEnd"/>
                      <w:r w:rsidRPr="0047760B">
                        <w:rPr>
                          <w:rFonts w:ascii="B Nazanin" w:hAnsi="B Nazanin" w:cs="B Nazanin" w:hint="cs"/>
                          <w:color w:val="FF0000"/>
                          <w:sz w:val="22"/>
                          <w:szCs w:val="22"/>
                          <w:rtl/>
                        </w:rPr>
                        <w:t xml:space="preserve"> شده اند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49736" w14:textId="4F3E0581" w:rsidR="003116A6" w:rsidRDefault="003116A6" w:rsidP="00465C37">
      <w:pPr>
        <w:bidi/>
        <w:jc w:val="both"/>
        <w:rPr>
          <w:rFonts w:cs="B Nazanin"/>
          <w:lang w:bidi="fa-IR"/>
        </w:rPr>
      </w:pPr>
    </w:p>
    <w:p w14:paraId="04FF2944" w14:textId="77777777" w:rsidR="006A670C" w:rsidRDefault="006A670C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9FD06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C33BBE5" w14:textId="4B9FB2ED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28F3113" w14:textId="5E2B2310" w:rsidR="00893F41" w:rsidRPr="009907F6" w:rsidRDefault="00893F41" w:rsidP="009907F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3F986" wp14:editId="2E7CE5B8">
                <wp:simplePos x="0" y="0"/>
                <wp:positionH relativeFrom="margin">
                  <wp:posOffset>0</wp:posOffset>
                </wp:positionH>
                <wp:positionV relativeFrom="paragraph">
                  <wp:posOffset>446922</wp:posOffset>
                </wp:positionV>
                <wp:extent cx="6494145" cy="1293962"/>
                <wp:effectExtent l="0" t="0" r="8255" b="1460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293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9541" w14:textId="4ED91C8F" w:rsidR="00465C37" w:rsidRPr="00A5537D" w:rsidRDefault="00465C37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B Nazanin" w:hAnsi="B Nazanin" w:cs="B Nazanin"/>
                                <w:rtl/>
                                <w:lang w:bidi="fa-IR"/>
                              </w:rPr>
                            </w:pPr>
                            <w:r w:rsidRPr="00A5537D">
                              <w:rPr>
                                <w:rFonts w:ascii="B Nazanin" w:hAnsi="B Nazanin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537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D39AB0B" w14:textId="557F9DC6" w:rsidR="00465C37" w:rsidRPr="00F4771A" w:rsidRDefault="000E7B64" w:rsidP="00F4771A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B Nazanin" w:hAnsi="B Nazanin" w:cs="B Nazanin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</w:pPr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پس از ۲ مرحله </w:t>
                            </w:r>
                            <w:proofErr w:type="spellStart"/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همه‌ی</w:t>
                            </w:r>
                            <w:proofErr w:type="spellEnd"/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جدول‌ها</w:t>
                            </w:r>
                            <w:proofErr w:type="spellEnd"/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همگرا شدند.</w:t>
                            </w:r>
                          </w:p>
                          <w:p w14:paraId="1BD4960A" w14:textId="4B1629E6" w:rsidR="000E7B64" w:rsidRPr="00A5537D" w:rsidRDefault="000E7B64" w:rsidP="00F4771A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B Nazanin" w:hAnsi="B Nazanin" w:cs="B Nazanin"/>
                                <w:lang w:bidi="fa-IR"/>
                              </w:rPr>
                            </w:pPr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به صورت کلی </w:t>
                            </w:r>
                            <w:proofErr w:type="spellStart"/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می‌توان</w:t>
                            </w:r>
                            <w:proofErr w:type="spellEnd"/>
                            <w:r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گفت</w:t>
                            </w:r>
                            <w:r w:rsidR="00F4771A"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(</w:t>
                            </w:r>
                            <w:proofErr w:type="spellStart"/>
                            <w:r w:rsidR="00F4771A"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>نتونستم</w:t>
                            </w:r>
                            <w:proofErr w:type="spellEnd"/>
                            <w:r w:rsidR="00F4771A" w:rsidRPr="00F4771A">
                              <w:rPr>
                                <w:rFonts w:ascii="B Nazanin" w:hAnsi="B Nazanin" w:cs="B Nazanin" w:hint="cs"/>
                                <w:color w:val="FF0000"/>
                                <w:sz w:val="21"/>
                                <w:szCs w:val="21"/>
                                <w:rtl/>
                                <w:lang w:bidi="fa-IR"/>
                              </w:rPr>
                              <w:t xml:space="preserve"> ادامه بدم)</w:t>
                            </w:r>
                            <w:r w:rsidRPr="00A5537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F986" id="Rectangle 646" o:spid="_x0000_s1068" style="position:absolute;left:0;text-align:left;margin-left:0;margin-top:35.2pt;width:511.35pt;height:101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" fillcolor="white [3201]" strokecolor="black [3213]" strokeweight="1pt">
                <v:textbox inset=",0">
                  <w:txbxContent>
                    <w:p w14:paraId="301B9541" w14:textId="4ED91C8F" w:rsidR="00465C37" w:rsidRPr="00A5537D" w:rsidRDefault="00465C37" w:rsidP="006B3849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B Nazanin" w:hAnsi="B Nazanin" w:cs="B Nazanin"/>
                          <w:rtl/>
                          <w:lang w:bidi="fa-IR"/>
                        </w:rPr>
                      </w:pPr>
                      <w:r w:rsidRPr="00A5537D">
                        <w:rPr>
                          <w:rFonts w:ascii="B Nazanin" w:hAnsi="B Nazanin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537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D39AB0B" w14:textId="557F9DC6" w:rsidR="00465C37" w:rsidRPr="00F4771A" w:rsidRDefault="000E7B64" w:rsidP="00F4771A">
                      <w:pPr>
                        <w:bidi/>
                        <w:spacing w:line="360" w:lineRule="auto"/>
                        <w:jc w:val="center"/>
                        <w:rPr>
                          <w:rFonts w:ascii="B Nazanin" w:hAnsi="B Nazanin" w:cs="B Nazanin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</w:pPr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پس از ۲ مرحله </w:t>
                      </w:r>
                      <w:proofErr w:type="spellStart"/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>همه‌ی</w:t>
                      </w:r>
                      <w:proofErr w:type="spellEnd"/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>جدول‌ها</w:t>
                      </w:r>
                      <w:proofErr w:type="spellEnd"/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 همگرا شدند.</w:t>
                      </w:r>
                    </w:p>
                    <w:p w14:paraId="1BD4960A" w14:textId="4B1629E6" w:rsidR="000E7B64" w:rsidRPr="00A5537D" w:rsidRDefault="000E7B64" w:rsidP="00F4771A">
                      <w:pPr>
                        <w:bidi/>
                        <w:spacing w:line="360" w:lineRule="auto"/>
                        <w:jc w:val="center"/>
                        <w:rPr>
                          <w:rFonts w:ascii="B Nazanin" w:hAnsi="B Nazanin" w:cs="B Nazanin"/>
                          <w:lang w:bidi="fa-IR"/>
                        </w:rPr>
                      </w:pPr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به صورت کلی </w:t>
                      </w:r>
                      <w:proofErr w:type="spellStart"/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>می‌توان</w:t>
                      </w:r>
                      <w:proofErr w:type="spellEnd"/>
                      <w:r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 گفت</w:t>
                      </w:r>
                      <w:r w:rsidR="00F4771A"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 w:rsidR="00F4771A"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>نتونستم</w:t>
                      </w:r>
                      <w:proofErr w:type="spellEnd"/>
                      <w:r w:rsidR="00F4771A" w:rsidRPr="00F4771A">
                        <w:rPr>
                          <w:rFonts w:ascii="B Nazanin" w:hAnsi="B Nazanin" w:cs="B Nazanin" w:hint="cs"/>
                          <w:color w:val="FF0000"/>
                          <w:sz w:val="21"/>
                          <w:szCs w:val="21"/>
                          <w:rtl/>
                          <w:lang w:bidi="fa-IR"/>
                        </w:rPr>
                        <w:t xml:space="preserve"> ادامه بدم)</w:t>
                      </w:r>
                      <w:r w:rsidRPr="00A5537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654">
        <w:rPr>
          <w:rFonts w:cs="B Nazanin" w:hint="cs"/>
          <w:sz w:val="24"/>
          <w:szCs w:val="24"/>
          <w:rtl/>
          <w:lang w:bidi="fa-IR"/>
        </w:rPr>
        <w:t xml:space="preserve">ه)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پس از چند مرحله، جداول مسیریابی همگرا می‌شوند؟ </w:t>
      </w:r>
      <w:r w:rsidR="003A073F">
        <w:rPr>
          <w:rFonts w:cs="B Nazanin" w:hint="cs"/>
          <w:sz w:val="24"/>
          <w:szCs w:val="24"/>
          <w:rtl/>
          <w:lang w:bidi="fa-IR"/>
        </w:rPr>
        <w:t>قاعده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073F">
        <w:rPr>
          <w:rFonts w:cs="B Nazanin" w:hint="cs"/>
          <w:sz w:val="24"/>
          <w:szCs w:val="24"/>
          <w:rtl/>
          <w:lang w:bidi="fa-IR"/>
        </w:rPr>
        <w:t xml:space="preserve">(ترجیحا با فرمول)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تعداد مراحل لازم جهت </w:t>
      </w:r>
      <w:proofErr w:type="spellStart"/>
      <w:r w:rsidR="00CE6654" w:rsidRPr="00CE6654">
        <w:rPr>
          <w:rFonts w:cs="B Nazanin" w:hint="cs"/>
          <w:sz w:val="24"/>
          <w:szCs w:val="24"/>
          <w:rtl/>
          <w:lang w:bidi="fa-IR"/>
        </w:rPr>
        <w:t>همگرایی</w:t>
      </w:r>
      <w:proofErr w:type="spellEnd"/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جداول </w:t>
      </w:r>
      <w:proofErr w:type="spellStart"/>
      <w:r w:rsidR="00CE6654" w:rsidRPr="00CE6654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را برای حالت کلی </w:t>
      </w:r>
      <w:r w:rsidR="006A670C">
        <w:rPr>
          <w:rFonts w:cs="B Nazanin" w:hint="cs"/>
          <w:sz w:val="24"/>
          <w:szCs w:val="24"/>
          <w:rtl/>
          <w:lang w:bidi="fa-IR"/>
        </w:rPr>
        <w:t>استخراج کنید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>.</w:t>
      </w:r>
    </w:p>
    <w:p w14:paraId="2B931CD4" w14:textId="0318DC61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4D778296" w14:textId="2D718D82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435B2BDA" w14:textId="6B886EDC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7FA121DB" w14:textId="3CC85F3D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3318BF2D" w14:textId="230F77CE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39E92383" w14:textId="77777777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7C31F614" w14:textId="6A52A8BD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3DE5EA42" w14:textId="412CD785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3E1CF99C" w14:textId="1B587E13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463534E0" w14:textId="4277D3C2" w:rsidR="00893F41" w:rsidRDefault="00893F41" w:rsidP="00893F41">
      <w:pPr>
        <w:bidi/>
        <w:jc w:val="both"/>
        <w:rPr>
          <w:rFonts w:cs="Times New Roman"/>
          <w:rtl/>
          <w:lang w:bidi="fa-IR"/>
        </w:rPr>
      </w:pPr>
    </w:p>
    <w:p w14:paraId="15C26D79" w14:textId="4991451F" w:rsidR="006A670C" w:rsidRPr="00893F41" w:rsidRDefault="00503B7C" w:rsidP="00893F4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893F41">
        <w:rPr>
          <w:rFonts w:cs="B Nazanin" w:hint="cs"/>
          <w:sz w:val="24"/>
          <w:szCs w:val="24"/>
          <w:rtl/>
          <w:lang w:bidi="fa-IR"/>
        </w:rPr>
        <w:t>ن</w:t>
      </w:r>
      <w:r w:rsidRPr="00893F41">
        <w:rPr>
          <w:rFonts w:cs="B Nazanin"/>
          <w:sz w:val="24"/>
          <w:szCs w:val="24"/>
          <w:rtl/>
          <w:lang w:bidi="fa-IR"/>
        </w:rPr>
        <w:t xml:space="preserve">) </w:t>
      </w:r>
      <w:r w:rsidRPr="00893F41">
        <w:rPr>
          <w:rFonts w:cs="B Nazanin" w:hint="cs"/>
          <w:sz w:val="24"/>
          <w:szCs w:val="24"/>
          <w:rtl/>
          <w:lang w:bidi="fa-IR"/>
        </w:rPr>
        <w:t>پس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از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همگرا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شدن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جداول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مسیریابی،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پیام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/>
          <w:sz w:val="24"/>
          <w:szCs w:val="24"/>
          <w:lang w:bidi="fa-IR"/>
        </w:rPr>
        <w:t>RIP Response/Update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ارسالی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از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سوی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مسیریاب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/>
          <w:sz w:val="24"/>
          <w:szCs w:val="24"/>
          <w:lang w:bidi="fa-IR"/>
        </w:rPr>
        <w:t>E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را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رسم</w:t>
      </w:r>
      <w:r w:rsidRPr="00893F41">
        <w:rPr>
          <w:rFonts w:cs="B Nazanin"/>
          <w:sz w:val="24"/>
          <w:szCs w:val="24"/>
          <w:rtl/>
          <w:lang w:bidi="fa-IR"/>
        </w:rPr>
        <w:t xml:space="preserve"> </w:t>
      </w:r>
      <w:r w:rsidRPr="00893F41">
        <w:rPr>
          <w:rFonts w:cs="B Nazanin" w:hint="cs"/>
          <w:sz w:val="24"/>
          <w:szCs w:val="24"/>
          <w:rtl/>
          <w:lang w:bidi="fa-IR"/>
        </w:rPr>
        <w:t>کنید</w:t>
      </w:r>
      <w:r w:rsidRPr="00893F41">
        <w:rPr>
          <w:rFonts w:cs="B Nazanin"/>
          <w:sz w:val="24"/>
          <w:szCs w:val="24"/>
          <w:rtl/>
          <w:lang w:bidi="fa-IR"/>
        </w:rPr>
        <w:t>.</w:t>
      </w:r>
    </w:p>
    <w:p w14:paraId="184F6353" w14:textId="3969651B" w:rsidR="00503B7C" w:rsidRDefault="000E7B64" w:rsidP="006A670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893F41"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0341F" wp14:editId="1441828D">
                <wp:simplePos x="0" y="0"/>
                <wp:positionH relativeFrom="margin">
                  <wp:posOffset>62761</wp:posOffset>
                </wp:positionH>
                <wp:positionV relativeFrom="paragraph">
                  <wp:posOffset>83318</wp:posOffset>
                </wp:positionV>
                <wp:extent cx="6429153" cy="5401339"/>
                <wp:effectExtent l="0" t="0" r="10160" b="889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153" cy="540133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55E30" w14:textId="43595E0D" w:rsidR="00503B7C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p w14:paraId="0ADB474F" w14:textId="77777777" w:rsidR="00503B7C" w:rsidRPr="00863CE3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7A3BCFC" w14:textId="77777777" w:rsidR="00503B7C" w:rsidRPr="006B3849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3"/>
                              <w:gridCol w:w="2451"/>
                              <w:gridCol w:w="2452"/>
                            </w:tblGrid>
                            <w:tr w:rsidR="00384BD6" w14:paraId="6D0EFE0A" w14:textId="77777777" w:rsidTr="00384BD6">
                              <w:tc>
                                <w:tcPr>
                                  <w:tcW w:w="4903" w:type="dxa"/>
                                </w:tcPr>
                                <w:p w14:paraId="39B4D7D8" w14:textId="5D91694E" w:rsidR="00384BD6" w:rsidRDefault="00384BD6" w:rsidP="00503B7C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2451" w:type="dxa"/>
                                </w:tcPr>
                                <w:p w14:paraId="6D1D2E82" w14:textId="6B097407" w:rsidR="00384BD6" w:rsidRDefault="00384BD6" w:rsidP="00503B7C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Version (1)</w:t>
                                  </w:r>
                                </w:p>
                              </w:tc>
                              <w:tc>
                                <w:tcPr>
                                  <w:tcW w:w="2452" w:type="dxa"/>
                                </w:tcPr>
                                <w:p w14:paraId="69C95D59" w14:textId="7A67E59E" w:rsidR="00384BD6" w:rsidRDefault="00384BD6" w:rsidP="00503B7C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Response (2)</w:t>
                                  </w:r>
                                </w:p>
                              </w:tc>
                            </w:tr>
                            <w:tr w:rsidR="00384BD6" w14:paraId="6FC9B695" w14:textId="77777777" w:rsidTr="00384BD6">
                              <w:tc>
                                <w:tcPr>
                                  <w:tcW w:w="4903" w:type="dxa"/>
                                </w:tcPr>
                                <w:p w14:paraId="7334B63F" w14:textId="151669C0" w:rsidR="00384BD6" w:rsidRDefault="00384BD6" w:rsidP="00384BD6">
                                  <w:pPr>
                                    <w:jc w:val="center"/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903" w:type="dxa"/>
                                  <w:gridSpan w:val="2"/>
                                </w:tcPr>
                                <w:p w14:paraId="48408F63" w14:textId="4C27FE1C" w:rsidR="00384BD6" w:rsidRDefault="00384BD6" w:rsidP="00503B7C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t>Family (TCP/IP is 2)</w:t>
                                  </w:r>
                                </w:p>
                              </w:tc>
                            </w:tr>
                            <w:tr w:rsidR="00384BD6" w14:paraId="4AD0CEE5" w14:textId="77777777" w:rsidTr="001C2657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2EA6A9E7" w14:textId="520823D5" w:rsidR="00384BD6" w:rsidRPr="00900C26" w:rsidRDefault="00900C26" w:rsidP="00900C2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84BD6" w14:paraId="227925E1" w14:textId="77777777" w:rsidTr="002F0729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14A8956D" w14:textId="13F4CE66" w:rsidR="00384BD6" w:rsidRDefault="00384BD6" w:rsidP="00384BD6">
                                  <w:pPr>
                                    <w:jc w:val="center"/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04615A9F" w14:textId="77777777" w:rsidTr="0084783D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7ECC72E9" w14:textId="026F8107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0F2C8B74" w14:textId="77777777" w:rsidTr="00BD03F2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57F939D5" w14:textId="459A3754" w:rsidR="00384BD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84BD6" w14:paraId="343F6D55" w14:textId="77777777" w:rsidTr="00384BD6">
                              <w:tc>
                                <w:tcPr>
                                  <w:tcW w:w="4903" w:type="dxa"/>
                                </w:tcPr>
                                <w:p w14:paraId="3AEEAA45" w14:textId="4D5A926F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903" w:type="dxa"/>
                                  <w:gridSpan w:val="2"/>
                                </w:tcPr>
                                <w:p w14:paraId="7106FDB1" w14:textId="26B08138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Family (TCP/IP is 2)</w:t>
                                  </w:r>
                                </w:p>
                              </w:tc>
                            </w:tr>
                            <w:tr w:rsidR="00384BD6" w14:paraId="5AC1EF05" w14:textId="77777777" w:rsidTr="00615134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69401712" w14:textId="3A843444" w:rsidR="00384BD6" w:rsidRPr="00900C2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84BD6" w14:paraId="74C78FED" w14:textId="77777777" w:rsidTr="00615134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508AB827" w14:textId="22F19719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463246AC" w14:textId="77777777" w:rsidTr="00615134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6253DC2B" w14:textId="293E5474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4C421A11" w14:textId="77777777" w:rsidTr="00615134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27142E54" w14:textId="48495EB1" w:rsidR="00384BD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84BD6" w14:paraId="458CB220" w14:textId="77777777" w:rsidTr="00922D4B">
                              <w:tc>
                                <w:tcPr>
                                  <w:tcW w:w="4903" w:type="dxa"/>
                                </w:tcPr>
                                <w:p w14:paraId="190A64EA" w14:textId="45060AF5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903" w:type="dxa"/>
                                  <w:gridSpan w:val="2"/>
                                </w:tcPr>
                                <w:p w14:paraId="4BDF0341" w14:textId="13DF346B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Family (TCP/IP is 2)</w:t>
                                  </w:r>
                                </w:p>
                              </w:tc>
                            </w:tr>
                            <w:tr w:rsidR="00384BD6" w14:paraId="2FBCFD68" w14:textId="77777777" w:rsidTr="00CF77F8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4B0591F3" w14:textId="680B5095" w:rsidR="00384BD6" w:rsidRPr="00900C2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84BD6" w14:paraId="1617CE05" w14:textId="77777777" w:rsidTr="00CF77F8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2BFCA377" w14:textId="57F0DD49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468838DD" w14:textId="77777777" w:rsidTr="00CF77F8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0E96B41B" w14:textId="4E661592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496C2E7F" w14:textId="77777777" w:rsidTr="00CF77F8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087346B4" w14:textId="41C28996" w:rsidR="00384BD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84BD6" w14:paraId="275B4710" w14:textId="77777777" w:rsidTr="00A54EDB">
                              <w:tc>
                                <w:tcPr>
                                  <w:tcW w:w="4903" w:type="dxa"/>
                                </w:tcPr>
                                <w:p w14:paraId="4A35785F" w14:textId="6017D7A9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903" w:type="dxa"/>
                                  <w:gridSpan w:val="2"/>
                                </w:tcPr>
                                <w:p w14:paraId="093DEA89" w14:textId="0DB94CE2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Family (TCP/IP is 2)</w:t>
                                  </w:r>
                                </w:p>
                              </w:tc>
                            </w:tr>
                            <w:tr w:rsidR="00384BD6" w14:paraId="40CC0428" w14:textId="77777777" w:rsidTr="00617D6A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18C7B734" w14:textId="3707E99F" w:rsidR="00384BD6" w:rsidRPr="00900C2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color w:val="FF0000"/>
                                      <w:rtl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84BD6" w14:paraId="3C3B7EBC" w14:textId="77777777" w:rsidTr="00617D6A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0AF0355A" w14:textId="47B4929A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1FF9862A" w14:textId="77777777" w:rsidTr="00617D6A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46AAC2A1" w14:textId="7568F263" w:rsidR="00384BD6" w:rsidRDefault="00384BD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All 0s</w:t>
                                  </w:r>
                                </w:p>
                              </w:tc>
                            </w:tr>
                            <w:tr w:rsidR="00384BD6" w14:paraId="3B1CB180" w14:textId="77777777" w:rsidTr="00617D6A">
                              <w:tc>
                                <w:tcPr>
                                  <w:tcW w:w="9806" w:type="dxa"/>
                                  <w:gridSpan w:val="3"/>
                                </w:tcPr>
                                <w:p w14:paraId="0FB558CF" w14:textId="5F251ECD" w:rsidR="00384BD6" w:rsidRDefault="00900C26" w:rsidP="00384BD6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F95D527" w14:textId="40D97D9A" w:rsidR="00503B7C" w:rsidRDefault="00503B7C" w:rsidP="00503B7C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41F" id="Rectangle 450" o:spid="_x0000_s1069" style="position:absolute;left:0;text-align:left;margin-left:4.95pt;margin-top:6.55pt;width:506.25pt;height:425.3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" fillcolor="white [3201]" strokecolor="black [3213]" strokeweight="1pt">
                <v:fill opacity="0"/>
                <v:textbox inset=",0">
                  <w:txbxContent>
                    <w:p w14:paraId="4B655E30" w14:textId="43595E0D" w:rsidR="00503B7C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p w14:paraId="0ADB474F" w14:textId="77777777" w:rsidR="00503B7C" w:rsidRPr="00863CE3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7A3BCFC" w14:textId="77777777" w:rsidR="00503B7C" w:rsidRPr="006B3849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jc w:val="center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03"/>
                        <w:gridCol w:w="2451"/>
                        <w:gridCol w:w="2452"/>
                      </w:tblGrid>
                      <w:tr w:rsidR="00384BD6" w14:paraId="6D0EFE0A" w14:textId="77777777" w:rsidTr="00384BD6">
                        <w:tc>
                          <w:tcPr>
                            <w:tcW w:w="4903" w:type="dxa"/>
                          </w:tcPr>
                          <w:p w14:paraId="39B4D7D8" w14:textId="5D91694E" w:rsidR="00384BD6" w:rsidRDefault="00384BD6" w:rsidP="00503B7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Reserved</w:t>
                            </w:r>
                          </w:p>
                        </w:tc>
                        <w:tc>
                          <w:tcPr>
                            <w:tcW w:w="2451" w:type="dxa"/>
                          </w:tcPr>
                          <w:p w14:paraId="6D1D2E82" w14:textId="6B097407" w:rsidR="00384BD6" w:rsidRDefault="00384BD6" w:rsidP="00503B7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Version (1)</w:t>
                            </w:r>
                          </w:p>
                        </w:tc>
                        <w:tc>
                          <w:tcPr>
                            <w:tcW w:w="2452" w:type="dxa"/>
                          </w:tcPr>
                          <w:p w14:paraId="69C95D59" w14:textId="7A67E59E" w:rsidR="00384BD6" w:rsidRDefault="00384BD6" w:rsidP="00503B7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Response (2)</w:t>
                            </w:r>
                          </w:p>
                        </w:tc>
                      </w:tr>
                      <w:tr w:rsidR="00384BD6" w14:paraId="6FC9B695" w14:textId="77777777" w:rsidTr="00384BD6">
                        <w:tc>
                          <w:tcPr>
                            <w:tcW w:w="4903" w:type="dxa"/>
                          </w:tcPr>
                          <w:p w14:paraId="7334B63F" w14:textId="151669C0" w:rsidR="00384BD6" w:rsidRDefault="00384BD6" w:rsidP="00384BD6">
                            <w:pPr>
                              <w:jc w:val="center"/>
                            </w:pPr>
                            <w:r>
                              <w:t>All 0s</w:t>
                            </w:r>
                          </w:p>
                        </w:tc>
                        <w:tc>
                          <w:tcPr>
                            <w:tcW w:w="4903" w:type="dxa"/>
                            <w:gridSpan w:val="2"/>
                          </w:tcPr>
                          <w:p w14:paraId="48408F63" w14:textId="4C27FE1C" w:rsidR="00384BD6" w:rsidRDefault="00384BD6" w:rsidP="00503B7C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Family (TCP/IP is 2)</w:t>
                            </w:r>
                          </w:p>
                        </w:tc>
                      </w:tr>
                      <w:tr w:rsidR="00384BD6" w14:paraId="4AD0CEE5" w14:textId="77777777" w:rsidTr="001C2657">
                        <w:tc>
                          <w:tcPr>
                            <w:tcW w:w="9806" w:type="dxa"/>
                            <w:gridSpan w:val="3"/>
                          </w:tcPr>
                          <w:p w14:paraId="2EA6A9E7" w14:textId="520823D5" w:rsidR="00384BD6" w:rsidRPr="00900C26" w:rsidRDefault="00900C26" w:rsidP="00900C2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</w:tr>
                      <w:tr w:rsidR="00384BD6" w14:paraId="227925E1" w14:textId="77777777" w:rsidTr="002F0729">
                        <w:tc>
                          <w:tcPr>
                            <w:tcW w:w="9806" w:type="dxa"/>
                            <w:gridSpan w:val="3"/>
                          </w:tcPr>
                          <w:p w14:paraId="14A8956D" w14:textId="13F4CE66" w:rsidR="00384BD6" w:rsidRDefault="00384BD6" w:rsidP="00384BD6">
                            <w:pPr>
                              <w:jc w:val="center"/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04615A9F" w14:textId="77777777" w:rsidTr="0084783D">
                        <w:tc>
                          <w:tcPr>
                            <w:tcW w:w="9806" w:type="dxa"/>
                            <w:gridSpan w:val="3"/>
                          </w:tcPr>
                          <w:p w14:paraId="7ECC72E9" w14:textId="026F8107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0F2C8B74" w14:textId="77777777" w:rsidTr="00BD03F2">
                        <w:tc>
                          <w:tcPr>
                            <w:tcW w:w="9806" w:type="dxa"/>
                            <w:gridSpan w:val="3"/>
                          </w:tcPr>
                          <w:p w14:paraId="57F939D5" w14:textId="459A3754" w:rsidR="00384BD6" w:rsidRDefault="00900C2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84BD6" w14:paraId="343F6D55" w14:textId="77777777" w:rsidTr="00384BD6">
                        <w:tc>
                          <w:tcPr>
                            <w:tcW w:w="4903" w:type="dxa"/>
                          </w:tcPr>
                          <w:p w14:paraId="3AEEAA45" w14:textId="4D5A926F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  <w:tc>
                          <w:tcPr>
                            <w:tcW w:w="4903" w:type="dxa"/>
                            <w:gridSpan w:val="2"/>
                          </w:tcPr>
                          <w:p w14:paraId="7106FDB1" w14:textId="26B08138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Family (TCP/IP is 2)</w:t>
                            </w:r>
                          </w:p>
                        </w:tc>
                      </w:tr>
                      <w:tr w:rsidR="00384BD6" w14:paraId="5AC1EF05" w14:textId="77777777" w:rsidTr="00615134">
                        <w:tc>
                          <w:tcPr>
                            <w:tcW w:w="9806" w:type="dxa"/>
                            <w:gridSpan w:val="3"/>
                          </w:tcPr>
                          <w:p w14:paraId="69401712" w14:textId="3A843444" w:rsidR="00384BD6" w:rsidRPr="00900C26" w:rsidRDefault="00900C26" w:rsidP="00384BD6">
                            <w:pPr>
                              <w:bidi/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</w:tr>
                      <w:tr w:rsidR="00384BD6" w14:paraId="74C78FED" w14:textId="77777777" w:rsidTr="00615134">
                        <w:tc>
                          <w:tcPr>
                            <w:tcW w:w="9806" w:type="dxa"/>
                            <w:gridSpan w:val="3"/>
                          </w:tcPr>
                          <w:p w14:paraId="508AB827" w14:textId="22F19719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463246AC" w14:textId="77777777" w:rsidTr="00615134">
                        <w:tc>
                          <w:tcPr>
                            <w:tcW w:w="9806" w:type="dxa"/>
                            <w:gridSpan w:val="3"/>
                          </w:tcPr>
                          <w:p w14:paraId="6253DC2B" w14:textId="293E5474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4C421A11" w14:textId="77777777" w:rsidTr="00615134">
                        <w:tc>
                          <w:tcPr>
                            <w:tcW w:w="9806" w:type="dxa"/>
                            <w:gridSpan w:val="3"/>
                          </w:tcPr>
                          <w:p w14:paraId="27142E54" w14:textId="48495EB1" w:rsidR="00384BD6" w:rsidRDefault="00900C2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84BD6" w14:paraId="458CB220" w14:textId="77777777" w:rsidTr="00922D4B">
                        <w:tc>
                          <w:tcPr>
                            <w:tcW w:w="4903" w:type="dxa"/>
                          </w:tcPr>
                          <w:p w14:paraId="190A64EA" w14:textId="45060AF5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  <w:tc>
                          <w:tcPr>
                            <w:tcW w:w="4903" w:type="dxa"/>
                            <w:gridSpan w:val="2"/>
                          </w:tcPr>
                          <w:p w14:paraId="4BDF0341" w14:textId="13DF346B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Family (TCP/IP is 2)</w:t>
                            </w:r>
                          </w:p>
                        </w:tc>
                      </w:tr>
                      <w:tr w:rsidR="00384BD6" w14:paraId="2FBCFD68" w14:textId="77777777" w:rsidTr="00CF77F8">
                        <w:tc>
                          <w:tcPr>
                            <w:tcW w:w="9806" w:type="dxa"/>
                            <w:gridSpan w:val="3"/>
                          </w:tcPr>
                          <w:p w14:paraId="4B0591F3" w14:textId="680B5095" w:rsidR="00384BD6" w:rsidRPr="00900C26" w:rsidRDefault="00900C26" w:rsidP="00384BD6">
                            <w:pPr>
                              <w:bidi/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</w:tr>
                      <w:tr w:rsidR="00384BD6" w14:paraId="1617CE05" w14:textId="77777777" w:rsidTr="00CF77F8">
                        <w:tc>
                          <w:tcPr>
                            <w:tcW w:w="9806" w:type="dxa"/>
                            <w:gridSpan w:val="3"/>
                          </w:tcPr>
                          <w:p w14:paraId="2BFCA377" w14:textId="57F0DD49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468838DD" w14:textId="77777777" w:rsidTr="00CF77F8">
                        <w:tc>
                          <w:tcPr>
                            <w:tcW w:w="9806" w:type="dxa"/>
                            <w:gridSpan w:val="3"/>
                          </w:tcPr>
                          <w:p w14:paraId="0E96B41B" w14:textId="4E661592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496C2E7F" w14:textId="77777777" w:rsidTr="00CF77F8">
                        <w:tc>
                          <w:tcPr>
                            <w:tcW w:w="9806" w:type="dxa"/>
                            <w:gridSpan w:val="3"/>
                          </w:tcPr>
                          <w:p w14:paraId="087346B4" w14:textId="41C28996" w:rsidR="00384BD6" w:rsidRDefault="00900C2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84BD6" w14:paraId="275B4710" w14:textId="77777777" w:rsidTr="00A54EDB">
                        <w:tc>
                          <w:tcPr>
                            <w:tcW w:w="4903" w:type="dxa"/>
                          </w:tcPr>
                          <w:p w14:paraId="4A35785F" w14:textId="6017D7A9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  <w:tc>
                          <w:tcPr>
                            <w:tcW w:w="4903" w:type="dxa"/>
                            <w:gridSpan w:val="2"/>
                          </w:tcPr>
                          <w:p w14:paraId="093DEA89" w14:textId="0DB94CE2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Family (TCP/IP is 2)</w:t>
                            </w:r>
                          </w:p>
                        </w:tc>
                      </w:tr>
                      <w:tr w:rsidR="00384BD6" w14:paraId="40CC0428" w14:textId="77777777" w:rsidTr="00617D6A">
                        <w:tc>
                          <w:tcPr>
                            <w:tcW w:w="9806" w:type="dxa"/>
                            <w:gridSpan w:val="3"/>
                          </w:tcPr>
                          <w:p w14:paraId="18C7B734" w14:textId="3707E99F" w:rsidR="00384BD6" w:rsidRPr="00900C26" w:rsidRDefault="00900C26" w:rsidP="00384BD6">
                            <w:pPr>
                              <w:bidi/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</w:t>
                            </w:r>
                          </w:p>
                        </w:tc>
                      </w:tr>
                      <w:tr w:rsidR="00384BD6" w14:paraId="3C3B7EBC" w14:textId="77777777" w:rsidTr="00617D6A">
                        <w:tc>
                          <w:tcPr>
                            <w:tcW w:w="9806" w:type="dxa"/>
                            <w:gridSpan w:val="3"/>
                          </w:tcPr>
                          <w:p w14:paraId="0AF0355A" w14:textId="47B4929A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1FF9862A" w14:textId="77777777" w:rsidTr="00617D6A">
                        <w:tc>
                          <w:tcPr>
                            <w:tcW w:w="9806" w:type="dxa"/>
                            <w:gridSpan w:val="3"/>
                          </w:tcPr>
                          <w:p w14:paraId="46AAC2A1" w14:textId="7568F263" w:rsidR="00384BD6" w:rsidRDefault="00384BD6" w:rsidP="00384BD6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All 0s</w:t>
                            </w:r>
                          </w:p>
                        </w:tc>
                      </w:tr>
                      <w:tr w:rsidR="00384BD6" w14:paraId="3B1CB180" w14:textId="77777777" w:rsidTr="00617D6A">
                        <w:tc>
                          <w:tcPr>
                            <w:tcW w:w="9806" w:type="dxa"/>
                            <w:gridSpan w:val="3"/>
                          </w:tcPr>
                          <w:p w14:paraId="0FB558CF" w14:textId="5F251ECD" w:rsidR="00384BD6" w:rsidRDefault="00900C26" w:rsidP="00384BD6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7F95D527" w14:textId="40D97D9A" w:rsidR="00503B7C" w:rsidRDefault="00503B7C" w:rsidP="00503B7C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7337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E4CF2E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CF28EF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DA2EB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81F69F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D0C98D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6A3C989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217D7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12D9F06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767B57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9EC08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DD57E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E638FC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E8B08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EC17E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9E657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7862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A7AB77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F6159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4FDB30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8D9F03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4E071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C5C993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F46F77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4379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17058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FC84E1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B33EEC5" w14:textId="25BF03AE" w:rsidR="00407C2F" w:rsidRDefault="00407C2F">
      <w:pPr>
        <w:rPr>
          <w:rFonts w:ascii="Times New Roman" w:eastAsiaTheme="minorEastAsia" w:hAnsi="Times New Roman" w:cs="B Nazanin"/>
          <w:noProof/>
          <w:sz w:val="24"/>
          <w:szCs w:val="24"/>
          <w:rtl/>
        </w:rPr>
      </w:pPr>
    </w:p>
    <w:p w14:paraId="2BD9A71F" w14:textId="604B7E2A" w:rsidR="00646002" w:rsidRPr="006D3084" w:rsidRDefault="00646002" w:rsidP="00646002">
      <w:pPr>
        <w:pStyle w:val="BodyText"/>
        <w:kinsoku w:val="0"/>
        <w:overflowPunct w:val="0"/>
        <w:bidi/>
        <w:spacing w:before="72" w:line="276" w:lineRule="auto"/>
        <w:ind w:left="-288" w:right="568" w:firstLine="0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t xml:space="preserve">ی) فرض کنید مسیریاب </w:t>
      </w:r>
      <w:r>
        <w:rPr>
          <w:rFonts w:cs="B Nazanin"/>
          <w:noProof/>
          <w:sz w:val="24"/>
          <w:szCs w:val="24"/>
        </w:rPr>
        <w:t>F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به تپولوژی شبکه مانند شکل اضافه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>شود و پس از طی مراحل لازم، جداول در شبکه به همگرایی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رسند و جدول مسیریاب </w:t>
      </w:r>
      <w:r>
        <w:rPr>
          <w:rFonts w:cs="B Nazanin"/>
          <w:noProof/>
          <w:sz w:val="24"/>
          <w:szCs w:val="24"/>
          <w:lang w:bidi="fa-IR"/>
        </w:rPr>
        <w:t>C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پس از این مرحله به صورت زیر است:</w:t>
      </w:r>
    </w:p>
    <w:p w14:paraId="57ED224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0" w:firstLine="0"/>
        <w:jc w:val="right"/>
        <w:rPr>
          <w:rFonts w:cs="B Nazanin"/>
          <w:sz w:val="24"/>
          <w:szCs w:val="24"/>
          <w:rtl/>
          <w:lang w:bidi="fa-IR"/>
        </w:rPr>
      </w:pPr>
      <w:r w:rsidRPr="00DB7623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5F2AD6F" wp14:editId="29F45E4E">
                <wp:simplePos x="0" y="0"/>
                <wp:positionH relativeFrom="column">
                  <wp:posOffset>3064510</wp:posOffset>
                </wp:positionH>
                <wp:positionV relativeFrom="paragraph">
                  <wp:posOffset>380365</wp:posOffset>
                </wp:positionV>
                <wp:extent cx="238125" cy="22860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5F8" w14:textId="77777777" w:rsidR="00646002" w:rsidRDefault="00646002" w:rsidP="0064600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AD6F" id="Text Box 2" o:spid="_x0000_s1070" type="#_x0000_t202" style="position:absolute;margin-left:241.3pt;margin-top:29.95pt;width:18.7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" filled="f" strokecolor="white [3212]">
                <v:textbox>
                  <w:txbxContent>
                    <w:p w14:paraId="5ED4D5F8" w14:textId="77777777" w:rsidR="00646002" w:rsidRDefault="00646002" w:rsidP="0064600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D2AE27" wp14:editId="136FE384">
                <wp:simplePos x="0" y="0"/>
                <wp:positionH relativeFrom="column">
                  <wp:posOffset>3007360</wp:posOffset>
                </wp:positionH>
                <wp:positionV relativeFrom="paragraph">
                  <wp:posOffset>320040</wp:posOffset>
                </wp:positionV>
                <wp:extent cx="342900" cy="355234"/>
                <wp:effectExtent l="0" t="0" r="19050" b="2603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2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283BE" id="Oval 471" o:spid="_x0000_s1026" style="position:absolute;margin-left:236.8pt;margin-top:25.2pt;width:27pt;height:2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7EE28" wp14:editId="01F85F02">
                <wp:simplePos x="0" y="0"/>
                <wp:positionH relativeFrom="column">
                  <wp:posOffset>2464435</wp:posOffset>
                </wp:positionH>
                <wp:positionV relativeFrom="paragraph">
                  <wp:posOffset>485518</wp:posOffset>
                </wp:positionV>
                <wp:extent cx="542925" cy="514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D32E" id="Straight Connector 47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8.25pt" to="23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DB7623">
        <w:rPr>
          <w:rFonts w:cs="B Nazanin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0618779" wp14:editId="28970C32">
                <wp:simplePos x="0" y="0"/>
                <wp:positionH relativeFrom="column">
                  <wp:posOffset>227330</wp:posOffset>
                </wp:positionH>
                <wp:positionV relativeFrom="paragraph">
                  <wp:posOffset>218440</wp:posOffset>
                </wp:positionV>
                <wp:extent cx="2225040" cy="1069340"/>
                <wp:effectExtent l="0" t="0" r="22860" b="1651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452" name="Straight Arrow Connector 452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4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45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45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1818F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40517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441C2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99CC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81DB9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90A5C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F688E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AD04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3F7B9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35133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EBA1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8779" id="Group 451" o:spid="_x0000_s1071" style="position:absolute;margin-left:17.9pt;margin-top:17.2pt;width:175.2pt;height:84.2pt;z-index:-251514880;mso-width-relative:margin;mso-height-relative:margin" coordsize="28225,13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">
                <v:shape id="Straight Arrow Connector 452" o:spid="_x0000_s1072" type="#_x0000_t32" style="position:absolute;left:14897;top:5334;width:6;height:46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"/>
                <v:group id="Group 453" o:spid="_x0000_s1073" style="position:absolute;width:28225;height:13220" coordorigin="3693,3499" coordsize="4445,2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9Uv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">
                  <v:group id="Group 4" o:spid="_x0000_s1074" style="position:absolute;left:3901;top:3667;width:4237;height:1914" coordorigin="3901,4320" coordsize="4237,1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">
                    <v:shape id="AutoShape 5" o:spid="_x0000_s1075" type="#_x0000_t120" style="position:absolute;left:3901;top:4320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">
                      <v:textbox>
                        <w:txbxContent>
                          <w:p w14:paraId="2621818F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76" type="#_x0000_t120" style="position:absolute;left:3901;top:5564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">
                      <v:textbox>
                        <w:txbxContent>
                          <w:p w14:paraId="6E740517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77" type="#_x0000_t120" style="position:absolute;left:7451;top:4320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">
                      <v:textbox>
                        <w:txbxContent>
                          <w:p w14:paraId="73F441C2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78" type="#_x0000_t120" style="position:absolute;left:5676;top:5564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">
                      <v:textbox>
                        <w:txbxContent>
                          <w:p w14:paraId="7C8B99CC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79" type="#_x0000_t120" style="position:absolute;left:5676;top:4320;width:687;height: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">
                      <v:textbox>
                        <w:txbxContent>
                          <w:p w14:paraId="12981DB9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80" type="#_x0000_t32" style="position:absolute;left:4588;top:4672;width:1088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"/>
                    <v:shape id="AutoShape 11" o:spid="_x0000_s1081" type="#_x0000_t32" style="position:absolute;left:6363;top:4672;width:10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"/>
                    <v:shape id="AutoShape 12" o:spid="_x0000_s1082" type="#_x0000_t32" style="position:absolute;left:4186;top:4990;width:17;height:57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"/>
                    <v:shape id="AutoShape 13" o:spid="_x0000_s1083" type="#_x0000_t32" style="position:absolute;left:6363;top:4990;width:1289;height:7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"/>
                    <v:shape id="AutoShape 14" o:spid="_x0000_s1084" type="#_x0000_t32" style="position:absolute;left:4588;top:5894;width:10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"/>
                  </v:group>
                  <v:shape id="Text Box 15" o:spid="_x0000_s1085" type="#_x0000_t202" style="position:absolute;left:4756;top:3499;width:53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" strokecolor="white [3212]">
                    <v:textbox>
                      <w:txbxContent>
                        <w:p w14:paraId="70B90A5C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86" type="#_x0000_t202" style="position:absolute;left:6538;top:3499;width:53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" strokecolor="white [3212]">
                    <v:textbox>
                      <w:txbxContent>
                        <w:p w14:paraId="05CF688E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87" type="#_x0000_t202" style="position:absolute;left:3693;top:4337;width:37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" strokecolor="white [3212]">
                    <v:textbox>
                      <w:txbxContent>
                        <w:p w14:paraId="00EAD04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88" type="#_x0000_t202" style="position:absolute;left:5556;top:4442;width:376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" strokecolor="white [3212]">
                    <v:textbox>
                      <w:txbxContent>
                        <w:p w14:paraId="4B43F7B9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89" type="#_x0000_t202" style="position:absolute;left:6538;top:4320;width:327;height: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" strokecolor="white [3212]">
                    <v:textbox>
                      <w:txbxContent>
                        <w:p w14:paraId="09835133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90" type="#_x0000_t202" style="position:absolute;left:4875;top:4772;width:376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" strokecolor="white [3212]">
                    <v:textbox>
                      <w:txbxContent>
                        <w:p w14:paraId="0DCEBA1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4A069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144" w:firstLine="0"/>
        <w:jc w:val="right"/>
        <w:rPr>
          <w:rFonts w:cs="B Nazanin"/>
          <w:sz w:val="24"/>
          <w:szCs w:val="24"/>
          <w:lang w:bidi="fa-IR"/>
        </w:rPr>
      </w:pPr>
    </w:p>
    <w:p w14:paraId="15EAC8A9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20C90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3CCA58C" w14:textId="77777777" w:rsidR="00646002" w:rsidRDefault="00646002" w:rsidP="00DA1AE9">
      <w:pPr>
        <w:pStyle w:val="BodyText"/>
        <w:kinsoku w:val="0"/>
        <w:overflowPunct w:val="0"/>
        <w:bidi/>
        <w:spacing w:before="72" w:line="276" w:lineRule="auto"/>
        <w:ind w:left="0" w:right="568" w:hanging="216"/>
        <w:rPr>
          <w:rFonts w:cs="B Nazanin"/>
          <w:b/>
          <w:bCs/>
          <w:noProof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6621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646002" w:rsidRPr="004C117B" w14:paraId="7CDA57C4" w14:textId="77777777" w:rsidTr="00646002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3CF7D8E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B481498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74AD16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C51240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FDF194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646002" w:rsidRPr="004C117B" w14:paraId="6343A7F6" w14:textId="77777777" w:rsidTr="00646002">
        <w:trPr>
          <w:trHeight w:val="278"/>
        </w:trPr>
        <w:tc>
          <w:tcPr>
            <w:tcW w:w="1068" w:type="dxa"/>
          </w:tcPr>
          <w:p w14:paraId="5F65EE44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4728E7A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D0CE1E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A8008A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D99C0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6002" w:rsidRPr="004C117B" w14:paraId="609E2073" w14:textId="77777777" w:rsidTr="00646002">
        <w:trPr>
          <w:trHeight w:val="278"/>
        </w:trPr>
        <w:tc>
          <w:tcPr>
            <w:tcW w:w="1068" w:type="dxa"/>
          </w:tcPr>
          <w:p w14:paraId="358F6607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49F654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57BE1E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688F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11B6C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646002" w:rsidRPr="004C117B" w14:paraId="48821780" w14:textId="77777777" w:rsidTr="00646002">
        <w:trPr>
          <w:trHeight w:val="278"/>
        </w:trPr>
        <w:tc>
          <w:tcPr>
            <w:tcW w:w="1068" w:type="dxa"/>
          </w:tcPr>
          <w:p w14:paraId="2D4FB70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62DDD9C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89BA7D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6832B8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12A22B5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646002" w:rsidRPr="004C117B" w14:paraId="118F6DAD" w14:textId="77777777" w:rsidTr="00646002">
        <w:trPr>
          <w:trHeight w:val="278"/>
        </w:trPr>
        <w:tc>
          <w:tcPr>
            <w:tcW w:w="1068" w:type="dxa"/>
          </w:tcPr>
          <w:p w14:paraId="41CC679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AFB65E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4F4272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58F4920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4F54CC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46002" w:rsidRPr="004C117B" w14:paraId="3EB2C0F3" w14:textId="77777777" w:rsidTr="00646002">
        <w:trPr>
          <w:trHeight w:val="278"/>
        </w:trPr>
        <w:tc>
          <w:tcPr>
            <w:tcW w:w="1068" w:type="dxa"/>
          </w:tcPr>
          <w:p w14:paraId="466F313B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2C084CB" w14:textId="77777777" w:rsidR="00646002" w:rsidRPr="00DE2CE1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B329DA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A595C52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37A49C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F</w:t>
            </w:r>
          </w:p>
        </w:tc>
      </w:tr>
    </w:tbl>
    <w:p w14:paraId="6AA100AB" w14:textId="77777777" w:rsidR="00646002" w:rsidRPr="00503B7C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noProof/>
          <w:sz w:val="24"/>
          <w:szCs w:val="24"/>
          <w:rtl/>
        </w:rPr>
      </w:pPr>
    </w:p>
    <w:p w14:paraId="3DA38A8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605E77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8D56DB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1CDCD4D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9B73EC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5F8EEC6" w14:textId="77777777" w:rsidR="00893F41" w:rsidRDefault="00893F41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36076945" w14:textId="77777777" w:rsidR="00893F41" w:rsidRDefault="00893F41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1EA53BDF" w14:textId="77777777" w:rsidR="00893F41" w:rsidRDefault="00893F41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6506416D" w14:textId="77777777" w:rsidR="00893F41" w:rsidRDefault="00893F41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3949EE58" w14:textId="77777777" w:rsidR="00893F41" w:rsidRDefault="00893F41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6EDC265B" w14:textId="77777777" w:rsidR="00893F41" w:rsidRDefault="00893F41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5487ACF7" w14:textId="77777777" w:rsidR="00893F41" w:rsidRDefault="00893F41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lang w:bidi="fa-IR"/>
        </w:rPr>
      </w:pPr>
    </w:p>
    <w:p w14:paraId="284A0A38" w14:textId="0EB86F04" w:rsidR="00646002" w:rsidRDefault="00646002" w:rsidP="00893F41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فرض کنید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مسیریاب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گره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ناپایداری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شبکه بوده و لینک اتصال به آن حذف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شود. جدول مسیریاب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را پس از </w:t>
      </w:r>
      <w:bookmarkStart w:id="0" w:name="_Hlk65910499"/>
      <w:r w:rsidRPr="00DE2CE1">
        <w:rPr>
          <w:rFonts w:cs="B Nazanin"/>
          <w:sz w:val="24"/>
          <w:szCs w:val="24"/>
          <w:rtl/>
          <w:lang w:bidi="fa-IR"/>
        </w:rPr>
        <w:t>۲۰۰</w:t>
      </w:r>
      <w:r>
        <w:rPr>
          <w:rFonts w:cs="B Nazanin" w:hint="cs"/>
          <w:sz w:val="24"/>
          <w:szCs w:val="24"/>
          <w:rtl/>
          <w:lang w:bidi="fa-IR"/>
        </w:rPr>
        <w:t xml:space="preserve"> ثانیه </w:t>
      </w:r>
      <w:bookmarkEnd w:id="0"/>
      <w:r>
        <w:rPr>
          <w:rFonts w:cs="B Nazanin" w:hint="cs"/>
          <w:sz w:val="24"/>
          <w:szCs w:val="24"/>
          <w:rtl/>
          <w:lang w:bidi="fa-IR"/>
        </w:rPr>
        <w:t xml:space="preserve">از این اتفاق، رسم کنید. </w:t>
      </w:r>
    </w:p>
    <w:p w14:paraId="56C327F1" w14:textId="666C616A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7E01D4C" w14:textId="7B302FD4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0BD0B0CC" w14:textId="14C0AD08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B9F79" wp14:editId="5FEE11EC">
                <wp:simplePos x="0" y="0"/>
                <wp:positionH relativeFrom="margin">
                  <wp:posOffset>57150</wp:posOffset>
                </wp:positionH>
                <wp:positionV relativeFrom="paragraph">
                  <wp:posOffset>19685</wp:posOffset>
                </wp:positionV>
                <wp:extent cx="6494145" cy="2112264"/>
                <wp:effectExtent l="0" t="0" r="8255" b="889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1122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DBEB" w14:textId="77777777" w:rsidR="00646002" w:rsidRPr="00A544F8" w:rsidRDefault="00646002" w:rsidP="0064600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35939F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3"/>
                              <w:gridCol w:w="1512"/>
                              <w:gridCol w:w="821"/>
                              <w:gridCol w:w="739"/>
                              <w:gridCol w:w="1178"/>
                            </w:tblGrid>
                            <w:tr w:rsidR="00134BEC" w:rsidRPr="00134BEC" w14:paraId="2F1E4509" w14:textId="77777777" w:rsidTr="00A66A79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E7FB60D" w14:textId="77777777" w:rsidR="00646002" w:rsidRPr="00134BEC" w:rsidRDefault="00646002" w:rsidP="00134BEC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4780BFC" w14:textId="77777777" w:rsidR="00646002" w:rsidRPr="00134BEC" w:rsidRDefault="00646002" w:rsidP="00134BEC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706E62" w14:textId="77777777" w:rsidR="00646002" w:rsidRPr="00134BEC" w:rsidRDefault="00646002" w:rsidP="00134BEC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047630B" w14:textId="77777777" w:rsidR="00646002" w:rsidRPr="00134BEC" w:rsidRDefault="00646002" w:rsidP="00134BEC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DAF74BC" w14:textId="77777777" w:rsidR="00646002" w:rsidRPr="00134BEC" w:rsidRDefault="00646002" w:rsidP="00134BEC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8A1012" w:rsidRPr="00134BEC" w14:paraId="2A4A0D1E" w14:textId="77777777" w:rsidTr="007B5DE6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vAlign w:val="center"/>
                                </w:tcPr>
                                <w:p w14:paraId="374B43F6" w14:textId="521B143B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D7AF81A" w14:textId="6F653496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25262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vAlign w:val="center"/>
                                </w:tcPr>
                                <w:p w14:paraId="518CDF13" w14:textId="51C690C7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vAlign w:val="center"/>
                                </w:tcPr>
                                <w:p w14:paraId="2456CFBE" w14:textId="3AEF1C05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vAlign w:val="center"/>
                                </w:tcPr>
                                <w:p w14:paraId="316C7ED2" w14:textId="12050FBE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A1012" w:rsidRPr="00134BEC" w14:paraId="2F7D7D2B" w14:textId="77777777" w:rsidTr="007B5DE6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vAlign w:val="center"/>
                                </w:tcPr>
                                <w:p w14:paraId="75E5EEAB" w14:textId="73E3EF93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1020DDC" w14:textId="32ECDC6A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25262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vAlign w:val="center"/>
                                </w:tcPr>
                                <w:p w14:paraId="16DA6E97" w14:textId="49ACFF34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vAlign w:val="center"/>
                                </w:tcPr>
                                <w:p w14:paraId="54D15D23" w14:textId="0212CBE1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vAlign w:val="center"/>
                                </w:tcPr>
                                <w:p w14:paraId="7EEEF016" w14:textId="6739B96C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A1012" w:rsidRPr="00134BEC" w14:paraId="6A5667B0" w14:textId="77777777" w:rsidTr="007B5DE6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vAlign w:val="center"/>
                                </w:tcPr>
                                <w:p w14:paraId="7C37BA27" w14:textId="0A6AD9EF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0ED5AB7" w14:textId="32620359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25262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vAlign w:val="center"/>
                                </w:tcPr>
                                <w:p w14:paraId="2CBDCB5D" w14:textId="0CC750B9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vAlign w:val="center"/>
                                </w:tcPr>
                                <w:p w14:paraId="082F8110" w14:textId="262424F9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vAlign w:val="center"/>
                                </w:tcPr>
                                <w:p w14:paraId="2176EC5D" w14:textId="2C8B566D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8A1012" w:rsidRPr="00134BEC" w14:paraId="25AD0CBE" w14:textId="77777777" w:rsidTr="007B5DE6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vAlign w:val="center"/>
                                </w:tcPr>
                                <w:p w14:paraId="0FD4C077" w14:textId="40375F4B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6FE85837" w14:textId="7CC8ACD6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25262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vAlign w:val="center"/>
                                </w:tcPr>
                                <w:p w14:paraId="3F8D1EA8" w14:textId="55709316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vAlign w:val="center"/>
                                </w:tcPr>
                                <w:p w14:paraId="23DDE36E" w14:textId="53AB1AB5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vAlign w:val="center"/>
                                </w:tcPr>
                                <w:p w14:paraId="126AC8FB" w14:textId="787F668A" w:rsidR="008A1012" w:rsidRPr="00134BEC" w:rsidRDefault="008A1012" w:rsidP="008A1012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134BEC" w:rsidRPr="00134BEC" w14:paraId="1C931A59" w14:textId="77777777" w:rsidTr="00A66A79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vAlign w:val="center"/>
                                </w:tcPr>
                                <w:p w14:paraId="7ACE9A67" w14:textId="748685A0" w:rsidR="00646002" w:rsidRPr="00134BEC" w:rsidRDefault="00134BEC" w:rsidP="00134BEC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  <w:r w:rsidR="000E5B8D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14:paraId="63066943" w14:textId="7EF3F273" w:rsidR="00646002" w:rsidRPr="00134BEC" w:rsidRDefault="00134BEC" w:rsidP="00134BEC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vAlign w:val="center"/>
                                </w:tcPr>
                                <w:p w14:paraId="08011552" w14:textId="4C710B0C" w:rsidR="00646002" w:rsidRPr="00134BEC" w:rsidRDefault="00A66A79" w:rsidP="00134BEC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vAlign w:val="center"/>
                                </w:tcPr>
                                <w:p w14:paraId="2C9BA66F" w14:textId="662C6FB6" w:rsidR="00646002" w:rsidRPr="00134BEC" w:rsidRDefault="00134BEC" w:rsidP="00134BEC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vAlign w:val="center"/>
                                </w:tcPr>
                                <w:p w14:paraId="6A4CBA47" w14:textId="4A8DBF42" w:rsidR="00646002" w:rsidRPr="00134BEC" w:rsidRDefault="00134BEC" w:rsidP="00134BEC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2F6D1F0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4BB7CB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D6AA5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5515293" w14:textId="77777777" w:rsidR="00646002" w:rsidRDefault="00646002" w:rsidP="0064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9F79" id="Rectangle 474" o:spid="_x0000_s1091" style="position:absolute;left:0;text-align:left;margin-left:4.5pt;margin-top:1.55pt;width:511.35pt;height:166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" fillcolor="white [3201]" strokecolor="black [3213]" strokeweight="1pt">
                <v:textbox inset=",0">
                  <w:txbxContent>
                    <w:p w14:paraId="4EC4DBEB" w14:textId="77777777" w:rsidR="00646002" w:rsidRPr="00A544F8" w:rsidRDefault="00646002" w:rsidP="0064600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35939F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203"/>
                        <w:gridCol w:w="1512"/>
                        <w:gridCol w:w="821"/>
                        <w:gridCol w:w="739"/>
                        <w:gridCol w:w="1178"/>
                      </w:tblGrid>
                      <w:tr w:rsidR="00134BEC" w:rsidRPr="00134BEC" w14:paraId="2F1E4509" w14:textId="77777777" w:rsidTr="00A66A79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7E7FB60D" w14:textId="77777777" w:rsidR="00646002" w:rsidRPr="00134BEC" w:rsidRDefault="00646002" w:rsidP="00134BEC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4780BFC" w14:textId="77777777" w:rsidR="00646002" w:rsidRPr="00134BEC" w:rsidRDefault="00646002" w:rsidP="00134BEC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0C706E62" w14:textId="77777777" w:rsidR="00646002" w:rsidRPr="00134BEC" w:rsidRDefault="00646002" w:rsidP="00134BEC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739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047630B" w14:textId="77777777" w:rsidR="00646002" w:rsidRPr="00134BEC" w:rsidRDefault="00646002" w:rsidP="00134BEC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17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DAF74BC" w14:textId="77777777" w:rsidR="00646002" w:rsidRPr="00134BEC" w:rsidRDefault="00646002" w:rsidP="00134BEC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8A1012" w:rsidRPr="00134BEC" w14:paraId="2A4A0D1E" w14:textId="77777777" w:rsidTr="007B5DE6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vAlign w:val="center"/>
                          </w:tcPr>
                          <w:p w14:paraId="374B43F6" w14:textId="521B143B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5D7AF81A" w14:textId="6F653496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625262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821" w:type="dxa"/>
                            <w:vAlign w:val="center"/>
                          </w:tcPr>
                          <w:p w14:paraId="518CDF13" w14:textId="51C690C7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9" w:type="dxa"/>
                            <w:vAlign w:val="center"/>
                          </w:tcPr>
                          <w:p w14:paraId="2456CFBE" w14:textId="3AEF1C05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8" w:type="dxa"/>
                            <w:vAlign w:val="center"/>
                          </w:tcPr>
                          <w:p w14:paraId="316C7ED2" w14:textId="12050FBE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8A1012" w:rsidRPr="00134BEC" w14:paraId="2F7D7D2B" w14:textId="77777777" w:rsidTr="007B5DE6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vAlign w:val="center"/>
                          </w:tcPr>
                          <w:p w14:paraId="75E5EEAB" w14:textId="73E3EF93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11020DDC" w14:textId="32ECDC6A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625262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821" w:type="dxa"/>
                            <w:vAlign w:val="center"/>
                          </w:tcPr>
                          <w:p w14:paraId="16DA6E97" w14:textId="49ACFF34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9" w:type="dxa"/>
                            <w:vAlign w:val="center"/>
                          </w:tcPr>
                          <w:p w14:paraId="54D15D23" w14:textId="0212CBE1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78" w:type="dxa"/>
                            <w:vAlign w:val="center"/>
                          </w:tcPr>
                          <w:p w14:paraId="7EEEF016" w14:textId="6739B96C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8A1012" w:rsidRPr="00134BEC" w14:paraId="6A5667B0" w14:textId="77777777" w:rsidTr="007B5DE6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vAlign w:val="center"/>
                          </w:tcPr>
                          <w:p w14:paraId="7C37BA27" w14:textId="0A6AD9EF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00ED5AB7" w14:textId="32620359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625262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821" w:type="dxa"/>
                            <w:vAlign w:val="center"/>
                          </w:tcPr>
                          <w:p w14:paraId="2CBDCB5D" w14:textId="0CC750B9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9" w:type="dxa"/>
                            <w:vAlign w:val="center"/>
                          </w:tcPr>
                          <w:p w14:paraId="082F8110" w14:textId="262424F9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8" w:type="dxa"/>
                            <w:vAlign w:val="center"/>
                          </w:tcPr>
                          <w:p w14:paraId="2176EC5D" w14:textId="2C8B566D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8A1012" w:rsidRPr="00134BEC" w14:paraId="25AD0CBE" w14:textId="77777777" w:rsidTr="007B5DE6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vAlign w:val="center"/>
                          </w:tcPr>
                          <w:p w14:paraId="0FD4C077" w14:textId="40375F4B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6FE85837" w14:textId="7CC8ACD6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625262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821" w:type="dxa"/>
                            <w:vAlign w:val="center"/>
                          </w:tcPr>
                          <w:p w14:paraId="3F8D1EA8" w14:textId="55709316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9" w:type="dxa"/>
                            <w:vAlign w:val="center"/>
                          </w:tcPr>
                          <w:p w14:paraId="23DDE36E" w14:textId="53AB1AB5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78" w:type="dxa"/>
                            <w:vAlign w:val="center"/>
                          </w:tcPr>
                          <w:p w14:paraId="126AC8FB" w14:textId="787F668A" w:rsidR="008A1012" w:rsidRPr="00134BEC" w:rsidRDefault="008A1012" w:rsidP="008A1012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  <w:tr w:rsidR="00134BEC" w:rsidRPr="00134BEC" w14:paraId="1C931A59" w14:textId="77777777" w:rsidTr="00A66A79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vAlign w:val="center"/>
                          </w:tcPr>
                          <w:p w14:paraId="7ACE9A67" w14:textId="748685A0" w:rsidR="00646002" w:rsidRPr="00134BEC" w:rsidRDefault="00134BEC" w:rsidP="00134BEC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  <w:r w:rsidR="000E5B8D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14:paraId="63066943" w14:textId="7EF3F273" w:rsidR="00646002" w:rsidRPr="00134BEC" w:rsidRDefault="00134BEC" w:rsidP="00134BEC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21" w:type="dxa"/>
                            <w:vAlign w:val="center"/>
                          </w:tcPr>
                          <w:p w14:paraId="08011552" w14:textId="4C710B0C" w:rsidR="00646002" w:rsidRPr="00134BEC" w:rsidRDefault="00A66A79" w:rsidP="00134BEC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Inf (16)</w:t>
                            </w:r>
                          </w:p>
                        </w:tc>
                        <w:tc>
                          <w:tcPr>
                            <w:tcW w:w="739" w:type="dxa"/>
                            <w:vAlign w:val="center"/>
                          </w:tcPr>
                          <w:p w14:paraId="2C9BA66F" w14:textId="662C6FB6" w:rsidR="00646002" w:rsidRPr="00134BEC" w:rsidRDefault="00134BEC" w:rsidP="00134BEC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78" w:type="dxa"/>
                            <w:vAlign w:val="center"/>
                          </w:tcPr>
                          <w:p w14:paraId="6A4CBA47" w14:textId="4A8DBF42" w:rsidR="00646002" w:rsidRPr="00134BEC" w:rsidRDefault="00134BEC" w:rsidP="00134BEC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2F6D1F0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084BB7CB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BD6AA5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5515293" w14:textId="77777777" w:rsidR="00646002" w:rsidRDefault="00646002" w:rsidP="006460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40D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092B9C5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7ED693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9EB75F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918998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FC5ECD7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B4FDC6E" w14:textId="41C8695D" w:rsidR="00646002" w:rsidRPr="00646002" w:rsidRDefault="00646002" w:rsidP="00646002">
      <w:pPr>
        <w:bidi/>
        <w:jc w:val="both"/>
        <w:rPr>
          <w:rFonts w:cs="B Nazanin"/>
          <w:rtl/>
          <w:lang w:bidi="fa-IR"/>
        </w:rPr>
      </w:pPr>
    </w:p>
    <w:p w14:paraId="407EE2F0" w14:textId="77777777" w:rsidR="00646002" w:rsidRDefault="00646002" w:rsidP="0064600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6248B2F" w14:textId="77777777" w:rsidR="00646002" w:rsidRDefault="00646002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64ADD25" w14:textId="77777777" w:rsidR="00407C2F" w:rsidRDefault="00407C2F">
      <w:pPr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cs="Times New Roman"/>
          <w:rtl/>
          <w:lang w:bidi="fa-IR"/>
        </w:rPr>
        <w:br w:type="page"/>
      </w:r>
    </w:p>
    <w:p w14:paraId="7485F2AC" w14:textId="77777777" w:rsidR="00C471CA" w:rsidRDefault="00C471CA" w:rsidP="0064600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C8B2693" w14:textId="1976902E" w:rsidR="00DE69D9" w:rsidRDefault="00461882" w:rsidP="00C471C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</w:t>
      </w:r>
      <w:r w:rsidR="00DE69D9">
        <w:rPr>
          <w:rFonts w:cs="B Nazanin" w:hint="cs"/>
          <w:rtl/>
          <w:lang w:bidi="fa-IR"/>
        </w:rPr>
        <w:t xml:space="preserve">) حال فرض کنید، </w:t>
      </w:r>
      <w:r w:rsidR="0002209A">
        <w:rPr>
          <w:rFonts w:cs="B Nazanin" w:hint="cs"/>
          <w:rtl/>
          <w:lang w:bidi="fa-IR"/>
        </w:rPr>
        <w:t xml:space="preserve">15 ثانیه </w:t>
      </w:r>
      <w:r w:rsidR="00DE69D9">
        <w:rPr>
          <w:rFonts w:cs="B Nazanin" w:hint="cs"/>
          <w:rtl/>
          <w:lang w:bidi="fa-IR"/>
        </w:rPr>
        <w:t xml:space="preserve">پس از </w:t>
      </w:r>
      <w:r w:rsidR="0002209A">
        <w:rPr>
          <w:rFonts w:cs="B Nazanin" w:hint="cs"/>
          <w:rtl/>
          <w:lang w:bidi="fa-IR"/>
        </w:rPr>
        <w:t xml:space="preserve">اتمام </w:t>
      </w:r>
      <w:r w:rsidR="00DE69D9">
        <w:rPr>
          <w:rFonts w:cs="B Nazanin" w:hint="cs"/>
          <w:rtl/>
          <w:lang w:bidi="fa-IR"/>
        </w:rPr>
        <w:t>مرحله دوم</w:t>
      </w:r>
      <w:r w:rsidR="0002209A">
        <w:rPr>
          <w:rFonts w:cs="B Nazanin" w:hint="cs"/>
          <w:rtl/>
          <w:lang w:bidi="fa-IR"/>
        </w:rPr>
        <w:t xml:space="preserve">، لینک بین مسیریاب‌های </w:t>
      </w:r>
      <w:r w:rsidR="0002209A">
        <w:rPr>
          <w:rFonts w:cs="B Nazanin"/>
          <w:lang w:bidi="fa-IR"/>
        </w:rPr>
        <w:t>B</w:t>
      </w:r>
      <w:r w:rsidR="0002209A">
        <w:rPr>
          <w:rFonts w:cs="B Nazanin" w:hint="cs"/>
          <w:rtl/>
          <w:lang w:bidi="fa-IR"/>
        </w:rPr>
        <w:t xml:space="preserve"> و </w:t>
      </w:r>
      <w:r w:rsidR="0002209A">
        <w:rPr>
          <w:rFonts w:cs="B Nazanin"/>
          <w:lang w:bidi="fa-IR"/>
        </w:rPr>
        <w:t>E</w:t>
      </w:r>
      <w:r w:rsidR="0002209A">
        <w:rPr>
          <w:rFonts w:cs="B Nazanin" w:hint="cs"/>
          <w:rtl/>
          <w:lang w:bidi="fa-IR"/>
        </w:rPr>
        <w:t xml:space="preserve"> می‌شکند. </w:t>
      </w:r>
      <w:r>
        <w:rPr>
          <w:rFonts w:cs="B Nazanin" w:hint="cs"/>
          <w:rtl/>
          <w:lang w:bidi="fa-IR"/>
        </w:rPr>
        <w:t xml:space="preserve">با فرض اینکه، پروتکل </w:t>
      </w:r>
      <w:r>
        <w:rPr>
          <w:rFonts w:cs="B Nazanin"/>
          <w:lang w:bidi="fa-IR"/>
        </w:rPr>
        <w:t>RIP</w:t>
      </w:r>
      <w:r>
        <w:rPr>
          <w:rFonts w:cs="B Nazanin" w:hint="cs"/>
          <w:rtl/>
          <w:lang w:bidi="fa-IR"/>
        </w:rPr>
        <w:t xml:space="preserve"> از مکانیزم کمکی </w:t>
      </w:r>
      <w:r>
        <w:rPr>
          <w:rFonts w:cs="B Nazanin"/>
          <w:lang w:bidi="fa-IR"/>
        </w:rPr>
        <w:t>triggered update</w:t>
      </w:r>
      <w:r>
        <w:rPr>
          <w:rFonts w:cs="B Nazanin" w:hint="cs"/>
          <w:rtl/>
          <w:lang w:bidi="fa-IR"/>
        </w:rPr>
        <w:t xml:space="preserve"> استفاده می</w:t>
      </w:r>
      <w:r w:rsidR="00661D5B">
        <w:rPr>
          <w:rFonts w:cs="B Nazanin" w:hint="cs"/>
          <w:rtl/>
          <w:lang w:bidi="fa-IR"/>
        </w:rPr>
        <w:t>‌</w:t>
      </w:r>
      <w:r>
        <w:rPr>
          <w:rFonts w:cs="B Nazanin" w:hint="cs"/>
          <w:rtl/>
          <w:lang w:bidi="fa-IR"/>
        </w:rPr>
        <w:t xml:space="preserve">کند، </w:t>
      </w:r>
      <w:r w:rsidR="0002209A">
        <w:rPr>
          <w:rFonts w:cs="B Nazanin" w:hint="cs"/>
          <w:rtl/>
          <w:lang w:bidi="fa-IR"/>
        </w:rPr>
        <w:t xml:space="preserve">جداول مسیریابی را از لحظه وقوع این اتفاق تا </w:t>
      </w:r>
      <w:r w:rsidR="00C76089">
        <w:rPr>
          <w:rFonts w:cs="B Nazanin" w:hint="cs"/>
          <w:rtl/>
          <w:lang w:bidi="fa-IR"/>
        </w:rPr>
        <w:t xml:space="preserve">حداکثر </w:t>
      </w:r>
      <w:r w:rsidR="00661D5B">
        <w:rPr>
          <w:rFonts w:cs="B Nazanin" w:hint="cs"/>
          <w:rtl/>
          <w:lang w:bidi="fa-IR"/>
        </w:rPr>
        <w:t>2</w:t>
      </w:r>
      <w:r w:rsidR="00C76089">
        <w:rPr>
          <w:rFonts w:cs="B Nazanin" w:hint="cs"/>
          <w:rtl/>
          <w:lang w:bidi="fa-IR"/>
        </w:rPr>
        <w:t xml:space="preserve"> مرحله</w:t>
      </w:r>
      <w:r w:rsidR="0002209A">
        <w:rPr>
          <w:rFonts w:cs="B Nazanin" w:hint="cs"/>
          <w:rtl/>
          <w:lang w:bidi="fa-IR"/>
        </w:rPr>
        <w:t xml:space="preserve"> </w:t>
      </w:r>
      <w:r w:rsidR="00C76089">
        <w:rPr>
          <w:rFonts w:cs="B Nazanin" w:hint="cs"/>
          <w:rtl/>
          <w:lang w:bidi="fa-IR"/>
        </w:rPr>
        <w:t>با ذکر زمان بروز رسانی جد</w:t>
      </w:r>
      <w:r w:rsidR="00A3670A">
        <w:rPr>
          <w:rFonts w:cs="B Nazanin" w:hint="cs"/>
          <w:rtl/>
          <w:lang w:bidi="fa-IR"/>
        </w:rPr>
        <w:t>ا</w:t>
      </w:r>
      <w:r w:rsidR="00C76089">
        <w:rPr>
          <w:rFonts w:cs="B Nazanin" w:hint="cs"/>
          <w:rtl/>
          <w:lang w:bidi="fa-IR"/>
        </w:rPr>
        <w:t xml:space="preserve">ول </w:t>
      </w:r>
      <w:r w:rsidR="0002209A">
        <w:rPr>
          <w:rFonts w:cs="B Nazanin" w:hint="cs"/>
          <w:rtl/>
          <w:lang w:bidi="fa-IR"/>
        </w:rPr>
        <w:t>رسم کنید.</w:t>
      </w:r>
    </w:p>
    <w:p w14:paraId="4A284D22" w14:textId="57A8BDEE" w:rsidR="00805907" w:rsidRDefault="0063494A">
      <w:pPr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8B45DF" wp14:editId="6D80467C">
                <wp:simplePos x="0" y="0"/>
                <wp:positionH relativeFrom="margin">
                  <wp:align>left</wp:align>
                </wp:positionH>
                <wp:positionV relativeFrom="paragraph">
                  <wp:posOffset>2968</wp:posOffset>
                </wp:positionV>
                <wp:extent cx="6634717" cy="7123176"/>
                <wp:effectExtent l="0" t="0" r="7620" b="14605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717" cy="7123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58867" w14:textId="47B12BBD" w:rsidR="00CD1D0B" w:rsidRDefault="0063494A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5BEBE0B1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72E7DF81" w14:textId="4096F11F" w:rsidR="00B22BFD" w:rsidRPr="007B7E12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ambria" w:hAnsi="Cambria" w:cs="B Nazanin"/>
                                <w:rtl/>
                                <w:lang w:bidi="fa-IR"/>
                              </w:rPr>
                            </w:pPr>
                            <w:r w:rsidRPr="00EE180E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در </w:t>
                            </w:r>
                            <w:r w:rsidRPr="00EE180E">
                              <w:rPr>
                                <w:rFonts w:ascii="B Nazanin" w:hAnsi="B Nazanin" w:cs="B Nazanin" w:hint="cs"/>
                                <w:lang w:bidi="fa-IR"/>
                              </w:rPr>
                              <w:t>t=15</w:t>
                            </w:r>
                            <w:r w:rsidR="00EE180E" w:rsidRPr="00EE180E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که </w:t>
                            </w:r>
                            <w:proofErr w:type="spellStart"/>
                            <w:r w:rsidR="00EE180E" w:rsidRPr="00EE180E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>آپدیت</w:t>
                            </w:r>
                            <w:proofErr w:type="spellEnd"/>
                            <w:r w:rsidR="00EE180E" w:rsidRPr="00EE180E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اتفاق </w:t>
                            </w:r>
                            <w:proofErr w:type="spellStart"/>
                            <w:r w:rsidR="00EE180E" w:rsidRPr="00EE180E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>می‌افتد</w:t>
                            </w:r>
                            <w:proofErr w:type="spellEnd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 xml:space="preserve">، ابتدا </w:t>
                            </w:r>
                            <w:proofErr w:type="spellStart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>روتر</w:t>
                            </w:r>
                            <w:proofErr w:type="spellEnd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B7E12">
                              <w:rPr>
                                <w:rFonts w:ascii="Cambria" w:hAnsi="Cambria" w:cs="B Nazanin"/>
                                <w:lang w:bidi="fa-IR"/>
                              </w:rPr>
                              <w:t>B</w:t>
                            </w:r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7B7E12">
                              <w:rPr>
                                <w:rFonts w:ascii="Cambria" w:hAnsi="Cambria" w:cs="B Nazanin"/>
                                <w:lang w:bidi="fa-IR"/>
                              </w:rPr>
                              <w:t>E</w:t>
                            </w:r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 xml:space="preserve"> که لینک‌ بین‌ </w:t>
                            </w:r>
                            <w:proofErr w:type="spellStart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>آن‌ها</w:t>
                            </w:r>
                            <w:proofErr w:type="spellEnd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 xml:space="preserve"> قطع شده به </w:t>
                            </w:r>
                            <w:proofErr w:type="spellStart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>همسایه‌هایشان</w:t>
                            </w:r>
                            <w:proofErr w:type="spellEnd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 xml:space="preserve"> این تغییر را اطلاع </w:t>
                            </w:r>
                            <w:proofErr w:type="spellStart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>می‌دهند</w:t>
                            </w:r>
                            <w:proofErr w:type="spellEnd"/>
                            <w:r w:rsidR="007B7E12">
                              <w:rPr>
                                <w:rFonts w:ascii="Cambria" w:hAnsi="Cambria" w:cs="B Nazanin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23C9B1C" w14:textId="77777777" w:rsidR="00B22BFD" w:rsidRP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Cambria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59"/>
                              <w:gridCol w:w="5071"/>
                            </w:tblGrid>
                            <w:tr w:rsidR="00B22BFD" w14:paraId="50FF0CCF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2DA1A18F" w14:textId="03984686" w:rsidR="00B22BFD" w:rsidRDefault="00546B9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2CBFB13C" w14:textId="6755F961" w:rsidR="00B22BFD" w:rsidRDefault="00546B9D" w:rsidP="00546B9D">
                                  <w:pPr>
                                    <w:pStyle w:val="BodyText"/>
                                    <w:kinsoku w:val="0"/>
                                    <w:overflowPunct w:val="0"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A </w:t>
                                  </w:r>
                                </w:p>
                              </w:tc>
                            </w:tr>
                            <w:tr w:rsidR="00B22BFD" w14:paraId="7D55AA4D" w14:textId="77777777" w:rsidTr="00546B9D">
                              <w:trPr>
                                <w:trHeight w:val="2472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26"/>
                                    <w:gridCol w:w="995"/>
                                    <w:gridCol w:w="696"/>
                                    <w:gridCol w:w="566"/>
                                    <w:gridCol w:w="1046"/>
                                  </w:tblGrid>
                                  <w:tr w:rsidR="007E1D8E" w:rsidRPr="00F9399C" w14:paraId="39375F2D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26" w:type="dxa"/>
                                        <w:shd w:val="clear" w:color="auto" w:fill="D9D9D9" w:themeFill="background1" w:themeFillShade="D9"/>
                                      </w:tcPr>
                                      <w:p w14:paraId="398BB992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5" w:type="dxa"/>
                                        <w:shd w:val="clear" w:color="auto" w:fill="D9D9D9" w:themeFill="background1" w:themeFillShade="D9"/>
                                      </w:tcPr>
                                      <w:p w14:paraId="405AE144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6" w:type="dxa"/>
                                        <w:shd w:val="clear" w:color="auto" w:fill="D9D9D9" w:themeFill="background1" w:themeFillShade="D9"/>
                                      </w:tcPr>
                                      <w:p w14:paraId="7980D5A0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6" w:type="dxa"/>
                                        <w:shd w:val="clear" w:color="auto" w:fill="D9D9D9" w:themeFill="background1" w:themeFillShade="D9"/>
                                      </w:tcPr>
                                      <w:p w14:paraId="5E9058DA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62AD9B9A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7E1D8E" w:rsidRPr="00F9399C" w14:paraId="123CCEC6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26" w:type="dxa"/>
                                      </w:tcPr>
                                      <w:p w14:paraId="1C4B2155" w14:textId="4D883606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5" w:type="dxa"/>
                                      </w:tcPr>
                                      <w:p w14:paraId="094A8782" w14:textId="2BF4199D" w:rsidR="007E1D8E" w:rsidRPr="00A66A79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CE6180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6" w:type="dxa"/>
                                      </w:tcPr>
                                      <w:p w14:paraId="0B3D4099" w14:textId="6789282F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6" w:type="dxa"/>
                                      </w:tcPr>
                                      <w:p w14:paraId="47E3F42A" w14:textId="4E4B72B5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0F1ACD25" w14:textId="24B1B11D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7E1D8E" w:rsidRPr="00F9399C" w14:paraId="3DFFDD4E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26" w:type="dxa"/>
                                      </w:tcPr>
                                      <w:p w14:paraId="41D53C99" w14:textId="08A47DD5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5" w:type="dxa"/>
                                      </w:tcPr>
                                      <w:p w14:paraId="2C829C0A" w14:textId="3CED2D9E" w:rsidR="007E1D8E" w:rsidRPr="00A66A79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CE6180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6" w:type="dxa"/>
                                      </w:tcPr>
                                      <w:p w14:paraId="29A8F909" w14:textId="5E730492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6" w:type="dxa"/>
                                      </w:tcPr>
                                      <w:p w14:paraId="52669A19" w14:textId="30DD4F0B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5328407" w14:textId="474D19D4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7E1D8E" w:rsidRPr="00F9399C" w14:paraId="685241D6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26" w:type="dxa"/>
                                      </w:tcPr>
                                      <w:p w14:paraId="1BD9CE3B" w14:textId="35A48E41" w:rsidR="007E1D8E" w:rsidRPr="00EC404C" w:rsidRDefault="006E04E9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5" w:type="dxa"/>
                                      </w:tcPr>
                                      <w:p w14:paraId="0DC97F8F" w14:textId="6FC6D703" w:rsidR="007E1D8E" w:rsidRPr="00EC404C" w:rsidRDefault="001B0512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 w:hint="cs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6" w:type="dxa"/>
                                      </w:tcPr>
                                      <w:p w14:paraId="062F476D" w14:textId="61A3250D" w:rsidR="007E1D8E" w:rsidRPr="00EC404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6" w:type="dxa"/>
                                      </w:tcPr>
                                      <w:p w14:paraId="5ED3D618" w14:textId="1DBA29F0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7FC94B14" w14:textId="1442B5A3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7E1D8E" w:rsidRPr="00F9399C" w14:paraId="659A68EA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26" w:type="dxa"/>
                                      </w:tcPr>
                                      <w:p w14:paraId="36B4AD72" w14:textId="5B62F67D" w:rsidR="007E1D8E" w:rsidRPr="00EC404C" w:rsidRDefault="006E04E9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5" w:type="dxa"/>
                                      </w:tcPr>
                                      <w:p w14:paraId="4C6ECE2C" w14:textId="65D2B168" w:rsidR="007E1D8E" w:rsidRPr="00EC404C" w:rsidRDefault="001B0512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 w:hint="cs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6" w:type="dxa"/>
                                      </w:tcPr>
                                      <w:p w14:paraId="51E84D11" w14:textId="5D0D571D" w:rsidR="007E1D8E" w:rsidRPr="00EC404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6" w:type="dxa"/>
                                      </w:tcPr>
                                      <w:p w14:paraId="57E17245" w14:textId="4DACBB03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7EE9ACE2" w14:textId="6FB02E7E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639B3C03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9"/>
                                    <w:gridCol w:w="1326"/>
                                    <w:gridCol w:w="726"/>
                                    <w:gridCol w:w="648"/>
                                    <w:gridCol w:w="1046"/>
                                  </w:tblGrid>
                                  <w:tr w:rsidR="00B22BFD" w:rsidRPr="00F9399C" w14:paraId="4063ECD6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  <w:shd w:val="clear" w:color="auto" w:fill="D9D9D9" w:themeFill="background1" w:themeFillShade="D9"/>
                                      </w:tcPr>
                                      <w:p w14:paraId="4A3B28FF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6" w:type="dxa"/>
                                        <w:shd w:val="clear" w:color="auto" w:fill="D9D9D9" w:themeFill="background1" w:themeFillShade="D9"/>
                                      </w:tcPr>
                                      <w:p w14:paraId="5AA09DA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6" w:type="dxa"/>
                                        <w:shd w:val="clear" w:color="auto" w:fill="D9D9D9" w:themeFill="background1" w:themeFillShade="D9"/>
                                      </w:tcPr>
                                      <w:p w14:paraId="5ECCA911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8" w:type="dxa"/>
                                        <w:shd w:val="clear" w:color="auto" w:fill="D9D9D9" w:themeFill="background1" w:themeFillShade="D9"/>
                                      </w:tcPr>
                                      <w:p w14:paraId="6C7EE11E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5A8F23F9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7E1D8E" w:rsidRPr="00F9399C" w14:paraId="43996074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54819E5D" w14:textId="431F2BDC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6" w:type="dxa"/>
                                      </w:tcPr>
                                      <w:p w14:paraId="0BA540B6" w14:textId="489B1A6B" w:rsidR="007E1D8E" w:rsidRPr="00A66A79" w:rsidRDefault="00696726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6" w:type="dxa"/>
                                      </w:tcPr>
                                      <w:p w14:paraId="5DB0414F" w14:textId="40ABCC50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8" w:type="dxa"/>
                                      </w:tcPr>
                                      <w:p w14:paraId="4DC66092" w14:textId="730B1E80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E7397F5" w14:textId="27F48A7C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7E1D8E" w:rsidRPr="00F9399C" w14:paraId="03A04912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6E1622CC" w14:textId="7ACDF44E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6" w:type="dxa"/>
                                      </w:tcPr>
                                      <w:p w14:paraId="6241D216" w14:textId="3D5BA131" w:rsidR="007E1D8E" w:rsidRPr="00A66A79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AB1058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6" w:type="dxa"/>
                                      </w:tcPr>
                                      <w:p w14:paraId="12257814" w14:textId="542737A6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8" w:type="dxa"/>
                                      </w:tcPr>
                                      <w:p w14:paraId="427C41D3" w14:textId="24A211C2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3F61C16" w14:textId="463D02BE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7E1D8E" w:rsidRPr="00F9399C" w14:paraId="482543FA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371FD92F" w14:textId="49F6C95F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6" w:type="dxa"/>
                                      </w:tcPr>
                                      <w:p w14:paraId="5BDBA8E7" w14:textId="5F0FCF18" w:rsidR="007E1D8E" w:rsidRPr="00A66A79" w:rsidRDefault="00C9248F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6" w:type="dxa"/>
                                      </w:tcPr>
                                      <w:p w14:paraId="14EB950A" w14:textId="6A4063BB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8" w:type="dxa"/>
                                      </w:tcPr>
                                      <w:p w14:paraId="2CC1626C" w14:textId="5DADF0FF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1E98F25" w14:textId="19D5CE19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7E1D8E" w:rsidRPr="00F9399C" w14:paraId="01A3BD7F" w14:textId="77777777" w:rsidTr="007E1D8E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58AD96E0" w14:textId="0F8A5A89" w:rsidR="007E1D8E" w:rsidRPr="00F9399C" w:rsidRDefault="006E04E9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6" w:type="dxa"/>
                                      </w:tcPr>
                                      <w:p w14:paraId="1681ED0A" w14:textId="55B1726A" w:rsidR="007E1D8E" w:rsidRPr="00A66A79" w:rsidRDefault="006E04E9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6" w:type="dxa"/>
                                      </w:tcPr>
                                      <w:p w14:paraId="116F4E0F" w14:textId="2CC375AE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8" w:type="dxa"/>
                                      </w:tcPr>
                                      <w:p w14:paraId="76125C7A" w14:textId="711E7FB8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972BC04" w14:textId="11813C7F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555A1E9F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22BFD" w14:paraId="6B6D3AEA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5A73456E" w14:textId="4A0E238B" w:rsidR="00B22BFD" w:rsidRDefault="00546B9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133B77BD" w14:textId="2673D8ED" w:rsidR="00B22BFD" w:rsidRDefault="00546B9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22BFD" w14:paraId="0C50B854" w14:textId="77777777" w:rsidTr="00546B9D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31"/>
                                    <w:gridCol w:w="987"/>
                                    <w:gridCol w:w="697"/>
                                    <w:gridCol w:w="568"/>
                                    <w:gridCol w:w="1046"/>
                                  </w:tblGrid>
                                  <w:tr w:rsidR="00B22BFD" w:rsidRPr="00F9399C" w14:paraId="4BF180FA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31" w:type="dxa"/>
                                        <w:shd w:val="clear" w:color="auto" w:fill="D9D9D9" w:themeFill="background1" w:themeFillShade="D9"/>
                                      </w:tcPr>
                                      <w:p w14:paraId="5BF4EB63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7" w:type="dxa"/>
                                        <w:shd w:val="clear" w:color="auto" w:fill="D9D9D9" w:themeFill="background1" w:themeFillShade="D9"/>
                                      </w:tcPr>
                                      <w:p w14:paraId="5DF71EB0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7" w:type="dxa"/>
                                        <w:shd w:val="clear" w:color="auto" w:fill="D9D9D9" w:themeFill="background1" w:themeFillShade="D9"/>
                                      </w:tcPr>
                                      <w:p w14:paraId="6C612B17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  <w:shd w:val="clear" w:color="auto" w:fill="D9D9D9" w:themeFill="background1" w:themeFillShade="D9"/>
                                      </w:tcPr>
                                      <w:p w14:paraId="66BEF36F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468DE0AF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7E1D8E" w:rsidRPr="00F9399C" w14:paraId="37EB498E" w14:textId="77777777" w:rsidTr="009F798F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31" w:type="dxa"/>
                                      </w:tcPr>
                                      <w:p w14:paraId="0AEDC3C6" w14:textId="7777777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7" w:type="dxa"/>
                                      </w:tcPr>
                                      <w:p w14:paraId="5E7C4B4F" w14:textId="00C5EF08" w:rsidR="007E1D8E" w:rsidRPr="00A66A79" w:rsidRDefault="00B118E5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7" w:type="dxa"/>
                                        <w:vAlign w:val="center"/>
                                      </w:tcPr>
                                      <w:p w14:paraId="6162015F" w14:textId="04F3D630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  <w:vAlign w:val="center"/>
                                      </w:tcPr>
                                      <w:p w14:paraId="07DB7407" w14:textId="759EF49A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08FEF435" w14:textId="114B44A9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7E1D8E" w:rsidRPr="00F9399C" w14:paraId="63F05434" w14:textId="77777777" w:rsidTr="009F798F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31" w:type="dxa"/>
                                      </w:tcPr>
                                      <w:p w14:paraId="58719E2F" w14:textId="5A8F2566" w:rsidR="007E1D8E" w:rsidRPr="00F9399C" w:rsidRDefault="006E04E9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7" w:type="dxa"/>
                                      </w:tcPr>
                                      <w:p w14:paraId="19CE437F" w14:textId="0315307A" w:rsidR="007E1D8E" w:rsidRPr="00A66A79" w:rsidRDefault="001B0512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7" w:type="dxa"/>
                                        <w:vAlign w:val="center"/>
                                      </w:tcPr>
                                      <w:p w14:paraId="1900317C" w14:textId="17565788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  <w:vAlign w:val="center"/>
                                      </w:tcPr>
                                      <w:p w14:paraId="37772D6D" w14:textId="2A181A09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72167E18" w14:textId="44746C36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816C01" w:rsidRPr="00F9399C" w14:paraId="5B70B734" w14:textId="77777777" w:rsidTr="009F798F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31" w:type="dxa"/>
                                      </w:tcPr>
                                      <w:p w14:paraId="15DB47E7" w14:textId="62831762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7" w:type="dxa"/>
                                      </w:tcPr>
                                      <w:p w14:paraId="186229CF" w14:textId="577BB0C5" w:rsidR="00816C01" w:rsidRPr="00A66A79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7" w:type="dxa"/>
                                        <w:vAlign w:val="center"/>
                                      </w:tcPr>
                                      <w:p w14:paraId="08EAA938" w14:textId="1560122E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  <w:vAlign w:val="center"/>
                                      </w:tcPr>
                                      <w:p w14:paraId="2D6A739B" w14:textId="166418BB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67E1C5DE" w14:textId="69DCF616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7E1D8E" w:rsidRPr="00F9399C" w14:paraId="75B9CB1A" w14:textId="77777777" w:rsidTr="009F798F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931" w:type="dxa"/>
                                      </w:tcPr>
                                      <w:p w14:paraId="0E3132C4" w14:textId="7777777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7" w:type="dxa"/>
                                      </w:tcPr>
                                      <w:p w14:paraId="107539C3" w14:textId="4B711587" w:rsidR="007E1D8E" w:rsidRPr="00A66A79" w:rsidRDefault="00B118E5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97" w:type="dxa"/>
                                        <w:vAlign w:val="center"/>
                                      </w:tcPr>
                                      <w:p w14:paraId="7C3595EC" w14:textId="2266743D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  <w:vAlign w:val="center"/>
                                      </w:tcPr>
                                      <w:p w14:paraId="2EC585C2" w14:textId="654F48A4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6AA9233D" w14:textId="5195B82E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587A181F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1"/>
                                    <w:gridCol w:w="1331"/>
                                    <w:gridCol w:w="718"/>
                                    <w:gridCol w:w="649"/>
                                    <w:gridCol w:w="1046"/>
                                  </w:tblGrid>
                                  <w:tr w:rsidR="00B22BFD" w:rsidRPr="00F9399C" w14:paraId="3DF21822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25762F44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420009D6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1686312F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351994C4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316D01FD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7E1D8E" w:rsidRPr="00F9399C" w14:paraId="2C81E93C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0B94A64C" w14:textId="7777777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60BC7232" w14:textId="00E5EC85" w:rsidR="007E1D8E" w:rsidRPr="00D01686" w:rsidRDefault="00B118E5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3875D808" w14:textId="5933A8A0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1BED8C04" w14:textId="72DA6BA4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03213885" w14:textId="4F25F425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7E1D8E" w:rsidRPr="00F9399C" w14:paraId="5BE8C137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0EDD6F01" w14:textId="7777777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5FF8396D" w14:textId="1035A59A" w:rsidR="007E1D8E" w:rsidRPr="00D037C1" w:rsidRDefault="00B118E5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50BFF00D" w14:textId="6172C3CD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6E68FA50" w14:textId="2E51553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C57B5DD" w14:textId="65C5BA03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816C01" w:rsidRPr="00F9399C" w14:paraId="565B0CEC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0B494455" w14:textId="0239338D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4CF3332" w14:textId="0215183B" w:rsidR="00816C01" w:rsidRPr="00D037C1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6BEBAF1F" w14:textId="43C65F4C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4BAA2DAD" w14:textId="01EA13F8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AA71199" w14:textId="5DECC898" w:rsidR="00816C01" w:rsidRPr="00F9399C" w:rsidRDefault="00816C01" w:rsidP="00816C01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7E1D8E" w:rsidRPr="00F9399C" w14:paraId="44EA194D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E0B9A9D" w14:textId="31A56C3E" w:rsidR="007E1D8E" w:rsidRPr="00F9399C" w:rsidRDefault="006E04E9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E3773EC" w14:textId="39561635" w:rsidR="007E1D8E" w:rsidRPr="00D037C1" w:rsidRDefault="001B0512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5066D403" w14:textId="6EE8CB94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6E04E9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13E06889" w14:textId="74DCEB31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23170366" w14:textId="27B384D5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5EFC3381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22BFD" w14:paraId="48805F36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0FBC278A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40459560" w14:textId="07B8587A" w:rsidR="00B22BFD" w:rsidRDefault="00546B9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22BFD" w14:paraId="1DB14C4F" w14:textId="77777777" w:rsidTr="00546B9D">
                              <w:trPr>
                                <w:trHeight w:val="2337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7FD18490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1"/>
                                    <w:gridCol w:w="1331"/>
                                    <w:gridCol w:w="718"/>
                                    <w:gridCol w:w="649"/>
                                    <w:gridCol w:w="1046"/>
                                  </w:tblGrid>
                                  <w:tr w:rsidR="00B22BFD" w:rsidRPr="00F9399C" w14:paraId="15B55538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72B64236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551705E8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6F4A6B8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150BD02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013CD49E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6E04E9" w:rsidRPr="00F9399C" w14:paraId="50BCDCC0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6892F213" w14:textId="6982FAF9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685DB919" w14:textId="02C1F464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 w:hint="cs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6E92F5B5" w14:textId="5F014A99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16E903BD" w14:textId="19E9438F" w:rsidR="006E04E9" w:rsidRPr="00F9399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04411B31" w14:textId="14E2E9CE" w:rsidR="006E04E9" w:rsidRPr="00F9399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6E04E9" w:rsidRPr="00F9399C" w14:paraId="5EC66EC1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86D8332" w14:textId="03EC4820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C4F0004" w14:textId="779B17C4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 w:hint="cs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1DC04DD5" w14:textId="0CF4A113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75769694" w14:textId="411DE062" w:rsidR="006E04E9" w:rsidRPr="00F9399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17BA06D" w14:textId="5AF2D295" w:rsidR="006E04E9" w:rsidRPr="00F9399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6E04E9" w:rsidRPr="00F9399C" w14:paraId="0E19DAF4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D93D74C" w14:textId="441E02B5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2BB7821C" w14:textId="76924EEE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 w:hint="cs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3A073D9F" w14:textId="0C30D909" w:rsidR="006E04E9" w:rsidRPr="00EC404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EC404C">
                                          <w:rPr>
                                            <w:rFonts w:cs="B Nazanin"/>
                                            <w:color w:val="C0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42D3C13F" w14:textId="27A0BCC6" w:rsidR="006E04E9" w:rsidRPr="00F9399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0A96879" w14:textId="51F62B4B" w:rsidR="006E04E9" w:rsidRPr="00F9399C" w:rsidRDefault="006E04E9" w:rsidP="006E04E9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7E1D8E" w:rsidRPr="00F9399C" w14:paraId="5474D6E5" w14:textId="77777777" w:rsidTr="00A66A79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10F172D3" w14:textId="7777777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9CEB443" w14:textId="22BB053B" w:rsidR="007E1D8E" w:rsidRPr="00D037C1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A07228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29E63D3E" w14:textId="35B99F37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00C83145" w14:textId="69B1A661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B16CAF5" w14:textId="0405CF33" w:rsidR="007E1D8E" w:rsidRPr="00F9399C" w:rsidRDefault="007E1D8E" w:rsidP="007E1D8E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14:paraId="23D7825F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477EEA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45DF" id="Rectangle 672" o:spid="_x0000_s1092" style="position:absolute;margin-left:0;margin-top:.25pt;width:522.4pt;height:560.9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" fillcolor="white [3201]" strokecolor="black [3213]" strokeweight="1pt">
                <v:textbox inset=",0">
                  <w:txbxContent>
                    <w:p w14:paraId="53658867" w14:textId="47B12BBD" w:rsidR="00CD1D0B" w:rsidRDefault="0063494A" w:rsidP="00B22BFD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5BEBE0B1" w14:textId="77777777" w:rsidR="00B22BFD" w:rsidRDefault="00B22BFD" w:rsidP="00B22BFD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72E7DF81" w14:textId="4096F11F" w:rsidR="00B22BFD" w:rsidRPr="007B7E12" w:rsidRDefault="00B22BFD" w:rsidP="00B22BFD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ambria" w:hAnsi="Cambria" w:cs="B Nazanin"/>
                          <w:rtl/>
                          <w:lang w:bidi="fa-IR"/>
                        </w:rPr>
                      </w:pPr>
                      <w:r w:rsidRPr="00EE180E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در </w:t>
                      </w:r>
                      <w:r w:rsidRPr="00EE180E">
                        <w:rPr>
                          <w:rFonts w:ascii="B Nazanin" w:hAnsi="B Nazanin" w:cs="B Nazanin" w:hint="cs"/>
                          <w:lang w:bidi="fa-IR"/>
                        </w:rPr>
                        <w:t>t=15</w:t>
                      </w:r>
                      <w:r w:rsidR="00EE180E" w:rsidRPr="00EE180E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که </w:t>
                      </w:r>
                      <w:proofErr w:type="spellStart"/>
                      <w:r w:rsidR="00EE180E" w:rsidRPr="00EE180E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>آپدیت</w:t>
                      </w:r>
                      <w:proofErr w:type="spellEnd"/>
                      <w:r w:rsidR="00EE180E" w:rsidRPr="00EE180E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اتفاق </w:t>
                      </w:r>
                      <w:proofErr w:type="spellStart"/>
                      <w:r w:rsidR="00EE180E" w:rsidRPr="00EE180E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>می‌افتد</w:t>
                      </w:r>
                      <w:proofErr w:type="spellEnd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 xml:space="preserve">، ابتدا </w:t>
                      </w:r>
                      <w:proofErr w:type="spellStart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>روتر</w:t>
                      </w:r>
                      <w:proofErr w:type="spellEnd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 xml:space="preserve"> </w:t>
                      </w:r>
                      <w:r w:rsidR="007B7E12">
                        <w:rPr>
                          <w:rFonts w:ascii="Cambria" w:hAnsi="Cambria" w:cs="B Nazanin"/>
                          <w:lang w:bidi="fa-IR"/>
                        </w:rPr>
                        <w:t>B</w:t>
                      </w:r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 xml:space="preserve"> و </w:t>
                      </w:r>
                      <w:r w:rsidR="007B7E12">
                        <w:rPr>
                          <w:rFonts w:ascii="Cambria" w:hAnsi="Cambria" w:cs="B Nazanin"/>
                          <w:lang w:bidi="fa-IR"/>
                        </w:rPr>
                        <w:t>E</w:t>
                      </w:r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 xml:space="preserve"> که لینک‌ بین‌ </w:t>
                      </w:r>
                      <w:proofErr w:type="spellStart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>آن‌ها</w:t>
                      </w:r>
                      <w:proofErr w:type="spellEnd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 xml:space="preserve"> قطع شده به </w:t>
                      </w:r>
                      <w:proofErr w:type="spellStart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>همسایه‌هایشان</w:t>
                      </w:r>
                      <w:proofErr w:type="spellEnd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 xml:space="preserve"> این تغییر را اطلاع </w:t>
                      </w:r>
                      <w:proofErr w:type="spellStart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>می‌دهند</w:t>
                      </w:r>
                      <w:proofErr w:type="spellEnd"/>
                      <w:r w:rsidR="007B7E12">
                        <w:rPr>
                          <w:rFonts w:ascii="Cambria" w:hAnsi="Cambria" w:cs="B Nazanin" w:hint="cs"/>
                          <w:rtl/>
                          <w:lang w:bidi="fa-IR"/>
                        </w:rPr>
                        <w:t>:</w:t>
                      </w:r>
                    </w:p>
                    <w:p w14:paraId="423C9B1C" w14:textId="77777777" w:rsidR="00B22BFD" w:rsidRPr="00B22BFD" w:rsidRDefault="00B22BFD" w:rsidP="00B22BFD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Cambria"/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59"/>
                        <w:gridCol w:w="5071"/>
                      </w:tblGrid>
                      <w:tr w:rsidR="00B22BFD" w14:paraId="50FF0CCF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2DA1A18F" w14:textId="03984686" w:rsidR="00B22BFD" w:rsidRDefault="00546B9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2CBFB13C" w14:textId="6755F961" w:rsidR="00B22BFD" w:rsidRDefault="00546B9D" w:rsidP="00546B9D">
                            <w:pPr>
                              <w:pStyle w:val="BodyText"/>
                              <w:kinsoku w:val="0"/>
                              <w:overflowPunct w:val="0"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A </w:t>
                            </w:r>
                          </w:p>
                        </w:tc>
                      </w:tr>
                      <w:tr w:rsidR="00B22BFD" w14:paraId="7D55AA4D" w14:textId="77777777" w:rsidTr="00546B9D">
                        <w:trPr>
                          <w:trHeight w:val="2472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6"/>
                              <w:gridCol w:w="995"/>
                              <w:gridCol w:w="696"/>
                              <w:gridCol w:w="566"/>
                              <w:gridCol w:w="1046"/>
                            </w:tblGrid>
                            <w:tr w:rsidR="007E1D8E" w:rsidRPr="00F9399C" w14:paraId="39375F2D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926" w:type="dxa"/>
                                  <w:shd w:val="clear" w:color="auto" w:fill="D9D9D9" w:themeFill="background1" w:themeFillShade="D9"/>
                                </w:tcPr>
                                <w:p w14:paraId="398BB992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D9D9D9" w:themeFill="background1" w:themeFillShade="D9"/>
                                </w:tcPr>
                                <w:p w14:paraId="405AE144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shd w:val="clear" w:color="auto" w:fill="D9D9D9" w:themeFill="background1" w:themeFillShade="D9"/>
                                </w:tcPr>
                                <w:p w14:paraId="7980D5A0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shd w:val="clear" w:color="auto" w:fill="D9D9D9" w:themeFill="background1" w:themeFillShade="D9"/>
                                </w:tcPr>
                                <w:p w14:paraId="5E9058DA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62AD9B9A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7E1D8E" w:rsidRPr="00F9399C" w14:paraId="123CCEC6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926" w:type="dxa"/>
                                </w:tcPr>
                                <w:p w14:paraId="1C4B2155" w14:textId="4D883606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94A8782" w14:textId="2BF4199D" w:rsidR="007E1D8E" w:rsidRPr="00A66A79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CE6180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0B3D4099" w14:textId="6789282F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47E3F42A" w14:textId="4E4B72B5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F1ACD25" w14:textId="24B1B11D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E1D8E" w:rsidRPr="00F9399C" w14:paraId="3DFFDD4E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926" w:type="dxa"/>
                                </w:tcPr>
                                <w:p w14:paraId="41D53C99" w14:textId="08A47DD5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2C829C0A" w14:textId="3CED2D9E" w:rsidR="007E1D8E" w:rsidRPr="00A66A79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CE6180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29A8F909" w14:textId="5E730492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2669A19" w14:textId="30DD4F0B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5328407" w14:textId="474D19D4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E1D8E" w:rsidRPr="00F9399C" w14:paraId="685241D6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926" w:type="dxa"/>
                                </w:tcPr>
                                <w:p w14:paraId="1BD9CE3B" w14:textId="35A48E41" w:rsidR="007E1D8E" w:rsidRPr="00EC404C" w:rsidRDefault="006E04E9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DC97F8F" w14:textId="6FC6D703" w:rsidR="007E1D8E" w:rsidRPr="00EC404C" w:rsidRDefault="001B0512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 w:hint="cs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062F476D" w14:textId="61A3250D" w:rsidR="007E1D8E" w:rsidRPr="00EC404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ED3D618" w14:textId="1DBA29F0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FC94B14" w14:textId="1442B5A3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7E1D8E" w:rsidRPr="00F9399C" w14:paraId="659A68EA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926" w:type="dxa"/>
                                </w:tcPr>
                                <w:p w14:paraId="36B4AD72" w14:textId="5B62F67D" w:rsidR="007E1D8E" w:rsidRPr="00EC404C" w:rsidRDefault="006E04E9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C6ECE2C" w14:textId="65D2B168" w:rsidR="007E1D8E" w:rsidRPr="00EC404C" w:rsidRDefault="001B0512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 w:hint="cs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51E84D11" w14:textId="5D0D571D" w:rsidR="007E1D8E" w:rsidRPr="00EC404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7E17245" w14:textId="4DACBB03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EE9ACE2" w14:textId="6FB02E7E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639B3C03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326"/>
                              <w:gridCol w:w="726"/>
                              <w:gridCol w:w="648"/>
                              <w:gridCol w:w="1046"/>
                            </w:tblGrid>
                            <w:tr w:rsidR="00B22BFD" w:rsidRPr="00F9399C" w14:paraId="4063ECD6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  <w:shd w:val="clear" w:color="auto" w:fill="D9D9D9" w:themeFill="background1" w:themeFillShade="D9"/>
                                </w:tcPr>
                                <w:p w14:paraId="4A3B28FF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9D9D9" w:themeFill="background1" w:themeFillShade="D9"/>
                                </w:tcPr>
                                <w:p w14:paraId="5AA09DA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shd w:val="clear" w:color="auto" w:fill="D9D9D9" w:themeFill="background1" w:themeFillShade="D9"/>
                                </w:tcPr>
                                <w:p w14:paraId="5ECCA911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D9D9D9" w:themeFill="background1" w:themeFillShade="D9"/>
                                </w:tcPr>
                                <w:p w14:paraId="6C7EE11E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A8F23F9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7E1D8E" w:rsidRPr="00F9399C" w14:paraId="43996074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54819E5D" w14:textId="431F2BDC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0BA540B6" w14:textId="489B1A6B" w:rsidR="007E1D8E" w:rsidRPr="00A66A79" w:rsidRDefault="00696726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5DB0414F" w14:textId="40ABCC50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4DC66092" w14:textId="730B1E80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E7397F5" w14:textId="27F48A7C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7E1D8E" w:rsidRPr="00F9399C" w14:paraId="03A04912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6E1622CC" w14:textId="7ACDF44E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6241D216" w14:textId="3D5BA131" w:rsidR="007E1D8E" w:rsidRPr="00A66A79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AB1058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12257814" w14:textId="542737A6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427C41D3" w14:textId="24A211C2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3F61C16" w14:textId="463D02BE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E1D8E" w:rsidRPr="00F9399C" w14:paraId="482543FA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371FD92F" w14:textId="49F6C95F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5BDBA8E7" w14:textId="5F0FCF18" w:rsidR="007E1D8E" w:rsidRPr="00A66A79" w:rsidRDefault="00C9248F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14EB950A" w14:textId="6A4063BB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2CC1626C" w14:textId="5DADF0FF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1E98F25" w14:textId="19D5CE19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7E1D8E" w:rsidRPr="00F9399C" w14:paraId="01A3BD7F" w14:textId="77777777" w:rsidTr="007E1D8E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58AD96E0" w14:textId="0F8A5A89" w:rsidR="007E1D8E" w:rsidRPr="00F9399C" w:rsidRDefault="006E04E9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1681ED0A" w14:textId="55B1726A" w:rsidR="007E1D8E" w:rsidRPr="00A66A79" w:rsidRDefault="006E04E9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116F4E0F" w14:textId="2CC375AE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76125C7A" w14:textId="711E7FB8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972BC04" w14:textId="11813C7F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555A1E9F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22BFD" w14:paraId="6B6D3AEA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5A73456E" w14:textId="4A0E238B" w:rsidR="00B22BFD" w:rsidRDefault="00546B9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133B77BD" w14:textId="2673D8ED" w:rsidR="00B22BFD" w:rsidRDefault="00546B9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B22BFD" w14:paraId="0C50B854" w14:textId="77777777" w:rsidTr="00546B9D">
                        <w:trPr>
                          <w:trHeight w:val="2328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1"/>
                              <w:gridCol w:w="987"/>
                              <w:gridCol w:w="697"/>
                              <w:gridCol w:w="568"/>
                              <w:gridCol w:w="1046"/>
                            </w:tblGrid>
                            <w:tr w:rsidR="00B22BFD" w:rsidRPr="00F9399C" w14:paraId="4BF180FA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931" w:type="dxa"/>
                                  <w:shd w:val="clear" w:color="auto" w:fill="D9D9D9" w:themeFill="background1" w:themeFillShade="D9"/>
                                </w:tcPr>
                                <w:p w14:paraId="5BF4EB63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shd w:val="clear" w:color="auto" w:fill="D9D9D9" w:themeFill="background1" w:themeFillShade="D9"/>
                                </w:tcPr>
                                <w:p w14:paraId="5DF71EB0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shd w:val="clear" w:color="auto" w:fill="D9D9D9" w:themeFill="background1" w:themeFillShade="D9"/>
                                </w:tcPr>
                                <w:p w14:paraId="6C612B17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shd w:val="clear" w:color="auto" w:fill="D9D9D9" w:themeFill="background1" w:themeFillShade="D9"/>
                                </w:tcPr>
                                <w:p w14:paraId="66BEF36F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468DE0AF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7E1D8E" w:rsidRPr="00F9399C" w14:paraId="37EB498E" w14:textId="77777777" w:rsidTr="009F798F">
                              <w:trPr>
                                <w:trHeight w:val="278"/>
                              </w:trPr>
                              <w:tc>
                                <w:tcPr>
                                  <w:tcW w:w="931" w:type="dxa"/>
                                </w:tcPr>
                                <w:p w14:paraId="0AEDC3C6" w14:textId="7777777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5E7C4B4F" w14:textId="00C5EF08" w:rsidR="007E1D8E" w:rsidRPr="00A66A79" w:rsidRDefault="00B118E5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6162015F" w14:textId="04F3D630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14:paraId="07DB7407" w14:textId="759EF49A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08FEF435" w14:textId="114B44A9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E1D8E" w:rsidRPr="00F9399C" w14:paraId="63F05434" w14:textId="77777777" w:rsidTr="009F798F">
                              <w:trPr>
                                <w:trHeight w:val="278"/>
                              </w:trPr>
                              <w:tc>
                                <w:tcPr>
                                  <w:tcW w:w="931" w:type="dxa"/>
                                </w:tcPr>
                                <w:p w14:paraId="58719E2F" w14:textId="5A8F2566" w:rsidR="007E1D8E" w:rsidRPr="00F9399C" w:rsidRDefault="006E04E9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9CE437F" w14:textId="0315307A" w:rsidR="007E1D8E" w:rsidRPr="00A66A79" w:rsidRDefault="001B0512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1900317C" w14:textId="17565788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14:paraId="37772D6D" w14:textId="2A181A09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72167E18" w14:textId="44746C36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16C01" w:rsidRPr="00F9399C" w14:paraId="5B70B734" w14:textId="77777777" w:rsidTr="009F798F">
                              <w:trPr>
                                <w:trHeight w:val="278"/>
                              </w:trPr>
                              <w:tc>
                                <w:tcPr>
                                  <w:tcW w:w="931" w:type="dxa"/>
                                </w:tcPr>
                                <w:p w14:paraId="15DB47E7" w14:textId="62831762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86229CF" w14:textId="577BB0C5" w:rsidR="00816C01" w:rsidRPr="00A66A79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08EAA938" w14:textId="1560122E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14:paraId="2D6A739B" w14:textId="166418BB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67E1C5DE" w14:textId="69DCF616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E1D8E" w:rsidRPr="00F9399C" w14:paraId="75B9CB1A" w14:textId="77777777" w:rsidTr="009F798F">
                              <w:trPr>
                                <w:trHeight w:val="278"/>
                              </w:trPr>
                              <w:tc>
                                <w:tcPr>
                                  <w:tcW w:w="931" w:type="dxa"/>
                                </w:tcPr>
                                <w:p w14:paraId="0E3132C4" w14:textId="7777777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14:paraId="107539C3" w14:textId="4B711587" w:rsidR="007E1D8E" w:rsidRPr="00A66A79" w:rsidRDefault="00B118E5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Align w:val="center"/>
                                </w:tcPr>
                                <w:p w14:paraId="7C3595EC" w14:textId="2266743D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vAlign w:val="center"/>
                                </w:tcPr>
                                <w:p w14:paraId="2EC585C2" w14:textId="654F48A4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6AA9233D" w14:textId="5195B82E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587A181F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331"/>
                              <w:gridCol w:w="718"/>
                              <w:gridCol w:w="649"/>
                              <w:gridCol w:w="1046"/>
                            </w:tblGrid>
                            <w:tr w:rsidR="00B22BFD" w:rsidRPr="00F9399C" w14:paraId="3DF21822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25762F44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420009D6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1686312F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351994C4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316D01FD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7E1D8E" w:rsidRPr="00F9399C" w14:paraId="2C81E93C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0B94A64C" w14:textId="7777777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0BC7232" w14:textId="00E5EC85" w:rsidR="007E1D8E" w:rsidRPr="00D01686" w:rsidRDefault="00B118E5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3875D808" w14:textId="5933A8A0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BED8C04" w14:textId="72DA6BA4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3213885" w14:textId="4F25F425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E1D8E" w:rsidRPr="00F9399C" w14:paraId="5BE8C137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0EDD6F01" w14:textId="7777777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5FF8396D" w14:textId="1035A59A" w:rsidR="007E1D8E" w:rsidRPr="00D037C1" w:rsidRDefault="00B118E5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50BFF00D" w14:textId="6172C3CD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E68FA50" w14:textId="2E51553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C57B5DD" w14:textId="65C5BA03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16C01" w:rsidRPr="00F9399C" w14:paraId="565B0CEC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0B494455" w14:textId="0239338D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4CF3332" w14:textId="0215183B" w:rsidR="00816C01" w:rsidRPr="00D037C1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6BEBAF1F" w14:textId="43C65F4C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BAA2DAD" w14:textId="01EA13F8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AA71199" w14:textId="5DECC898" w:rsidR="00816C01" w:rsidRPr="00F9399C" w:rsidRDefault="00816C01" w:rsidP="00816C01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7E1D8E" w:rsidRPr="00F9399C" w14:paraId="44EA194D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E0B9A9D" w14:textId="31A56C3E" w:rsidR="007E1D8E" w:rsidRPr="00F9399C" w:rsidRDefault="006E04E9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E3773EC" w14:textId="39561635" w:rsidR="007E1D8E" w:rsidRPr="00D037C1" w:rsidRDefault="001B0512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5066D403" w14:textId="6EE8CB94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6E04E9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3E06889" w14:textId="74DCEB31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3170366" w14:textId="27B384D5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5EFC3381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22BFD" w14:paraId="48805F36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0FBC278A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40459560" w14:textId="07B8587A" w:rsidR="00B22BFD" w:rsidRDefault="00546B9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  <w:tr w:rsidR="00B22BFD" w14:paraId="1DB14C4F" w14:textId="77777777" w:rsidTr="00546B9D">
                        <w:trPr>
                          <w:trHeight w:val="2337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7FD18490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331"/>
                              <w:gridCol w:w="718"/>
                              <w:gridCol w:w="649"/>
                              <w:gridCol w:w="1046"/>
                            </w:tblGrid>
                            <w:tr w:rsidR="00B22BFD" w:rsidRPr="00F9399C" w14:paraId="15B55538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72B64236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551705E8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6F4A6B8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150BD02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013CD49E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6E04E9" w:rsidRPr="00F9399C" w14:paraId="50BCDCC0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6892F213" w14:textId="6982FAF9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85DB919" w14:textId="02C1F464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 w:hint="cs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6E92F5B5" w14:textId="5F014A99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6E903BD" w14:textId="19E9438F" w:rsidR="006E04E9" w:rsidRPr="00F9399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4411B31" w14:textId="14E2E9CE" w:rsidR="006E04E9" w:rsidRPr="00F9399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E04E9" w:rsidRPr="00F9399C" w14:paraId="5EC66EC1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86D8332" w14:textId="03EC4820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C4F0004" w14:textId="779B17C4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 w:hint="cs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1DC04DD5" w14:textId="0CF4A113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5769694" w14:textId="411DE062" w:rsidR="006E04E9" w:rsidRPr="00F9399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17BA06D" w14:textId="5AF2D295" w:rsidR="006E04E9" w:rsidRPr="00F9399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E04E9" w:rsidRPr="00F9399C" w14:paraId="0E19DAF4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D93D74C" w14:textId="441E02B5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BB7821C" w14:textId="76924EEE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 w:hint="cs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3A073D9F" w14:textId="0C30D909" w:rsidR="006E04E9" w:rsidRPr="00EC404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EC404C">
                                    <w:rPr>
                                      <w:rFonts w:cs="B Nazanin"/>
                                      <w:color w:val="C00000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2D3C13F" w14:textId="27A0BCC6" w:rsidR="006E04E9" w:rsidRPr="00F9399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0A96879" w14:textId="51F62B4B" w:rsidR="006E04E9" w:rsidRPr="00F9399C" w:rsidRDefault="006E04E9" w:rsidP="006E04E9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E1D8E" w:rsidRPr="00F9399C" w14:paraId="5474D6E5" w14:textId="77777777" w:rsidTr="00A66A79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10F172D3" w14:textId="7777777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9CEB443" w14:textId="22BB053B" w:rsidR="007E1D8E" w:rsidRPr="00D037C1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A07228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29E63D3E" w14:textId="35B99F37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0C83145" w14:textId="69B1A661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B16CAF5" w14:textId="0405CF33" w:rsidR="007E1D8E" w:rsidRPr="00F9399C" w:rsidRDefault="007E1D8E" w:rsidP="007E1D8E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23D7825F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19477EEA" w14:textId="77777777" w:rsidR="00B22BFD" w:rsidRDefault="00B22BFD" w:rsidP="00B22BFD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5907">
        <w:rPr>
          <w:rFonts w:cs="B Nazanin"/>
          <w:rtl/>
          <w:lang w:bidi="fa-IR"/>
        </w:rPr>
        <w:br w:type="page"/>
      </w:r>
    </w:p>
    <w:p w14:paraId="64B3E97B" w14:textId="2D236332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36D0E3C" w14:textId="78569873" w:rsidR="00805907" w:rsidRDefault="0063494A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387804" wp14:editId="611212FE">
                <wp:simplePos x="0" y="0"/>
                <wp:positionH relativeFrom="margin">
                  <wp:align>left</wp:align>
                </wp:positionH>
                <wp:positionV relativeFrom="paragraph">
                  <wp:posOffset>133631</wp:posOffset>
                </wp:positionV>
                <wp:extent cx="6705600" cy="6227064"/>
                <wp:effectExtent l="0" t="0" r="12700" b="889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2270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401F4" w14:textId="1E5BBA2B" w:rsidR="0063494A" w:rsidRPr="00A544F8" w:rsidRDefault="0063494A" w:rsidP="0063494A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0F7BB546" w14:textId="3155A28E" w:rsidR="0063494A" w:rsidRPr="00B22BFD" w:rsidRDefault="00B22BFD" w:rsidP="00B22BFD">
                            <w:pPr>
                              <w:bidi/>
                              <w:rPr>
                                <w:rFonts w:ascii="B Nazanin" w:hAnsi="B Nazanin" w:cs="B Nazanin"/>
                                <w:lang w:bidi="fa-IR"/>
                              </w:rPr>
                            </w:pPr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در اولین </w:t>
                            </w:r>
                            <w:proofErr w:type="spellStart"/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>مرحله‌ی</w:t>
                            </w:r>
                            <w:proofErr w:type="spellEnd"/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بعد:</w:t>
                            </w:r>
                          </w:p>
                          <w:p w14:paraId="3D49E985" w14:textId="77777777" w:rsidR="00B22BFD" w:rsidRDefault="00B22BFD" w:rsidP="00B22BFD">
                            <w:pPr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59"/>
                              <w:gridCol w:w="5071"/>
                            </w:tblGrid>
                            <w:tr w:rsidR="00B22BFD" w14:paraId="36CBC8A7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6BF3627D" w14:textId="31FB826D" w:rsidR="00B22BFD" w:rsidRDefault="00474FE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B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(t=25)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(t=30)</w:t>
                                  </w: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73163A69" w14:textId="4D798290" w:rsidR="00B22BFD" w:rsidRDefault="00474FED" w:rsidP="00474FED">
                                  <w:pPr>
                                    <w:pStyle w:val="BodyText"/>
                                    <w:kinsoku w:val="0"/>
                                    <w:overflowPunct w:val="0"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A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(t=26)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(t=35)</w:t>
                                  </w:r>
                                </w:p>
                              </w:tc>
                            </w:tr>
                            <w:tr w:rsidR="00B22BFD" w14:paraId="7217218D" w14:textId="77777777" w:rsidTr="00546B9D">
                              <w:trPr>
                                <w:trHeight w:val="2472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9"/>
                                    <w:gridCol w:w="1324"/>
                                    <w:gridCol w:w="717"/>
                                    <w:gridCol w:w="647"/>
                                    <w:gridCol w:w="1046"/>
                                  </w:tblGrid>
                                  <w:tr w:rsidR="00B22BFD" w:rsidRPr="00F9399C" w14:paraId="7BDCB61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  <w:shd w:val="clear" w:color="auto" w:fill="D9D9D9" w:themeFill="background1" w:themeFillShade="D9"/>
                                      </w:tcPr>
                                      <w:p w14:paraId="42DD87E8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  <w:shd w:val="clear" w:color="auto" w:fill="D9D9D9" w:themeFill="background1" w:themeFillShade="D9"/>
                                      </w:tcPr>
                                      <w:p w14:paraId="47B3B5EF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shd w:val="clear" w:color="auto" w:fill="D9D9D9" w:themeFill="background1" w:themeFillShade="D9"/>
                                      </w:tcPr>
                                      <w:p w14:paraId="545765D1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shd w:val="clear" w:color="auto" w:fill="D9D9D9" w:themeFill="background1" w:themeFillShade="D9"/>
                                      </w:tcPr>
                                      <w:p w14:paraId="37E9F48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255653E1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595BE7" w:rsidRPr="00F9399C" w14:paraId="183160F9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5D42FBB4" w14:textId="4FD3832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6DBF16C2" w14:textId="130E82C6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C737B4" w:rsidRPr="00C737B4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56D8FFAB" w14:textId="3EA83B30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5DD5323D" w14:textId="56CBFA4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6F5364F" w14:textId="2D630BAC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595BE7" w:rsidRPr="00F9399C" w14:paraId="00A34D81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3961F5FE" w14:textId="2690F532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7E26DA53" w14:textId="773EBF99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C737B4" w:rsidRPr="00C737B4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3392A62D" w14:textId="427BA9D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1BFDE84A" w14:textId="3AC03AF9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76C50D7C" w14:textId="41F0AE6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595BE7" w:rsidRPr="00F9399C" w14:paraId="7D95B9ED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13E1004B" w14:textId="5FEF048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39D4FA17" w14:textId="105C335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C737B4" w:rsidRPr="00C737B4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3A8B1637" w14:textId="2AEE679A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04E013A7" w14:textId="1C8B8A09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235E8EB7" w14:textId="5FA6A8C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595BE7" w:rsidRPr="00F9399C" w14:paraId="5CCACCEE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740AA2D2" w14:textId="37C7A772" w:rsidR="00595BE7" w:rsidRPr="00595BE7" w:rsidRDefault="00E625C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625C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57153784" w14:textId="0399AC8B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 w:hint="cs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63FFAC13" w14:textId="0DC3257A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62794F09" w14:textId="0843764A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2D9E8F4" w14:textId="4DF9384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6B249CB3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1"/>
                                    <w:gridCol w:w="1331"/>
                                    <w:gridCol w:w="718"/>
                                    <w:gridCol w:w="649"/>
                                    <w:gridCol w:w="1046"/>
                                  </w:tblGrid>
                                  <w:tr w:rsidR="00B22BFD" w:rsidRPr="00F9399C" w14:paraId="7396A12E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769C81D9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6D2E67BA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284E3B30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5C417A93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570846F2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595BE7" w:rsidRPr="00F9399C" w14:paraId="2119E45D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4B257CC" w14:textId="5B8F5C8A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78DF1123" w14:textId="2DE74C33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625C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20A15870" w14:textId="74136995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68CA89BE" w14:textId="010787A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D131BAF" w14:textId="10BB99B1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595BE7" w:rsidRPr="00F9399C" w14:paraId="0BCA18D2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95A8AD0" w14:textId="184105F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218C5543" w14:textId="3191A062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625C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1FAF9D05" w14:textId="6A3E50A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2F278CB4" w14:textId="5A1E9BC0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B4D9E99" w14:textId="25D46E38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595BE7" w:rsidRPr="00F9399C" w14:paraId="094ACD65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6326DD78" w14:textId="325C13A1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650B32BD" w14:textId="7016AF79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625C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79A656F2" w14:textId="636FA02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7D627D64" w14:textId="35D7577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67172B8" w14:textId="4FDF1A37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595BE7" w:rsidRPr="00F9399C" w14:paraId="416E1C2F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15B65949" w14:textId="7B6B4E49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0F8C04D6" w14:textId="548743CA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625C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09A24BE1" w14:textId="3382D121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3245AAD1" w14:textId="360D33A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5B6D09E" w14:textId="0D6296BF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383C084C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22BFD" w14:paraId="3C31441F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7C6F052C" w14:textId="096A88CD" w:rsidR="00B22BFD" w:rsidRDefault="00474FE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D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(t=25)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(t=32)</w:t>
                                  </w: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4A265900" w14:textId="6F1ACFE2" w:rsidR="00B22BFD" w:rsidRDefault="00474FED" w:rsidP="00474FED">
                                  <w:pPr>
                                    <w:pStyle w:val="BodyText"/>
                                    <w:kinsoku w:val="0"/>
                                    <w:overflowPunct w:val="0"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C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(t=32)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(t=35)</w:t>
                                  </w:r>
                                </w:p>
                              </w:tc>
                            </w:tr>
                            <w:tr w:rsidR="00B22BFD" w14:paraId="57614569" w14:textId="77777777" w:rsidTr="00546B9D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9"/>
                                    <w:gridCol w:w="1324"/>
                                    <w:gridCol w:w="717"/>
                                    <w:gridCol w:w="647"/>
                                    <w:gridCol w:w="1046"/>
                                  </w:tblGrid>
                                  <w:tr w:rsidR="00B22BFD" w:rsidRPr="00F9399C" w14:paraId="3767771C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  <w:shd w:val="clear" w:color="auto" w:fill="D9D9D9" w:themeFill="background1" w:themeFillShade="D9"/>
                                      </w:tcPr>
                                      <w:p w14:paraId="490F1B0C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  <w:shd w:val="clear" w:color="auto" w:fill="D9D9D9" w:themeFill="background1" w:themeFillShade="D9"/>
                                      </w:tcPr>
                                      <w:p w14:paraId="638D87A1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shd w:val="clear" w:color="auto" w:fill="D9D9D9" w:themeFill="background1" w:themeFillShade="D9"/>
                                      </w:tcPr>
                                      <w:p w14:paraId="47991763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shd w:val="clear" w:color="auto" w:fill="D9D9D9" w:themeFill="background1" w:themeFillShade="D9"/>
                                      </w:tcPr>
                                      <w:p w14:paraId="5722FA0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73DE6F79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595BE7" w:rsidRPr="00F9399C" w14:paraId="76F34FE9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17513448" w14:textId="5E3023F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214F7018" w14:textId="3D494EFD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7F8C1C8F" w14:textId="3ED093EE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3D30A3F8" w14:textId="2C7DA4EB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0E0F2B0D" w14:textId="2A749E2C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595BE7" w:rsidRPr="00F9399C" w14:paraId="53D1B7E2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6F4D94B4" w14:textId="6895EEDE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0E4EAF5C" w14:textId="236D798E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7BAA1A89" w14:textId="24F519FA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47C8E9DD" w14:textId="7E552EE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01C092F0" w14:textId="04734EA4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595BE7" w:rsidRPr="00F9399C" w14:paraId="31C859C6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2F8849DF" w14:textId="4FBA384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1A86C8A8" w14:textId="7B5EDEA7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3FCC83F0" w14:textId="751D4DDE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8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23EE5CCA" w14:textId="00412414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0A6A799E" w14:textId="118A78F7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595BE7" w:rsidRPr="00F9399C" w14:paraId="6F0CC35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6E28BD52" w14:textId="6847B74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2BF3DC11" w14:textId="406803DF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454E3398" w14:textId="1EA525E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641E29A1" w14:textId="16E8FE67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742FF667" w14:textId="25AF166F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57AF504D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1"/>
                                    <w:gridCol w:w="1331"/>
                                    <w:gridCol w:w="718"/>
                                    <w:gridCol w:w="649"/>
                                    <w:gridCol w:w="1046"/>
                                  </w:tblGrid>
                                  <w:tr w:rsidR="00B22BFD" w:rsidRPr="00F9399C" w14:paraId="49B5F59B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7BA87681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08D73F9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44AEEF66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062305B5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089EA894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945803" w:rsidRPr="00F9399C" w14:paraId="15AF08C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649C0BDB" w14:textId="1A2108E5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517FB483" w14:textId="39DD045E" w:rsidR="00945803" w:rsidRPr="00595BE7" w:rsidRDefault="00696726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8776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13E5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2B3CEB45" w14:textId="43DFAB80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5B1A7C33" w14:textId="3A2A6ADC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221B8AF8" w14:textId="5AA62307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945803" w:rsidRPr="00F9399C" w14:paraId="3B62F081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6F0E5CD" w14:textId="70554D1E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2ACE110" w14:textId="6EFD6FF0" w:rsidR="00945803" w:rsidRPr="00595BE7" w:rsidRDefault="00696726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8776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13E5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0D42D265" w14:textId="522C4AAE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578E2D47" w14:textId="2D784F82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046BECAA" w14:textId="35F68B39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945803" w:rsidRPr="00F9399C" w14:paraId="634BC7F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5DB147EC" w14:textId="129FB101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75211860" w14:textId="41F404D4" w:rsidR="00945803" w:rsidRPr="00595BE7" w:rsidRDefault="00696726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945803" w:rsidRPr="008776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13E5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11B10D72" w14:textId="27631D90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505D778D" w14:textId="4232869D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  <w:r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2CC02B59" w14:textId="26125AA3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945803" w:rsidRPr="00F9399C" w14:paraId="03EE44EC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6D43A912" w14:textId="6E335436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57B9FCEA" w14:textId="45E1360B" w:rsidR="00945803" w:rsidRPr="00595BE7" w:rsidRDefault="00696726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13E56" w:rsidRPr="00E13E56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15289412" w14:textId="30E1615C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50C54211" w14:textId="33507691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  <w:r w:rsidRPr="00945803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A84639D" w14:textId="300541BE" w:rsidR="00945803" w:rsidRPr="00595BE7" w:rsidRDefault="00945803" w:rsidP="00945803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66D6BEC4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22BFD" w14:paraId="16BBB00E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49B0AFAD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1A505438" w14:textId="18C75E80" w:rsidR="00B22BFD" w:rsidRDefault="00474FE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E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(t=26)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(t=30)</w:t>
                                  </w:r>
                                </w:p>
                              </w:tc>
                            </w:tr>
                            <w:tr w:rsidR="00B22BFD" w14:paraId="4ED71B22" w14:textId="77777777" w:rsidTr="00546B9D">
                              <w:trPr>
                                <w:trHeight w:val="2337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395DB60B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0"/>
                                    <w:gridCol w:w="1294"/>
                                    <w:gridCol w:w="786"/>
                                    <w:gridCol w:w="639"/>
                                    <w:gridCol w:w="1046"/>
                                  </w:tblGrid>
                                  <w:tr w:rsidR="00B22BFD" w:rsidRPr="00F9399C" w14:paraId="51F224DF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5B1D9D3C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1A25ED74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3C1328C6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460FFF28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6EBC8974" w14:textId="77777777" w:rsidR="00B22BFD" w:rsidRPr="00F9399C" w:rsidRDefault="00B22BFD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595BE7" w:rsidRPr="00F9399C" w14:paraId="304820A2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517D510F" w14:textId="129F10F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4F9B8251" w14:textId="1BE3BE4C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1BE33D69" w14:textId="46B0D944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77B7B2C4" w14:textId="13ABF3B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D52104C" w14:textId="6887B0FE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595BE7" w:rsidRPr="00F9399C" w14:paraId="2348F005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5A18A557" w14:textId="0DA525E8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7E8BE72C" w14:textId="41BE679F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58308AC1" w14:textId="135B6333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9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5947ED0C" w14:textId="33F9475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75DC485" w14:textId="23430111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595BE7" w:rsidRPr="00F9399C" w14:paraId="687A8F21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402CB127" w14:textId="4AC8C604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0D950DFF" w14:textId="761185FF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2A46A789" w14:textId="00F1864E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7395F993" w14:textId="2A3651EC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  <w:r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B946F31" w14:textId="485C142D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595BE7" w:rsidRPr="00F9399C" w14:paraId="541C51E2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40D1C725" w14:textId="100B9809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4AD1AE55" w14:textId="741C69EA" w:rsidR="00595BE7" w:rsidRPr="00595BE7" w:rsidRDefault="0069672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165</w:t>
                                        </w:r>
                                        <w:r w:rsidR="00595BE7" w:rsidRPr="00595BE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945803" w:rsidRPr="00945803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6919CF30" w14:textId="349104E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1E2E5C40" w14:textId="521171A6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7395C7BB" w14:textId="319E3B50" w:rsidR="00595BE7" w:rsidRPr="00595BE7" w:rsidRDefault="00595BE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14:paraId="5D7E3C2B" w14:textId="77777777" w:rsidR="00B22BFD" w:rsidRDefault="00B22BFD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8E78EC" w14:textId="7745BB75" w:rsidR="00B22BFD" w:rsidRDefault="00B22BFD" w:rsidP="00B22BFD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87804" id="Rectangle 673" o:spid="_x0000_s1093" style="position:absolute;left:0;text-align:left;margin-left:0;margin-top:10.5pt;width:528pt;height:490.3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" fillcolor="white [3201]" strokecolor="black [3213]" strokeweight="1pt">
                <v:textbox inset=",0">
                  <w:txbxContent>
                    <w:p w14:paraId="3A7401F4" w14:textId="1E5BBA2B" w:rsidR="0063494A" w:rsidRPr="00A544F8" w:rsidRDefault="0063494A" w:rsidP="0063494A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0F7BB546" w14:textId="3155A28E" w:rsidR="0063494A" w:rsidRPr="00B22BFD" w:rsidRDefault="00B22BFD" w:rsidP="00B22BFD">
                      <w:pPr>
                        <w:bidi/>
                        <w:rPr>
                          <w:rFonts w:ascii="B Nazanin" w:hAnsi="B Nazanin" w:cs="B Nazanin"/>
                          <w:lang w:bidi="fa-IR"/>
                        </w:rPr>
                      </w:pPr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در اولین </w:t>
                      </w:r>
                      <w:proofErr w:type="spellStart"/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>مرحله‌ی</w:t>
                      </w:r>
                      <w:proofErr w:type="spellEnd"/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بعد:</w:t>
                      </w:r>
                    </w:p>
                    <w:p w14:paraId="3D49E985" w14:textId="77777777" w:rsidR="00B22BFD" w:rsidRDefault="00B22BFD" w:rsidP="00B22BFD">
                      <w:pPr>
                        <w:bidi/>
                        <w:rPr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59"/>
                        <w:gridCol w:w="5071"/>
                      </w:tblGrid>
                      <w:tr w:rsidR="00B22BFD" w14:paraId="36CBC8A7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6BF3627D" w14:textId="31FB826D" w:rsidR="00B22BFD" w:rsidRDefault="00474FE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B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(t=25)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(t=30)</w:t>
                            </w: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73163A69" w14:textId="4D798290" w:rsidR="00B22BFD" w:rsidRDefault="00474FED" w:rsidP="00474FED">
                            <w:pPr>
                              <w:pStyle w:val="BodyText"/>
                              <w:kinsoku w:val="0"/>
                              <w:overflowPunct w:val="0"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A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(t=26)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(t=35)</w:t>
                            </w:r>
                          </w:p>
                        </w:tc>
                      </w:tr>
                      <w:tr w:rsidR="00B22BFD" w14:paraId="7217218D" w14:textId="77777777" w:rsidTr="00546B9D">
                        <w:trPr>
                          <w:trHeight w:val="2472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324"/>
                              <w:gridCol w:w="717"/>
                              <w:gridCol w:w="647"/>
                              <w:gridCol w:w="1046"/>
                            </w:tblGrid>
                            <w:tr w:rsidR="00B22BFD" w:rsidRPr="00F9399C" w14:paraId="7BDCB61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  <w:shd w:val="clear" w:color="auto" w:fill="D9D9D9" w:themeFill="background1" w:themeFillShade="D9"/>
                                </w:tcPr>
                                <w:p w14:paraId="42DD87E8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9D9D9" w:themeFill="background1" w:themeFillShade="D9"/>
                                </w:tcPr>
                                <w:p w14:paraId="47B3B5EF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</w:tcPr>
                                <w:p w14:paraId="545765D1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D9D9D9" w:themeFill="background1" w:themeFillShade="D9"/>
                                </w:tcPr>
                                <w:p w14:paraId="37E9F48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255653E1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595BE7" w:rsidRPr="00F9399C" w14:paraId="183160F9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5D42FBB4" w14:textId="4FD3832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6DBF16C2" w14:textId="130E82C6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C737B4" w:rsidRPr="00C737B4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56D8FFAB" w14:textId="3EA83B30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DD5323D" w14:textId="56CBFA4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6F5364F" w14:textId="2D630BAC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95BE7" w:rsidRPr="00F9399C" w14:paraId="00A34D81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3961F5FE" w14:textId="2690F532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7E26DA53" w14:textId="773EBF99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C737B4" w:rsidRPr="00C737B4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3392A62D" w14:textId="427BA9D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BFDE84A" w14:textId="3AC03AF9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6C50D7C" w14:textId="41F0AE6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595BE7" w:rsidRPr="00F9399C" w14:paraId="7D95B9ED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13E1004B" w14:textId="5FEF048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39D4FA17" w14:textId="105C335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C737B4" w:rsidRPr="00C737B4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3A8B1637" w14:textId="2AEE679A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04E013A7" w14:textId="1C8B8A09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35E8EB7" w14:textId="5FA6A8C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95BE7" w:rsidRPr="00F9399C" w14:paraId="5CCACCEE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740AA2D2" w14:textId="37C7A772" w:rsidR="00595BE7" w:rsidRPr="00595BE7" w:rsidRDefault="00E625C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625C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57153784" w14:textId="0399AC8B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 w:hint="cs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63FFAC13" w14:textId="0DC3257A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2794F09" w14:textId="0843764A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2D9E8F4" w14:textId="4DF9384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6B249CB3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331"/>
                              <w:gridCol w:w="718"/>
                              <w:gridCol w:w="649"/>
                              <w:gridCol w:w="1046"/>
                            </w:tblGrid>
                            <w:tr w:rsidR="00B22BFD" w:rsidRPr="00F9399C" w14:paraId="7396A12E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769C81D9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6D2E67BA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284E3B30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5C417A93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70846F2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595BE7" w:rsidRPr="00F9399C" w14:paraId="2119E45D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4B257CC" w14:textId="5B8F5C8A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78DF1123" w14:textId="2DE74C33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625C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20A15870" w14:textId="74136995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68CA89BE" w14:textId="010787A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D131BAF" w14:textId="10BB99B1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95BE7" w:rsidRPr="00F9399C" w14:paraId="0BCA18D2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95A8AD0" w14:textId="184105F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18C5543" w14:textId="3191A062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625C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1FAF9D05" w14:textId="6A3E50A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2F278CB4" w14:textId="5A1E9BC0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B4D9E99" w14:textId="25D46E38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595BE7" w:rsidRPr="00F9399C" w14:paraId="094ACD65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6326DD78" w14:textId="325C13A1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50B32BD" w14:textId="7016AF79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625C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79A656F2" w14:textId="636FA02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D627D64" w14:textId="35D7577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67172B8" w14:textId="4FDF1A37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95BE7" w:rsidRPr="00F9399C" w14:paraId="416E1C2F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15B65949" w14:textId="7B6B4E49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0F8C04D6" w14:textId="548743CA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625C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09A24BE1" w14:textId="3382D121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245AAD1" w14:textId="360D33A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5B6D09E" w14:textId="0D6296BF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383C084C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22BFD" w14:paraId="3C31441F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7C6F052C" w14:textId="096A88CD" w:rsidR="00B22BFD" w:rsidRDefault="00474FE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D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(t=25)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(t=32)</w:t>
                            </w: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4A265900" w14:textId="6F1ACFE2" w:rsidR="00B22BFD" w:rsidRDefault="00474FED" w:rsidP="00474FED">
                            <w:pPr>
                              <w:pStyle w:val="BodyText"/>
                              <w:kinsoku w:val="0"/>
                              <w:overflowPunct w:val="0"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C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(t=32)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(t=35)</w:t>
                            </w:r>
                          </w:p>
                        </w:tc>
                      </w:tr>
                      <w:tr w:rsidR="00B22BFD" w14:paraId="57614569" w14:textId="77777777" w:rsidTr="00546B9D">
                        <w:trPr>
                          <w:trHeight w:val="2328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324"/>
                              <w:gridCol w:w="717"/>
                              <w:gridCol w:w="647"/>
                              <w:gridCol w:w="1046"/>
                            </w:tblGrid>
                            <w:tr w:rsidR="00B22BFD" w:rsidRPr="00F9399C" w14:paraId="3767771C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  <w:shd w:val="clear" w:color="auto" w:fill="D9D9D9" w:themeFill="background1" w:themeFillShade="D9"/>
                                </w:tcPr>
                                <w:p w14:paraId="490F1B0C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9D9D9" w:themeFill="background1" w:themeFillShade="D9"/>
                                </w:tcPr>
                                <w:p w14:paraId="638D87A1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</w:tcPr>
                                <w:p w14:paraId="47991763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D9D9D9" w:themeFill="background1" w:themeFillShade="D9"/>
                                </w:tcPr>
                                <w:p w14:paraId="5722FA0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73DE6F79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595BE7" w:rsidRPr="00F9399C" w14:paraId="76F34FE9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17513448" w14:textId="5E3023F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214F7018" w14:textId="3D494EFD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7F8C1C8F" w14:textId="3ED093EE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3D30A3F8" w14:textId="2C7DA4EB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0E0F2B0D" w14:textId="2A749E2C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95BE7" w:rsidRPr="00F9399C" w14:paraId="53D1B7E2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6F4D94B4" w14:textId="6895EEDE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0E4EAF5C" w14:textId="236D798E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7BAA1A89" w14:textId="24F519FA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47C8E9DD" w14:textId="7E552EE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01C092F0" w14:textId="04734EA4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95BE7" w:rsidRPr="00F9399C" w14:paraId="31C859C6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2F8849DF" w14:textId="4FBA384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A86C8A8" w14:textId="7B5EDEA7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3FCC83F0" w14:textId="751D4DDE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8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23EE5CCA" w14:textId="00412414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  <w:r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0A6A799E" w14:textId="118A78F7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595BE7" w:rsidRPr="00F9399C" w14:paraId="6F0CC35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6E28BD52" w14:textId="6847B74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2BF3DC11" w14:textId="406803DF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454E3398" w14:textId="1EA525E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641E29A1" w14:textId="16E8FE67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742FF667" w14:textId="25AF166F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57AF504D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331"/>
                              <w:gridCol w:w="718"/>
                              <w:gridCol w:w="649"/>
                              <w:gridCol w:w="1046"/>
                            </w:tblGrid>
                            <w:tr w:rsidR="00B22BFD" w:rsidRPr="00F9399C" w14:paraId="49B5F59B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7BA87681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08D73F9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44AEEF66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062305B5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089EA894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945803" w:rsidRPr="00F9399C" w14:paraId="15AF08C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649C0BDB" w14:textId="1A2108E5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517FB483" w14:textId="39DD045E" w:rsidR="00945803" w:rsidRPr="00595BE7" w:rsidRDefault="00696726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8776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13E5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2B3CEB45" w14:textId="43DFAB80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B1A7C33" w14:textId="3A2A6ADC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21B8AF8" w14:textId="5AA62307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945803" w:rsidRPr="00F9399C" w14:paraId="3B62F081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6F0E5CD" w14:textId="70554D1E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2ACE110" w14:textId="6EFD6FF0" w:rsidR="00945803" w:rsidRPr="00595BE7" w:rsidRDefault="00696726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8776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13E5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0D42D265" w14:textId="522C4AAE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78E2D47" w14:textId="2D784F82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46BECAA" w14:textId="35F68B39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45803" w:rsidRPr="00F9399C" w14:paraId="634BC7F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5DB147EC" w14:textId="129FB101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75211860" w14:textId="41F404D4" w:rsidR="00945803" w:rsidRPr="00595BE7" w:rsidRDefault="00696726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945803" w:rsidRPr="008776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13E5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11B10D72" w14:textId="27631D90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05D778D" w14:textId="4232869D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  <w:r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CC02B59" w14:textId="26125AA3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945803" w:rsidRPr="00F9399C" w14:paraId="03EE44EC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6D43A912" w14:textId="6E335436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57B9FCEA" w14:textId="45E1360B" w:rsidR="00945803" w:rsidRPr="00595BE7" w:rsidRDefault="00696726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13E56" w:rsidRPr="00E13E56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15289412" w14:textId="30E1615C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0C54211" w14:textId="33507691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  <w:r w:rsidRPr="00945803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A84639D" w14:textId="300541BE" w:rsidR="00945803" w:rsidRPr="00595BE7" w:rsidRDefault="00945803" w:rsidP="00945803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66D6BEC4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22BFD" w14:paraId="16BBB00E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49B0AFAD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1A505438" w14:textId="18C75E80" w:rsidR="00B22BFD" w:rsidRDefault="00474FE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E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(t=26)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(t=30)</w:t>
                            </w:r>
                          </w:p>
                        </w:tc>
                      </w:tr>
                      <w:tr w:rsidR="00B22BFD" w14:paraId="4ED71B22" w14:textId="77777777" w:rsidTr="00546B9D">
                        <w:trPr>
                          <w:trHeight w:val="2337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395DB60B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1294"/>
                              <w:gridCol w:w="786"/>
                              <w:gridCol w:w="639"/>
                              <w:gridCol w:w="1046"/>
                            </w:tblGrid>
                            <w:tr w:rsidR="00B22BFD" w:rsidRPr="00F9399C" w14:paraId="51F224DF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5B1D9D3C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1A25ED74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3C1328C6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460FFF28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6EBC8974" w14:textId="77777777" w:rsidR="00B22BFD" w:rsidRPr="00F9399C" w:rsidRDefault="00B22BFD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595BE7" w:rsidRPr="00F9399C" w14:paraId="304820A2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517D510F" w14:textId="129F10F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4F9B8251" w14:textId="1BE3BE4C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1BE33D69" w14:textId="46B0D944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7B7B2C4" w14:textId="13ABF3B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D52104C" w14:textId="6887B0FE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95BE7" w:rsidRPr="00F9399C" w14:paraId="2348F005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5A18A557" w14:textId="0DA525E8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7E8BE72C" w14:textId="41BE679F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58308AC1" w14:textId="135B6333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9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947ED0C" w14:textId="33F9475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75DC485" w14:textId="23430111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595BE7" w:rsidRPr="00F9399C" w14:paraId="687A8F21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402CB127" w14:textId="4AC8C604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0D950DFF" w14:textId="761185FF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2A46A789" w14:textId="00F1864E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395F993" w14:textId="2A3651EC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  <w:r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B946F31" w14:textId="485C142D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595BE7" w:rsidRPr="00F9399C" w14:paraId="541C51E2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40D1C725" w14:textId="100B9809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4AD1AE55" w14:textId="741C69EA" w:rsidR="00595BE7" w:rsidRPr="00595BE7" w:rsidRDefault="0069672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165</w:t>
                                  </w:r>
                                  <w:r w:rsidR="00595BE7" w:rsidRPr="00595BE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945803" w:rsidRPr="00945803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6919CF30" w14:textId="349104E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1E2E5C40" w14:textId="521171A6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95C7BB" w14:textId="319E3B50" w:rsidR="00595BE7" w:rsidRPr="00595BE7" w:rsidRDefault="00595BE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D7E3C2B" w14:textId="77777777" w:rsidR="00B22BFD" w:rsidRDefault="00B22BFD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7D8E78EC" w14:textId="7745BB75" w:rsidR="00B22BFD" w:rsidRDefault="00B22BFD" w:rsidP="00B22BFD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535F22" w14:textId="3A754EFA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163AC6E" w14:textId="27DAC91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F620626" w14:textId="3E92A48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ABE2516" w14:textId="0BA17B43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D026AA4" w14:textId="70C20358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E074B24" w14:textId="58DA8DC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37ED6A0" w14:textId="43FC9A35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CB4B42D" w14:textId="4B7102C8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98483BA" w14:textId="7BBE64F0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333A61" w14:textId="12538A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29EFAD36" w14:textId="6AD4B68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D6B1E93" w14:textId="1180DCD3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7A44207" w14:textId="77777777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1D1CDB7" w14:textId="77777777" w:rsidR="00893F41" w:rsidRDefault="00893F41" w:rsidP="000D3EE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8644E8C" w14:textId="77777777" w:rsidR="00B22BFD" w:rsidRDefault="00B22BFD" w:rsidP="00893F41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8BD219E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F3595DD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2CB35CF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622F62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01BC2C3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3FB191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2AF9924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22D74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8423B40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6A1F3B2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42056E4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6C0F056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3B11579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DCBCE7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02E6931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B4A1634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D359CEA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E6FA1B2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91C128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DEB4F71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9EF9E0D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7855C24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7244559" w14:textId="77777777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81B4018" w14:textId="2AE19C7F" w:rsidR="00B22BFD" w:rsidRDefault="00B22BFD">
      <w:pPr>
        <w:rPr>
          <w:rFonts w:cs="B Nazanin"/>
          <w:rtl/>
          <w:lang w:bidi="fa-IR"/>
        </w:rPr>
      </w:pPr>
      <w:r>
        <w:rPr>
          <w:rFonts w:cs="Times New Roman"/>
          <w:rtl/>
          <w:lang w:bidi="fa-IR"/>
        </w:rPr>
        <w:br w:type="page"/>
      </w:r>
    </w:p>
    <w:p w14:paraId="174E0C92" w14:textId="35DF370F" w:rsidR="00B22BFD" w:rsidRPr="00B22BFD" w:rsidRDefault="00B22BFD" w:rsidP="00B22BFD">
      <w:pPr>
        <w:rPr>
          <w:rFonts w:cs="B Nazanin"/>
          <w:rtl/>
          <w:lang w:bidi="fa-IR"/>
        </w:rPr>
      </w:pPr>
    </w:p>
    <w:p w14:paraId="5EC5FA9F" w14:textId="15EEC152" w:rsidR="00B22BFD" w:rsidRDefault="00B22BFD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7C01CC8" w14:textId="044C5C6D" w:rsidR="00B22BFD" w:rsidRDefault="00E625C6">
      <w:pPr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826172" wp14:editId="24E10D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05600" cy="6230679"/>
                <wp:effectExtent l="0" t="0" r="12700" b="1778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2306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4867" w14:textId="77777777" w:rsidR="00E625C6" w:rsidRPr="00A544F8" w:rsidRDefault="00E625C6" w:rsidP="00E625C6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4D3273CE" w14:textId="42A70D0A" w:rsidR="00E625C6" w:rsidRPr="00B22BFD" w:rsidRDefault="00E625C6" w:rsidP="00E625C6">
                            <w:pPr>
                              <w:bidi/>
                              <w:rPr>
                                <w:rFonts w:ascii="B Nazanin" w:hAnsi="B Nazanin" w:cs="B Nazanin"/>
                                <w:lang w:bidi="fa-IR"/>
                              </w:rPr>
                            </w:pPr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در </w:t>
                            </w:r>
                            <w:proofErr w:type="spellStart"/>
                            <w:r>
                              <w:rPr>
                                <w:rFonts w:ascii="B Nazanin" w:hAnsi="B Nazanin" w:cs="B Nazanin"/>
                                <w:lang w:bidi="fa-IR"/>
                              </w:rPr>
                              <w:t>دو</w:t>
                            </w:r>
                            <w:proofErr w:type="spellEnd"/>
                            <w:r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>مین</w:t>
                            </w:r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>مرحله‌ی</w:t>
                            </w:r>
                            <w:proofErr w:type="spellEnd"/>
                            <w:r w:rsidRPr="00B22BFD">
                              <w:rPr>
                                <w:rFonts w:ascii="B Nazanin" w:hAnsi="B Nazanin" w:cs="B Nazanin" w:hint="cs"/>
                                <w:rtl/>
                                <w:lang w:bidi="fa-IR"/>
                              </w:rPr>
                              <w:t xml:space="preserve"> بعد:</w:t>
                            </w:r>
                          </w:p>
                          <w:p w14:paraId="23917E41" w14:textId="77777777" w:rsidR="00E625C6" w:rsidRDefault="00E625C6" w:rsidP="00E625C6">
                            <w:pPr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59"/>
                              <w:gridCol w:w="5071"/>
                            </w:tblGrid>
                            <w:tr w:rsidR="00E625C6" w14:paraId="4CB0EE20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1FA543FB" w14:textId="458B9DCE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B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25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30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222DA8C9" w14:textId="18B874FC" w:rsidR="00E625C6" w:rsidRDefault="00E625C6" w:rsidP="00474FED">
                                  <w:pPr>
                                    <w:pStyle w:val="BodyText"/>
                                    <w:kinsoku w:val="0"/>
                                    <w:overflowPunct w:val="0"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A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26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35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625C6" w14:paraId="1B0F3E3B" w14:textId="77777777" w:rsidTr="00546B9D">
                              <w:trPr>
                                <w:trHeight w:val="2472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9"/>
                                    <w:gridCol w:w="1324"/>
                                    <w:gridCol w:w="717"/>
                                    <w:gridCol w:w="647"/>
                                    <w:gridCol w:w="1046"/>
                                  </w:tblGrid>
                                  <w:tr w:rsidR="00E625C6" w:rsidRPr="00F9399C" w14:paraId="6666EAC4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  <w:shd w:val="clear" w:color="auto" w:fill="D9D9D9" w:themeFill="background1" w:themeFillShade="D9"/>
                                      </w:tcPr>
                                      <w:p w14:paraId="3AAC29ED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  <w:shd w:val="clear" w:color="auto" w:fill="D9D9D9" w:themeFill="background1" w:themeFillShade="D9"/>
                                      </w:tcPr>
                                      <w:p w14:paraId="79D13CF0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shd w:val="clear" w:color="auto" w:fill="D9D9D9" w:themeFill="background1" w:themeFillShade="D9"/>
                                      </w:tcPr>
                                      <w:p w14:paraId="6B1BCD34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shd w:val="clear" w:color="auto" w:fill="D9D9D9" w:themeFill="background1" w:themeFillShade="D9"/>
                                      </w:tcPr>
                                      <w:p w14:paraId="249C3436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178BB9E3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A755B4" w:rsidRPr="00F9399C" w14:paraId="0044F70C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15494EFA" w14:textId="6B6F6CA4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80681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38678445" w14:textId="2DF46636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764A0E6D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121850C1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9DEB7FB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A755B4" w:rsidRPr="00F9399C" w14:paraId="5A426600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70C6392F" w14:textId="3A5FBA0F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80681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7F8CB842" w14:textId="1401E289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5485B1B0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27FE9491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C963A2B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A755B4" w:rsidRPr="00F9399C" w14:paraId="162FDD5D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404FFADF" w14:textId="754C2179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80681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575813ED" w14:textId="275C6F19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69015FE9" w14:textId="389A0710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74C94E4D" w14:textId="144762B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9CDC5F3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E625C6" w:rsidRPr="00F9399C" w14:paraId="3727C92B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454BE358" w14:textId="53F8544C" w:rsidR="00E625C6" w:rsidRPr="00595BE7" w:rsidRDefault="00E322D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0B5D8768" w14:textId="201ED6F2" w:rsidR="00E625C6" w:rsidRPr="00595BE7" w:rsidRDefault="00E322D7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</w:tcPr>
                                      <w:p w14:paraId="1E204B7E" w14:textId="07247E70" w:rsidR="00E625C6" w:rsidRPr="00595BE7" w:rsidRDefault="00E625C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Inf (16)</w:t>
                                        </w:r>
                                        <w:r w:rsidR="00E322D7"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9</w:t>
                                        </w:r>
                                        <w:r w:rsid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</w:tcPr>
                                      <w:p w14:paraId="57FCE8C7" w14:textId="7171A70B" w:rsidR="00E625C6" w:rsidRPr="00595BE7" w:rsidRDefault="00E625C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  <w:r w:rsidR="00E322D7"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  <w:r w:rsid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C7B097D" w14:textId="77777777" w:rsidR="00E625C6" w:rsidRPr="00595BE7" w:rsidRDefault="00E625C6" w:rsidP="00595BE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0C5D3869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1"/>
                                    <w:gridCol w:w="1331"/>
                                    <w:gridCol w:w="718"/>
                                    <w:gridCol w:w="649"/>
                                    <w:gridCol w:w="1046"/>
                                  </w:tblGrid>
                                  <w:tr w:rsidR="00E625C6" w:rsidRPr="00F9399C" w14:paraId="20DF3C15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6F49DA0D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7F3F109E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316D6CD1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4DF46BA9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34D31527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A755B4" w:rsidRPr="00F9399C" w14:paraId="6E50142D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2F10ACF9" w14:textId="60BCC062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E18C5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2DC8A0E7" w14:textId="6317A066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04D18C99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760B726A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30314C7D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A755B4" w:rsidRPr="00F9399C" w14:paraId="352CC29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1122E81A" w14:textId="19757992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E18C5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032EFAB3" w14:textId="08636B56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3C5462EB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0C63AC91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66DFDCF6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A755B4" w:rsidRPr="00F9399C" w14:paraId="1B498924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113263BE" w14:textId="169865DF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E18C5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552922AD" w14:textId="691989A6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26241899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51D05F93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1EF7ADF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A755B4" w:rsidRPr="00F9399C" w14:paraId="429927C0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6F1EF288" w14:textId="6E927FD2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E18C5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14B3E0D" w14:textId="13C2831E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0E9828E8" w14:textId="62B9491C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7E65F7E3" w14:textId="3C9E49C8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28E3B4BB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0896C4F9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625C6" w14:paraId="24335C4D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32D312A2" w14:textId="267CE463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D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25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50"/>
                                      <w:lang w:bidi="fa-I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32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667EA957" w14:textId="6FCB24B9" w:rsidR="00E625C6" w:rsidRDefault="00E625C6" w:rsidP="00474FED">
                                  <w:pPr>
                                    <w:pStyle w:val="BodyText"/>
                                    <w:kinsoku w:val="0"/>
                                    <w:overflowPunct w:val="0"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C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32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00B0F0"/>
                                      <w:lang w:bidi="fa-I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35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DD8047" w:themeColor="accent2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625C6" w14:paraId="7F974972" w14:textId="77777777" w:rsidTr="00546B9D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9"/>
                                    <w:gridCol w:w="1324"/>
                                    <w:gridCol w:w="717"/>
                                    <w:gridCol w:w="647"/>
                                    <w:gridCol w:w="1046"/>
                                  </w:tblGrid>
                                  <w:tr w:rsidR="00E625C6" w:rsidRPr="00F9399C" w14:paraId="4366A44F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  <w:shd w:val="clear" w:color="auto" w:fill="D9D9D9" w:themeFill="background1" w:themeFillShade="D9"/>
                                      </w:tcPr>
                                      <w:p w14:paraId="6168CCD0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  <w:shd w:val="clear" w:color="auto" w:fill="D9D9D9" w:themeFill="background1" w:themeFillShade="D9"/>
                                      </w:tcPr>
                                      <w:p w14:paraId="0C863569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shd w:val="clear" w:color="auto" w:fill="D9D9D9" w:themeFill="background1" w:themeFillShade="D9"/>
                                      </w:tcPr>
                                      <w:p w14:paraId="13BBBB90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shd w:val="clear" w:color="auto" w:fill="D9D9D9" w:themeFill="background1" w:themeFillShade="D9"/>
                                      </w:tcPr>
                                      <w:p w14:paraId="2417428E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2B6100C1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A755B4" w:rsidRPr="00F9399C" w14:paraId="2A1197CD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53BA4D61" w14:textId="456E4A6D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D36273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2D37648C" w14:textId="7B90381C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41190E53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79475A38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415D0EE7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A755B4" w:rsidRPr="00F9399C" w14:paraId="38AA6517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7FF94BD1" w14:textId="6E259BCA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D36273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19DE818C" w14:textId="6C285A28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081C8BA3" w14:textId="23CAF4E0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4A25B365" w14:textId="582F86BC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236018F6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A755B4" w:rsidRPr="00F9399C" w14:paraId="53789838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7BF50762" w14:textId="49D592D3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D36273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02292740" w14:textId="424F02B9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7FD38468" w14:textId="01BBFDF1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708B98E5" w14:textId="5E85F286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36757790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A755B4" w:rsidRPr="00F9399C" w14:paraId="28FC9A26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99" w:type="dxa"/>
                                      </w:tcPr>
                                      <w:p w14:paraId="54746C11" w14:textId="2965785E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D36273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24" w:type="dxa"/>
                                      </w:tcPr>
                                      <w:p w14:paraId="1162AC35" w14:textId="66C58367" w:rsidR="00A755B4" w:rsidRPr="00595BE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5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7" w:type="dxa"/>
                                        <w:vAlign w:val="center"/>
                                      </w:tcPr>
                                      <w:p w14:paraId="1175338A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7" w:type="dxa"/>
                                        <w:vAlign w:val="center"/>
                                      </w:tcPr>
                                      <w:p w14:paraId="5846F725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vAlign w:val="center"/>
                                      </w:tcPr>
                                      <w:p w14:paraId="35842141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7DB26DFB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1"/>
                                    <w:gridCol w:w="1331"/>
                                    <w:gridCol w:w="718"/>
                                    <w:gridCol w:w="649"/>
                                    <w:gridCol w:w="1046"/>
                                  </w:tblGrid>
                                  <w:tr w:rsidR="00E625C6" w:rsidRPr="00F9399C" w14:paraId="45C05472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  <w:shd w:val="clear" w:color="auto" w:fill="D9D9D9" w:themeFill="background1" w:themeFillShade="D9"/>
                                      </w:tcPr>
                                      <w:p w14:paraId="41322FA5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  <w:shd w:val="clear" w:color="auto" w:fill="D9D9D9" w:themeFill="background1" w:themeFillShade="D9"/>
                                      </w:tcPr>
                                      <w:p w14:paraId="3D5A915A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  <w:shd w:val="clear" w:color="auto" w:fill="D9D9D9" w:themeFill="background1" w:themeFillShade="D9"/>
                                      </w:tcPr>
                                      <w:p w14:paraId="5686FD50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  <w:shd w:val="clear" w:color="auto" w:fill="D9D9D9" w:themeFill="background1" w:themeFillShade="D9"/>
                                      </w:tcPr>
                                      <w:p w14:paraId="13B0DB2E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02D52385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A755B4" w:rsidRPr="00F9399C" w14:paraId="4004C18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7E747CEB" w14:textId="3DDA4D1F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55A6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55E93C9B" w14:textId="282CD943" w:rsidR="00A755B4" w:rsidRPr="00E322D7" w:rsidRDefault="00E322D7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6FC6DC40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3AFC6A34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0083168D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A755B4" w:rsidRPr="00F9399C" w14:paraId="4F0FBFAF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1181AC52" w14:textId="354F0898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55A6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36BC74EB" w14:textId="5B979E21" w:rsidR="00A755B4" w:rsidRPr="00E322D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322D7"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76DE3EDF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471EF99B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0A5A8E3F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A755B4" w:rsidRPr="00F9399C" w14:paraId="2B208030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2A396A47" w14:textId="6DBC0C08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55A6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77AEE721" w14:textId="51B29576" w:rsidR="00A755B4" w:rsidRPr="00E322D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322D7"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0BE5C5D1" w14:textId="6825E6F0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08E29AE7" w14:textId="6B940F20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785D3754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A755B4" w:rsidRPr="00F9399C" w14:paraId="746D61FA" w14:textId="77777777" w:rsidTr="00474FED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101" w:type="dxa"/>
                                      </w:tcPr>
                                      <w:p w14:paraId="18E26FDB" w14:textId="7A0E10C8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55A6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41E9E3CC" w14:textId="629A3A11" w:rsidR="00A755B4" w:rsidRPr="00E322D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E322D7">
                                          <w:rPr>
                                            <w:rFonts w:cs="B Nazanin"/>
                                            <w:color w:val="00B0F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="00E322D7" w:rsidRPr="00E322D7">
                                          <w:rPr>
                                            <w:rFonts w:cs="B Nazanin"/>
                                            <w:color w:val="DD8047" w:themeColor="accent2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18" w:type="dxa"/>
                                      </w:tcPr>
                                      <w:p w14:paraId="44D4EEA3" w14:textId="16DC400B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9" w:type="dxa"/>
                                      </w:tcPr>
                                      <w:p w14:paraId="37D3C1C6" w14:textId="75298FBF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1BDAB9C" w14:textId="77777777" w:rsidR="00A755B4" w:rsidRPr="00595BE7" w:rsidRDefault="00A755B4" w:rsidP="00A755B4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14:paraId="235499A6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E625C6" w14:paraId="06D39FA8" w14:textId="77777777" w:rsidTr="00546B9D">
                              <w:trPr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69E999F1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p w14:paraId="41C39262" w14:textId="54FA874E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E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26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7030A0"/>
                                      <w:lang w:bidi="fa-I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(t=</w:t>
                                  </w:r>
                                  <w:r w:rsidR="00DB0B8E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30</w:t>
                                  </w:r>
                                  <w:r w:rsidRPr="00474FED"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color w:val="FF0000"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625C6" w14:paraId="082E7B4B" w14:textId="77777777" w:rsidTr="00546B9D">
                              <w:trPr>
                                <w:trHeight w:val="2337"/>
                                <w:jc w:val="center"/>
                              </w:trPr>
                              <w:tc>
                                <w:tcPr>
                                  <w:tcW w:w="5059" w:type="dxa"/>
                                  <w:vAlign w:val="center"/>
                                </w:tcPr>
                                <w:p w14:paraId="7FA0B2A4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1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bidiVisual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1"/>
                                    <w:gridCol w:w="1292"/>
                                    <w:gridCol w:w="786"/>
                                    <w:gridCol w:w="640"/>
                                    <w:gridCol w:w="1046"/>
                                  </w:tblGrid>
                                  <w:tr w:rsidR="00E625C6" w:rsidRPr="00F9399C" w14:paraId="50463F24" w14:textId="77777777" w:rsidTr="00A755B4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81" w:type="dxa"/>
                                        <w:shd w:val="clear" w:color="auto" w:fill="D9D9D9" w:themeFill="background1" w:themeFillShade="D9"/>
                                      </w:tcPr>
                                      <w:p w14:paraId="52F229C6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Garbage collection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2" w:type="dxa"/>
                                        <w:shd w:val="clear" w:color="auto" w:fill="D9D9D9" w:themeFill="background1" w:themeFillShade="D9"/>
                                      </w:tcPr>
                                      <w:p w14:paraId="2F3975DC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Expiration timer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6" w:type="dxa"/>
                                        <w:shd w:val="clear" w:color="auto" w:fill="D9D9D9" w:themeFill="background1" w:themeFillShade="D9"/>
                                      </w:tcPr>
                                      <w:p w14:paraId="4A6B4619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Metric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  <w:shd w:val="clear" w:color="auto" w:fill="D9D9D9" w:themeFill="background1" w:themeFillShade="D9"/>
                                      </w:tcPr>
                                      <w:p w14:paraId="106D0A5F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Next hop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  <w:shd w:val="clear" w:color="auto" w:fill="D9D9D9" w:themeFill="background1" w:themeFillShade="D9"/>
                                      </w:tcPr>
                                      <w:p w14:paraId="42339775" w14:textId="77777777" w:rsidR="00E625C6" w:rsidRPr="00F9399C" w:rsidRDefault="00E625C6" w:rsidP="00B22BFD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F9399C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Destination network</w:t>
                                        </w:r>
                                      </w:p>
                                    </w:tc>
                                  </w:tr>
                                  <w:tr w:rsidR="00E322D7" w:rsidRPr="00F9399C" w14:paraId="1D30898C" w14:textId="77777777" w:rsidTr="00A755B4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14:paraId="31F1278A" w14:textId="7FEAB85F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8C407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2" w:type="dxa"/>
                                      </w:tcPr>
                                      <w:p w14:paraId="0B869C59" w14:textId="06E2E17E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B1B5E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6" w:type="dxa"/>
                                      </w:tcPr>
                                      <w:p w14:paraId="4628B32F" w14:textId="64CD4ECD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14:paraId="226EFC66" w14:textId="2C3EC5BB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16D5A53B" w14:textId="77777777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E322D7" w:rsidRPr="00F9399C" w14:paraId="5396E20A" w14:textId="77777777" w:rsidTr="00A755B4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14:paraId="6A1993C7" w14:textId="7F7C4935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8C407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2" w:type="dxa"/>
                                      </w:tcPr>
                                      <w:p w14:paraId="724723EA" w14:textId="449CFEEE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B1B5E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6" w:type="dxa"/>
                                      </w:tcPr>
                                      <w:p w14:paraId="2E39B40E" w14:textId="628ADCA8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14:paraId="76BD5439" w14:textId="449584EE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5855186D" w14:textId="77777777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E322D7" w:rsidRPr="00F9399C" w14:paraId="50F776EF" w14:textId="77777777" w:rsidTr="00A755B4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14:paraId="5E6A8EAB" w14:textId="5ECF1A1D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8C407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2" w:type="dxa"/>
                                      </w:tcPr>
                                      <w:p w14:paraId="38F02BAF" w14:textId="55ECCE7F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B1B5E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6" w:type="dxa"/>
                                      </w:tcPr>
                                      <w:p w14:paraId="70C8B230" w14:textId="270147E8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14:paraId="5E68BE91" w14:textId="13EAC238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7363A680" w14:textId="77777777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</w:tr>
                                  <w:tr w:rsidR="00E322D7" w:rsidRPr="00F9399C" w14:paraId="71D5A80A" w14:textId="77777777" w:rsidTr="00A755B4">
                                    <w:trPr>
                                      <w:trHeight w:val="278"/>
                                    </w:trPr>
                                    <w:tc>
                                      <w:tcPr>
                                        <w:tcW w:w="1081" w:type="dxa"/>
                                      </w:tcPr>
                                      <w:p w14:paraId="409A812C" w14:textId="3E0640D8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8C407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92" w:type="dxa"/>
                                      </w:tcPr>
                                      <w:p w14:paraId="025A405E" w14:textId="78BAB666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B1B5E">
                                          <w:rPr>
                                            <w:rFonts w:cs="B Nazanin"/>
                                            <w:color w:val="7030A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  <w:r w:rsidRPr="00E322D7">
                                          <w:rPr>
                                            <w:rFonts w:cs="B Nazanin"/>
                                            <w:color w:val="FF0000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180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6" w:type="dxa"/>
                                      </w:tcPr>
                                      <w:p w14:paraId="5B63FF48" w14:textId="77777777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14:paraId="264562A6" w14:textId="77777777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6" w:type="dxa"/>
                                      </w:tcPr>
                                      <w:p w14:paraId="4EE63D97" w14:textId="77777777" w:rsidR="00E322D7" w:rsidRPr="00595BE7" w:rsidRDefault="00E322D7" w:rsidP="00E322D7">
                                        <w:pPr>
                                          <w:pStyle w:val="ListParagraph"/>
                                          <w:spacing w:line="259" w:lineRule="auto"/>
                                          <w:ind w:left="0"/>
                                          <w:jc w:val="center"/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</w:pPr>
                                        <w:r w:rsidRPr="00595BE7">
                                          <w:rPr>
                                            <w:rFonts w:cs="B Nazanin"/>
                                            <w:color w:val="000000" w:themeColor="text1"/>
                                            <w:sz w:val="18"/>
                                            <w:szCs w:val="18"/>
                                            <w:lang w:bidi="fa-I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14:paraId="2C9C6DD6" w14:textId="77777777" w:rsidR="00E625C6" w:rsidRDefault="00E625C6" w:rsidP="00B22BFD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3CA9D5" w14:textId="77777777" w:rsidR="00E625C6" w:rsidRDefault="00E625C6" w:rsidP="00E625C6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26172" id="Rectangle 519" o:spid="_x0000_s1094" style="position:absolute;margin-left:0;margin-top:-.05pt;width:528pt;height:490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" fillcolor="white [3201]" strokecolor="black [3213]" strokeweight="1pt">
                <v:textbox inset=",0">
                  <w:txbxContent>
                    <w:p w14:paraId="37BC4867" w14:textId="77777777" w:rsidR="00E625C6" w:rsidRPr="00A544F8" w:rsidRDefault="00E625C6" w:rsidP="00E625C6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4D3273CE" w14:textId="42A70D0A" w:rsidR="00E625C6" w:rsidRPr="00B22BFD" w:rsidRDefault="00E625C6" w:rsidP="00E625C6">
                      <w:pPr>
                        <w:bidi/>
                        <w:rPr>
                          <w:rFonts w:ascii="B Nazanin" w:hAnsi="B Nazanin" w:cs="B Nazanin"/>
                          <w:lang w:bidi="fa-IR"/>
                        </w:rPr>
                      </w:pPr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در </w:t>
                      </w:r>
                      <w:proofErr w:type="spellStart"/>
                      <w:r>
                        <w:rPr>
                          <w:rFonts w:ascii="B Nazanin" w:hAnsi="B Nazanin" w:cs="B Nazanin"/>
                          <w:lang w:bidi="fa-IR"/>
                        </w:rPr>
                        <w:t>دو</w:t>
                      </w:r>
                      <w:proofErr w:type="spellEnd"/>
                      <w:r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>مین</w:t>
                      </w:r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>مرحله‌ی</w:t>
                      </w:r>
                      <w:proofErr w:type="spellEnd"/>
                      <w:r w:rsidRPr="00B22BFD">
                        <w:rPr>
                          <w:rFonts w:ascii="B Nazanin" w:hAnsi="B Nazanin" w:cs="B Nazanin" w:hint="cs"/>
                          <w:rtl/>
                          <w:lang w:bidi="fa-IR"/>
                        </w:rPr>
                        <w:t xml:space="preserve"> بعد:</w:t>
                      </w:r>
                    </w:p>
                    <w:p w14:paraId="23917E41" w14:textId="77777777" w:rsidR="00E625C6" w:rsidRDefault="00E625C6" w:rsidP="00E625C6">
                      <w:pPr>
                        <w:bidi/>
                        <w:rPr>
                          <w:rtl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59"/>
                        <w:gridCol w:w="5071"/>
                      </w:tblGrid>
                      <w:tr w:rsidR="00E625C6" w14:paraId="4CB0EE20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1FA543FB" w14:textId="458B9DCE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B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25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30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222DA8C9" w14:textId="18B874FC" w:rsidR="00E625C6" w:rsidRDefault="00E625C6" w:rsidP="00474FED">
                            <w:pPr>
                              <w:pStyle w:val="BodyText"/>
                              <w:kinsoku w:val="0"/>
                              <w:overflowPunct w:val="0"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A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26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35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)</w:t>
                            </w:r>
                          </w:p>
                        </w:tc>
                      </w:tr>
                      <w:tr w:rsidR="00E625C6" w14:paraId="1B0F3E3B" w14:textId="77777777" w:rsidTr="00546B9D">
                        <w:trPr>
                          <w:trHeight w:val="2472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324"/>
                              <w:gridCol w:w="717"/>
                              <w:gridCol w:w="647"/>
                              <w:gridCol w:w="1046"/>
                            </w:tblGrid>
                            <w:tr w:rsidR="00E625C6" w:rsidRPr="00F9399C" w14:paraId="6666EAC4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  <w:shd w:val="clear" w:color="auto" w:fill="D9D9D9" w:themeFill="background1" w:themeFillShade="D9"/>
                                </w:tcPr>
                                <w:p w14:paraId="3AAC29ED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9D9D9" w:themeFill="background1" w:themeFillShade="D9"/>
                                </w:tcPr>
                                <w:p w14:paraId="79D13CF0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</w:tcPr>
                                <w:p w14:paraId="6B1BCD34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D9D9D9" w:themeFill="background1" w:themeFillShade="D9"/>
                                </w:tcPr>
                                <w:p w14:paraId="249C3436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178BB9E3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A755B4" w:rsidRPr="00F9399C" w14:paraId="0044F70C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15494EFA" w14:textId="6B6F6CA4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80681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38678445" w14:textId="2DF46636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764A0E6D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21850C1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9DEB7FB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755B4" w:rsidRPr="00F9399C" w14:paraId="5A426600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70C6392F" w14:textId="3A5FBA0F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80681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7F8CB842" w14:textId="1401E289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5485B1B0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27FE9491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C963A2B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A755B4" w:rsidRPr="00F9399C" w14:paraId="162FDD5D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404FFADF" w14:textId="754C2179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80681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575813ED" w14:textId="275C6F19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69015FE9" w14:textId="389A0710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4C94E4D" w14:textId="144762B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9CDC5F3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E625C6" w:rsidRPr="00F9399C" w14:paraId="3727C92B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454BE358" w14:textId="53F8544C" w:rsidR="00E625C6" w:rsidRPr="00595BE7" w:rsidRDefault="00E322D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0B5D8768" w14:textId="201ED6F2" w:rsidR="00E625C6" w:rsidRPr="00595BE7" w:rsidRDefault="00E322D7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14:paraId="1E204B7E" w14:textId="07247E70" w:rsidR="00E625C6" w:rsidRPr="00595BE7" w:rsidRDefault="00E625C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Inf (16)</w:t>
                                  </w:r>
                                  <w:r w:rsidR="00E322D7"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9</w:t>
                                  </w:r>
                                  <w:r w:rsid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7FCE8C7" w14:textId="7171A70B" w:rsidR="00E625C6" w:rsidRPr="00595BE7" w:rsidRDefault="00E625C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  <w:r w:rsidR="00E322D7"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  <w:r w:rsid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C7B097D" w14:textId="77777777" w:rsidR="00E625C6" w:rsidRPr="00595BE7" w:rsidRDefault="00E625C6" w:rsidP="00595BE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0C5D3869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331"/>
                              <w:gridCol w:w="718"/>
                              <w:gridCol w:w="649"/>
                              <w:gridCol w:w="1046"/>
                            </w:tblGrid>
                            <w:tr w:rsidR="00E625C6" w:rsidRPr="00F9399C" w14:paraId="20DF3C15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6F49DA0D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7F3F109E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316D6CD1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4DF46BA9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34D31527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A755B4" w:rsidRPr="00F9399C" w14:paraId="6E50142D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2F10ACF9" w14:textId="60BCC062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E18C5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DC8A0E7" w14:textId="6317A066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04D18C99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60B726A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0314C7D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755B4" w:rsidRPr="00F9399C" w14:paraId="352CC29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1122E81A" w14:textId="19757992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E18C5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032EFAB3" w14:textId="08636B56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3C5462EB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C63AC91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6DFDCF6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A755B4" w:rsidRPr="00F9399C" w14:paraId="1B498924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113263BE" w14:textId="169865DF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E18C5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552922AD" w14:textId="691989A6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26241899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51D05F93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1EF7ADF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755B4" w:rsidRPr="00F9399C" w14:paraId="429927C0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6F1EF288" w14:textId="6E927FD2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E18C5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14B3E0D" w14:textId="13C2831E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0E9828E8" w14:textId="62B9491C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7E65F7E3" w14:textId="3C9E49C8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8E3B4BB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0896C4F9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625C6" w14:paraId="24335C4D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32D312A2" w14:textId="267CE463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D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25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5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32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667EA957" w14:textId="6FCB24B9" w:rsidR="00E625C6" w:rsidRDefault="00E625C6" w:rsidP="00474FED">
                            <w:pPr>
                              <w:pStyle w:val="BodyText"/>
                              <w:kinsoku w:val="0"/>
                              <w:overflowPunct w:val="0"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C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32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00B0F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35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DD8047" w:themeColor="accent2"/>
                                <w:lang w:bidi="fa-IR"/>
                              </w:rPr>
                              <w:t>)</w:t>
                            </w:r>
                          </w:p>
                        </w:tc>
                      </w:tr>
                      <w:tr w:rsidR="00E625C6" w14:paraId="7F974972" w14:textId="77777777" w:rsidTr="00546B9D">
                        <w:trPr>
                          <w:trHeight w:val="2328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324"/>
                              <w:gridCol w:w="717"/>
                              <w:gridCol w:w="647"/>
                              <w:gridCol w:w="1046"/>
                            </w:tblGrid>
                            <w:tr w:rsidR="00E625C6" w:rsidRPr="00F9399C" w14:paraId="4366A44F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  <w:shd w:val="clear" w:color="auto" w:fill="D9D9D9" w:themeFill="background1" w:themeFillShade="D9"/>
                                </w:tcPr>
                                <w:p w14:paraId="6168CCD0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9D9D9" w:themeFill="background1" w:themeFillShade="D9"/>
                                </w:tcPr>
                                <w:p w14:paraId="0C863569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</w:tcPr>
                                <w:p w14:paraId="13BBBB90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shd w:val="clear" w:color="auto" w:fill="D9D9D9" w:themeFill="background1" w:themeFillShade="D9"/>
                                </w:tcPr>
                                <w:p w14:paraId="2417428E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2B6100C1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A755B4" w:rsidRPr="00F9399C" w14:paraId="2A1197CD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53BA4D61" w14:textId="456E4A6D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D36273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2D37648C" w14:textId="7B90381C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41190E53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79475A38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415D0EE7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755B4" w:rsidRPr="00F9399C" w14:paraId="38AA6517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7FF94BD1" w14:textId="6E259BCA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D36273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9DE818C" w14:textId="6C285A28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081C8BA3" w14:textId="23CAF4E0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4A25B365" w14:textId="582F86BC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236018F6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755B4" w:rsidRPr="00F9399C" w14:paraId="53789838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7BF50762" w14:textId="49D592D3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D36273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02292740" w14:textId="424F02B9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7FD38468" w14:textId="01BBFDF1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708B98E5" w14:textId="5E85F286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36757790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A755B4" w:rsidRPr="00F9399C" w14:paraId="28FC9A26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099" w:type="dxa"/>
                                </w:tcPr>
                                <w:p w14:paraId="54746C11" w14:textId="2965785E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D36273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162AC35" w14:textId="66C58367" w:rsidR="00A755B4" w:rsidRPr="00595BE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5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vAlign w:val="center"/>
                                </w:tcPr>
                                <w:p w14:paraId="1175338A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vAlign w:val="center"/>
                                </w:tcPr>
                                <w:p w14:paraId="5846F725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vAlign w:val="center"/>
                                </w:tcPr>
                                <w:p w14:paraId="35842141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7DB26DFB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331"/>
                              <w:gridCol w:w="718"/>
                              <w:gridCol w:w="649"/>
                              <w:gridCol w:w="1046"/>
                            </w:tblGrid>
                            <w:tr w:rsidR="00E625C6" w:rsidRPr="00F9399C" w14:paraId="45C05472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  <w:shd w:val="clear" w:color="auto" w:fill="D9D9D9" w:themeFill="background1" w:themeFillShade="D9"/>
                                </w:tcPr>
                                <w:p w14:paraId="41322FA5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shd w:val="clear" w:color="auto" w:fill="D9D9D9" w:themeFill="background1" w:themeFillShade="D9"/>
                                </w:tcPr>
                                <w:p w14:paraId="3D5A915A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shd w:val="clear" w:color="auto" w:fill="D9D9D9" w:themeFill="background1" w:themeFillShade="D9"/>
                                </w:tcPr>
                                <w:p w14:paraId="5686FD50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shd w:val="clear" w:color="auto" w:fill="D9D9D9" w:themeFill="background1" w:themeFillShade="D9"/>
                                </w:tcPr>
                                <w:p w14:paraId="13B0DB2E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02D52385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A755B4" w:rsidRPr="00F9399C" w14:paraId="4004C18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7E747CEB" w14:textId="3DDA4D1F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55A6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55E93C9B" w14:textId="282CD943" w:rsidR="00A755B4" w:rsidRPr="00E322D7" w:rsidRDefault="00E322D7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6FC6DC40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AFC6A34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083168D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755B4" w:rsidRPr="00F9399C" w14:paraId="4F0FBFAF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1181AC52" w14:textId="354F0898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55A6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6BC74EB" w14:textId="5B979E21" w:rsidR="00A755B4" w:rsidRPr="00E322D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322D7"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76DE3EDF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471EF99B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0A5A8E3F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755B4" w:rsidRPr="00F9399C" w14:paraId="2B208030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2A396A47" w14:textId="6DBC0C08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55A6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77AEE721" w14:textId="51B29576" w:rsidR="00A755B4" w:rsidRPr="00E322D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322D7"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0BE5C5D1" w14:textId="6825E6F0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08E29AE7" w14:textId="6B940F20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85D3754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755B4" w:rsidRPr="00F9399C" w14:paraId="746D61FA" w14:textId="77777777" w:rsidTr="00474FED">
                              <w:trPr>
                                <w:trHeight w:val="278"/>
                              </w:trPr>
                              <w:tc>
                                <w:tcPr>
                                  <w:tcW w:w="1101" w:type="dxa"/>
                                </w:tcPr>
                                <w:p w14:paraId="18E26FDB" w14:textId="7A0E10C8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55A6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41E9E3CC" w14:textId="629A3A11" w:rsidR="00A755B4" w:rsidRPr="00E322D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E322D7">
                                    <w:rPr>
                                      <w:rFonts w:cs="B Nazanin"/>
                                      <w:color w:val="00B0F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="00E322D7" w:rsidRPr="00E322D7">
                                    <w:rPr>
                                      <w:rFonts w:cs="B Nazanin"/>
                                      <w:color w:val="DD8047" w:themeColor="accent2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14:paraId="44D4EEA3" w14:textId="16DC400B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</w:tcPr>
                                <w:p w14:paraId="37D3C1C6" w14:textId="75298FBF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1BDAB9C" w14:textId="77777777" w:rsidR="00A755B4" w:rsidRPr="00595BE7" w:rsidRDefault="00A755B4" w:rsidP="00A755B4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235499A6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E625C6" w14:paraId="06D39FA8" w14:textId="77777777" w:rsidTr="00546B9D">
                        <w:trPr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69E999F1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p w14:paraId="41C39262" w14:textId="54FA874E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E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26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7030A0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(t=</w:t>
                            </w:r>
                            <w:r w:rsidR="00DB0B8E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30</w:t>
                            </w:r>
                            <w:r w:rsidRPr="00474FED">
                              <w:rPr>
                                <w:rFonts w:ascii="Courier New" w:hAnsi="Courier New" w:cs="B Nazanin"/>
                                <w:b/>
                                <w:bCs/>
                                <w:color w:val="FF0000"/>
                                <w:lang w:bidi="fa-IR"/>
                              </w:rPr>
                              <w:t>)</w:t>
                            </w:r>
                          </w:p>
                        </w:tc>
                      </w:tr>
                      <w:tr w:rsidR="00E625C6" w14:paraId="082E7B4B" w14:textId="77777777" w:rsidTr="00546B9D">
                        <w:trPr>
                          <w:trHeight w:val="2337"/>
                          <w:jc w:val="center"/>
                        </w:trPr>
                        <w:tc>
                          <w:tcPr>
                            <w:tcW w:w="5059" w:type="dxa"/>
                            <w:vAlign w:val="center"/>
                          </w:tcPr>
                          <w:p w14:paraId="7FA0B2A4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5071" w:type="dxa"/>
                            <w:vAlign w:val="center"/>
                          </w:tcPr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1"/>
                              <w:gridCol w:w="1292"/>
                              <w:gridCol w:w="786"/>
                              <w:gridCol w:w="640"/>
                              <w:gridCol w:w="1046"/>
                            </w:tblGrid>
                            <w:tr w:rsidR="00E625C6" w:rsidRPr="00F9399C" w14:paraId="50463F24" w14:textId="77777777" w:rsidTr="00A755B4">
                              <w:trPr>
                                <w:trHeight w:val="278"/>
                              </w:trPr>
                              <w:tc>
                                <w:tcPr>
                                  <w:tcW w:w="1081" w:type="dxa"/>
                                  <w:shd w:val="clear" w:color="auto" w:fill="D9D9D9" w:themeFill="background1" w:themeFillShade="D9"/>
                                </w:tcPr>
                                <w:p w14:paraId="52F229C6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shd w:val="clear" w:color="auto" w:fill="D9D9D9" w:themeFill="background1" w:themeFillShade="D9"/>
                                </w:tcPr>
                                <w:p w14:paraId="2F3975DC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  <w:shd w:val="clear" w:color="auto" w:fill="D9D9D9" w:themeFill="background1" w:themeFillShade="D9"/>
                                </w:tcPr>
                                <w:p w14:paraId="4A6B4619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shd w:val="clear" w:color="auto" w:fill="D9D9D9" w:themeFill="background1" w:themeFillShade="D9"/>
                                </w:tcPr>
                                <w:p w14:paraId="106D0A5F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42339775" w14:textId="77777777" w:rsidR="00E625C6" w:rsidRPr="00F9399C" w:rsidRDefault="00E625C6" w:rsidP="00B22BFD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F9399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E322D7" w:rsidRPr="00F9399C" w14:paraId="1D30898C" w14:textId="77777777" w:rsidTr="00A755B4">
                              <w:trPr>
                                <w:trHeight w:val="278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31F1278A" w14:textId="7FEAB85F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8C407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0B869C59" w14:textId="06E2E17E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B1B5E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4628B32F" w14:textId="64CD4ECD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226EFC66" w14:textId="2C3EC5BB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6D5A53B" w14:textId="77777777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E322D7" w:rsidRPr="00F9399C" w14:paraId="5396E20A" w14:textId="77777777" w:rsidTr="00A755B4">
                              <w:trPr>
                                <w:trHeight w:val="278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6A1993C7" w14:textId="7F7C4935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8C407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724723EA" w14:textId="449CFEEE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B1B5E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2E39B40E" w14:textId="628ADCA8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76BD5439" w14:textId="449584EE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855186D" w14:textId="77777777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322D7" w:rsidRPr="00F9399C" w14:paraId="50F776EF" w14:textId="77777777" w:rsidTr="00A755B4">
                              <w:trPr>
                                <w:trHeight w:val="278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5E6A8EAB" w14:textId="5ECF1A1D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8C407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38F02BAF" w14:textId="55ECCE7F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B1B5E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70C8B230" w14:textId="270147E8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5E68BE91" w14:textId="13EAC238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63A680" w14:textId="77777777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E322D7" w:rsidRPr="00F9399C" w14:paraId="71D5A80A" w14:textId="77777777" w:rsidTr="00A755B4">
                              <w:trPr>
                                <w:trHeight w:val="278"/>
                              </w:trPr>
                              <w:tc>
                                <w:tcPr>
                                  <w:tcW w:w="1081" w:type="dxa"/>
                                </w:tcPr>
                                <w:p w14:paraId="409A812C" w14:textId="3E0640D8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8C407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 w14:paraId="025A405E" w14:textId="78BAB666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B1B5E">
                                    <w:rPr>
                                      <w:rFonts w:cs="B Nazanin"/>
                                      <w:color w:val="7030A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  <w:r w:rsidRPr="00E322D7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14:paraId="5B63FF48" w14:textId="77777777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264562A6" w14:textId="77777777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4EE63D97" w14:textId="77777777" w:rsidR="00E322D7" w:rsidRPr="00595BE7" w:rsidRDefault="00E322D7" w:rsidP="00E322D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2C9C6DD6" w14:textId="77777777" w:rsidR="00E625C6" w:rsidRDefault="00E625C6" w:rsidP="00B22BF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7A3CA9D5" w14:textId="77777777" w:rsidR="00E625C6" w:rsidRDefault="00E625C6" w:rsidP="00E625C6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2BFD">
        <w:rPr>
          <w:rFonts w:cs="Times New Roman"/>
          <w:rtl/>
          <w:lang w:bidi="fa-IR"/>
        </w:rPr>
        <w:br w:type="page"/>
      </w:r>
    </w:p>
    <w:p w14:paraId="73590160" w14:textId="7255FC61" w:rsidR="000D3EE4" w:rsidRDefault="00461882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ز) حال فرض کنید، </w:t>
      </w:r>
      <w:r w:rsidR="001A2C37">
        <w:rPr>
          <w:rFonts w:cs="B Nazanin" w:hint="cs"/>
          <w:rtl/>
          <w:lang w:bidi="fa-IR"/>
        </w:rPr>
        <w:t xml:space="preserve">پس از همگرایی شبکه </w:t>
      </w:r>
      <w:r w:rsidR="00661D5B">
        <w:rPr>
          <w:rFonts w:cs="B Nazanin" w:hint="cs"/>
          <w:rtl/>
          <w:lang w:bidi="fa-IR"/>
        </w:rPr>
        <w:t xml:space="preserve">تا مدت‌ها </w:t>
      </w:r>
      <w:r w:rsidR="001A2C37">
        <w:rPr>
          <w:rFonts w:cs="B Nazanin" w:hint="cs"/>
          <w:rtl/>
          <w:lang w:bidi="fa-IR"/>
        </w:rPr>
        <w:t>هیچ تغییری در توپولوژی و معیار کیفیت سرویس لینک‌ها اتفاق نیفتد</w:t>
      </w:r>
      <w:r w:rsidR="00661D5B">
        <w:rPr>
          <w:rFonts w:cs="B Nazanin" w:hint="cs"/>
          <w:rtl/>
          <w:lang w:bidi="fa-IR"/>
        </w:rPr>
        <w:t>.</w:t>
      </w:r>
      <w:r w:rsidR="001A2C37">
        <w:rPr>
          <w:rFonts w:cs="B Nazanin" w:hint="cs"/>
          <w:rtl/>
          <w:lang w:bidi="fa-IR"/>
        </w:rPr>
        <w:t xml:space="preserve"> تا اینکه </w:t>
      </w:r>
      <w:r>
        <w:rPr>
          <w:rFonts w:cs="B Nazanin" w:hint="cs"/>
          <w:rtl/>
          <w:lang w:bidi="fa-IR"/>
        </w:rPr>
        <w:t xml:space="preserve">بعد از گذشت </w:t>
      </w:r>
      <w:r w:rsidR="000D7B0E">
        <w:rPr>
          <w:rFonts w:cs="B Nazanin" w:hint="cs"/>
          <w:rtl/>
          <w:lang w:bidi="fa-IR"/>
        </w:rPr>
        <w:t>205</w:t>
      </w:r>
      <w:r w:rsidR="00651BDA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ثانیه از شکستن </w:t>
      </w:r>
      <w:r w:rsidR="00651BDA">
        <w:rPr>
          <w:rFonts w:cs="B Nazanin" w:hint="cs"/>
          <w:rtl/>
          <w:lang w:bidi="fa-IR"/>
        </w:rPr>
        <w:t xml:space="preserve">لینک بین مسیریاب‌های </w:t>
      </w:r>
      <w:r w:rsidR="00651BDA">
        <w:rPr>
          <w:rFonts w:cs="B Nazanin"/>
          <w:lang w:bidi="fa-IR"/>
        </w:rPr>
        <w:t>B</w:t>
      </w:r>
      <w:r w:rsidR="00651BDA">
        <w:rPr>
          <w:rFonts w:cs="B Nazanin" w:hint="cs"/>
          <w:rtl/>
          <w:lang w:bidi="fa-IR"/>
        </w:rPr>
        <w:t xml:space="preserve"> و </w:t>
      </w:r>
      <w:r w:rsidR="00651BDA">
        <w:rPr>
          <w:rFonts w:cs="B Nazanin"/>
          <w:lang w:bidi="fa-IR"/>
        </w:rPr>
        <w:t>E</w:t>
      </w:r>
      <w:r w:rsidR="00651BDA">
        <w:rPr>
          <w:rFonts w:cs="B Nazanin" w:hint="cs"/>
          <w:rtl/>
          <w:lang w:bidi="fa-IR"/>
        </w:rPr>
        <w:t xml:space="preserve">، مسیریاب </w:t>
      </w:r>
      <w:r w:rsidR="000D7B0E">
        <w:rPr>
          <w:rFonts w:cs="B Nazanin"/>
          <w:lang w:bidi="fa-IR"/>
        </w:rPr>
        <w:t>B</w:t>
      </w:r>
      <w:r w:rsidR="000D7B0E">
        <w:rPr>
          <w:rFonts w:cs="B Nazanin" w:hint="cs"/>
          <w:rtl/>
          <w:lang w:bidi="fa-IR"/>
        </w:rPr>
        <w:t xml:space="preserve"> </w:t>
      </w:r>
      <w:r w:rsidR="00651BDA">
        <w:rPr>
          <w:rFonts w:cs="B Nazanin" w:hint="cs"/>
          <w:rtl/>
          <w:lang w:bidi="fa-IR"/>
        </w:rPr>
        <w:t>جدول بردار-فاصله زیر</w:t>
      </w:r>
      <w:r w:rsidR="000D7B0E">
        <w:rPr>
          <w:rFonts w:cs="B Nazanin" w:hint="cs"/>
          <w:rtl/>
          <w:lang w:bidi="fa-IR"/>
        </w:rPr>
        <w:t xml:space="preserve"> را</w:t>
      </w:r>
      <w:r w:rsidR="00651BDA">
        <w:rPr>
          <w:rFonts w:cs="B Nazanin" w:hint="cs"/>
          <w:rtl/>
          <w:lang w:bidi="fa-IR"/>
        </w:rPr>
        <w:t xml:space="preserve"> از مسیر</w:t>
      </w:r>
      <w:r w:rsidR="000D7B0E">
        <w:rPr>
          <w:rFonts w:cs="B Nazanin" w:hint="cs"/>
          <w:rtl/>
          <w:lang w:bidi="fa-IR"/>
        </w:rPr>
        <w:t xml:space="preserve"> </w:t>
      </w:r>
      <w:r w:rsidR="000D7B0E">
        <w:rPr>
          <w:rFonts w:cs="B Nazanin"/>
          <w:lang w:bidi="fa-IR"/>
        </w:rPr>
        <w:t>C</w:t>
      </w:r>
      <w:r w:rsidR="000D7B0E">
        <w:rPr>
          <w:rFonts w:cs="B Nazanin" w:hint="cs"/>
          <w:rtl/>
          <w:lang w:bidi="fa-IR"/>
        </w:rPr>
        <w:t xml:space="preserve"> دریافت می‌کند.</w:t>
      </w:r>
    </w:p>
    <w:p w14:paraId="255BA3AA" w14:textId="77777777" w:rsidR="00461882" w:rsidRDefault="00461882" w:rsidP="0046188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3595"/>
        <w:bidiVisual/>
        <w:tblW w:w="0" w:type="auto"/>
        <w:tblLook w:val="04A0" w:firstRow="1" w:lastRow="0" w:firstColumn="1" w:lastColumn="0" w:noHBand="0" w:noVBand="1"/>
      </w:tblPr>
      <w:tblGrid>
        <w:gridCol w:w="1916"/>
        <w:gridCol w:w="1686"/>
      </w:tblGrid>
      <w:tr w:rsidR="00B22BFD" w14:paraId="4566FA85" w14:textId="77777777" w:rsidTr="00B22BFD">
        <w:trPr>
          <w:trHeight w:val="278"/>
        </w:trPr>
        <w:tc>
          <w:tcPr>
            <w:tcW w:w="1916" w:type="dxa"/>
            <w:shd w:val="clear" w:color="auto" w:fill="D9D9D9" w:themeFill="background1" w:themeFillShade="D9"/>
          </w:tcPr>
          <w:p w14:paraId="05FDF6BC" w14:textId="77777777" w:rsidR="00B22BFD" w:rsidRPr="00BB061C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AEF323B" w14:textId="77777777" w:rsidR="00B22BFD" w:rsidRPr="00BB061C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B22BFD" w14:paraId="6E7ED885" w14:textId="77777777" w:rsidTr="00B22BFD">
        <w:trPr>
          <w:trHeight w:val="278"/>
        </w:trPr>
        <w:tc>
          <w:tcPr>
            <w:tcW w:w="1916" w:type="dxa"/>
          </w:tcPr>
          <w:p w14:paraId="1AA5882D" w14:textId="77777777" w:rsidR="00B22BFD" w:rsidRPr="00BB061C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1686" w:type="dxa"/>
          </w:tcPr>
          <w:p w14:paraId="5B65E13D" w14:textId="77777777" w:rsidR="00B22BFD" w:rsidRPr="00BB061C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B22BFD" w14:paraId="3532527E" w14:textId="77777777" w:rsidTr="00B22BFD">
        <w:trPr>
          <w:trHeight w:val="278"/>
        </w:trPr>
        <w:tc>
          <w:tcPr>
            <w:tcW w:w="1916" w:type="dxa"/>
          </w:tcPr>
          <w:p w14:paraId="13454DB8" w14:textId="77777777" w:rsidR="00B22BFD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1686" w:type="dxa"/>
          </w:tcPr>
          <w:p w14:paraId="64C358CB" w14:textId="77777777" w:rsidR="00B22BFD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B22BFD" w14:paraId="0313081B" w14:textId="77777777" w:rsidTr="00B22BFD">
        <w:trPr>
          <w:trHeight w:val="278"/>
        </w:trPr>
        <w:tc>
          <w:tcPr>
            <w:tcW w:w="1916" w:type="dxa"/>
          </w:tcPr>
          <w:p w14:paraId="66937115" w14:textId="77777777" w:rsidR="00B22BFD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</w:p>
        </w:tc>
        <w:tc>
          <w:tcPr>
            <w:tcW w:w="1686" w:type="dxa"/>
          </w:tcPr>
          <w:p w14:paraId="41660D24" w14:textId="77777777" w:rsidR="00B22BFD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B22BFD" w14:paraId="5A506DFB" w14:textId="77777777" w:rsidTr="00B22BFD">
        <w:trPr>
          <w:trHeight w:val="278"/>
        </w:trPr>
        <w:tc>
          <w:tcPr>
            <w:tcW w:w="1916" w:type="dxa"/>
          </w:tcPr>
          <w:p w14:paraId="0C2AA81D" w14:textId="77777777" w:rsidR="00B22BFD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1686" w:type="dxa"/>
          </w:tcPr>
          <w:p w14:paraId="5B800BC5" w14:textId="77777777" w:rsidR="00B22BFD" w:rsidRDefault="00B22BFD" w:rsidP="00B22BFD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72F85B02" w14:textId="4168B0F4" w:rsidR="009D6AA1" w:rsidRDefault="009D6AA1" w:rsidP="00327C62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35DCF797" w14:textId="244FBD07" w:rsidR="009D6AA1" w:rsidRDefault="009D6AA1" w:rsidP="009D6AA1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213833F" w14:textId="619EC939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39A7889" w14:textId="780ED7AA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6C7481ED" w14:textId="4C459498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7A7BE413" w14:textId="77777777" w:rsidR="00893F41" w:rsidRDefault="00893F41" w:rsidP="001A2C3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lang w:bidi="fa-IR"/>
        </w:rPr>
      </w:pPr>
    </w:p>
    <w:p w14:paraId="3E218B38" w14:textId="77777777" w:rsidR="00B22BFD" w:rsidRDefault="00B22BFD" w:rsidP="00893F41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07396267" w14:textId="65064F6A" w:rsidR="009D6AA1" w:rsidRDefault="001A2C37" w:rsidP="00B22BFD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 w:hint="cs"/>
          <w:rtl/>
          <w:lang w:bidi="fa-IR"/>
        </w:rPr>
        <w:t>ز-الف) چه اتفاق جدیدی در شبکه به وقوع پیوسته است.</w:t>
      </w:r>
      <w:r w:rsidR="00805907">
        <w:rPr>
          <w:rFonts w:ascii="Courier New" w:hAnsi="Courier New" w:cs="B Nazanin" w:hint="cs"/>
          <w:rtl/>
          <w:lang w:bidi="fa-IR"/>
        </w:rPr>
        <w:t xml:space="preserve"> چه علت‌های محتملی برای آن به نظرتان می‌رسد؟ </w:t>
      </w:r>
    </w:p>
    <w:p w14:paraId="333FC5AD" w14:textId="6D09B68B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32E8A" wp14:editId="79B26E63">
                <wp:simplePos x="0" y="0"/>
                <wp:positionH relativeFrom="margin">
                  <wp:posOffset>114832</wp:posOffset>
                </wp:positionH>
                <wp:positionV relativeFrom="paragraph">
                  <wp:posOffset>7326</wp:posOffset>
                </wp:positionV>
                <wp:extent cx="6494145" cy="967562"/>
                <wp:effectExtent l="0" t="0" r="20955" b="2349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967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A1B4" w14:textId="5C9D803D" w:rsidR="00805907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14D7D2D" w14:textId="223F9AE8" w:rsidR="00C53D53" w:rsidRDefault="00C53D53" w:rsidP="00C53D53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7D267E6F" w14:textId="4C9556F2" w:rsidR="00C53D53" w:rsidRPr="00A544F8" w:rsidRDefault="008A1012" w:rsidP="00C53D53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>متریک</w:t>
                            </w:r>
                            <w:proofErr w:type="spellEnd"/>
                            <w:r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مربوط به مقصد </w:t>
                            </w:r>
                            <w:r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عوض شده. </w:t>
                            </w:r>
                            <w:r w:rsidR="00C53D53" w:rsidRPr="00C53D53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امکان دارد که ظرفیت لینک بین </w:t>
                            </w:r>
                            <w:r w:rsidR="00C53D53" w:rsidRPr="00C53D53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E</w:t>
                            </w:r>
                            <w:r w:rsidR="00C53D53" w:rsidRPr="00C53D53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C53D53" w:rsidRPr="00C53D53">
                              <w:rPr>
                                <w:rFonts w:ascii="Courier New" w:hAnsi="Courier New" w:cs="B Nazanin"/>
                                <w:color w:val="FF0000"/>
                                <w:lang w:bidi="fa-IR"/>
                              </w:rPr>
                              <w:t>C</w:t>
                            </w:r>
                            <w:r w:rsidR="00C53D53" w:rsidRPr="00C53D53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تغییر کرده باشد یا اینکه ازدحام این لینک </w:t>
                            </w:r>
                            <w:proofErr w:type="spellStart"/>
                            <w:r w:rsidR="00C53D53" w:rsidRPr="00C53D53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>کم‌تر</w:t>
                            </w:r>
                            <w:proofErr w:type="spellEnd"/>
                            <w:r w:rsidR="00C53D53" w:rsidRPr="00C53D53">
                              <w:rPr>
                                <w:rFonts w:ascii="Courier New" w:hAnsi="Courier New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شده باشد و از نظر کیفیت وضعیت بهتری پیدا کرده باشد.</w:t>
                            </w:r>
                          </w:p>
                          <w:p w14:paraId="316E363B" w14:textId="77777777" w:rsidR="00805907" w:rsidRDefault="00805907" w:rsidP="0080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2E8A" id="Rectangle 670" o:spid="_x0000_s1095" style="position:absolute;left:0;text-align:left;margin-left:9.05pt;margin-top:.6pt;width:511.35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" fillcolor="white [3201]" strokecolor="black [3213]" strokeweight="1pt">
                <v:textbox inset=",0">
                  <w:txbxContent>
                    <w:p w14:paraId="085EA1B4" w14:textId="5C9D803D" w:rsidR="00805907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14D7D2D" w14:textId="223F9AE8" w:rsidR="00C53D53" w:rsidRDefault="00C53D53" w:rsidP="00C53D53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7D267E6F" w14:textId="4C9556F2" w:rsidR="00C53D53" w:rsidRPr="00A544F8" w:rsidRDefault="008A1012" w:rsidP="00C53D53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>متریک</w:t>
                      </w:r>
                      <w:proofErr w:type="spellEnd"/>
                      <w:r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مربوط به مقصد </w:t>
                      </w:r>
                      <w:r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E</w:t>
                      </w:r>
                      <w:r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عوض شده. </w:t>
                      </w:r>
                      <w:r w:rsidR="00C53D53" w:rsidRPr="00C53D53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امکان دارد که ظرفیت لینک بین </w:t>
                      </w:r>
                      <w:r w:rsidR="00C53D53" w:rsidRPr="00C53D53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E</w:t>
                      </w:r>
                      <w:r w:rsidR="00C53D53" w:rsidRPr="00C53D53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و </w:t>
                      </w:r>
                      <w:r w:rsidR="00C53D53" w:rsidRPr="00C53D53">
                        <w:rPr>
                          <w:rFonts w:ascii="Courier New" w:hAnsi="Courier New" w:cs="B Nazanin"/>
                          <w:color w:val="FF0000"/>
                          <w:lang w:bidi="fa-IR"/>
                        </w:rPr>
                        <w:t>C</w:t>
                      </w:r>
                      <w:r w:rsidR="00C53D53" w:rsidRPr="00C53D53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تغییر کرده باشد یا اینکه ازدحام این لینک </w:t>
                      </w:r>
                      <w:proofErr w:type="spellStart"/>
                      <w:r w:rsidR="00C53D53" w:rsidRPr="00C53D53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>کم‌تر</w:t>
                      </w:r>
                      <w:proofErr w:type="spellEnd"/>
                      <w:r w:rsidR="00C53D53" w:rsidRPr="00C53D53">
                        <w:rPr>
                          <w:rFonts w:ascii="Courier New" w:hAnsi="Courier New" w:cs="B Nazanin" w:hint="cs"/>
                          <w:color w:val="FF0000"/>
                          <w:rtl/>
                          <w:lang w:bidi="fa-IR"/>
                        </w:rPr>
                        <w:t xml:space="preserve"> شده باشد و از نظر کیفیت وضعیت بهتری پیدا کرده باشد.</w:t>
                      </w:r>
                    </w:p>
                    <w:p w14:paraId="316E363B" w14:textId="77777777" w:rsidR="00805907" w:rsidRDefault="00805907" w:rsidP="00805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044DB" w14:textId="7EEE277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116E3E35" w14:textId="7CC08D3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580D1154" w14:textId="0B663BE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090FF1A5" w14:textId="77777777" w:rsidR="00893F41" w:rsidRDefault="00893F41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lang w:bidi="fa-IR"/>
        </w:rPr>
      </w:pPr>
    </w:p>
    <w:p w14:paraId="37D8E698" w14:textId="77777777" w:rsidR="00893F41" w:rsidRDefault="00893F41" w:rsidP="00893F41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lang w:bidi="fa-IR"/>
        </w:rPr>
      </w:pPr>
    </w:p>
    <w:p w14:paraId="5C028E14" w14:textId="77777777" w:rsidR="00B22BFD" w:rsidRDefault="00B22BFD" w:rsidP="00893F41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7CD08C3D" w14:textId="27E6CAE5" w:rsidR="000D3EE4" w:rsidRDefault="00805907" w:rsidP="00B22BF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ascii="Courier New" w:hAnsi="Courier New" w:cs="B Nazanin" w:hint="cs"/>
          <w:rtl/>
          <w:lang w:bidi="fa-IR"/>
        </w:rPr>
        <w:t xml:space="preserve">ز-ب) جدول </w:t>
      </w:r>
      <w:proofErr w:type="spellStart"/>
      <w:r>
        <w:rPr>
          <w:rFonts w:ascii="Courier New" w:hAnsi="Courier New" w:cs="B Nazanin" w:hint="cs"/>
          <w:rtl/>
          <w:lang w:bidi="fa-IR"/>
        </w:rPr>
        <w:t>مسیریابی</w:t>
      </w:r>
      <w:proofErr w:type="spellEnd"/>
      <w:r>
        <w:rPr>
          <w:rFonts w:ascii="Courier New" w:hAnsi="Courier New" w:cs="B Nazanin" w:hint="cs"/>
          <w:rtl/>
          <w:lang w:bidi="fa-IR"/>
        </w:rPr>
        <w:t xml:space="preserve"> بروز شده در مسیریاب </w:t>
      </w:r>
      <w:r>
        <w:rPr>
          <w:rFonts w:cs="B Nazanin"/>
          <w:lang w:bidi="fa-IR"/>
        </w:rPr>
        <w:t>B</w:t>
      </w:r>
      <w:r>
        <w:rPr>
          <w:rFonts w:cs="B Nazanin" w:hint="cs"/>
          <w:rtl/>
          <w:lang w:bidi="fa-IR"/>
        </w:rPr>
        <w:t xml:space="preserve"> را پس از دریافت این جدول بردار-فاصله رسم کنید.</w:t>
      </w:r>
    </w:p>
    <w:p w14:paraId="084CB506" w14:textId="2C64069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8A5A40" wp14:editId="7B0B7756">
                <wp:simplePos x="0" y="0"/>
                <wp:positionH relativeFrom="margin">
                  <wp:posOffset>136097</wp:posOffset>
                </wp:positionH>
                <wp:positionV relativeFrom="paragraph">
                  <wp:posOffset>22136</wp:posOffset>
                </wp:positionV>
                <wp:extent cx="6494145" cy="1903228"/>
                <wp:effectExtent l="0" t="0" r="20955" b="20955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032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A4717" w14:textId="77777777" w:rsidR="00805907" w:rsidRPr="00A544F8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3"/>
                              <w:gridCol w:w="1512"/>
                              <w:gridCol w:w="821"/>
                              <w:gridCol w:w="739"/>
                              <w:gridCol w:w="1178"/>
                            </w:tblGrid>
                            <w:tr w:rsidR="00D22CC7" w:rsidRPr="00134BEC" w14:paraId="3498657F" w14:textId="77777777" w:rsidTr="001F0D02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A29A4B8" w14:textId="77777777" w:rsidR="00D22CC7" w:rsidRPr="00134BEC" w:rsidRDefault="00D22CC7" w:rsidP="00D22CC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AA0E269" w14:textId="77777777" w:rsidR="00D22CC7" w:rsidRPr="00134BEC" w:rsidRDefault="00D22CC7" w:rsidP="00D22CC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91ABF7F" w14:textId="77777777" w:rsidR="00D22CC7" w:rsidRPr="00134BEC" w:rsidRDefault="00D22CC7" w:rsidP="00D22CC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2312D73" w14:textId="77777777" w:rsidR="00D22CC7" w:rsidRPr="00134BEC" w:rsidRDefault="00D22CC7" w:rsidP="00D22CC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3A9651A" w14:textId="77777777" w:rsidR="00D22CC7" w:rsidRPr="00134BEC" w:rsidRDefault="00D22CC7" w:rsidP="00D22CC7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134BEC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89445A" w:rsidRPr="00134BEC" w14:paraId="70323921" w14:textId="77777777" w:rsidTr="00C24DCE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557A84D0" w14:textId="5C91BBB7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80681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58460AEF" w14:textId="48B5C1C6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A668B0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21E57D5" w14:textId="45599642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311C3429" w14:textId="52DC7ABF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2209E210" w14:textId="7AE2F1E8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9445A" w:rsidRPr="00134BEC" w14:paraId="082D9678" w14:textId="77777777" w:rsidTr="00C24DCE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51C6A577" w14:textId="66553A55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80681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4CC6B772" w14:textId="54A86D6C" w:rsidR="0089445A" w:rsidRPr="00134BEC" w:rsidRDefault="00C9248F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E787BDC" w14:textId="0104BA42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6F3492E4" w14:textId="5CD0984B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4EF42B4A" w14:textId="532927DD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89445A" w:rsidRPr="00134BEC" w14:paraId="5B2CBB6D" w14:textId="77777777" w:rsidTr="00C24DCE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57F2323D" w14:textId="12EBDD18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80681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017E344B" w14:textId="4A0E6341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A668B0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1A8C476" w14:textId="2C0B9424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285CAF2" w14:textId="304C267B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1C77052" w14:textId="14B30AA3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89445A" w:rsidRPr="00134BEC" w14:paraId="6582373B" w14:textId="77777777" w:rsidTr="00C24DCE">
                              <w:trPr>
                                <w:trHeight w:val="294"/>
                              </w:trPr>
                              <w:tc>
                                <w:tcPr>
                                  <w:tcW w:w="1203" w:type="dxa"/>
                                </w:tcPr>
                                <w:p w14:paraId="5E1F22EF" w14:textId="5E225FF0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6B8C0F9A" w14:textId="6E7605EE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A668B0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73F6C8C" w14:textId="4B120A06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89445A">
                                    <w:rPr>
                                      <w:rFonts w:cs="B Nazanin"/>
                                      <w:color w:val="FF0000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7341C63" w14:textId="6C1945D4" w:rsidR="0089445A" w:rsidRPr="00134BEC" w:rsidRDefault="0089445A" w:rsidP="0089445A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531E09A" w14:textId="0F3639C3" w:rsidR="0089445A" w:rsidRPr="00134BEC" w:rsidRDefault="0089445A" w:rsidP="0089445A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595BE7">
                                    <w:rPr>
                                      <w:rFonts w:cs="B Nazanin"/>
                                      <w:color w:val="000000" w:themeColor="text1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2216037E" w14:textId="77777777" w:rsidR="00805907" w:rsidRDefault="00805907" w:rsidP="00D22CC7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5A40" id="Rectangle 671" o:spid="_x0000_s1096" style="position:absolute;left:0;text-align:left;margin-left:10.7pt;margin-top:1.75pt;width:511.35pt;height:149.8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" fillcolor="white [3201]" strokecolor="black [3213]" strokeweight="1pt">
                <v:textbox inset=",0">
                  <w:txbxContent>
                    <w:p w14:paraId="23CA4717" w14:textId="77777777" w:rsidR="00805907" w:rsidRPr="00A544F8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203"/>
                        <w:gridCol w:w="1512"/>
                        <w:gridCol w:w="821"/>
                        <w:gridCol w:w="739"/>
                        <w:gridCol w:w="1178"/>
                      </w:tblGrid>
                      <w:tr w:rsidR="00D22CC7" w:rsidRPr="00134BEC" w14:paraId="3498657F" w14:textId="77777777" w:rsidTr="001F0D02">
                        <w:trPr>
                          <w:trHeight w:val="294"/>
                        </w:trPr>
                        <w:tc>
                          <w:tcPr>
                            <w:tcW w:w="1203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A29A4B8" w14:textId="77777777" w:rsidR="00D22CC7" w:rsidRPr="00134BEC" w:rsidRDefault="00D22CC7" w:rsidP="00D22CC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4AA0E269" w14:textId="77777777" w:rsidR="00D22CC7" w:rsidRPr="00134BEC" w:rsidRDefault="00D22CC7" w:rsidP="00D22CC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821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191ABF7F" w14:textId="77777777" w:rsidR="00D22CC7" w:rsidRPr="00134BEC" w:rsidRDefault="00D22CC7" w:rsidP="00D22CC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739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2312D73" w14:textId="77777777" w:rsidR="00D22CC7" w:rsidRPr="00134BEC" w:rsidRDefault="00D22CC7" w:rsidP="00D22CC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178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3A9651A" w14:textId="77777777" w:rsidR="00D22CC7" w:rsidRPr="00134BEC" w:rsidRDefault="00D22CC7" w:rsidP="00D22CC7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134BEC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89445A" w:rsidRPr="00134BEC" w14:paraId="70323921" w14:textId="77777777" w:rsidTr="00C24DCE">
                        <w:trPr>
                          <w:trHeight w:val="294"/>
                        </w:trPr>
                        <w:tc>
                          <w:tcPr>
                            <w:tcW w:w="1203" w:type="dxa"/>
                          </w:tcPr>
                          <w:p w14:paraId="557A84D0" w14:textId="5C91BBB7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80681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58460AEF" w14:textId="48B5C1C6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668B0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121E57D5" w14:textId="45599642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311C3429" w14:textId="52DC7ABF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2209E210" w14:textId="7AE2F1E8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89445A" w:rsidRPr="00134BEC" w14:paraId="082D9678" w14:textId="77777777" w:rsidTr="00C24DCE">
                        <w:trPr>
                          <w:trHeight w:val="294"/>
                        </w:trPr>
                        <w:tc>
                          <w:tcPr>
                            <w:tcW w:w="1203" w:type="dxa"/>
                          </w:tcPr>
                          <w:p w14:paraId="51C6A577" w14:textId="66553A55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80681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4CC6B772" w14:textId="54A86D6C" w:rsidR="0089445A" w:rsidRPr="00134BEC" w:rsidRDefault="00C9248F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7E787BDC" w14:textId="0104BA42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6F3492E4" w14:textId="5CD0984B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4EF42B4A" w14:textId="532927DD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89445A" w:rsidRPr="00134BEC" w14:paraId="5B2CBB6D" w14:textId="77777777" w:rsidTr="00C24DCE">
                        <w:trPr>
                          <w:trHeight w:val="294"/>
                        </w:trPr>
                        <w:tc>
                          <w:tcPr>
                            <w:tcW w:w="1203" w:type="dxa"/>
                          </w:tcPr>
                          <w:p w14:paraId="57F2323D" w14:textId="12EBDD18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80681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017E344B" w14:textId="4A0E6341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668B0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61A8C476" w14:textId="2C0B9424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2285CAF2" w14:textId="304C267B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1C77052" w14:textId="14B30AA3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89445A" w:rsidRPr="00134BEC" w14:paraId="6582373B" w14:textId="77777777" w:rsidTr="00C24DCE">
                        <w:trPr>
                          <w:trHeight w:val="294"/>
                        </w:trPr>
                        <w:tc>
                          <w:tcPr>
                            <w:tcW w:w="1203" w:type="dxa"/>
                          </w:tcPr>
                          <w:p w14:paraId="5E1F22EF" w14:textId="5E225FF0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6B8C0F9A" w14:textId="6E7605EE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668B0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 w14:paraId="773F6C8C" w14:textId="4B120A06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89445A">
                              <w:rPr>
                                <w:rFonts w:cs="B Nazanin"/>
                                <w:color w:val="FF0000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7341C63" w14:textId="6C1945D4" w:rsidR="0089445A" w:rsidRPr="00134BEC" w:rsidRDefault="0089445A" w:rsidP="0089445A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531E09A" w14:textId="0F3639C3" w:rsidR="0089445A" w:rsidRPr="00134BEC" w:rsidRDefault="0089445A" w:rsidP="0089445A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95BE7">
                              <w:rPr>
                                <w:rFonts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2216037E" w14:textId="77777777" w:rsidR="00805907" w:rsidRDefault="00805907" w:rsidP="00D22CC7"/>
                  </w:txbxContent>
                </v:textbox>
                <w10:wrap anchorx="margin"/>
              </v:rect>
            </w:pict>
          </mc:Fallback>
        </mc:AlternateContent>
      </w:r>
    </w:p>
    <w:p w14:paraId="6AD32E4A" w14:textId="42A3CCE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0F9D700" w14:textId="52A7D3B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72D48D" w14:textId="4F50E5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E8FEC74" w14:textId="2FF6863F" w:rsidR="00027153" w:rsidRDefault="00027153" w:rsidP="00027153">
      <w:pPr>
        <w:pStyle w:val="BodyText"/>
        <w:kinsoku w:val="0"/>
        <w:overflowPunct w:val="0"/>
        <w:bidi/>
        <w:spacing w:before="7"/>
        <w:ind w:left="0" w:firstLine="0"/>
        <w:rPr>
          <w:rFonts w:cs="B Nazanin"/>
          <w:sz w:val="20"/>
          <w:szCs w:val="20"/>
          <w:rtl/>
          <w:lang w:bidi="fa-IR"/>
        </w:rPr>
      </w:pPr>
    </w:p>
    <w:p w14:paraId="3AAB01E9" w14:textId="77D86400" w:rsidR="00027153" w:rsidRDefault="00027153" w:rsidP="00027153">
      <w:pPr>
        <w:pStyle w:val="BodyText"/>
        <w:kinsoku w:val="0"/>
        <w:overflowPunct w:val="0"/>
        <w:bidi/>
        <w:spacing w:before="7"/>
        <w:ind w:left="144" w:firstLine="0"/>
        <w:rPr>
          <w:rFonts w:cs="B Nazanin"/>
          <w:sz w:val="24"/>
          <w:szCs w:val="24"/>
          <w:lang w:bidi="fa-IR"/>
        </w:rPr>
      </w:pPr>
    </w:p>
    <w:p w14:paraId="56C47F60" w14:textId="77777777" w:rsidR="00B22BFD" w:rsidRDefault="00B22BFD">
      <w:pPr>
        <w:rPr>
          <w:rFonts w:ascii="Times New Roman" w:eastAsiaTheme="minorEastAsia" w:hAnsi="Times New Roman" w:cs="B Nazanin"/>
          <w:b/>
          <w:bCs/>
          <w:noProof/>
          <w:sz w:val="28"/>
          <w:szCs w:val="28"/>
          <w:rtl/>
        </w:rPr>
      </w:pPr>
      <w:r>
        <w:rPr>
          <w:rFonts w:cs="Times New Roman"/>
          <w:b/>
          <w:bCs/>
          <w:noProof/>
          <w:sz w:val="28"/>
          <w:szCs w:val="28"/>
          <w:rtl/>
        </w:rPr>
        <w:br w:type="page"/>
      </w:r>
    </w:p>
    <w:p w14:paraId="6469719E" w14:textId="2F652836" w:rsidR="00B22BFD" w:rsidRDefault="00B22BFD">
      <w:pPr>
        <w:rPr>
          <w:rFonts w:ascii="Times New Roman" w:eastAsiaTheme="minorEastAsia" w:hAnsi="Times New Roman" w:cs="B Nazanin"/>
          <w:b/>
          <w:bCs/>
          <w:noProof/>
          <w:sz w:val="28"/>
          <w:szCs w:val="28"/>
          <w:rtl/>
        </w:rPr>
      </w:pPr>
    </w:p>
    <w:p w14:paraId="40CDCB8F" w14:textId="460C641C" w:rsidR="00010627" w:rsidRPr="008F772B" w:rsidRDefault="00DF3C4A" w:rsidP="00782B1C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8F772B">
        <w:rPr>
          <w:rFonts w:cs="B Nazanin" w:hint="cs"/>
          <w:b/>
          <w:bCs/>
          <w:noProof/>
          <w:sz w:val="28"/>
          <w:szCs w:val="28"/>
          <w:rtl/>
        </w:rPr>
        <w:t>اطلاعات کمکی:</w:t>
      </w:r>
    </w:p>
    <w:p w14:paraId="7D161D5B" w14:textId="5FB08BF2" w:rsidR="000D3EE4" w:rsidRPr="00DF3C4A" w:rsidRDefault="000D3EE4" w:rsidP="00055212">
      <w:pPr>
        <w:pStyle w:val="Heading2"/>
        <w:keepNext w:val="0"/>
        <w:keepLines w:val="0"/>
        <w:widowControl w:val="0"/>
        <w:numPr>
          <w:ilvl w:val="0"/>
          <w:numId w:val="11"/>
        </w:numPr>
        <w:kinsoku w:val="0"/>
        <w:overflowPunct w:val="0"/>
        <w:autoSpaceDE w:val="0"/>
        <w:autoSpaceDN w:val="0"/>
        <w:bidi/>
        <w:adjustRightInd w:val="0"/>
        <w:spacing w:line="251" w:lineRule="exact"/>
        <w:jc w:val="left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F3C4A">
        <w:rPr>
          <w:rFonts w:ascii="Times New Roman" w:hAnsi="Times New Roman" w:cs="B Nazanin" w:hint="cs"/>
          <w:spacing w:val="-1"/>
          <w:sz w:val="24"/>
          <w:szCs w:val="24"/>
          <w:rtl/>
        </w:rPr>
        <w:t xml:space="preserve">ساختار فریم </w:t>
      </w:r>
      <w:r w:rsidRPr="00DF3C4A">
        <w:rPr>
          <w:rFonts w:ascii="Times New Roman" w:hAnsi="Times New Roman" w:cs="B Nazanin"/>
          <w:spacing w:val="-1"/>
          <w:sz w:val="24"/>
          <w:szCs w:val="24"/>
        </w:rPr>
        <w:t>Ethernet</w:t>
      </w:r>
      <w:r w:rsidR="00055212">
        <w:rPr>
          <w:rFonts w:ascii="Times New Roman" w:hAnsi="Times New Roman" w:cs="B Nazanin" w:hint="cs"/>
          <w:spacing w:val="-1"/>
          <w:sz w:val="24"/>
          <w:szCs w:val="24"/>
          <w:rtl/>
          <w:lang w:bidi="fa-IR"/>
        </w:rPr>
        <w:t>:</w:t>
      </w:r>
    </w:p>
    <w:p w14:paraId="5471207F" w14:textId="77777777" w:rsidR="000D3EE4" w:rsidRPr="00DF3C4A" w:rsidRDefault="000D3EE4" w:rsidP="000D3EE4">
      <w:pPr>
        <w:pStyle w:val="BodyText"/>
        <w:kinsoku w:val="0"/>
        <w:overflowPunct w:val="0"/>
        <w:spacing w:before="7"/>
        <w:ind w:left="0" w:firstLine="0"/>
        <w:rPr>
          <w:rFonts w:cs="B Nazanin"/>
          <w:b/>
          <w:bCs/>
          <w:sz w:val="24"/>
          <w:szCs w:val="24"/>
          <w:lang w:bidi="fa-IR"/>
        </w:rPr>
      </w:pPr>
    </w:p>
    <w:p w14:paraId="12F88C78" w14:textId="076FE880" w:rsidR="000D3EE4" w:rsidRPr="00DF3C4A" w:rsidRDefault="000D3EE4" w:rsidP="000D3EE4">
      <w:pPr>
        <w:pStyle w:val="BodyText"/>
        <w:kinsoku w:val="0"/>
        <w:overflowPunct w:val="0"/>
        <w:spacing w:line="200" w:lineRule="atLeast"/>
        <w:ind w:left="320" w:firstLine="0"/>
        <w:rPr>
          <w:rFonts w:cs="B Nazanin"/>
          <w:sz w:val="24"/>
          <w:szCs w:val="24"/>
        </w:rPr>
      </w:pPr>
      <w:r w:rsidRPr="00DF3C4A">
        <w:rPr>
          <w:rFonts w:cs="B Nazanin"/>
          <w:noProof/>
          <w:sz w:val="24"/>
          <w:szCs w:val="24"/>
        </w:rPr>
        <mc:AlternateContent>
          <mc:Choice Requires="wpg">
            <w:drawing>
              <wp:inline distT="0" distB="0" distL="0" distR="0" wp14:anchorId="2DB95A5D" wp14:editId="3ACC67B2">
                <wp:extent cx="2433955" cy="589915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589915"/>
                          <a:chOff x="0" y="0"/>
                          <a:chExt cx="3833" cy="92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DC9D" w14:textId="5B6BC108" w:rsidR="009C1533" w:rsidRDefault="009C1533" w:rsidP="000D3EE4">
                              <w:pPr>
                                <w:spacing w:line="9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9AA3F7" wp14:editId="5A9105A8">
                                    <wp:extent cx="2428875" cy="581025"/>
                                    <wp:effectExtent l="0" t="0" r="0" b="0"/>
                                    <wp:docPr id="582" name="Picture 5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887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15C9C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60" y="78"/>
                            <a:ext cx="69" cy="76"/>
                            <a:chOff x="60" y="78"/>
                            <a:chExt cx="69" cy="76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47" y="131"/>
                            <a:ext cx="153" cy="20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20"/>
                              <a:gd name="T2" fmla="*/ 152 w 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3" h="20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309" y="57"/>
                            <a:ext cx="161" cy="118"/>
                            <a:chOff x="309" y="57"/>
                            <a:chExt cx="161" cy="118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3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9 w 161"/>
                                <a:gd name="T17" fmla="*/ 47 h 118"/>
                                <a:gd name="T18" fmla="*/ 103 w 161"/>
                                <a:gd name="T19" fmla="*/ 50 h 118"/>
                                <a:gd name="T20" fmla="*/ 109 w 161"/>
                                <a:gd name="T21" fmla="*/ 53 h 118"/>
                                <a:gd name="T22" fmla="*/ 102 w 161"/>
                                <a:gd name="T23" fmla="*/ 55 h 118"/>
                                <a:gd name="T24" fmla="*/ 97 w 161"/>
                                <a:gd name="T25" fmla="*/ 58 h 118"/>
                                <a:gd name="T26" fmla="*/ 93 w 161"/>
                                <a:gd name="T27" fmla="*/ 63 h 118"/>
                                <a:gd name="T28" fmla="*/ 90 w 161"/>
                                <a:gd name="T29" fmla="*/ 68 h 118"/>
                                <a:gd name="T30" fmla="*/ 88 w 161"/>
                                <a:gd name="T31" fmla="*/ 74 h 118"/>
                                <a:gd name="T32" fmla="*/ 88 w 161"/>
                                <a:gd name="T33" fmla="*/ 92 h 118"/>
                                <a:gd name="T34" fmla="*/ 91 w 161"/>
                                <a:gd name="T35" fmla="*/ 100 h 118"/>
                                <a:gd name="T36" fmla="*/ 98 w 161"/>
                                <a:gd name="T37" fmla="*/ 107 h 118"/>
                                <a:gd name="T38" fmla="*/ 104 w 161"/>
                                <a:gd name="T39" fmla="*/ 114 h 118"/>
                                <a:gd name="T40" fmla="*/ 113 w 161"/>
                                <a:gd name="T41" fmla="*/ 117 h 118"/>
                                <a:gd name="T42" fmla="*/ 135 w 161"/>
                                <a:gd name="T43" fmla="*/ 117 h 118"/>
                                <a:gd name="T44" fmla="*/ 143 w 161"/>
                                <a:gd name="T45" fmla="*/ 114 h 118"/>
                                <a:gd name="T46" fmla="*/ 150 w 161"/>
                                <a:gd name="T47" fmla="*/ 107 h 118"/>
                                <a:gd name="T48" fmla="*/ 151 w 161"/>
                                <a:gd name="T49" fmla="*/ 105 h 118"/>
                                <a:gd name="T50" fmla="*/ 120 w 161"/>
                                <a:gd name="T51" fmla="*/ 105 h 118"/>
                                <a:gd name="T52" fmla="*/ 116 w 161"/>
                                <a:gd name="T53" fmla="*/ 105 h 118"/>
                                <a:gd name="T54" fmla="*/ 112 w 161"/>
                                <a:gd name="T55" fmla="*/ 102 h 118"/>
                                <a:gd name="T56" fmla="*/ 109 w 161"/>
                                <a:gd name="T57" fmla="*/ 100 h 118"/>
                                <a:gd name="T58" fmla="*/ 106 w 161"/>
                                <a:gd name="T59" fmla="*/ 97 h 118"/>
                                <a:gd name="T60" fmla="*/ 104 w 161"/>
                                <a:gd name="T61" fmla="*/ 93 h 118"/>
                                <a:gd name="T62" fmla="*/ 102 w 161"/>
                                <a:gd name="T63" fmla="*/ 90 h 118"/>
                                <a:gd name="T64" fmla="*/ 102 w 161"/>
                                <a:gd name="T65" fmla="*/ 86 h 118"/>
                                <a:gd name="T66" fmla="*/ 102 w 161"/>
                                <a:gd name="T67" fmla="*/ 75 h 118"/>
                                <a:gd name="T68" fmla="*/ 104 w 161"/>
                                <a:gd name="T69" fmla="*/ 70 h 118"/>
                                <a:gd name="T70" fmla="*/ 108 w 161"/>
                                <a:gd name="T71" fmla="*/ 65 h 118"/>
                                <a:gd name="T72" fmla="*/ 112 w 161"/>
                                <a:gd name="T73" fmla="*/ 61 h 118"/>
                                <a:gd name="T74" fmla="*/ 117 w 161"/>
                                <a:gd name="T75" fmla="*/ 59 h 118"/>
                                <a:gd name="T76" fmla="*/ 151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46 w 161"/>
                                <a:gd name="T81" fmla="*/ 55 h 118"/>
                                <a:gd name="T82" fmla="*/ 139 w 161"/>
                                <a:gd name="T83" fmla="*/ 53 h 118"/>
                                <a:gd name="T84" fmla="*/ 145 w 161"/>
                                <a:gd name="T85" fmla="*/ 50 h 118"/>
                                <a:gd name="T86" fmla="*/ 149 w 161"/>
                                <a:gd name="T87" fmla="*/ 47 h 118"/>
                                <a:gd name="T88" fmla="*/ 149 w 161"/>
                                <a:gd name="T89" fmla="*/ 47 h 118"/>
                                <a:gd name="T90" fmla="*/ 119 w 161"/>
                                <a:gd name="T91" fmla="*/ 47 h 118"/>
                                <a:gd name="T92" fmla="*/ 114 w 161"/>
                                <a:gd name="T93" fmla="*/ 45 h 118"/>
                                <a:gd name="T94" fmla="*/ 108 w 161"/>
                                <a:gd name="T95" fmla="*/ 39 h 118"/>
                                <a:gd name="T96" fmla="*/ 106 w 161"/>
                                <a:gd name="T97" fmla="*/ 35 h 118"/>
                                <a:gd name="T98" fmla="*/ 106 w 161"/>
                                <a:gd name="T99" fmla="*/ 24 h 118"/>
                                <a:gd name="T100" fmla="*/ 108 w 161"/>
                                <a:gd name="T101" fmla="*/ 20 h 118"/>
                                <a:gd name="T102" fmla="*/ 114 w 161"/>
                                <a:gd name="T103" fmla="*/ 13 h 118"/>
                                <a:gd name="T104" fmla="*/ 119 w 161"/>
                                <a:gd name="T105" fmla="*/ 11 h 118"/>
                                <a:gd name="T106" fmla="*/ 149 w 161"/>
                                <a:gd name="T107" fmla="*/ 11 h 118"/>
                                <a:gd name="T108" fmla="*/ 141 w 161"/>
                                <a:gd name="T109" fmla="*/ 2 h 118"/>
                                <a:gd name="T110" fmla="*/ 133 w 161"/>
                                <a:gd name="T11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6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4 w 161"/>
                                <a:gd name="T7" fmla="*/ 70 h 118"/>
                                <a:gd name="T8" fmla="*/ 146 w 161"/>
                                <a:gd name="T9" fmla="*/ 75 h 118"/>
                                <a:gd name="T10" fmla="*/ 146 w 161"/>
                                <a:gd name="T11" fmla="*/ 89 h 118"/>
                                <a:gd name="T12" fmla="*/ 144 w 161"/>
                                <a:gd name="T13" fmla="*/ 95 h 118"/>
                                <a:gd name="T14" fmla="*/ 136 w 161"/>
                                <a:gd name="T15" fmla="*/ 103 h 118"/>
                                <a:gd name="T16" fmla="*/ 130 w 161"/>
                                <a:gd name="T17" fmla="*/ 105 h 118"/>
                                <a:gd name="T18" fmla="*/ 151 w 161"/>
                                <a:gd name="T19" fmla="*/ 105 h 118"/>
                                <a:gd name="T20" fmla="*/ 156 w 161"/>
                                <a:gd name="T21" fmla="*/ 100 h 118"/>
                                <a:gd name="T22" fmla="*/ 160 w 161"/>
                                <a:gd name="T23" fmla="*/ 92 h 118"/>
                                <a:gd name="T24" fmla="*/ 160 w 161"/>
                                <a:gd name="T25" fmla="*/ 75 h 118"/>
                                <a:gd name="T26" fmla="*/ 158 w 161"/>
                                <a:gd name="T27" fmla="*/ 69 h 118"/>
                                <a:gd name="T28" fmla="*/ 155 w 161"/>
                                <a:gd name="T29" fmla="*/ 64 h 118"/>
                                <a:gd name="T30" fmla="*/ 151 w 161"/>
                                <a:gd name="T31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6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6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7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3 w 161"/>
                                <a:gd name="T17" fmla="*/ 45 h 118"/>
                                <a:gd name="T18" fmla="*/ 129 w 161"/>
                                <a:gd name="T19" fmla="*/ 47 h 118"/>
                                <a:gd name="T20" fmla="*/ 149 w 161"/>
                                <a:gd name="T21" fmla="*/ 47 h 118"/>
                                <a:gd name="T22" fmla="*/ 154 w 161"/>
                                <a:gd name="T23" fmla="*/ 40 h 118"/>
                                <a:gd name="T24" fmla="*/ 155 w 161"/>
                                <a:gd name="T25" fmla="*/ 35 h 118"/>
                                <a:gd name="T26" fmla="*/ 155 w 161"/>
                                <a:gd name="T27" fmla="*/ 21 h 118"/>
                                <a:gd name="T28" fmla="*/ 152 w 161"/>
                                <a:gd name="T29" fmla="*/ 14 h 118"/>
                                <a:gd name="T30" fmla="*/ 149 w 161"/>
                                <a:gd name="T3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48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569" y="57"/>
                            <a:ext cx="69" cy="117"/>
                            <a:chOff x="569" y="57"/>
                            <a:chExt cx="69" cy="117"/>
                          </a:xfrm>
                        </wpg:grpSpPr>
                        <wps:wsp>
                          <wps:cNvPr id="40" name="Freeform 20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2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23 w 69"/>
                                <a:gd name="T23" fmla="*/ 44 h 117"/>
                                <a:gd name="T24" fmla="*/ 28 w 69"/>
                                <a:gd name="T25" fmla="*/ 41 h 117"/>
                                <a:gd name="T26" fmla="*/ 59 w 69"/>
                                <a:gd name="T27" fmla="*/ 41 h 117"/>
                                <a:gd name="T28" fmla="*/ 59 w 69"/>
                                <a:gd name="T29" fmla="*/ 41 h 117"/>
                                <a:gd name="T30" fmla="*/ 13 w 69"/>
                                <a:gd name="T31" fmla="*/ 41 h 117"/>
                                <a:gd name="T32" fmla="*/ 13 w 69"/>
                                <a:gd name="T33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2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52 w 69"/>
                                <a:gd name="T7" fmla="*/ 54 h 117"/>
                                <a:gd name="T8" fmla="*/ 54 w 69"/>
                                <a:gd name="T9" fmla="*/ 62 h 117"/>
                                <a:gd name="T10" fmla="*/ 54 w 69"/>
                                <a:gd name="T11" fmla="*/ 83 h 117"/>
                                <a:gd name="T12" fmla="*/ 52 w 69"/>
                                <a:gd name="T13" fmla="*/ 92 h 117"/>
                                <a:gd name="T14" fmla="*/ 44 w 69"/>
                                <a:gd name="T15" fmla="*/ 102 h 117"/>
                                <a:gd name="T16" fmla="*/ 39 w 69"/>
                                <a:gd name="T17" fmla="*/ 105 h 117"/>
                                <a:gd name="T18" fmla="*/ 58 w 69"/>
                                <a:gd name="T19" fmla="*/ 105 h 117"/>
                                <a:gd name="T20" fmla="*/ 65 w 69"/>
                                <a:gd name="T21" fmla="*/ 97 h 117"/>
                                <a:gd name="T22" fmla="*/ 68 w 69"/>
                                <a:gd name="T23" fmla="*/ 86 h 117"/>
                                <a:gd name="T24" fmla="*/ 68 w 69"/>
                                <a:gd name="T25" fmla="*/ 66 h 117"/>
                                <a:gd name="T26" fmla="*/ 67 w 69"/>
                                <a:gd name="T27" fmla="*/ 60 h 117"/>
                                <a:gd name="T28" fmla="*/ 64 w 69"/>
                                <a:gd name="T29" fmla="*/ 50 h 117"/>
                                <a:gd name="T30" fmla="*/ 62 w 69"/>
                                <a:gd name="T31" fmla="*/ 45 h 117"/>
                                <a:gd name="T32" fmla="*/ 59 w 69"/>
                                <a:gd name="T3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4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9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68" y="57"/>
                            <a:ext cx="34" cy="116"/>
                            <a:chOff x="668" y="57"/>
                            <a:chExt cx="34" cy="116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6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732" y="60"/>
                            <a:ext cx="78" cy="114"/>
                            <a:chOff x="732" y="60"/>
                            <a:chExt cx="78" cy="114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9 w 78"/>
                                <a:gd name="T15" fmla="*/ 112 h 114"/>
                                <a:gd name="T16" fmla="*/ 47 w 78"/>
                                <a:gd name="T17" fmla="*/ 113 h 114"/>
                                <a:gd name="T18" fmla="*/ 62 w 78"/>
                                <a:gd name="T19" fmla="*/ 113 h 114"/>
                                <a:gd name="T20" fmla="*/ 69 w 78"/>
                                <a:gd name="T21" fmla="*/ 113 h 114"/>
                                <a:gd name="T22" fmla="*/ 77 w 78"/>
                                <a:gd name="T23" fmla="*/ 112 h 114"/>
                                <a:gd name="T24" fmla="*/ 73 w 78"/>
                                <a:gd name="T25" fmla="*/ 100 h 114"/>
                                <a:gd name="T26" fmla="*/ 57 w 78"/>
                                <a:gd name="T27" fmla="*/ 100 h 114"/>
                                <a:gd name="T28" fmla="*/ 54 w 78"/>
                                <a:gd name="T29" fmla="*/ 100 h 114"/>
                                <a:gd name="T30" fmla="*/ 52 w 78"/>
                                <a:gd name="T31" fmla="*/ 99 h 114"/>
                                <a:gd name="T32" fmla="*/ 50 w 78"/>
                                <a:gd name="T33" fmla="*/ 98 h 114"/>
                                <a:gd name="T34" fmla="*/ 48 w 78"/>
                                <a:gd name="T35" fmla="*/ 97 h 114"/>
                                <a:gd name="T36" fmla="*/ 47 w 78"/>
                                <a:gd name="T37" fmla="*/ 96 h 114"/>
                                <a:gd name="T38" fmla="*/ 46 w 78"/>
                                <a:gd name="T39" fmla="*/ 95 h 114"/>
                                <a:gd name="T40" fmla="*/ 46 w 78"/>
                                <a:gd name="T41" fmla="*/ 92 h 114"/>
                                <a:gd name="T42" fmla="*/ 46 w 78"/>
                                <a:gd name="T43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0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1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818" y="87"/>
                            <a:ext cx="73" cy="87"/>
                            <a:chOff x="818" y="87"/>
                            <a:chExt cx="73" cy="87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6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6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12 w 73"/>
                                <a:gd name="T11" fmla="*/ 5 h 87"/>
                                <a:gd name="T12" fmla="*/ 9 w 73"/>
                                <a:gd name="T13" fmla="*/ 7 h 87"/>
                                <a:gd name="T14" fmla="*/ 6 w 73"/>
                                <a:gd name="T15" fmla="*/ 10 h 87"/>
                                <a:gd name="T16" fmla="*/ 3 w 73"/>
                                <a:gd name="T17" fmla="*/ 16 h 87"/>
                                <a:gd name="T18" fmla="*/ 2 w 73"/>
                                <a:gd name="T19" fmla="*/ 20 h 87"/>
                                <a:gd name="T20" fmla="*/ 2 w 73"/>
                                <a:gd name="T21" fmla="*/ 27 h 87"/>
                                <a:gd name="T22" fmla="*/ 3 w 73"/>
                                <a:gd name="T23" fmla="*/ 31 h 87"/>
                                <a:gd name="T24" fmla="*/ 7 w 73"/>
                                <a:gd name="T25" fmla="*/ 38 h 87"/>
                                <a:gd name="T26" fmla="*/ 11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7 w 73"/>
                                <a:gd name="T33" fmla="*/ 47 h 87"/>
                                <a:gd name="T34" fmla="*/ 45 w 73"/>
                                <a:gd name="T35" fmla="*/ 51 h 87"/>
                                <a:gd name="T36" fmla="*/ 51 w 73"/>
                                <a:gd name="T37" fmla="*/ 53 h 87"/>
                                <a:gd name="T38" fmla="*/ 53 w 73"/>
                                <a:gd name="T39" fmla="*/ 54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52 w 73"/>
                                <a:gd name="T49" fmla="*/ 71 h 87"/>
                                <a:gd name="T50" fmla="*/ 49 w 73"/>
                                <a:gd name="T51" fmla="*/ 74 h 87"/>
                                <a:gd name="T52" fmla="*/ 44 w 73"/>
                                <a:gd name="T53" fmla="*/ 75 h 87"/>
                                <a:gd name="T54" fmla="*/ 67 w 73"/>
                                <a:gd name="T55" fmla="*/ 75 h 87"/>
                                <a:gd name="T56" fmla="*/ 68 w 73"/>
                                <a:gd name="T57" fmla="*/ 73 h 87"/>
                                <a:gd name="T58" fmla="*/ 71 w 73"/>
                                <a:gd name="T59" fmla="*/ 69 h 87"/>
                                <a:gd name="T60" fmla="*/ 72 w 73"/>
                                <a:gd name="T61" fmla="*/ 65 h 87"/>
                                <a:gd name="T62" fmla="*/ 72 w 73"/>
                                <a:gd name="T63" fmla="*/ 55 h 87"/>
                                <a:gd name="T64" fmla="*/ 71 w 73"/>
                                <a:gd name="T65" fmla="*/ 51 h 87"/>
                                <a:gd name="T66" fmla="*/ 66 w 73"/>
                                <a:gd name="T67" fmla="*/ 45 h 87"/>
                                <a:gd name="T68" fmla="*/ 63 w 73"/>
                                <a:gd name="T69" fmla="*/ 42 h 87"/>
                                <a:gd name="T70" fmla="*/ 59 w 73"/>
                                <a:gd name="T71" fmla="*/ 41 h 87"/>
                                <a:gd name="T72" fmla="*/ 55 w 73"/>
                                <a:gd name="T73" fmla="*/ 39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1 w 73"/>
                                <a:gd name="T81" fmla="*/ 30 h 87"/>
                                <a:gd name="T82" fmla="*/ 19 w 73"/>
                                <a:gd name="T83" fmla="*/ 28 h 87"/>
                                <a:gd name="T84" fmla="*/ 18 w 73"/>
                                <a:gd name="T85" fmla="*/ 27 h 87"/>
                                <a:gd name="T86" fmla="*/ 17 w 73"/>
                                <a:gd name="T87" fmla="*/ 25 h 87"/>
                                <a:gd name="T88" fmla="*/ 16 w 73"/>
                                <a:gd name="T89" fmla="*/ 24 h 87"/>
                                <a:gd name="T90" fmla="*/ 16 w 73"/>
                                <a:gd name="T91" fmla="*/ 19 h 87"/>
                                <a:gd name="T92" fmla="*/ 18 w 73"/>
                                <a:gd name="T93" fmla="*/ 17 h 87"/>
                                <a:gd name="T94" fmla="*/ 24 w 73"/>
                                <a:gd name="T95" fmla="*/ 12 h 87"/>
                                <a:gd name="T96" fmla="*/ 28 w 73"/>
                                <a:gd name="T97" fmla="*/ 11 h 87"/>
                                <a:gd name="T98" fmla="*/ 65 w 73"/>
                                <a:gd name="T99" fmla="*/ 11 h 87"/>
                                <a:gd name="T100" fmla="*/ 64 w 73"/>
                                <a:gd name="T101" fmla="*/ 10 h 87"/>
                                <a:gd name="T102" fmla="*/ 61 w 73"/>
                                <a:gd name="T103" fmla="*/ 7 h 87"/>
                                <a:gd name="T104" fmla="*/ 57 w 73"/>
                                <a:gd name="T105" fmla="*/ 4 h 87"/>
                                <a:gd name="T106" fmla="*/ 52 w 73"/>
                                <a:gd name="T107" fmla="*/ 2 h 87"/>
                                <a:gd name="T108" fmla="*/ 47 w 73"/>
                                <a:gd name="T109" fmla="*/ 0 h 87"/>
                                <a:gd name="T110" fmla="*/ 41 w 73"/>
                                <a:gd name="T11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90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989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8"/>
                        <wpg:cNvGrpSpPr>
                          <a:grpSpLocks/>
                        </wpg:cNvGrpSpPr>
                        <wpg:grpSpPr bwMode="auto">
                          <a:xfrm>
                            <a:off x="1071" y="78"/>
                            <a:ext cx="69" cy="76"/>
                            <a:chOff x="1071" y="78"/>
                            <a:chExt cx="69" cy="76"/>
                          </a:xfrm>
                        </wpg:grpSpPr>
                        <wps:wsp>
                          <wps:cNvPr id="128" name="Freeform 39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1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157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241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" name="Group 44"/>
                        <wpg:cNvGrpSpPr>
                          <a:grpSpLocks/>
                        </wpg:cNvGrpSpPr>
                        <wpg:grpSpPr bwMode="auto">
                          <a:xfrm>
                            <a:off x="1319" y="57"/>
                            <a:ext cx="161" cy="118"/>
                            <a:chOff x="1319" y="57"/>
                            <a:chExt cx="161" cy="118"/>
                          </a:xfrm>
                        </wpg:grpSpPr>
                        <wps:wsp>
                          <wps:cNvPr id="134" name="Freeform 45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6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7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8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6 w 161"/>
                                <a:gd name="T17" fmla="*/ 43 h 118"/>
                                <a:gd name="T18" fmla="*/ 99 w 161"/>
                                <a:gd name="T19" fmla="*/ 47 h 118"/>
                                <a:gd name="T20" fmla="*/ 103 w 161"/>
                                <a:gd name="T21" fmla="*/ 50 h 118"/>
                                <a:gd name="T22" fmla="*/ 109 w 161"/>
                                <a:gd name="T23" fmla="*/ 53 h 118"/>
                                <a:gd name="T24" fmla="*/ 102 w 161"/>
                                <a:gd name="T25" fmla="*/ 55 h 118"/>
                                <a:gd name="T26" fmla="*/ 97 w 161"/>
                                <a:gd name="T27" fmla="*/ 58 h 118"/>
                                <a:gd name="T28" fmla="*/ 93 w 161"/>
                                <a:gd name="T29" fmla="*/ 63 h 118"/>
                                <a:gd name="T30" fmla="*/ 90 w 161"/>
                                <a:gd name="T31" fmla="*/ 68 h 118"/>
                                <a:gd name="T32" fmla="*/ 88 w 161"/>
                                <a:gd name="T33" fmla="*/ 74 h 118"/>
                                <a:gd name="T34" fmla="*/ 88 w 161"/>
                                <a:gd name="T35" fmla="*/ 92 h 118"/>
                                <a:gd name="T36" fmla="*/ 91 w 161"/>
                                <a:gd name="T37" fmla="*/ 100 h 118"/>
                                <a:gd name="T38" fmla="*/ 98 w 161"/>
                                <a:gd name="T39" fmla="*/ 107 h 118"/>
                                <a:gd name="T40" fmla="*/ 104 w 161"/>
                                <a:gd name="T41" fmla="*/ 114 h 118"/>
                                <a:gd name="T42" fmla="*/ 113 w 161"/>
                                <a:gd name="T43" fmla="*/ 117 h 118"/>
                                <a:gd name="T44" fmla="*/ 135 w 161"/>
                                <a:gd name="T45" fmla="*/ 117 h 118"/>
                                <a:gd name="T46" fmla="*/ 143 w 161"/>
                                <a:gd name="T47" fmla="*/ 114 h 118"/>
                                <a:gd name="T48" fmla="*/ 150 w 161"/>
                                <a:gd name="T49" fmla="*/ 107 h 118"/>
                                <a:gd name="T50" fmla="*/ 151 w 161"/>
                                <a:gd name="T51" fmla="*/ 105 h 118"/>
                                <a:gd name="T52" fmla="*/ 120 w 161"/>
                                <a:gd name="T53" fmla="*/ 105 h 118"/>
                                <a:gd name="T54" fmla="*/ 116 w 161"/>
                                <a:gd name="T55" fmla="*/ 105 h 118"/>
                                <a:gd name="T56" fmla="*/ 112 w 161"/>
                                <a:gd name="T57" fmla="*/ 102 h 118"/>
                                <a:gd name="T58" fmla="*/ 109 w 161"/>
                                <a:gd name="T59" fmla="*/ 100 h 118"/>
                                <a:gd name="T60" fmla="*/ 106 w 161"/>
                                <a:gd name="T61" fmla="*/ 97 h 118"/>
                                <a:gd name="T62" fmla="*/ 104 w 161"/>
                                <a:gd name="T63" fmla="*/ 93 h 118"/>
                                <a:gd name="T64" fmla="*/ 102 w 161"/>
                                <a:gd name="T65" fmla="*/ 90 h 118"/>
                                <a:gd name="T66" fmla="*/ 102 w 161"/>
                                <a:gd name="T67" fmla="*/ 86 h 118"/>
                                <a:gd name="T68" fmla="*/ 102 w 161"/>
                                <a:gd name="T69" fmla="*/ 75 h 118"/>
                                <a:gd name="T70" fmla="*/ 104 w 161"/>
                                <a:gd name="T71" fmla="*/ 70 h 118"/>
                                <a:gd name="T72" fmla="*/ 108 w 161"/>
                                <a:gd name="T73" fmla="*/ 65 h 118"/>
                                <a:gd name="T74" fmla="*/ 112 w 161"/>
                                <a:gd name="T75" fmla="*/ 61 h 118"/>
                                <a:gd name="T76" fmla="*/ 117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51 w 161"/>
                                <a:gd name="T81" fmla="*/ 59 h 118"/>
                                <a:gd name="T82" fmla="*/ 146 w 161"/>
                                <a:gd name="T83" fmla="*/ 55 h 118"/>
                                <a:gd name="T84" fmla="*/ 139 w 161"/>
                                <a:gd name="T85" fmla="*/ 53 h 118"/>
                                <a:gd name="T86" fmla="*/ 145 w 161"/>
                                <a:gd name="T87" fmla="*/ 50 h 118"/>
                                <a:gd name="T88" fmla="*/ 149 w 161"/>
                                <a:gd name="T89" fmla="*/ 47 h 118"/>
                                <a:gd name="T90" fmla="*/ 149 w 161"/>
                                <a:gd name="T91" fmla="*/ 47 h 118"/>
                                <a:gd name="T92" fmla="*/ 119 w 161"/>
                                <a:gd name="T93" fmla="*/ 47 h 118"/>
                                <a:gd name="T94" fmla="*/ 114 w 161"/>
                                <a:gd name="T95" fmla="*/ 45 h 118"/>
                                <a:gd name="T96" fmla="*/ 111 w 161"/>
                                <a:gd name="T97" fmla="*/ 42 h 118"/>
                                <a:gd name="T98" fmla="*/ 108 w 161"/>
                                <a:gd name="T99" fmla="*/ 39 h 118"/>
                                <a:gd name="T100" fmla="*/ 106 w 161"/>
                                <a:gd name="T101" fmla="*/ 35 h 118"/>
                                <a:gd name="T102" fmla="*/ 106 w 161"/>
                                <a:gd name="T103" fmla="*/ 24 h 118"/>
                                <a:gd name="T104" fmla="*/ 108 w 161"/>
                                <a:gd name="T105" fmla="*/ 20 h 118"/>
                                <a:gd name="T106" fmla="*/ 114 w 161"/>
                                <a:gd name="T107" fmla="*/ 13 h 118"/>
                                <a:gd name="T108" fmla="*/ 119 w 161"/>
                                <a:gd name="T109" fmla="*/ 11 h 118"/>
                                <a:gd name="T110" fmla="*/ 149 w 161"/>
                                <a:gd name="T111" fmla="*/ 11 h 118"/>
                                <a:gd name="T112" fmla="*/ 141 w 161"/>
                                <a:gd name="T113" fmla="*/ 2 h 118"/>
                                <a:gd name="T114" fmla="*/ 133 w 161"/>
                                <a:gd name="T1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6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9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0 w 161"/>
                                <a:gd name="T7" fmla="*/ 65 h 118"/>
                                <a:gd name="T8" fmla="*/ 144 w 161"/>
                                <a:gd name="T9" fmla="*/ 70 h 118"/>
                                <a:gd name="T10" fmla="*/ 146 w 161"/>
                                <a:gd name="T11" fmla="*/ 75 h 118"/>
                                <a:gd name="T12" fmla="*/ 146 w 161"/>
                                <a:gd name="T13" fmla="*/ 89 h 118"/>
                                <a:gd name="T14" fmla="*/ 144 w 161"/>
                                <a:gd name="T15" fmla="*/ 95 h 118"/>
                                <a:gd name="T16" fmla="*/ 135 w 161"/>
                                <a:gd name="T17" fmla="*/ 103 h 118"/>
                                <a:gd name="T18" fmla="*/ 130 w 161"/>
                                <a:gd name="T19" fmla="*/ 105 h 118"/>
                                <a:gd name="T20" fmla="*/ 151 w 161"/>
                                <a:gd name="T21" fmla="*/ 105 h 118"/>
                                <a:gd name="T22" fmla="*/ 157 w 161"/>
                                <a:gd name="T23" fmla="*/ 100 h 118"/>
                                <a:gd name="T24" fmla="*/ 160 w 161"/>
                                <a:gd name="T25" fmla="*/ 92 h 118"/>
                                <a:gd name="T26" fmla="*/ 160 w 161"/>
                                <a:gd name="T27" fmla="*/ 75 h 118"/>
                                <a:gd name="T28" fmla="*/ 158 w 161"/>
                                <a:gd name="T29" fmla="*/ 69 h 118"/>
                                <a:gd name="T30" fmla="*/ 155 w 161"/>
                                <a:gd name="T31" fmla="*/ 64 h 118"/>
                                <a:gd name="T32" fmla="*/ 151 w 161"/>
                                <a:gd name="T33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0" y="65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7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50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7 w 161"/>
                                <a:gd name="T17" fmla="*/ 42 h 118"/>
                                <a:gd name="T18" fmla="*/ 133 w 161"/>
                                <a:gd name="T19" fmla="*/ 45 h 118"/>
                                <a:gd name="T20" fmla="*/ 129 w 161"/>
                                <a:gd name="T21" fmla="*/ 47 h 118"/>
                                <a:gd name="T22" fmla="*/ 149 w 161"/>
                                <a:gd name="T23" fmla="*/ 47 h 118"/>
                                <a:gd name="T24" fmla="*/ 154 w 161"/>
                                <a:gd name="T25" fmla="*/ 40 h 118"/>
                                <a:gd name="T26" fmla="*/ 155 w 161"/>
                                <a:gd name="T27" fmla="*/ 35 h 118"/>
                                <a:gd name="T28" fmla="*/ 155 w 161"/>
                                <a:gd name="T29" fmla="*/ 21 h 118"/>
                                <a:gd name="T30" fmla="*/ 152 w 161"/>
                                <a:gd name="T31" fmla="*/ 14 h 118"/>
                                <a:gd name="T32" fmla="*/ 149 w 161"/>
                                <a:gd name="T33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7" y="42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Freeform 51"/>
                        <wps:cNvSpPr>
                          <a:spLocks/>
                        </wps:cNvSpPr>
                        <wps:spPr bwMode="auto">
                          <a:xfrm>
                            <a:off x="149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52"/>
                        <wpg:cNvGrpSpPr>
                          <a:grpSpLocks/>
                        </wpg:cNvGrpSpPr>
                        <wpg:grpSpPr bwMode="auto">
                          <a:xfrm>
                            <a:off x="1579" y="57"/>
                            <a:ext cx="69" cy="117"/>
                            <a:chOff x="1579" y="57"/>
                            <a:chExt cx="69" cy="117"/>
                          </a:xfrm>
                        </wpg:grpSpPr>
                        <wps:wsp>
                          <wps:cNvPr id="145" name="Freeform 53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54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3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18 w 69"/>
                                <a:gd name="T23" fmla="*/ 49 h 117"/>
                                <a:gd name="T24" fmla="*/ 22 w 69"/>
                                <a:gd name="T25" fmla="*/ 44 h 117"/>
                                <a:gd name="T26" fmla="*/ 27 w 69"/>
                                <a:gd name="T27" fmla="*/ 41 h 117"/>
                                <a:gd name="T28" fmla="*/ 59 w 69"/>
                                <a:gd name="T29" fmla="*/ 41 h 117"/>
                                <a:gd name="T30" fmla="*/ 59 w 69"/>
                                <a:gd name="T31" fmla="*/ 41 h 117"/>
                                <a:gd name="T32" fmla="*/ 13 w 69"/>
                                <a:gd name="T33" fmla="*/ 41 h 117"/>
                                <a:gd name="T34" fmla="*/ 13 w 69"/>
                                <a:gd name="T3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8" y="49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55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48 w 69"/>
                                <a:gd name="T7" fmla="*/ 49 h 117"/>
                                <a:gd name="T8" fmla="*/ 52 w 69"/>
                                <a:gd name="T9" fmla="*/ 54 h 117"/>
                                <a:gd name="T10" fmla="*/ 55 w 69"/>
                                <a:gd name="T11" fmla="*/ 62 h 117"/>
                                <a:gd name="T12" fmla="*/ 55 w 69"/>
                                <a:gd name="T13" fmla="*/ 83 h 117"/>
                                <a:gd name="T14" fmla="*/ 52 w 69"/>
                                <a:gd name="T15" fmla="*/ 92 h 117"/>
                                <a:gd name="T16" fmla="*/ 48 w 69"/>
                                <a:gd name="T17" fmla="*/ 97 h 117"/>
                                <a:gd name="T18" fmla="*/ 44 w 69"/>
                                <a:gd name="T19" fmla="*/ 102 h 117"/>
                                <a:gd name="T20" fmla="*/ 39 w 69"/>
                                <a:gd name="T21" fmla="*/ 105 h 117"/>
                                <a:gd name="T22" fmla="*/ 58 w 69"/>
                                <a:gd name="T23" fmla="*/ 105 h 117"/>
                                <a:gd name="T24" fmla="*/ 65 w 69"/>
                                <a:gd name="T25" fmla="*/ 97 h 117"/>
                                <a:gd name="T26" fmla="*/ 68 w 69"/>
                                <a:gd name="T27" fmla="*/ 86 h 117"/>
                                <a:gd name="T28" fmla="*/ 68 w 69"/>
                                <a:gd name="T29" fmla="*/ 66 h 117"/>
                                <a:gd name="T30" fmla="*/ 67 w 69"/>
                                <a:gd name="T31" fmla="*/ 60 h 117"/>
                                <a:gd name="T32" fmla="*/ 66 w 69"/>
                                <a:gd name="T33" fmla="*/ 55 h 117"/>
                                <a:gd name="T34" fmla="*/ 64 w 69"/>
                                <a:gd name="T35" fmla="*/ 50 h 117"/>
                                <a:gd name="T36" fmla="*/ 62 w 69"/>
                                <a:gd name="T37" fmla="*/ 45 h 117"/>
                                <a:gd name="T38" fmla="*/ 59 w 69"/>
                                <a:gd name="T39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56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8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57"/>
                        <wpg:cNvGrpSpPr>
                          <a:grpSpLocks/>
                        </wpg:cNvGrpSpPr>
                        <wpg:grpSpPr bwMode="auto">
                          <a:xfrm>
                            <a:off x="1678" y="57"/>
                            <a:ext cx="34" cy="116"/>
                            <a:chOff x="1678" y="57"/>
                            <a:chExt cx="34" cy="116"/>
                          </a:xfrm>
                        </wpg:grpSpPr>
                        <wps:wsp>
                          <wps:cNvPr id="150" name="Freeform 58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59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60"/>
                        <wpg:cNvGrpSpPr>
                          <a:grpSpLocks/>
                        </wpg:cNvGrpSpPr>
                        <wpg:grpSpPr bwMode="auto">
                          <a:xfrm>
                            <a:off x="1745" y="60"/>
                            <a:ext cx="78" cy="114"/>
                            <a:chOff x="1745" y="60"/>
                            <a:chExt cx="78" cy="114"/>
                          </a:xfrm>
                        </wpg:grpSpPr>
                        <wps:wsp>
                          <wps:cNvPr id="153" name="Freeform 61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3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3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2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3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62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63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64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5"/>
                        <wpg:cNvGrpSpPr>
                          <a:grpSpLocks/>
                        </wpg:cNvGrpSpPr>
                        <wpg:grpSpPr bwMode="auto">
                          <a:xfrm>
                            <a:off x="1831" y="87"/>
                            <a:ext cx="73" cy="87"/>
                            <a:chOff x="1831" y="87"/>
                            <a:chExt cx="73" cy="87"/>
                          </a:xfrm>
                        </wpg:grpSpPr>
                        <wps:wsp>
                          <wps:cNvPr id="158" name="Freeform 66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67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7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68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Freeform 69"/>
                        <wps:cNvSpPr>
                          <a:spLocks/>
                        </wps:cNvSpPr>
                        <wps:spPr bwMode="auto">
                          <a:xfrm>
                            <a:off x="191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00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71"/>
                        <wpg:cNvGrpSpPr>
                          <a:grpSpLocks/>
                        </wpg:cNvGrpSpPr>
                        <wpg:grpSpPr bwMode="auto">
                          <a:xfrm>
                            <a:off x="2083" y="78"/>
                            <a:ext cx="69" cy="76"/>
                            <a:chOff x="2083" y="78"/>
                            <a:chExt cx="69" cy="76"/>
                          </a:xfrm>
                        </wpg:grpSpPr>
                        <wps:wsp>
                          <wps:cNvPr id="164" name="Freeform 72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73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74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75"/>
                        <wpg:cNvGrpSpPr>
                          <a:grpSpLocks/>
                        </wpg:cNvGrpSpPr>
                        <wpg:grpSpPr bwMode="auto">
                          <a:xfrm>
                            <a:off x="2178" y="57"/>
                            <a:ext cx="230" cy="118"/>
                            <a:chOff x="2178" y="57"/>
                            <a:chExt cx="230" cy="118"/>
                          </a:xfrm>
                        </wpg:grpSpPr>
                        <wps:wsp>
                          <wps:cNvPr id="168" name="Freeform 76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25 h 118"/>
                                <a:gd name="T2" fmla="*/ 26 w 230"/>
                                <a:gd name="T3" fmla="*/ 25 h 118"/>
                                <a:gd name="T4" fmla="*/ 26 w 230"/>
                                <a:gd name="T5" fmla="*/ 115 h 118"/>
                                <a:gd name="T6" fmla="*/ 40 w 230"/>
                                <a:gd name="T7" fmla="*/ 115 h 118"/>
                                <a:gd name="T8" fmla="*/ 40 w 230"/>
                                <a:gd name="T9" fmla="*/ 2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25"/>
                                  </a:moveTo>
                                  <a:lnTo>
                                    <a:pt x="26" y="25"/>
                                  </a:lnTo>
                                  <a:lnTo>
                                    <a:pt x="26" y="115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77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0 h 118"/>
                                <a:gd name="T2" fmla="*/ 31 w 230"/>
                                <a:gd name="T3" fmla="*/ 0 h 118"/>
                                <a:gd name="T4" fmla="*/ 29 w 230"/>
                                <a:gd name="T5" fmla="*/ 5 h 118"/>
                                <a:gd name="T6" fmla="*/ 25 w 230"/>
                                <a:gd name="T7" fmla="*/ 10 h 118"/>
                                <a:gd name="T8" fmla="*/ 19 w 230"/>
                                <a:gd name="T9" fmla="*/ 15 h 118"/>
                                <a:gd name="T10" fmla="*/ 14 w 230"/>
                                <a:gd name="T11" fmla="*/ 20 h 118"/>
                                <a:gd name="T12" fmla="*/ 7 w 230"/>
                                <a:gd name="T13" fmla="*/ 25 h 118"/>
                                <a:gd name="T14" fmla="*/ 0 w 230"/>
                                <a:gd name="T15" fmla="*/ 28 h 118"/>
                                <a:gd name="T16" fmla="*/ 0 w 230"/>
                                <a:gd name="T17" fmla="*/ 42 h 118"/>
                                <a:gd name="T18" fmla="*/ 4 w 230"/>
                                <a:gd name="T19" fmla="*/ 40 h 118"/>
                                <a:gd name="T20" fmla="*/ 8 w 230"/>
                                <a:gd name="T21" fmla="*/ 38 h 118"/>
                                <a:gd name="T22" fmla="*/ 14 w 230"/>
                                <a:gd name="T23" fmla="*/ 35 h 118"/>
                                <a:gd name="T24" fmla="*/ 19 w 230"/>
                                <a:gd name="T25" fmla="*/ 31 h 118"/>
                                <a:gd name="T26" fmla="*/ 23 w 230"/>
                                <a:gd name="T27" fmla="*/ 28 h 118"/>
                                <a:gd name="T28" fmla="*/ 26 w 230"/>
                                <a:gd name="T29" fmla="*/ 25 h 118"/>
                                <a:gd name="T30" fmla="*/ 40 w 230"/>
                                <a:gd name="T31" fmla="*/ 25 h 118"/>
                                <a:gd name="T32" fmla="*/ 40 w 230"/>
                                <a:gd name="T33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78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0 w 230"/>
                                <a:gd name="T1" fmla="*/ 0 h 118"/>
                                <a:gd name="T2" fmla="*/ 112 w 230"/>
                                <a:gd name="T3" fmla="*/ 0 h 118"/>
                                <a:gd name="T4" fmla="*/ 95 w 230"/>
                                <a:gd name="T5" fmla="*/ 4 h 118"/>
                                <a:gd name="T6" fmla="*/ 79 w 230"/>
                                <a:gd name="T7" fmla="*/ 23 h 118"/>
                                <a:gd name="T8" fmla="*/ 74 w 230"/>
                                <a:gd name="T9" fmla="*/ 41 h 118"/>
                                <a:gd name="T10" fmla="*/ 73 w 230"/>
                                <a:gd name="T11" fmla="*/ 67 h 118"/>
                                <a:gd name="T12" fmla="*/ 76 w 230"/>
                                <a:gd name="T13" fmla="*/ 89 h 118"/>
                                <a:gd name="T14" fmla="*/ 83 w 230"/>
                                <a:gd name="T15" fmla="*/ 104 h 118"/>
                                <a:gd name="T16" fmla="*/ 90 w 230"/>
                                <a:gd name="T17" fmla="*/ 113 h 118"/>
                                <a:gd name="T18" fmla="*/ 100 w 230"/>
                                <a:gd name="T19" fmla="*/ 117 h 118"/>
                                <a:gd name="T20" fmla="*/ 117 w 230"/>
                                <a:gd name="T21" fmla="*/ 117 h 118"/>
                                <a:gd name="T22" fmla="*/ 123 w 230"/>
                                <a:gd name="T23" fmla="*/ 115 h 118"/>
                                <a:gd name="T24" fmla="*/ 128 w 230"/>
                                <a:gd name="T25" fmla="*/ 112 h 118"/>
                                <a:gd name="T26" fmla="*/ 133 w 230"/>
                                <a:gd name="T27" fmla="*/ 109 h 118"/>
                                <a:gd name="T28" fmla="*/ 136 w 230"/>
                                <a:gd name="T29" fmla="*/ 105 h 118"/>
                                <a:gd name="T30" fmla="*/ 106 w 230"/>
                                <a:gd name="T31" fmla="*/ 105 h 118"/>
                                <a:gd name="T32" fmla="*/ 103 w 230"/>
                                <a:gd name="T33" fmla="*/ 104 h 118"/>
                                <a:gd name="T34" fmla="*/ 99 w 230"/>
                                <a:gd name="T35" fmla="*/ 102 h 118"/>
                                <a:gd name="T36" fmla="*/ 96 w 230"/>
                                <a:gd name="T37" fmla="*/ 100 h 118"/>
                                <a:gd name="T38" fmla="*/ 93 w 230"/>
                                <a:gd name="T39" fmla="*/ 96 h 118"/>
                                <a:gd name="T40" fmla="*/ 91 w 230"/>
                                <a:gd name="T41" fmla="*/ 92 h 118"/>
                                <a:gd name="T42" fmla="*/ 89 w 230"/>
                                <a:gd name="T43" fmla="*/ 87 h 118"/>
                                <a:gd name="T44" fmla="*/ 88 w 230"/>
                                <a:gd name="T45" fmla="*/ 83 h 118"/>
                                <a:gd name="T46" fmla="*/ 88 w 230"/>
                                <a:gd name="T47" fmla="*/ 70 h 118"/>
                                <a:gd name="T48" fmla="*/ 90 w 230"/>
                                <a:gd name="T49" fmla="*/ 64 h 118"/>
                                <a:gd name="T50" fmla="*/ 98 w 230"/>
                                <a:gd name="T51" fmla="*/ 56 h 118"/>
                                <a:gd name="T52" fmla="*/ 86 w 230"/>
                                <a:gd name="T53" fmla="*/ 56 h 118"/>
                                <a:gd name="T54" fmla="*/ 86 w 230"/>
                                <a:gd name="T55" fmla="*/ 44 h 118"/>
                                <a:gd name="T56" fmla="*/ 87 w 230"/>
                                <a:gd name="T57" fmla="*/ 35 h 118"/>
                                <a:gd name="T58" fmla="*/ 90 w 230"/>
                                <a:gd name="T59" fmla="*/ 29 h 118"/>
                                <a:gd name="T60" fmla="*/ 92 w 230"/>
                                <a:gd name="T61" fmla="*/ 23 h 118"/>
                                <a:gd name="T62" fmla="*/ 95 w 230"/>
                                <a:gd name="T63" fmla="*/ 18 h 118"/>
                                <a:gd name="T64" fmla="*/ 100 w 230"/>
                                <a:gd name="T65" fmla="*/ 15 h 118"/>
                                <a:gd name="T66" fmla="*/ 103 w 230"/>
                                <a:gd name="T67" fmla="*/ 12 h 118"/>
                                <a:gd name="T68" fmla="*/ 107 w 230"/>
                                <a:gd name="T69" fmla="*/ 11 h 118"/>
                                <a:gd name="T70" fmla="*/ 137 w 230"/>
                                <a:gd name="T71" fmla="*/ 11 h 118"/>
                                <a:gd name="T72" fmla="*/ 133 w 230"/>
                                <a:gd name="T73" fmla="*/ 7 h 118"/>
                                <a:gd name="T74" fmla="*/ 127 w 230"/>
                                <a:gd name="T75" fmla="*/ 2 h 118"/>
                                <a:gd name="T76" fmla="*/ 120 w 230"/>
                                <a:gd name="T7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0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17" y="117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06" y="10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99" y="102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93" y="96"/>
                                  </a:lnTo>
                                  <a:lnTo>
                                    <a:pt x="91" y="92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64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15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3" y="7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79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53 h 118"/>
                                <a:gd name="T2" fmla="*/ 116 w 230"/>
                                <a:gd name="T3" fmla="*/ 53 h 118"/>
                                <a:gd name="T4" fmla="*/ 121 w 230"/>
                                <a:gd name="T5" fmla="*/ 55 h 118"/>
                                <a:gd name="T6" fmla="*/ 125 w 230"/>
                                <a:gd name="T7" fmla="*/ 60 h 118"/>
                                <a:gd name="T8" fmla="*/ 129 w 230"/>
                                <a:gd name="T9" fmla="*/ 64 h 118"/>
                                <a:gd name="T10" fmla="*/ 131 w 230"/>
                                <a:gd name="T11" fmla="*/ 70 h 118"/>
                                <a:gd name="T12" fmla="*/ 131 w 230"/>
                                <a:gd name="T13" fmla="*/ 87 h 118"/>
                                <a:gd name="T14" fmla="*/ 129 w 230"/>
                                <a:gd name="T15" fmla="*/ 93 h 118"/>
                                <a:gd name="T16" fmla="*/ 125 w 230"/>
                                <a:gd name="T17" fmla="*/ 98 h 118"/>
                                <a:gd name="T18" fmla="*/ 121 w 230"/>
                                <a:gd name="T19" fmla="*/ 103 h 118"/>
                                <a:gd name="T20" fmla="*/ 116 w 230"/>
                                <a:gd name="T21" fmla="*/ 105 h 118"/>
                                <a:gd name="T22" fmla="*/ 136 w 230"/>
                                <a:gd name="T23" fmla="*/ 105 h 118"/>
                                <a:gd name="T24" fmla="*/ 137 w 230"/>
                                <a:gd name="T25" fmla="*/ 104 h 118"/>
                                <a:gd name="T26" fmla="*/ 140 w 230"/>
                                <a:gd name="T27" fmla="*/ 98 h 118"/>
                                <a:gd name="T28" fmla="*/ 143 w 230"/>
                                <a:gd name="T29" fmla="*/ 92 h 118"/>
                                <a:gd name="T30" fmla="*/ 145 w 230"/>
                                <a:gd name="T31" fmla="*/ 85 h 118"/>
                                <a:gd name="T32" fmla="*/ 145 w 230"/>
                                <a:gd name="T33" fmla="*/ 67 h 118"/>
                                <a:gd name="T34" fmla="*/ 142 w 230"/>
                                <a:gd name="T35" fmla="*/ 58 h 118"/>
                                <a:gd name="T36" fmla="*/ 137 w 230"/>
                                <a:gd name="T37" fmla="*/ 5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21" y="55"/>
                                  </a:lnTo>
                                  <a:lnTo>
                                    <a:pt x="125" y="60"/>
                                  </a:lnTo>
                                  <a:lnTo>
                                    <a:pt x="129" y="64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29" y="93"/>
                                  </a:lnTo>
                                  <a:lnTo>
                                    <a:pt x="125" y="98"/>
                                  </a:lnTo>
                                  <a:lnTo>
                                    <a:pt x="121" y="10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37" y="104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143" y="92"/>
                                  </a:lnTo>
                                  <a:lnTo>
                                    <a:pt x="145" y="85"/>
                                  </a:lnTo>
                                  <a:lnTo>
                                    <a:pt x="145" y="67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3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80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1 w 230"/>
                                <a:gd name="T1" fmla="*/ 40 h 118"/>
                                <a:gd name="T2" fmla="*/ 107 w 230"/>
                                <a:gd name="T3" fmla="*/ 40 h 118"/>
                                <a:gd name="T4" fmla="*/ 102 w 230"/>
                                <a:gd name="T5" fmla="*/ 42 h 118"/>
                                <a:gd name="T6" fmla="*/ 98 w 230"/>
                                <a:gd name="T7" fmla="*/ 44 h 118"/>
                                <a:gd name="T8" fmla="*/ 93 w 230"/>
                                <a:gd name="T9" fmla="*/ 47 h 118"/>
                                <a:gd name="T10" fmla="*/ 89 w 230"/>
                                <a:gd name="T11" fmla="*/ 50 h 118"/>
                                <a:gd name="T12" fmla="*/ 86 w 230"/>
                                <a:gd name="T13" fmla="*/ 56 h 118"/>
                                <a:gd name="T14" fmla="*/ 98 w 230"/>
                                <a:gd name="T15" fmla="*/ 56 h 118"/>
                                <a:gd name="T16" fmla="*/ 99 w 230"/>
                                <a:gd name="T17" fmla="*/ 55 h 118"/>
                                <a:gd name="T18" fmla="*/ 104 w 230"/>
                                <a:gd name="T19" fmla="*/ 53 h 118"/>
                                <a:gd name="T20" fmla="*/ 137 w 230"/>
                                <a:gd name="T21" fmla="*/ 53 h 118"/>
                                <a:gd name="T22" fmla="*/ 129 w 230"/>
                                <a:gd name="T23" fmla="*/ 44 h 118"/>
                                <a:gd name="T24" fmla="*/ 121 w 230"/>
                                <a:gd name="T25" fmla="*/ 4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1" y="40"/>
                                  </a:moveTo>
                                  <a:lnTo>
                                    <a:pt x="107" y="40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99" y="55"/>
                                  </a:lnTo>
                                  <a:lnTo>
                                    <a:pt x="104" y="53"/>
                                  </a:lnTo>
                                  <a:lnTo>
                                    <a:pt x="137" y="53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81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11 h 118"/>
                                <a:gd name="T2" fmla="*/ 116 w 230"/>
                                <a:gd name="T3" fmla="*/ 11 h 118"/>
                                <a:gd name="T4" fmla="*/ 121 w 230"/>
                                <a:gd name="T5" fmla="*/ 13 h 118"/>
                                <a:gd name="T6" fmla="*/ 125 w 230"/>
                                <a:gd name="T7" fmla="*/ 17 h 118"/>
                                <a:gd name="T8" fmla="*/ 127 w 230"/>
                                <a:gd name="T9" fmla="*/ 20 h 118"/>
                                <a:gd name="T10" fmla="*/ 128 w 230"/>
                                <a:gd name="T11" fmla="*/ 24 h 118"/>
                                <a:gd name="T12" fmla="*/ 130 w 230"/>
                                <a:gd name="T13" fmla="*/ 29 h 118"/>
                                <a:gd name="T14" fmla="*/ 143 w 230"/>
                                <a:gd name="T15" fmla="*/ 28 h 118"/>
                                <a:gd name="T16" fmla="*/ 142 w 230"/>
                                <a:gd name="T17" fmla="*/ 19 h 118"/>
                                <a:gd name="T18" fmla="*/ 138 w 230"/>
                                <a:gd name="T19" fmla="*/ 12 h 118"/>
                                <a:gd name="T20" fmla="*/ 137 w 230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11"/>
                                  </a:moveTo>
                                  <a:lnTo>
                                    <a:pt x="116" y="11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5" y="17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8" y="24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43" y="28"/>
                                  </a:lnTo>
                                  <a:lnTo>
                                    <a:pt x="142" y="19"/>
                                  </a:lnTo>
                                  <a:lnTo>
                                    <a:pt x="138" y="12"/>
                                  </a:lnTo>
                                  <a:lnTo>
                                    <a:pt x="13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82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86 w 230"/>
                                <a:gd name="T1" fmla="*/ 105 h 118"/>
                                <a:gd name="T2" fmla="*/ 173 w 230"/>
                                <a:gd name="T3" fmla="*/ 105 h 118"/>
                                <a:gd name="T4" fmla="*/ 179 w 230"/>
                                <a:gd name="T5" fmla="*/ 113 h 118"/>
                                <a:gd name="T6" fmla="*/ 186 w 230"/>
                                <a:gd name="T7" fmla="*/ 117 h 118"/>
                                <a:gd name="T8" fmla="*/ 205 w 230"/>
                                <a:gd name="T9" fmla="*/ 117 h 118"/>
                                <a:gd name="T10" fmla="*/ 213 w 230"/>
                                <a:gd name="T11" fmla="*/ 113 h 118"/>
                                <a:gd name="T12" fmla="*/ 220 w 230"/>
                                <a:gd name="T13" fmla="*/ 105 h 118"/>
                                <a:gd name="T14" fmla="*/ 187 w 230"/>
                                <a:gd name="T15" fmla="*/ 105 h 118"/>
                                <a:gd name="T16" fmla="*/ 186 w 230"/>
                                <a:gd name="T17" fmla="*/ 10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86" y="105"/>
                                  </a:moveTo>
                                  <a:lnTo>
                                    <a:pt x="173" y="105"/>
                                  </a:lnTo>
                                  <a:lnTo>
                                    <a:pt x="179" y="113"/>
                                  </a:lnTo>
                                  <a:lnTo>
                                    <a:pt x="186" y="117"/>
                                  </a:lnTo>
                                  <a:lnTo>
                                    <a:pt x="205" y="117"/>
                                  </a:lnTo>
                                  <a:lnTo>
                                    <a:pt x="213" y="113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86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83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74 w 230"/>
                                <a:gd name="T1" fmla="*/ 0 h 118"/>
                                <a:gd name="T2" fmla="*/ 161 w 230"/>
                                <a:gd name="T3" fmla="*/ 0 h 118"/>
                                <a:gd name="T4" fmla="*/ 161 w 230"/>
                                <a:gd name="T5" fmla="*/ 115 h 118"/>
                                <a:gd name="T6" fmla="*/ 173 w 230"/>
                                <a:gd name="T7" fmla="*/ 115 h 118"/>
                                <a:gd name="T8" fmla="*/ 173 w 230"/>
                                <a:gd name="T9" fmla="*/ 105 h 118"/>
                                <a:gd name="T10" fmla="*/ 186 w 230"/>
                                <a:gd name="T11" fmla="*/ 105 h 118"/>
                                <a:gd name="T12" fmla="*/ 181 w 230"/>
                                <a:gd name="T13" fmla="*/ 102 h 118"/>
                                <a:gd name="T14" fmla="*/ 175 w 230"/>
                                <a:gd name="T15" fmla="*/ 90 h 118"/>
                                <a:gd name="T16" fmla="*/ 173 w 230"/>
                                <a:gd name="T17" fmla="*/ 84 h 118"/>
                                <a:gd name="T18" fmla="*/ 173 w 230"/>
                                <a:gd name="T19" fmla="*/ 62 h 118"/>
                                <a:gd name="T20" fmla="*/ 175 w 230"/>
                                <a:gd name="T21" fmla="*/ 55 h 118"/>
                                <a:gd name="T22" fmla="*/ 180 w 230"/>
                                <a:gd name="T23" fmla="*/ 49 h 118"/>
                                <a:gd name="T24" fmla="*/ 184 w 230"/>
                                <a:gd name="T25" fmla="*/ 44 h 118"/>
                                <a:gd name="T26" fmla="*/ 189 w 230"/>
                                <a:gd name="T27" fmla="*/ 41 h 118"/>
                                <a:gd name="T28" fmla="*/ 221 w 230"/>
                                <a:gd name="T29" fmla="*/ 41 h 118"/>
                                <a:gd name="T30" fmla="*/ 220 w 230"/>
                                <a:gd name="T31" fmla="*/ 41 h 118"/>
                                <a:gd name="T32" fmla="*/ 174 w 230"/>
                                <a:gd name="T33" fmla="*/ 41 h 118"/>
                                <a:gd name="T34" fmla="*/ 174 w 230"/>
                                <a:gd name="T3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74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61" y="115"/>
                                  </a:lnTo>
                                  <a:lnTo>
                                    <a:pt x="173" y="115"/>
                                  </a:lnTo>
                                  <a:lnTo>
                                    <a:pt x="173" y="105"/>
                                  </a:lnTo>
                                  <a:lnTo>
                                    <a:pt x="186" y="105"/>
                                  </a:lnTo>
                                  <a:lnTo>
                                    <a:pt x="181" y="102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3" y="84"/>
                                  </a:lnTo>
                                  <a:lnTo>
                                    <a:pt x="173" y="6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49"/>
                                  </a:lnTo>
                                  <a:lnTo>
                                    <a:pt x="184" y="44"/>
                                  </a:lnTo>
                                  <a:lnTo>
                                    <a:pt x="189" y="41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84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21 w 230"/>
                                <a:gd name="T1" fmla="*/ 41 h 118"/>
                                <a:gd name="T2" fmla="*/ 201 w 230"/>
                                <a:gd name="T3" fmla="*/ 41 h 118"/>
                                <a:gd name="T4" fmla="*/ 206 w 230"/>
                                <a:gd name="T5" fmla="*/ 44 h 118"/>
                                <a:gd name="T6" fmla="*/ 210 w 230"/>
                                <a:gd name="T7" fmla="*/ 50 h 118"/>
                                <a:gd name="T8" fmla="*/ 214 w 230"/>
                                <a:gd name="T9" fmla="*/ 55 h 118"/>
                                <a:gd name="T10" fmla="*/ 216 w 230"/>
                                <a:gd name="T11" fmla="*/ 62 h 118"/>
                                <a:gd name="T12" fmla="*/ 216 w 230"/>
                                <a:gd name="T13" fmla="*/ 84 h 118"/>
                                <a:gd name="T14" fmla="*/ 214 w 230"/>
                                <a:gd name="T15" fmla="*/ 92 h 118"/>
                                <a:gd name="T16" fmla="*/ 209 w 230"/>
                                <a:gd name="T17" fmla="*/ 97 h 118"/>
                                <a:gd name="T18" fmla="*/ 205 w 230"/>
                                <a:gd name="T19" fmla="*/ 103 h 118"/>
                                <a:gd name="T20" fmla="*/ 200 w 230"/>
                                <a:gd name="T21" fmla="*/ 105 h 118"/>
                                <a:gd name="T22" fmla="*/ 220 w 230"/>
                                <a:gd name="T23" fmla="*/ 105 h 118"/>
                                <a:gd name="T24" fmla="*/ 226 w 230"/>
                                <a:gd name="T25" fmla="*/ 97 h 118"/>
                                <a:gd name="T26" fmla="*/ 230 w 230"/>
                                <a:gd name="T27" fmla="*/ 86 h 118"/>
                                <a:gd name="T28" fmla="*/ 230 w 230"/>
                                <a:gd name="T29" fmla="*/ 66 h 118"/>
                                <a:gd name="T30" fmla="*/ 229 w 230"/>
                                <a:gd name="T31" fmla="*/ 60 h 118"/>
                                <a:gd name="T32" fmla="*/ 227 w 230"/>
                                <a:gd name="T33" fmla="*/ 55 h 118"/>
                                <a:gd name="T34" fmla="*/ 226 w 230"/>
                                <a:gd name="T35" fmla="*/ 50 h 118"/>
                                <a:gd name="T36" fmla="*/ 223 w 230"/>
                                <a:gd name="T37" fmla="*/ 45 h 118"/>
                                <a:gd name="T38" fmla="*/ 221 w 230"/>
                                <a:gd name="T39" fmla="*/ 4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21" y="41"/>
                                  </a:moveTo>
                                  <a:lnTo>
                                    <a:pt x="201" y="41"/>
                                  </a:lnTo>
                                  <a:lnTo>
                                    <a:pt x="206" y="44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4" y="55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4" y="92"/>
                                  </a:lnTo>
                                  <a:lnTo>
                                    <a:pt x="209" y="97"/>
                                  </a:lnTo>
                                  <a:lnTo>
                                    <a:pt x="205" y="103"/>
                                  </a:lnTo>
                                  <a:lnTo>
                                    <a:pt x="200" y="105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226" y="97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227" y="55"/>
                                  </a:lnTo>
                                  <a:lnTo>
                                    <a:pt x="226" y="50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21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01 w 230"/>
                                <a:gd name="T1" fmla="*/ 30 h 118"/>
                                <a:gd name="T2" fmla="*/ 187 w 230"/>
                                <a:gd name="T3" fmla="*/ 30 h 118"/>
                                <a:gd name="T4" fmla="*/ 180 w 230"/>
                                <a:gd name="T5" fmla="*/ 33 h 118"/>
                                <a:gd name="T6" fmla="*/ 174 w 230"/>
                                <a:gd name="T7" fmla="*/ 41 h 118"/>
                                <a:gd name="T8" fmla="*/ 220 w 230"/>
                                <a:gd name="T9" fmla="*/ 41 h 118"/>
                                <a:gd name="T10" fmla="*/ 218 w 230"/>
                                <a:gd name="T11" fmla="*/ 38 h 118"/>
                                <a:gd name="T12" fmla="*/ 214 w 230"/>
                                <a:gd name="T13" fmla="*/ 35 h 118"/>
                                <a:gd name="T14" fmla="*/ 210 w 230"/>
                                <a:gd name="T15" fmla="*/ 33 h 118"/>
                                <a:gd name="T16" fmla="*/ 205 w 230"/>
                                <a:gd name="T17" fmla="*/ 31 h 118"/>
                                <a:gd name="T18" fmla="*/ 201 w 230"/>
                                <a:gd name="T19" fmla="*/ 3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01" y="30"/>
                                  </a:moveTo>
                                  <a:lnTo>
                                    <a:pt x="187" y="30"/>
                                  </a:lnTo>
                                  <a:lnTo>
                                    <a:pt x="180" y="33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8" y="38"/>
                                  </a:lnTo>
                                  <a:lnTo>
                                    <a:pt x="214" y="35"/>
                                  </a:lnTo>
                                  <a:lnTo>
                                    <a:pt x="210" y="33"/>
                                  </a:lnTo>
                                  <a:lnTo>
                                    <a:pt x="205" y="31"/>
                                  </a:lnTo>
                                  <a:lnTo>
                                    <a:pt x="20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Freeform 86"/>
                        <wps:cNvSpPr>
                          <a:spLocks/>
                        </wps:cNvSpPr>
                        <wps:spPr bwMode="auto">
                          <a:xfrm>
                            <a:off x="242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87"/>
                        <wpg:cNvGrpSpPr>
                          <a:grpSpLocks/>
                        </wpg:cNvGrpSpPr>
                        <wpg:grpSpPr bwMode="auto">
                          <a:xfrm>
                            <a:off x="2503" y="78"/>
                            <a:ext cx="69" cy="76"/>
                            <a:chOff x="2503" y="78"/>
                            <a:chExt cx="69" cy="76"/>
                          </a:xfrm>
                        </wpg:grpSpPr>
                        <wps:wsp>
                          <wps:cNvPr id="181" name="Freeform 88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89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90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4" name="Freeform 91"/>
                        <wps:cNvSpPr>
                          <a:spLocks/>
                        </wps:cNvSpPr>
                        <wps:spPr bwMode="auto">
                          <a:xfrm>
                            <a:off x="2590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92"/>
                        <wps:cNvSpPr>
                          <a:spLocks/>
                        </wps:cNvSpPr>
                        <wps:spPr bwMode="auto">
                          <a:xfrm>
                            <a:off x="2854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3"/>
                        <wps:cNvSpPr>
                          <a:spLocks/>
                        </wps:cNvSpPr>
                        <wps:spPr bwMode="auto">
                          <a:xfrm>
                            <a:off x="310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4"/>
                        <wps:cNvSpPr>
                          <a:spLocks/>
                        </wps:cNvSpPr>
                        <wps:spPr bwMode="auto">
                          <a:xfrm>
                            <a:off x="336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5"/>
                        <wps:cNvSpPr>
                          <a:spLocks/>
                        </wps:cNvSpPr>
                        <wps:spPr bwMode="auto">
                          <a:xfrm>
                            <a:off x="361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96"/>
                        <wpg:cNvGrpSpPr>
                          <a:grpSpLocks/>
                        </wpg:cNvGrpSpPr>
                        <wpg:grpSpPr bwMode="auto">
                          <a:xfrm>
                            <a:off x="3699" y="78"/>
                            <a:ext cx="69" cy="76"/>
                            <a:chOff x="3699" y="78"/>
                            <a:chExt cx="69" cy="76"/>
                          </a:xfrm>
                        </wpg:grpSpPr>
                        <wps:wsp>
                          <wps:cNvPr id="190" name="Freeform 97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98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99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" y="277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2F073" w14:textId="77777777" w:rsidR="009C1533" w:rsidRDefault="009C1533" w:rsidP="000D3EE4">
                              <w:pPr>
                                <w:spacing w:line="50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185A1A" wp14:editId="54456D76">
                                    <wp:extent cx="676275" cy="314325"/>
                                    <wp:effectExtent l="0" t="0" r="9525" b="9525"/>
                                    <wp:docPr id="583" name="Picture 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62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1F2D45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328" y="293"/>
                            <a:ext cx="5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35CA" w14:textId="77777777" w:rsidR="009C1533" w:rsidRDefault="009C1533" w:rsidP="000D3EE4">
                              <w:pPr>
                                <w:spacing w:line="1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F007FAF" wp14:editId="312F427A">
                                    <wp:extent cx="371475" cy="76200"/>
                                    <wp:effectExtent l="0" t="0" r="9525" b="0"/>
                                    <wp:docPr id="584" name="Picture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6D4BC4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Freeform 102"/>
                        <wps:cNvSpPr>
                          <a:spLocks/>
                        </wps:cNvSpPr>
                        <wps:spPr bwMode="auto">
                          <a:xfrm>
                            <a:off x="212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103"/>
                        <wpg:cNvGrpSpPr>
                          <a:grpSpLocks/>
                        </wpg:cNvGrpSpPr>
                        <wpg:grpSpPr bwMode="auto">
                          <a:xfrm>
                            <a:off x="2170" y="295"/>
                            <a:ext cx="78" cy="114"/>
                            <a:chOff x="2170" y="295"/>
                            <a:chExt cx="78" cy="114"/>
                          </a:xfrm>
                        </wpg:grpSpPr>
                        <wps:wsp>
                          <wps:cNvPr id="197" name="Freeform 104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2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3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3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05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57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06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8"/>
                        <wpg:cNvGrpSpPr>
                          <a:grpSpLocks/>
                        </wpg:cNvGrpSpPr>
                        <wpg:grpSpPr bwMode="auto">
                          <a:xfrm>
                            <a:off x="2253" y="324"/>
                            <a:ext cx="81" cy="118"/>
                            <a:chOff x="2253" y="324"/>
                            <a:chExt cx="81" cy="118"/>
                          </a:xfrm>
                        </wpg:grpSpPr>
                        <wps:wsp>
                          <wps:cNvPr id="202" name="Freeform 109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5 w 81"/>
                                <a:gd name="T1" fmla="*/ 102 h 118"/>
                                <a:gd name="T2" fmla="*/ 7 w 81"/>
                                <a:gd name="T3" fmla="*/ 115 h 118"/>
                                <a:gd name="T4" fmla="*/ 11 w 81"/>
                                <a:gd name="T5" fmla="*/ 116 h 118"/>
                                <a:gd name="T6" fmla="*/ 14 w 81"/>
                                <a:gd name="T7" fmla="*/ 117 h 118"/>
                                <a:gd name="T8" fmla="*/ 21 w 81"/>
                                <a:gd name="T9" fmla="*/ 117 h 118"/>
                                <a:gd name="T10" fmla="*/ 25 w 81"/>
                                <a:gd name="T11" fmla="*/ 116 h 118"/>
                                <a:gd name="T12" fmla="*/ 32 w 81"/>
                                <a:gd name="T13" fmla="*/ 111 h 118"/>
                                <a:gd name="T14" fmla="*/ 35 w 81"/>
                                <a:gd name="T15" fmla="*/ 108 h 118"/>
                                <a:gd name="T16" fmla="*/ 38 w 81"/>
                                <a:gd name="T17" fmla="*/ 103 h 118"/>
                                <a:gd name="T18" fmla="*/ 38 w 81"/>
                                <a:gd name="T19" fmla="*/ 103 h 118"/>
                                <a:gd name="T20" fmla="*/ 11 w 81"/>
                                <a:gd name="T21" fmla="*/ 103 h 118"/>
                                <a:gd name="T22" fmla="*/ 9 w 81"/>
                                <a:gd name="T23" fmla="*/ 102 h 118"/>
                                <a:gd name="T24" fmla="*/ 5 w 81"/>
                                <a:gd name="T25" fmla="*/ 10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5" y="102"/>
                                  </a:moveTo>
                                  <a:lnTo>
                                    <a:pt x="7" y="115"/>
                                  </a:lnTo>
                                  <a:lnTo>
                                    <a:pt x="11" y="116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25" y="116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35" y="108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10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15 w 81"/>
                                <a:gd name="T1" fmla="*/ 0 h 118"/>
                                <a:gd name="T2" fmla="*/ 0 w 81"/>
                                <a:gd name="T3" fmla="*/ 0 h 118"/>
                                <a:gd name="T4" fmla="*/ 33 w 81"/>
                                <a:gd name="T5" fmla="*/ 83 h 118"/>
                                <a:gd name="T6" fmla="*/ 32 w 81"/>
                                <a:gd name="T7" fmla="*/ 85 h 118"/>
                                <a:gd name="T8" fmla="*/ 32 w 81"/>
                                <a:gd name="T9" fmla="*/ 86 h 118"/>
                                <a:gd name="T10" fmla="*/ 31 w 81"/>
                                <a:gd name="T11" fmla="*/ 86 h 118"/>
                                <a:gd name="T12" fmla="*/ 29 w 81"/>
                                <a:gd name="T13" fmla="*/ 92 h 118"/>
                                <a:gd name="T14" fmla="*/ 28 w 81"/>
                                <a:gd name="T15" fmla="*/ 96 h 118"/>
                                <a:gd name="T16" fmla="*/ 27 w 81"/>
                                <a:gd name="T17" fmla="*/ 97 h 118"/>
                                <a:gd name="T18" fmla="*/ 25 w 81"/>
                                <a:gd name="T19" fmla="*/ 99 h 118"/>
                                <a:gd name="T20" fmla="*/ 24 w 81"/>
                                <a:gd name="T21" fmla="*/ 100 h 118"/>
                                <a:gd name="T22" fmla="*/ 22 w 81"/>
                                <a:gd name="T23" fmla="*/ 101 h 118"/>
                                <a:gd name="T24" fmla="*/ 20 w 81"/>
                                <a:gd name="T25" fmla="*/ 102 h 118"/>
                                <a:gd name="T26" fmla="*/ 17 w 81"/>
                                <a:gd name="T27" fmla="*/ 103 h 118"/>
                                <a:gd name="T28" fmla="*/ 38 w 81"/>
                                <a:gd name="T29" fmla="*/ 103 h 118"/>
                                <a:gd name="T30" fmla="*/ 40 w 81"/>
                                <a:gd name="T31" fmla="*/ 100 h 118"/>
                                <a:gd name="T32" fmla="*/ 43 w 81"/>
                                <a:gd name="T33" fmla="*/ 93 h 118"/>
                                <a:gd name="T34" fmla="*/ 53 w 81"/>
                                <a:gd name="T35" fmla="*/ 67 h 118"/>
                                <a:gd name="T36" fmla="*/ 40 w 81"/>
                                <a:gd name="T37" fmla="*/ 67 h 118"/>
                                <a:gd name="T38" fmla="*/ 38 w 81"/>
                                <a:gd name="T39" fmla="*/ 60 h 118"/>
                                <a:gd name="T40" fmla="*/ 36 w 81"/>
                                <a:gd name="T41" fmla="*/ 54 h 118"/>
                                <a:gd name="T42" fmla="*/ 34 w 81"/>
                                <a:gd name="T43" fmla="*/ 48 h 118"/>
                                <a:gd name="T44" fmla="*/ 15 w 81"/>
                                <a:gd name="T4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5" y="99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17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11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0 h 118"/>
                                <a:gd name="T2" fmla="*/ 65 w 81"/>
                                <a:gd name="T3" fmla="*/ 0 h 118"/>
                                <a:gd name="T4" fmla="*/ 46 w 81"/>
                                <a:gd name="T5" fmla="*/ 48 h 118"/>
                                <a:gd name="T6" fmla="*/ 44 w 81"/>
                                <a:gd name="T7" fmla="*/ 54 h 118"/>
                                <a:gd name="T8" fmla="*/ 42 w 81"/>
                                <a:gd name="T9" fmla="*/ 61 h 118"/>
                                <a:gd name="T10" fmla="*/ 40 w 81"/>
                                <a:gd name="T11" fmla="*/ 67 h 118"/>
                                <a:gd name="T12" fmla="*/ 53 w 81"/>
                                <a:gd name="T13" fmla="*/ 67 h 118"/>
                                <a:gd name="T14" fmla="*/ 80 w 81"/>
                                <a:gd name="T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80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12"/>
                        <wpg:cNvGrpSpPr>
                          <a:grpSpLocks/>
                        </wpg:cNvGrpSpPr>
                        <wpg:grpSpPr bwMode="auto">
                          <a:xfrm>
                            <a:off x="2345" y="322"/>
                            <a:ext cx="153" cy="118"/>
                            <a:chOff x="2345" y="322"/>
                            <a:chExt cx="153" cy="118"/>
                          </a:xfrm>
                        </wpg:grpSpPr>
                        <wps:wsp>
                          <wps:cNvPr id="206" name="Freeform 113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 w 153"/>
                                <a:gd name="T1" fmla="*/ 1 h 118"/>
                                <a:gd name="T2" fmla="*/ 0 w 153"/>
                                <a:gd name="T3" fmla="*/ 1 h 118"/>
                                <a:gd name="T4" fmla="*/ 0 w 153"/>
                                <a:gd name="T5" fmla="*/ 117 h 118"/>
                                <a:gd name="T6" fmla="*/ 13 w 153"/>
                                <a:gd name="T7" fmla="*/ 117 h 118"/>
                                <a:gd name="T8" fmla="*/ 13 w 153"/>
                                <a:gd name="T9" fmla="*/ 76 h 118"/>
                                <a:gd name="T10" fmla="*/ 58 w 153"/>
                                <a:gd name="T11" fmla="*/ 76 h 118"/>
                                <a:gd name="T12" fmla="*/ 59 w 153"/>
                                <a:gd name="T13" fmla="*/ 75 h 118"/>
                                <a:gd name="T14" fmla="*/ 27 w 153"/>
                                <a:gd name="T15" fmla="*/ 75 h 118"/>
                                <a:gd name="T16" fmla="*/ 22 w 153"/>
                                <a:gd name="T17" fmla="*/ 72 h 118"/>
                                <a:gd name="T18" fmla="*/ 18 w 153"/>
                                <a:gd name="T19" fmla="*/ 67 h 118"/>
                                <a:gd name="T20" fmla="*/ 14 w 153"/>
                                <a:gd name="T21" fmla="*/ 62 h 118"/>
                                <a:gd name="T22" fmla="*/ 12 w 153"/>
                                <a:gd name="T23" fmla="*/ 54 h 118"/>
                                <a:gd name="T24" fmla="*/ 12 w 153"/>
                                <a:gd name="T25" fmla="*/ 33 h 118"/>
                                <a:gd name="T26" fmla="*/ 14 w 153"/>
                                <a:gd name="T27" fmla="*/ 25 h 118"/>
                                <a:gd name="T28" fmla="*/ 23 w 153"/>
                                <a:gd name="T29" fmla="*/ 13 h 118"/>
                                <a:gd name="T30" fmla="*/ 25 w 153"/>
                                <a:gd name="T31" fmla="*/ 12 h 118"/>
                                <a:gd name="T32" fmla="*/ 12 w 153"/>
                                <a:gd name="T33" fmla="*/ 12 h 118"/>
                                <a:gd name="T34" fmla="*/ 12 w 153"/>
                                <a:gd name="T35" fmla="*/ 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4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8 w 153"/>
                                <a:gd name="T1" fmla="*/ 76 h 118"/>
                                <a:gd name="T2" fmla="*/ 13 w 153"/>
                                <a:gd name="T3" fmla="*/ 76 h 118"/>
                                <a:gd name="T4" fmla="*/ 15 w 153"/>
                                <a:gd name="T5" fmla="*/ 79 h 118"/>
                                <a:gd name="T6" fmla="*/ 18 w 153"/>
                                <a:gd name="T7" fmla="*/ 82 h 118"/>
                                <a:gd name="T8" fmla="*/ 22 w 153"/>
                                <a:gd name="T9" fmla="*/ 84 h 118"/>
                                <a:gd name="T10" fmla="*/ 25 w 153"/>
                                <a:gd name="T11" fmla="*/ 86 h 118"/>
                                <a:gd name="T12" fmla="*/ 29 w 153"/>
                                <a:gd name="T13" fmla="*/ 87 h 118"/>
                                <a:gd name="T14" fmla="*/ 40 w 153"/>
                                <a:gd name="T15" fmla="*/ 87 h 118"/>
                                <a:gd name="T16" fmla="*/ 46 w 153"/>
                                <a:gd name="T17" fmla="*/ 85 h 118"/>
                                <a:gd name="T18" fmla="*/ 57 w 153"/>
                                <a:gd name="T19" fmla="*/ 78 h 118"/>
                                <a:gd name="T20" fmla="*/ 58 w 153"/>
                                <a:gd name="T21" fmla="*/ 7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8" y="76"/>
                                  </a:moveTo>
                                  <a:lnTo>
                                    <a:pt x="13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8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15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9 w 153"/>
                                <a:gd name="T1" fmla="*/ 11 h 118"/>
                                <a:gd name="T2" fmla="*/ 39 w 153"/>
                                <a:gd name="T3" fmla="*/ 11 h 118"/>
                                <a:gd name="T4" fmla="*/ 44 w 153"/>
                                <a:gd name="T5" fmla="*/ 13 h 118"/>
                                <a:gd name="T6" fmla="*/ 48 w 153"/>
                                <a:gd name="T7" fmla="*/ 18 h 118"/>
                                <a:gd name="T8" fmla="*/ 52 w 153"/>
                                <a:gd name="T9" fmla="*/ 24 h 118"/>
                                <a:gd name="T10" fmla="*/ 55 w 153"/>
                                <a:gd name="T11" fmla="*/ 32 h 118"/>
                                <a:gd name="T12" fmla="*/ 55 w 153"/>
                                <a:gd name="T13" fmla="*/ 53 h 118"/>
                                <a:gd name="T14" fmla="*/ 52 w 153"/>
                                <a:gd name="T15" fmla="*/ 62 h 118"/>
                                <a:gd name="T16" fmla="*/ 44 w 153"/>
                                <a:gd name="T17" fmla="*/ 72 h 118"/>
                                <a:gd name="T18" fmla="*/ 39 w 153"/>
                                <a:gd name="T19" fmla="*/ 75 h 118"/>
                                <a:gd name="T20" fmla="*/ 59 w 153"/>
                                <a:gd name="T21" fmla="*/ 75 h 118"/>
                                <a:gd name="T22" fmla="*/ 61 w 153"/>
                                <a:gd name="T23" fmla="*/ 72 h 118"/>
                                <a:gd name="T24" fmla="*/ 64 w 153"/>
                                <a:gd name="T25" fmla="*/ 66 h 118"/>
                                <a:gd name="T26" fmla="*/ 67 w 153"/>
                                <a:gd name="T27" fmla="*/ 58 h 118"/>
                                <a:gd name="T28" fmla="*/ 68 w 153"/>
                                <a:gd name="T29" fmla="*/ 51 h 118"/>
                                <a:gd name="T30" fmla="*/ 68 w 153"/>
                                <a:gd name="T31" fmla="*/ 35 h 118"/>
                                <a:gd name="T32" fmla="*/ 67 w 153"/>
                                <a:gd name="T33" fmla="*/ 27 h 118"/>
                                <a:gd name="T34" fmla="*/ 64 w 153"/>
                                <a:gd name="T35" fmla="*/ 21 h 118"/>
                                <a:gd name="T36" fmla="*/ 62 w 153"/>
                                <a:gd name="T37" fmla="*/ 14 h 118"/>
                                <a:gd name="T38" fmla="*/ 59 w 153"/>
                                <a:gd name="T39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9" y="11"/>
                                  </a:moveTo>
                                  <a:lnTo>
                                    <a:pt x="39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2" y="62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9" y="75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61" y="72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27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16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41 w 153"/>
                                <a:gd name="T1" fmla="*/ 0 h 118"/>
                                <a:gd name="T2" fmla="*/ 30 w 153"/>
                                <a:gd name="T3" fmla="*/ 0 h 118"/>
                                <a:gd name="T4" fmla="*/ 25 w 153"/>
                                <a:gd name="T5" fmla="*/ 1 h 118"/>
                                <a:gd name="T6" fmla="*/ 21 w 153"/>
                                <a:gd name="T7" fmla="*/ 3 h 118"/>
                                <a:gd name="T8" fmla="*/ 18 w 153"/>
                                <a:gd name="T9" fmla="*/ 5 h 118"/>
                                <a:gd name="T10" fmla="*/ 15 w 153"/>
                                <a:gd name="T11" fmla="*/ 8 h 118"/>
                                <a:gd name="T12" fmla="*/ 12 w 153"/>
                                <a:gd name="T13" fmla="*/ 12 h 118"/>
                                <a:gd name="T14" fmla="*/ 25 w 153"/>
                                <a:gd name="T15" fmla="*/ 12 h 118"/>
                                <a:gd name="T16" fmla="*/ 28 w 153"/>
                                <a:gd name="T17" fmla="*/ 11 h 118"/>
                                <a:gd name="T18" fmla="*/ 59 w 153"/>
                                <a:gd name="T19" fmla="*/ 11 h 118"/>
                                <a:gd name="T20" fmla="*/ 58 w 153"/>
                                <a:gd name="T21" fmla="*/ 8 h 118"/>
                                <a:gd name="T22" fmla="*/ 47 w 153"/>
                                <a:gd name="T23" fmla="*/ 1 h 118"/>
                                <a:gd name="T24" fmla="*/ 41 w 153"/>
                                <a:gd name="T2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17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7 w 153"/>
                                <a:gd name="T1" fmla="*/ 0 h 118"/>
                                <a:gd name="T2" fmla="*/ 105 w 153"/>
                                <a:gd name="T3" fmla="*/ 0 h 118"/>
                                <a:gd name="T4" fmla="*/ 96 w 153"/>
                                <a:gd name="T5" fmla="*/ 3 h 118"/>
                                <a:gd name="T6" fmla="*/ 82 w 153"/>
                                <a:gd name="T7" fmla="*/ 19 h 118"/>
                                <a:gd name="T8" fmla="*/ 79 w 153"/>
                                <a:gd name="T9" fmla="*/ 29 h 118"/>
                                <a:gd name="T10" fmla="*/ 79 w 153"/>
                                <a:gd name="T11" fmla="*/ 58 h 118"/>
                                <a:gd name="T12" fmla="*/ 82 w 153"/>
                                <a:gd name="T13" fmla="*/ 68 h 118"/>
                                <a:gd name="T14" fmla="*/ 89 w 153"/>
                                <a:gd name="T15" fmla="*/ 75 h 118"/>
                                <a:gd name="T16" fmla="*/ 96 w 153"/>
                                <a:gd name="T17" fmla="*/ 83 h 118"/>
                                <a:gd name="T18" fmla="*/ 105 w 153"/>
                                <a:gd name="T19" fmla="*/ 87 h 118"/>
                                <a:gd name="T20" fmla="*/ 126 w 153"/>
                                <a:gd name="T21" fmla="*/ 87 h 118"/>
                                <a:gd name="T22" fmla="*/ 133 w 153"/>
                                <a:gd name="T23" fmla="*/ 84 h 118"/>
                                <a:gd name="T24" fmla="*/ 140 w 153"/>
                                <a:gd name="T25" fmla="*/ 80 h 118"/>
                                <a:gd name="T26" fmla="*/ 145 w 153"/>
                                <a:gd name="T27" fmla="*/ 75 h 118"/>
                                <a:gd name="T28" fmla="*/ 110 w 153"/>
                                <a:gd name="T29" fmla="*/ 75 h 118"/>
                                <a:gd name="T30" fmla="*/ 105 w 153"/>
                                <a:gd name="T31" fmla="*/ 73 h 118"/>
                                <a:gd name="T32" fmla="*/ 100 w 153"/>
                                <a:gd name="T33" fmla="*/ 68 h 118"/>
                                <a:gd name="T34" fmla="*/ 96 w 153"/>
                                <a:gd name="T35" fmla="*/ 63 h 118"/>
                                <a:gd name="T36" fmla="*/ 93 w 153"/>
                                <a:gd name="T37" fmla="*/ 56 h 118"/>
                                <a:gd name="T38" fmla="*/ 93 w 153"/>
                                <a:gd name="T39" fmla="*/ 47 h 118"/>
                                <a:gd name="T40" fmla="*/ 152 w 153"/>
                                <a:gd name="T41" fmla="*/ 47 h 118"/>
                                <a:gd name="T42" fmla="*/ 152 w 153"/>
                                <a:gd name="T43" fmla="*/ 35 h 118"/>
                                <a:gd name="T44" fmla="*/ 94 w 153"/>
                                <a:gd name="T45" fmla="*/ 35 h 118"/>
                                <a:gd name="T46" fmla="*/ 94 w 153"/>
                                <a:gd name="T47" fmla="*/ 28 h 118"/>
                                <a:gd name="T48" fmla="*/ 96 w 153"/>
                                <a:gd name="T49" fmla="*/ 22 h 118"/>
                                <a:gd name="T50" fmla="*/ 101 w 153"/>
                                <a:gd name="T51" fmla="*/ 18 h 118"/>
                                <a:gd name="T52" fmla="*/ 105 w 153"/>
                                <a:gd name="T53" fmla="*/ 13 h 118"/>
                                <a:gd name="T54" fmla="*/ 110 w 153"/>
                                <a:gd name="T55" fmla="*/ 11 h 118"/>
                                <a:gd name="T56" fmla="*/ 142 w 153"/>
                                <a:gd name="T57" fmla="*/ 11 h 118"/>
                                <a:gd name="T58" fmla="*/ 135 w 153"/>
                                <a:gd name="T59" fmla="*/ 3 h 118"/>
                                <a:gd name="T60" fmla="*/ 127 w 153"/>
                                <a:gd name="T6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7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96" y="3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82" y="68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6" y="83"/>
                                  </a:lnTo>
                                  <a:lnTo>
                                    <a:pt x="105" y="87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10" y="75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100" y="68"/>
                                  </a:lnTo>
                                  <a:lnTo>
                                    <a:pt x="96" y="63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152" y="47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96" y="22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18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38 w 153"/>
                                <a:gd name="T1" fmla="*/ 58 h 118"/>
                                <a:gd name="T2" fmla="*/ 136 w 153"/>
                                <a:gd name="T3" fmla="*/ 64 h 118"/>
                                <a:gd name="T4" fmla="*/ 133 w 153"/>
                                <a:gd name="T5" fmla="*/ 68 h 118"/>
                                <a:gd name="T6" fmla="*/ 126 w 153"/>
                                <a:gd name="T7" fmla="*/ 74 h 118"/>
                                <a:gd name="T8" fmla="*/ 122 w 153"/>
                                <a:gd name="T9" fmla="*/ 75 h 118"/>
                                <a:gd name="T10" fmla="*/ 145 w 153"/>
                                <a:gd name="T11" fmla="*/ 75 h 118"/>
                                <a:gd name="T12" fmla="*/ 150 w 153"/>
                                <a:gd name="T13" fmla="*/ 68 h 118"/>
                                <a:gd name="T14" fmla="*/ 152 w 153"/>
                                <a:gd name="T15" fmla="*/ 60 h 118"/>
                                <a:gd name="T16" fmla="*/ 138 w 153"/>
                                <a:gd name="T17" fmla="*/ 5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38" y="58"/>
                                  </a:moveTo>
                                  <a:lnTo>
                                    <a:pt x="136" y="64"/>
                                  </a:lnTo>
                                  <a:lnTo>
                                    <a:pt x="133" y="68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50" y="68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3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19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42 w 153"/>
                                <a:gd name="T1" fmla="*/ 11 h 118"/>
                                <a:gd name="T2" fmla="*/ 123 w 153"/>
                                <a:gd name="T3" fmla="*/ 11 h 118"/>
                                <a:gd name="T4" fmla="*/ 128 w 153"/>
                                <a:gd name="T5" fmla="*/ 14 h 118"/>
                                <a:gd name="T6" fmla="*/ 133 w 153"/>
                                <a:gd name="T7" fmla="*/ 19 h 118"/>
                                <a:gd name="T8" fmla="*/ 136 w 153"/>
                                <a:gd name="T9" fmla="*/ 23 h 118"/>
                                <a:gd name="T10" fmla="*/ 137 w 153"/>
                                <a:gd name="T11" fmla="*/ 28 h 118"/>
                                <a:gd name="T12" fmla="*/ 138 w 153"/>
                                <a:gd name="T13" fmla="*/ 35 h 118"/>
                                <a:gd name="T14" fmla="*/ 152 w 153"/>
                                <a:gd name="T15" fmla="*/ 35 h 118"/>
                                <a:gd name="T16" fmla="*/ 152 w 153"/>
                                <a:gd name="T17" fmla="*/ 29 h 118"/>
                                <a:gd name="T18" fmla="*/ 149 w 153"/>
                                <a:gd name="T19" fmla="*/ 18 h 118"/>
                                <a:gd name="T20" fmla="*/ 142 w 153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42" y="11"/>
                                  </a:moveTo>
                                  <a:lnTo>
                                    <a:pt x="123" y="11"/>
                                  </a:lnTo>
                                  <a:lnTo>
                                    <a:pt x="128" y="14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37" y="28"/>
                                  </a:lnTo>
                                  <a:lnTo>
                                    <a:pt x="138" y="35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4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" name="Freeform 120"/>
                        <wps:cNvSpPr>
                          <a:spLocks/>
                        </wps:cNvSpPr>
                        <wps:spPr bwMode="auto">
                          <a:xfrm>
                            <a:off x="254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121"/>
                        <wpg:cNvGrpSpPr>
                          <a:grpSpLocks/>
                        </wpg:cNvGrpSpPr>
                        <wpg:grpSpPr bwMode="auto">
                          <a:xfrm>
                            <a:off x="2851" y="292"/>
                            <a:ext cx="285" cy="117"/>
                            <a:chOff x="2851" y="292"/>
                            <a:chExt cx="285" cy="117"/>
                          </a:xfrm>
                        </wpg:grpSpPr>
                        <wps:wsp>
                          <wps:cNvPr id="215" name="Freeform 12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38 w 285"/>
                                <a:gd name="T1" fmla="*/ 30 h 117"/>
                                <a:gd name="T2" fmla="*/ 26 w 285"/>
                                <a:gd name="T3" fmla="*/ 30 h 117"/>
                                <a:gd name="T4" fmla="*/ 21 w 285"/>
                                <a:gd name="T5" fmla="*/ 31 h 117"/>
                                <a:gd name="T6" fmla="*/ 15 w 285"/>
                                <a:gd name="T7" fmla="*/ 35 h 117"/>
                                <a:gd name="T8" fmla="*/ 10 w 285"/>
                                <a:gd name="T9" fmla="*/ 38 h 117"/>
                                <a:gd name="T10" fmla="*/ 6 w 285"/>
                                <a:gd name="T11" fmla="*/ 44 h 117"/>
                                <a:gd name="T12" fmla="*/ 1 w 285"/>
                                <a:gd name="T13" fmla="*/ 57 h 117"/>
                                <a:gd name="T14" fmla="*/ 0 w 285"/>
                                <a:gd name="T15" fmla="*/ 65 h 117"/>
                                <a:gd name="T16" fmla="*/ 0 w 285"/>
                                <a:gd name="T17" fmla="*/ 82 h 117"/>
                                <a:gd name="T18" fmla="*/ 1 w 285"/>
                                <a:gd name="T19" fmla="*/ 89 h 117"/>
                                <a:gd name="T20" fmla="*/ 4 w 285"/>
                                <a:gd name="T21" fmla="*/ 96 h 117"/>
                                <a:gd name="T22" fmla="*/ 7 w 285"/>
                                <a:gd name="T23" fmla="*/ 102 h 117"/>
                                <a:gd name="T24" fmla="*/ 11 w 285"/>
                                <a:gd name="T25" fmla="*/ 108 h 117"/>
                                <a:gd name="T26" fmla="*/ 16 w 285"/>
                                <a:gd name="T27" fmla="*/ 111 h 117"/>
                                <a:gd name="T28" fmla="*/ 21 w 285"/>
                                <a:gd name="T29" fmla="*/ 115 h 117"/>
                                <a:gd name="T30" fmla="*/ 27 w 285"/>
                                <a:gd name="T31" fmla="*/ 117 h 117"/>
                                <a:gd name="T32" fmla="*/ 43 w 285"/>
                                <a:gd name="T33" fmla="*/ 117 h 117"/>
                                <a:gd name="T34" fmla="*/ 51 w 285"/>
                                <a:gd name="T35" fmla="*/ 113 h 117"/>
                                <a:gd name="T36" fmla="*/ 55 w 285"/>
                                <a:gd name="T37" fmla="*/ 105 h 117"/>
                                <a:gd name="T38" fmla="*/ 29 w 285"/>
                                <a:gd name="T39" fmla="*/ 105 h 117"/>
                                <a:gd name="T40" fmla="*/ 24 w 285"/>
                                <a:gd name="T41" fmla="*/ 102 h 117"/>
                                <a:gd name="T42" fmla="*/ 20 w 285"/>
                                <a:gd name="T43" fmla="*/ 97 h 117"/>
                                <a:gd name="T44" fmla="*/ 15 w 285"/>
                                <a:gd name="T45" fmla="*/ 92 h 117"/>
                                <a:gd name="T46" fmla="*/ 13 w 285"/>
                                <a:gd name="T47" fmla="*/ 84 h 117"/>
                                <a:gd name="T48" fmla="*/ 13 w 285"/>
                                <a:gd name="T49" fmla="*/ 62 h 117"/>
                                <a:gd name="T50" fmla="*/ 15 w 285"/>
                                <a:gd name="T51" fmla="*/ 54 h 117"/>
                                <a:gd name="T52" fmla="*/ 19 w 285"/>
                                <a:gd name="T53" fmla="*/ 49 h 117"/>
                                <a:gd name="T54" fmla="*/ 23 w 285"/>
                                <a:gd name="T55" fmla="*/ 44 h 117"/>
                                <a:gd name="T56" fmla="*/ 28 w 285"/>
                                <a:gd name="T57" fmla="*/ 41 h 117"/>
                                <a:gd name="T58" fmla="*/ 68 w 285"/>
                                <a:gd name="T59" fmla="*/ 41 h 117"/>
                                <a:gd name="T60" fmla="*/ 68 w 285"/>
                                <a:gd name="T61" fmla="*/ 41 h 117"/>
                                <a:gd name="T62" fmla="*/ 55 w 285"/>
                                <a:gd name="T63" fmla="*/ 41 h 117"/>
                                <a:gd name="T64" fmla="*/ 53 w 285"/>
                                <a:gd name="T65" fmla="*/ 38 h 117"/>
                                <a:gd name="T66" fmla="*/ 50 w 285"/>
                                <a:gd name="T67" fmla="*/ 35 h 117"/>
                                <a:gd name="T68" fmla="*/ 46 w 285"/>
                                <a:gd name="T69" fmla="*/ 33 h 117"/>
                                <a:gd name="T70" fmla="*/ 42 w 285"/>
                                <a:gd name="T71" fmla="*/ 31 h 117"/>
                                <a:gd name="T72" fmla="*/ 38 w 285"/>
                                <a:gd name="T7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38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0" y="38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7" y="102"/>
                                  </a:lnTo>
                                  <a:lnTo>
                                    <a:pt x="11" y="108"/>
                                  </a:lnTo>
                                  <a:lnTo>
                                    <a:pt x="16" y="111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7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4" y="102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3" y="84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0" y="35"/>
                                  </a:lnTo>
                                  <a:lnTo>
                                    <a:pt x="46" y="33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2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104 h 117"/>
                                <a:gd name="T2" fmla="*/ 56 w 285"/>
                                <a:gd name="T3" fmla="*/ 104 h 117"/>
                                <a:gd name="T4" fmla="*/ 56 w 285"/>
                                <a:gd name="T5" fmla="*/ 115 h 117"/>
                                <a:gd name="T6" fmla="*/ 68 w 285"/>
                                <a:gd name="T7" fmla="*/ 115 h 117"/>
                                <a:gd name="T8" fmla="*/ 68 w 285"/>
                                <a:gd name="T9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104"/>
                                  </a:moveTo>
                                  <a:lnTo>
                                    <a:pt x="56" y="104"/>
                                  </a:lnTo>
                                  <a:lnTo>
                                    <a:pt x="56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2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41 h 117"/>
                                <a:gd name="T2" fmla="*/ 40 w 285"/>
                                <a:gd name="T3" fmla="*/ 41 h 117"/>
                                <a:gd name="T4" fmla="*/ 45 w 285"/>
                                <a:gd name="T5" fmla="*/ 44 h 117"/>
                                <a:gd name="T6" fmla="*/ 54 w 285"/>
                                <a:gd name="T7" fmla="*/ 55 h 117"/>
                                <a:gd name="T8" fmla="*/ 56 w 285"/>
                                <a:gd name="T9" fmla="*/ 62 h 117"/>
                                <a:gd name="T10" fmla="*/ 56 w 285"/>
                                <a:gd name="T11" fmla="*/ 85 h 117"/>
                                <a:gd name="T12" fmla="*/ 54 w 285"/>
                                <a:gd name="T13" fmla="*/ 92 h 117"/>
                                <a:gd name="T14" fmla="*/ 46 w 285"/>
                                <a:gd name="T15" fmla="*/ 103 h 117"/>
                                <a:gd name="T16" fmla="*/ 41 w 285"/>
                                <a:gd name="T17" fmla="*/ 105 h 117"/>
                                <a:gd name="T18" fmla="*/ 55 w 285"/>
                                <a:gd name="T19" fmla="*/ 105 h 117"/>
                                <a:gd name="T20" fmla="*/ 56 w 285"/>
                                <a:gd name="T21" fmla="*/ 104 h 117"/>
                                <a:gd name="T22" fmla="*/ 68 w 285"/>
                                <a:gd name="T23" fmla="*/ 104 h 117"/>
                                <a:gd name="T24" fmla="*/ 68 w 285"/>
                                <a:gd name="T2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4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6" y="62"/>
                                  </a:lnTo>
                                  <a:lnTo>
                                    <a:pt x="56" y="85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8" y="104"/>
                                  </a:lnTo>
                                  <a:lnTo>
                                    <a:pt x="6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2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0 h 117"/>
                                <a:gd name="T2" fmla="*/ 55 w 285"/>
                                <a:gd name="T3" fmla="*/ 0 h 117"/>
                                <a:gd name="T4" fmla="*/ 55 w 285"/>
                                <a:gd name="T5" fmla="*/ 41 h 117"/>
                                <a:gd name="T6" fmla="*/ 68 w 285"/>
                                <a:gd name="T7" fmla="*/ 41 h 117"/>
                                <a:gd name="T8" fmla="*/ 68 w 285"/>
                                <a:gd name="T9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2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0 w 285"/>
                                <a:gd name="T1" fmla="*/ 41 h 117"/>
                                <a:gd name="T2" fmla="*/ 127 w 285"/>
                                <a:gd name="T3" fmla="*/ 41 h 117"/>
                                <a:gd name="T4" fmla="*/ 132 w 285"/>
                                <a:gd name="T5" fmla="*/ 43 h 117"/>
                                <a:gd name="T6" fmla="*/ 135 w 285"/>
                                <a:gd name="T7" fmla="*/ 46 h 117"/>
                                <a:gd name="T8" fmla="*/ 138 w 285"/>
                                <a:gd name="T9" fmla="*/ 48 h 117"/>
                                <a:gd name="T10" fmla="*/ 139 w 285"/>
                                <a:gd name="T11" fmla="*/ 52 h 117"/>
                                <a:gd name="T12" fmla="*/ 139 w 285"/>
                                <a:gd name="T13" fmla="*/ 62 h 117"/>
                                <a:gd name="T14" fmla="*/ 134 w 285"/>
                                <a:gd name="T15" fmla="*/ 64 h 117"/>
                                <a:gd name="T16" fmla="*/ 126 w 285"/>
                                <a:gd name="T17" fmla="*/ 65 h 117"/>
                                <a:gd name="T18" fmla="*/ 115 w 285"/>
                                <a:gd name="T19" fmla="*/ 67 h 117"/>
                                <a:gd name="T20" fmla="*/ 110 w 285"/>
                                <a:gd name="T21" fmla="*/ 67 h 117"/>
                                <a:gd name="T22" fmla="*/ 106 w 285"/>
                                <a:gd name="T23" fmla="*/ 68 h 117"/>
                                <a:gd name="T24" fmla="*/ 103 w 285"/>
                                <a:gd name="T25" fmla="*/ 69 h 117"/>
                                <a:gd name="T26" fmla="*/ 100 w 285"/>
                                <a:gd name="T27" fmla="*/ 70 h 117"/>
                                <a:gd name="T28" fmla="*/ 96 w 285"/>
                                <a:gd name="T29" fmla="*/ 71 h 117"/>
                                <a:gd name="T30" fmla="*/ 93 w 285"/>
                                <a:gd name="T31" fmla="*/ 73 h 117"/>
                                <a:gd name="T32" fmla="*/ 90 w 285"/>
                                <a:gd name="T33" fmla="*/ 76 h 117"/>
                                <a:gd name="T34" fmla="*/ 88 w 285"/>
                                <a:gd name="T35" fmla="*/ 78 h 117"/>
                                <a:gd name="T36" fmla="*/ 85 w 285"/>
                                <a:gd name="T37" fmla="*/ 85 h 117"/>
                                <a:gd name="T38" fmla="*/ 84 w 285"/>
                                <a:gd name="T39" fmla="*/ 89 h 117"/>
                                <a:gd name="T40" fmla="*/ 84 w 285"/>
                                <a:gd name="T41" fmla="*/ 100 h 117"/>
                                <a:gd name="T42" fmla="*/ 86 w 285"/>
                                <a:gd name="T43" fmla="*/ 105 h 117"/>
                                <a:gd name="T44" fmla="*/ 95 w 285"/>
                                <a:gd name="T45" fmla="*/ 114 h 117"/>
                                <a:gd name="T46" fmla="*/ 102 w 285"/>
                                <a:gd name="T47" fmla="*/ 117 h 117"/>
                                <a:gd name="T48" fmla="*/ 116 w 285"/>
                                <a:gd name="T49" fmla="*/ 117 h 117"/>
                                <a:gd name="T50" fmla="*/ 121 w 285"/>
                                <a:gd name="T51" fmla="*/ 116 h 117"/>
                                <a:gd name="T52" fmla="*/ 130 w 285"/>
                                <a:gd name="T53" fmla="*/ 112 h 117"/>
                                <a:gd name="T54" fmla="*/ 135 w 285"/>
                                <a:gd name="T55" fmla="*/ 109 h 117"/>
                                <a:gd name="T56" fmla="*/ 139 w 285"/>
                                <a:gd name="T57" fmla="*/ 106 h 117"/>
                                <a:gd name="T58" fmla="*/ 109 w 285"/>
                                <a:gd name="T59" fmla="*/ 106 h 117"/>
                                <a:gd name="T60" fmla="*/ 105 w 285"/>
                                <a:gd name="T61" fmla="*/ 104 h 117"/>
                                <a:gd name="T62" fmla="*/ 102 w 285"/>
                                <a:gd name="T63" fmla="*/ 102 h 117"/>
                                <a:gd name="T64" fmla="*/ 100 w 285"/>
                                <a:gd name="T65" fmla="*/ 99 h 117"/>
                                <a:gd name="T66" fmla="*/ 98 w 285"/>
                                <a:gd name="T67" fmla="*/ 96 h 117"/>
                                <a:gd name="T68" fmla="*/ 98 w 285"/>
                                <a:gd name="T69" fmla="*/ 90 h 117"/>
                                <a:gd name="T70" fmla="*/ 99 w 285"/>
                                <a:gd name="T71" fmla="*/ 88 h 117"/>
                                <a:gd name="T72" fmla="*/ 100 w 285"/>
                                <a:gd name="T73" fmla="*/ 86 h 117"/>
                                <a:gd name="T74" fmla="*/ 101 w 285"/>
                                <a:gd name="T75" fmla="*/ 83 h 117"/>
                                <a:gd name="T76" fmla="*/ 103 w 285"/>
                                <a:gd name="T77" fmla="*/ 82 h 117"/>
                                <a:gd name="T78" fmla="*/ 105 w 285"/>
                                <a:gd name="T79" fmla="*/ 81 h 117"/>
                                <a:gd name="T80" fmla="*/ 108 w 285"/>
                                <a:gd name="T81" fmla="*/ 80 h 117"/>
                                <a:gd name="T82" fmla="*/ 111 w 285"/>
                                <a:gd name="T83" fmla="*/ 79 h 117"/>
                                <a:gd name="T84" fmla="*/ 117 w 285"/>
                                <a:gd name="T85" fmla="*/ 78 h 117"/>
                                <a:gd name="T86" fmla="*/ 127 w 285"/>
                                <a:gd name="T87" fmla="*/ 77 h 117"/>
                                <a:gd name="T88" fmla="*/ 134 w 285"/>
                                <a:gd name="T89" fmla="*/ 75 h 117"/>
                                <a:gd name="T90" fmla="*/ 139 w 285"/>
                                <a:gd name="T91" fmla="*/ 73 h 117"/>
                                <a:gd name="T92" fmla="*/ 153 w 285"/>
                                <a:gd name="T93" fmla="*/ 73 h 117"/>
                                <a:gd name="T94" fmla="*/ 152 w 285"/>
                                <a:gd name="T95" fmla="*/ 51 h 117"/>
                                <a:gd name="T96" fmla="*/ 152 w 285"/>
                                <a:gd name="T97" fmla="*/ 50 h 117"/>
                                <a:gd name="T98" fmla="*/ 152 w 285"/>
                                <a:gd name="T99" fmla="*/ 48 h 117"/>
                                <a:gd name="T100" fmla="*/ 151 w 285"/>
                                <a:gd name="T101" fmla="*/ 44 h 117"/>
                                <a:gd name="T102" fmla="*/ 150 w 285"/>
                                <a:gd name="T10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0" y="41"/>
                                  </a:moveTo>
                                  <a:lnTo>
                                    <a:pt x="127" y="41"/>
                                  </a:lnTo>
                                  <a:lnTo>
                                    <a:pt x="132" y="43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8" y="48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6" y="65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0" y="67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103" y="69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0" y="76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5" y="85"/>
                                  </a:lnTo>
                                  <a:lnTo>
                                    <a:pt x="84" y="89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86" y="105"/>
                                  </a:lnTo>
                                  <a:lnTo>
                                    <a:pt x="95" y="114"/>
                                  </a:lnTo>
                                  <a:lnTo>
                                    <a:pt x="102" y="117"/>
                                  </a:lnTo>
                                  <a:lnTo>
                                    <a:pt x="116" y="117"/>
                                  </a:lnTo>
                                  <a:lnTo>
                                    <a:pt x="121" y="116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5" y="109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09" y="106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100" y="99"/>
                                  </a:lnTo>
                                  <a:lnTo>
                                    <a:pt x="98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99" y="88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05" y="81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17" y="78"/>
                                  </a:lnTo>
                                  <a:lnTo>
                                    <a:pt x="127" y="77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39" y="73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2" y="51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2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105 h 117"/>
                                <a:gd name="T2" fmla="*/ 140 w 285"/>
                                <a:gd name="T3" fmla="*/ 105 h 117"/>
                                <a:gd name="T4" fmla="*/ 140 w 285"/>
                                <a:gd name="T5" fmla="*/ 108 h 117"/>
                                <a:gd name="T6" fmla="*/ 141 w 285"/>
                                <a:gd name="T7" fmla="*/ 112 h 117"/>
                                <a:gd name="T8" fmla="*/ 143 w 285"/>
                                <a:gd name="T9" fmla="*/ 115 h 117"/>
                                <a:gd name="T10" fmla="*/ 157 w 285"/>
                                <a:gd name="T11" fmla="*/ 115 h 117"/>
                                <a:gd name="T12" fmla="*/ 155 w 285"/>
                                <a:gd name="T13" fmla="*/ 112 h 117"/>
                                <a:gd name="T14" fmla="*/ 154 w 285"/>
                                <a:gd name="T15" fmla="*/ 108 h 117"/>
                                <a:gd name="T16" fmla="*/ 153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105"/>
                                  </a:moveTo>
                                  <a:lnTo>
                                    <a:pt x="140" y="105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57" y="115"/>
                                  </a:lnTo>
                                  <a:lnTo>
                                    <a:pt x="155" y="112"/>
                                  </a:lnTo>
                                  <a:lnTo>
                                    <a:pt x="154" y="108"/>
                                  </a:lnTo>
                                  <a:lnTo>
                                    <a:pt x="153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28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73 h 117"/>
                                <a:gd name="T2" fmla="*/ 139 w 285"/>
                                <a:gd name="T3" fmla="*/ 73 h 117"/>
                                <a:gd name="T4" fmla="*/ 139 w 285"/>
                                <a:gd name="T5" fmla="*/ 86 h 117"/>
                                <a:gd name="T6" fmla="*/ 138 w 285"/>
                                <a:gd name="T7" fmla="*/ 89 h 117"/>
                                <a:gd name="T8" fmla="*/ 137 w 285"/>
                                <a:gd name="T9" fmla="*/ 92 h 117"/>
                                <a:gd name="T10" fmla="*/ 135 w 285"/>
                                <a:gd name="T11" fmla="*/ 96 h 117"/>
                                <a:gd name="T12" fmla="*/ 132 w 285"/>
                                <a:gd name="T13" fmla="*/ 100 h 117"/>
                                <a:gd name="T14" fmla="*/ 124 w 285"/>
                                <a:gd name="T15" fmla="*/ 104 h 117"/>
                                <a:gd name="T16" fmla="*/ 119 w 285"/>
                                <a:gd name="T17" fmla="*/ 106 h 117"/>
                                <a:gd name="T18" fmla="*/ 139 w 285"/>
                                <a:gd name="T19" fmla="*/ 106 h 117"/>
                                <a:gd name="T20" fmla="*/ 140 w 285"/>
                                <a:gd name="T21" fmla="*/ 105 h 117"/>
                                <a:gd name="T22" fmla="*/ 153 w 285"/>
                                <a:gd name="T23" fmla="*/ 105 h 117"/>
                                <a:gd name="T24" fmla="*/ 153 w 285"/>
                                <a:gd name="T25" fmla="*/ 102 h 117"/>
                                <a:gd name="T26" fmla="*/ 153 w 285"/>
                                <a:gd name="T27" fmla="*/ 96 h 117"/>
                                <a:gd name="T28" fmla="*/ 153 w 285"/>
                                <a:gd name="T29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73"/>
                                  </a:moveTo>
                                  <a:lnTo>
                                    <a:pt x="139" y="73"/>
                                  </a:lnTo>
                                  <a:lnTo>
                                    <a:pt x="139" y="86"/>
                                  </a:lnTo>
                                  <a:lnTo>
                                    <a:pt x="138" y="89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24" y="104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53" y="105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29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29 w 285"/>
                                <a:gd name="T1" fmla="*/ 30 h 117"/>
                                <a:gd name="T2" fmla="*/ 115 w 285"/>
                                <a:gd name="T3" fmla="*/ 30 h 117"/>
                                <a:gd name="T4" fmla="*/ 109 w 285"/>
                                <a:gd name="T5" fmla="*/ 31 h 117"/>
                                <a:gd name="T6" fmla="*/ 104 w 285"/>
                                <a:gd name="T7" fmla="*/ 32 h 117"/>
                                <a:gd name="T8" fmla="*/ 99 w 285"/>
                                <a:gd name="T9" fmla="*/ 34 h 117"/>
                                <a:gd name="T10" fmla="*/ 95 w 285"/>
                                <a:gd name="T11" fmla="*/ 37 h 117"/>
                                <a:gd name="T12" fmla="*/ 89 w 285"/>
                                <a:gd name="T13" fmla="*/ 45 h 117"/>
                                <a:gd name="T14" fmla="*/ 87 w 285"/>
                                <a:gd name="T15" fmla="*/ 49 h 117"/>
                                <a:gd name="T16" fmla="*/ 86 w 285"/>
                                <a:gd name="T17" fmla="*/ 55 h 117"/>
                                <a:gd name="T18" fmla="*/ 99 w 285"/>
                                <a:gd name="T19" fmla="*/ 57 h 117"/>
                                <a:gd name="T20" fmla="*/ 101 w 285"/>
                                <a:gd name="T21" fmla="*/ 51 h 117"/>
                                <a:gd name="T22" fmla="*/ 103 w 285"/>
                                <a:gd name="T23" fmla="*/ 47 h 117"/>
                                <a:gd name="T24" fmla="*/ 106 w 285"/>
                                <a:gd name="T25" fmla="*/ 45 h 117"/>
                                <a:gd name="T26" fmla="*/ 109 w 285"/>
                                <a:gd name="T27" fmla="*/ 42 h 117"/>
                                <a:gd name="T28" fmla="*/ 114 w 285"/>
                                <a:gd name="T29" fmla="*/ 41 h 117"/>
                                <a:gd name="T30" fmla="*/ 150 w 285"/>
                                <a:gd name="T31" fmla="*/ 41 h 117"/>
                                <a:gd name="T32" fmla="*/ 150 w 285"/>
                                <a:gd name="T33" fmla="*/ 41 h 117"/>
                                <a:gd name="T34" fmla="*/ 146 w 285"/>
                                <a:gd name="T35" fmla="*/ 36 h 117"/>
                                <a:gd name="T36" fmla="*/ 143 w 285"/>
                                <a:gd name="T37" fmla="*/ 34 h 117"/>
                                <a:gd name="T38" fmla="*/ 138 w 285"/>
                                <a:gd name="T39" fmla="*/ 32 h 117"/>
                                <a:gd name="T40" fmla="*/ 134 w 285"/>
                                <a:gd name="T41" fmla="*/ 30 h 117"/>
                                <a:gd name="T42" fmla="*/ 129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29" y="30"/>
                                  </a:moveTo>
                                  <a:lnTo>
                                    <a:pt x="115" y="30"/>
                                  </a:lnTo>
                                  <a:lnTo>
                                    <a:pt x="109" y="31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99" y="3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9" y="45"/>
                                  </a:lnTo>
                                  <a:lnTo>
                                    <a:pt x="87" y="49"/>
                                  </a:lnTo>
                                  <a:lnTo>
                                    <a:pt x="86" y="55"/>
                                  </a:lnTo>
                                  <a:lnTo>
                                    <a:pt x="99" y="57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9" y="42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43" y="34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30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42 h 117"/>
                                <a:gd name="T2" fmla="*/ 175 w 285"/>
                                <a:gd name="T3" fmla="*/ 42 h 117"/>
                                <a:gd name="T4" fmla="*/ 175 w 285"/>
                                <a:gd name="T5" fmla="*/ 99 h 117"/>
                                <a:gd name="T6" fmla="*/ 175 w 285"/>
                                <a:gd name="T7" fmla="*/ 104 h 117"/>
                                <a:gd name="T8" fmla="*/ 176 w 285"/>
                                <a:gd name="T9" fmla="*/ 107 h 117"/>
                                <a:gd name="T10" fmla="*/ 178 w 285"/>
                                <a:gd name="T11" fmla="*/ 110 h 117"/>
                                <a:gd name="T12" fmla="*/ 180 w 285"/>
                                <a:gd name="T13" fmla="*/ 112 h 117"/>
                                <a:gd name="T14" fmla="*/ 182 w 285"/>
                                <a:gd name="T15" fmla="*/ 113 h 117"/>
                                <a:gd name="T16" fmla="*/ 185 w 285"/>
                                <a:gd name="T17" fmla="*/ 115 h 117"/>
                                <a:gd name="T18" fmla="*/ 189 w 285"/>
                                <a:gd name="T19" fmla="*/ 116 h 117"/>
                                <a:gd name="T20" fmla="*/ 196 w 285"/>
                                <a:gd name="T21" fmla="*/ 116 h 117"/>
                                <a:gd name="T22" fmla="*/ 200 w 285"/>
                                <a:gd name="T23" fmla="*/ 115 h 117"/>
                                <a:gd name="T24" fmla="*/ 204 w 285"/>
                                <a:gd name="T25" fmla="*/ 115 h 117"/>
                                <a:gd name="T26" fmla="*/ 202 w 285"/>
                                <a:gd name="T27" fmla="*/ 103 h 117"/>
                                <a:gd name="T28" fmla="*/ 194 w 285"/>
                                <a:gd name="T29" fmla="*/ 103 h 117"/>
                                <a:gd name="T30" fmla="*/ 192 w 285"/>
                                <a:gd name="T31" fmla="*/ 102 h 117"/>
                                <a:gd name="T32" fmla="*/ 191 w 285"/>
                                <a:gd name="T33" fmla="*/ 102 h 117"/>
                                <a:gd name="T34" fmla="*/ 190 w 285"/>
                                <a:gd name="T35" fmla="*/ 101 h 117"/>
                                <a:gd name="T36" fmla="*/ 189 w 285"/>
                                <a:gd name="T37" fmla="*/ 100 h 117"/>
                                <a:gd name="T38" fmla="*/ 189 w 285"/>
                                <a:gd name="T39" fmla="*/ 99 h 117"/>
                                <a:gd name="T40" fmla="*/ 188 w 285"/>
                                <a:gd name="T41" fmla="*/ 98 h 117"/>
                                <a:gd name="T42" fmla="*/ 188 w 285"/>
                                <a:gd name="T43" fmla="*/ 95 h 117"/>
                                <a:gd name="T44" fmla="*/ 188 w 285"/>
                                <a:gd name="T45" fmla="*/ 4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42"/>
                                  </a:moveTo>
                                  <a:lnTo>
                                    <a:pt x="175" y="42"/>
                                  </a:lnTo>
                                  <a:lnTo>
                                    <a:pt x="175" y="99"/>
                                  </a:lnTo>
                                  <a:lnTo>
                                    <a:pt x="175" y="104"/>
                                  </a:lnTo>
                                  <a:lnTo>
                                    <a:pt x="176" y="107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82" y="113"/>
                                  </a:lnTo>
                                  <a:lnTo>
                                    <a:pt x="185" y="115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00" y="115"/>
                                  </a:lnTo>
                                  <a:lnTo>
                                    <a:pt x="204" y="115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2" y="102"/>
                                  </a:lnTo>
                                  <a:lnTo>
                                    <a:pt x="191" y="102"/>
                                  </a:lnTo>
                                  <a:lnTo>
                                    <a:pt x="190" y="101"/>
                                  </a:lnTo>
                                  <a:lnTo>
                                    <a:pt x="189" y="100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88" y="98"/>
                                  </a:lnTo>
                                  <a:lnTo>
                                    <a:pt x="188" y="95"/>
                                  </a:lnTo>
                                  <a:lnTo>
                                    <a:pt x="18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31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102 h 117"/>
                                <a:gd name="T2" fmla="*/ 199 w 285"/>
                                <a:gd name="T3" fmla="*/ 103 h 117"/>
                                <a:gd name="T4" fmla="*/ 194 w 285"/>
                                <a:gd name="T5" fmla="*/ 103 h 117"/>
                                <a:gd name="T6" fmla="*/ 202 w 285"/>
                                <a:gd name="T7" fmla="*/ 103 h 117"/>
                                <a:gd name="T8" fmla="*/ 202 w 285"/>
                                <a:gd name="T9" fmla="*/ 10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102"/>
                                  </a:moveTo>
                                  <a:lnTo>
                                    <a:pt x="199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202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3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31 h 117"/>
                                <a:gd name="T2" fmla="*/ 165 w 285"/>
                                <a:gd name="T3" fmla="*/ 31 h 117"/>
                                <a:gd name="T4" fmla="*/ 165 w 285"/>
                                <a:gd name="T5" fmla="*/ 42 h 117"/>
                                <a:gd name="T6" fmla="*/ 202 w 285"/>
                                <a:gd name="T7" fmla="*/ 42 h 117"/>
                                <a:gd name="T8" fmla="*/ 202 w 285"/>
                                <a:gd name="T9" fmla="*/ 3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31"/>
                                  </a:moveTo>
                                  <a:lnTo>
                                    <a:pt x="165" y="31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20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3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2 h 117"/>
                                <a:gd name="T2" fmla="*/ 175 w 285"/>
                                <a:gd name="T3" fmla="*/ 11 h 117"/>
                                <a:gd name="T4" fmla="*/ 175 w 285"/>
                                <a:gd name="T5" fmla="*/ 31 h 117"/>
                                <a:gd name="T6" fmla="*/ 188 w 285"/>
                                <a:gd name="T7" fmla="*/ 31 h 117"/>
                                <a:gd name="T8" fmla="*/ 188 w 285"/>
                                <a:gd name="T9" fmla="*/ 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2"/>
                                  </a:moveTo>
                                  <a:lnTo>
                                    <a:pt x="175" y="11"/>
                                  </a:lnTo>
                                  <a:lnTo>
                                    <a:pt x="175" y="31"/>
                                  </a:lnTo>
                                  <a:lnTo>
                                    <a:pt x="188" y="31"/>
                                  </a:lnTo>
                                  <a:lnTo>
                                    <a:pt x="18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77 w 285"/>
                                <a:gd name="T1" fmla="*/ 41 h 117"/>
                                <a:gd name="T2" fmla="*/ 254 w 285"/>
                                <a:gd name="T3" fmla="*/ 41 h 117"/>
                                <a:gd name="T4" fmla="*/ 259 w 285"/>
                                <a:gd name="T5" fmla="*/ 43 h 117"/>
                                <a:gd name="T6" fmla="*/ 263 w 285"/>
                                <a:gd name="T7" fmla="*/ 46 h 117"/>
                                <a:gd name="T8" fmla="*/ 265 w 285"/>
                                <a:gd name="T9" fmla="*/ 48 h 117"/>
                                <a:gd name="T10" fmla="*/ 266 w 285"/>
                                <a:gd name="T11" fmla="*/ 52 h 117"/>
                                <a:gd name="T12" fmla="*/ 266 w 285"/>
                                <a:gd name="T13" fmla="*/ 59 h 117"/>
                                <a:gd name="T14" fmla="*/ 266 w 285"/>
                                <a:gd name="T15" fmla="*/ 60 h 117"/>
                                <a:gd name="T16" fmla="*/ 266 w 285"/>
                                <a:gd name="T17" fmla="*/ 62 h 117"/>
                                <a:gd name="T18" fmla="*/ 261 w 285"/>
                                <a:gd name="T19" fmla="*/ 64 h 117"/>
                                <a:gd name="T20" fmla="*/ 253 w 285"/>
                                <a:gd name="T21" fmla="*/ 65 h 117"/>
                                <a:gd name="T22" fmla="*/ 242 w 285"/>
                                <a:gd name="T23" fmla="*/ 67 h 117"/>
                                <a:gd name="T24" fmla="*/ 237 w 285"/>
                                <a:gd name="T25" fmla="*/ 67 h 117"/>
                                <a:gd name="T26" fmla="*/ 233 w 285"/>
                                <a:gd name="T27" fmla="*/ 68 h 117"/>
                                <a:gd name="T28" fmla="*/ 230 w 285"/>
                                <a:gd name="T29" fmla="*/ 69 h 117"/>
                                <a:gd name="T30" fmla="*/ 227 w 285"/>
                                <a:gd name="T31" fmla="*/ 70 h 117"/>
                                <a:gd name="T32" fmla="*/ 223 w 285"/>
                                <a:gd name="T33" fmla="*/ 71 h 117"/>
                                <a:gd name="T34" fmla="*/ 221 w 285"/>
                                <a:gd name="T35" fmla="*/ 73 h 117"/>
                                <a:gd name="T36" fmla="*/ 218 w 285"/>
                                <a:gd name="T37" fmla="*/ 76 h 117"/>
                                <a:gd name="T38" fmla="*/ 215 w 285"/>
                                <a:gd name="T39" fmla="*/ 78 h 117"/>
                                <a:gd name="T40" fmla="*/ 212 w 285"/>
                                <a:gd name="T41" fmla="*/ 85 h 117"/>
                                <a:gd name="T42" fmla="*/ 211 w 285"/>
                                <a:gd name="T43" fmla="*/ 89 h 117"/>
                                <a:gd name="T44" fmla="*/ 211 w 285"/>
                                <a:gd name="T45" fmla="*/ 100 h 117"/>
                                <a:gd name="T46" fmla="*/ 213 w 285"/>
                                <a:gd name="T47" fmla="*/ 105 h 117"/>
                                <a:gd name="T48" fmla="*/ 223 w 285"/>
                                <a:gd name="T49" fmla="*/ 114 h 117"/>
                                <a:gd name="T50" fmla="*/ 229 w 285"/>
                                <a:gd name="T51" fmla="*/ 117 h 117"/>
                                <a:gd name="T52" fmla="*/ 243 w 285"/>
                                <a:gd name="T53" fmla="*/ 117 h 117"/>
                                <a:gd name="T54" fmla="*/ 248 w 285"/>
                                <a:gd name="T55" fmla="*/ 116 h 117"/>
                                <a:gd name="T56" fmla="*/ 258 w 285"/>
                                <a:gd name="T57" fmla="*/ 112 h 117"/>
                                <a:gd name="T58" fmla="*/ 262 w 285"/>
                                <a:gd name="T59" fmla="*/ 109 h 117"/>
                                <a:gd name="T60" fmla="*/ 266 w 285"/>
                                <a:gd name="T61" fmla="*/ 106 h 117"/>
                                <a:gd name="T62" fmla="*/ 236 w 285"/>
                                <a:gd name="T63" fmla="*/ 106 h 117"/>
                                <a:gd name="T64" fmla="*/ 232 w 285"/>
                                <a:gd name="T65" fmla="*/ 104 h 117"/>
                                <a:gd name="T66" fmla="*/ 230 w 285"/>
                                <a:gd name="T67" fmla="*/ 102 h 117"/>
                                <a:gd name="T68" fmla="*/ 227 w 285"/>
                                <a:gd name="T69" fmla="*/ 99 h 117"/>
                                <a:gd name="T70" fmla="*/ 225 w 285"/>
                                <a:gd name="T71" fmla="*/ 96 h 117"/>
                                <a:gd name="T72" fmla="*/ 225 w 285"/>
                                <a:gd name="T73" fmla="*/ 90 h 117"/>
                                <a:gd name="T74" fmla="*/ 226 w 285"/>
                                <a:gd name="T75" fmla="*/ 88 h 117"/>
                                <a:gd name="T76" fmla="*/ 227 w 285"/>
                                <a:gd name="T77" fmla="*/ 86 h 117"/>
                                <a:gd name="T78" fmla="*/ 228 w 285"/>
                                <a:gd name="T79" fmla="*/ 83 h 117"/>
                                <a:gd name="T80" fmla="*/ 230 w 285"/>
                                <a:gd name="T81" fmla="*/ 82 h 117"/>
                                <a:gd name="T82" fmla="*/ 233 w 285"/>
                                <a:gd name="T83" fmla="*/ 81 h 117"/>
                                <a:gd name="T84" fmla="*/ 235 w 285"/>
                                <a:gd name="T85" fmla="*/ 80 h 117"/>
                                <a:gd name="T86" fmla="*/ 239 w 285"/>
                                <a:gd name="T87" fmla="*/ 79 h 117"/>
                                <a:gd name="T88" fmla="*/ 244 w 285"/>
                                <a:gd name="T89" fmla="*/ 78 h 117"/>
                                <a:gd name="T90" fmla="*/ 254 w 285"/>
                                <a:gd name="T91" fmla="*/ 77 h 117"/>
                                <a:gd name="T92" fmla="*/ 261 w 285"/>
                                <a:gd name="T93" fmla="*/ 75 h 117"/>
                                <a:gd name="T94" fmla="*/ 266 w 285"/>
                                <a:gd name="T95" fmla="*/ 73 h 117"/>
                                <a:gd name="T96" fmla="*/ 280 w 285"/>
                                <a:gd name="T97" fmla="*/ 73 h 117"/>
                                <a:gd name="T98" fmla="*/ 280 w 285"/>
                                <a:gd name="T99" fmla="*/ 50 h 117"/>
                                <a:gd name="T100" fmla="*/ 279 w 285"/>
                                <a:gd name="T101" fmla="*/ 48 h 117"/>
                                <a:gd name="T102" fmla="*/ 278 w 285"/>
                                <a:gd name="T103" fmla="*/ 44 h 117"/>
                                <a:gd name="T104" fmla="*/ 277 w 285"/>
                                <a:gd name="T10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77" y="41"/>
                                  </a:moveTo>
                                  <a:lnTo>
                                    <a:pt x="254" y="41"/>
                                  </a:lnTo>
                                  <a:lnTo>
                                    <a:pt x="259" y="43"/>
                                  </a:lnTo>
                                  <a:lnTo>
                                    <a:pt x="263" y="46"/>
                                  </a:lnTo>
                                  <a:lnTo>
                                    <a:pt x="265" y="48"/>
                                  </a:lnTo>
                                  <a:lnTo>
                                    <a:pt x="266" y="52"/>
                                  </a:lnTo>
                                  <a:lnTo>
                                    <a:pt x="266" y="59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61" y="64"/>
                                  </a:lnTo>
                                  <a:lnTo>
                                    <a:pt x="253" y="65"/>
                                  </a:lnTo>
                                  <a:lnTo>
                                    <a:pt x="242" y="67"/>
                                  </a:lnTo>
                                  <a:lnTo>
                                    <a:pt x="237" y="67"/>
                                  </a:lnTo>
                                  <a:lnTo>
                                    <a:pt x="233" y="68"/>
                                  </a:lnTo>
                                  <a:lnTo>
                                    <a:pt x="230" y="69"/>
                                  </a:lnTo>
                                  <a:lnTo>
                                    <a:pt x="227" y="70"/>
                                  </a:lnTo>
                                  <a:lnTo>
                                    <a:pt x="223" y="71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18" y="76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12" y="85"/>
                                  </a:lnTo>
                                  <a:lnTo>
                                    <a:pt x="211" y="89"/>
                                  </a:lnTo>
                                  <a:lnTo>
                                    <a:pt x="211" y="100"/>
                                  </a:lnTo>
                                  <a:lnTo>
                                    <a:pt x="213" y="105"/>
                                  </a:lnTo>
                                  <a:lnTo>
                                    <a:pt x="223" y="114"/>
                                  </a:lnTo>
                                  <a:lnTo>
                                    <a:pt x="229" y="117"/>
                                  </a:lnTo>
                                  <a:lnTo>
                                    <a:pt x="243" y="117"/>
                                  </a:lnTo>
                                  <a:lnTo>
                                    <a:pt x="248" y="116"/>
                                  </a:lnTo>
                                  <a:lnTo>
                                    <a:pt x="258" y="112"/>
                                  </a:lnTo>
                                  <a:lnTo>
                                    <a:pt x="262" y="109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36" y="106"/>
                                  </a:lnTo>
                                  <a:lnTo>
                                    <a:pt x="232" y="104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7" y="99"/>
                                  </a:lnTo>
                                  <a:lnTo>
                                    <a:pt x="225" y="96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27" y="86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30" y="82"/>
                                  </a:lnTo>
                                  <a:lnTo>
                                    <a:pt x="233" y="8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39" y="79"/>
                                  </a:lnTo>
                                  <a:lnTo>
                                    <a:pt x="244" y="78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61" y="75"/>
                                  </a:lnTo>
                                  <a:lnTo>
                                    <a:pt x="266" y="73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80" y="50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78" y="44"/>
                                  </a:lnTo>
                                  <a:lnTo>
                                    <a:pt x="27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3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105 h 117"/>
                                <a:gd name="T2" fmla="*/ 267 w 285"/>
                                <a:gd name="T3" fmla="*/ 105 h 117"/>
                                <a:gd name="T4" fmla="*/ 268 w 285"/>
                                <a:gd name="T5" fmla="*/ 108 h 117"/>
                                <a:gd name="T6" fmla="*/ 268 w 285"/>
                                <a:gd name="T7" fmla="*/ 112 h 117"/>
                                <a:gd name="T8" fmla="*/ 270 w 285"/>
                                <a:gd name="T9" fmla="*/ 115 h 117"/>
                                <a:gd name="T10" fmla="*/ 284 w 285"/>
                                <a:gd name="T11" fmla="*/ 115 h 117"/>
                                <a:gd name="T12" fmla="*/ 282 w 285"/>
                                <a:gd name="T13" fmla="*/ 112 h 117"/>
                                <a:gd name="T14" fmla="*/ 281 w 285"/>
                                <a:gd name="T15" fmla="*/ 108 h 117"/>
                                <a:gd name="T16" fmla="*/ 280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105"/>
                                  </a:moveTo>
                                  <a:lnTo>
                                    <a:pt x="267" y="105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68" y="112"/>
                                  </a:lnTo>
                                  <a:lnTo>
                                    <a:pt x="270" y="115"/>
                                  </a:lnTo>
                                  <a:lnTo>
                                    <a:pt x="284" y="115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8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3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73 h 117"/>
                                <a:gd name="T2" fmla="*/ 266 w 285"/>
                                <a:gd name="T3" fmla="*/ 73 h 117"/>
                                <a:gd name="T4" fmla="*/ 266 w 285"/>
                                <a:gd name="T5" fmla="*/ 86 h 117"/>
                                <a:gd name="T6" fmla="*/ 265 w 285"/>
                                <a:gd name="T7" fmla="*/ 89 h 117"/>
                                <a:gd name="T8" fmla="*/ 264 w 285"/>
                                <a:gd name="T9" fmla="*/ 92 h 117"/>
                                <a:gd name="T10" fmla="*/ 262 w 285"/>
                                <a:gd name="T11" fmla="*/ 96 h 117"/>
                                <a:gd name="T12" fmla="*/ 259 w 285"/>
                                <a:gd name="T13" fmla="*/ 100 h 117"/>
                                <a:gd name="T14" fmla="*/ 251 w 285"/>
                                <a:gd name="T15" fmla="*/ 104 h 117"/>
                                <a:gd name="T16" fmla="*/ 246 w 285"/>
                                <a:gd name="T17" fmla="*/ 106 h 117"/>
                                <a:gd name="T18" fmla="*/ 266 w 285"/>
                                <a:gd name="T19" fmla="*/ 106 h 117"/>
                                <a:gd name="T20" fmla="*/ 267 w 285"/>
                                <a:gd name="T21" fmla="*/ 105 h 117"/>
                                <a:gd name="T22" fmla="*/ 280 w 285"/>
                                <a:gd name="T23" fmla="*/ 105 h 117"/>
                                <a:gd name="T24" fmla="*/ 280 w 285"/>
                                <a:gd name="T25" fmla="*/ 102 h 117"/>
                                <a:gd name="T26" fmla="*/ 280 w 285"/>
                                <a:gd name="T27" fmla="*/ 96 h 117"/>
                                <a:gd name="T28" fmla="*/ 280 w 285"/>
                                <a:gd name="T29" fmla="*/ 83 h 117"/>
                                <a:gd name="T30" fmla="*/ 280 w 285"/>
                                <a:gd name="T31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73"/>
                                  </a:moveTo>
                                  <a:lnTo>
                                    <a:pt x="266" y="73"/>
                                  </a:lnTo>
                                  <a:lnTo>
                                    <a:pt x="266" y="86"/>
                                  </a:lnTo>
                                  <a:lnTo>
                                    <a:pt x="265" y="89"/>
                                  </a:lnTo>
                                  <a:lnTo>
                                    <a:pt x="264" y="92"/>
                                  </a:lnTo>
                                  <a:lnTo>
                                    <a:pt x="262" y="96"/>
                                  </a:lnTo>
                                  <a:lnTo>
                                    <a:pt x="259" y="100"/>
                                  </a:lnTo>
                                  <a:lnTo>
                                    <a:pt x="251" y="104"/>
                                  </a:lnTo>
                                  <a:lnTo>
                                    <a:pt x="246" y="106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80" y="105"/>
                                  </a:lnTo>
                                  <a:lnTo>
                                    <a:pt x="280" y="102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80" y="83"/>
                                  </a:lnTo>
                                  <a:lnTo>
                                    <a:pt x="28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3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56 w 285"/>
                                <a:gd name="T1" fmla="*/ 30 h 117"/>
                                <a:gd name="T2" fmla="*/ 242 w 285"/>
                                <a:gd name="T3" fmla="*/ 30 h 117"/>
                                <a:gd name="T4" fmla="*/ 236 w 285"/>
                                <a:gd name="T5" fmla="*/ 31 h 117"/>
                                <a:gd name="T6" fmla="*/ 231 w 285"/>
                                <a:gd name="T7" fmla="*/ 32 h 117"/>
                                <a:gd name="T8" fmla="*/ 226 w 285"/>
                                <a:gd name="T9" fmla="*/ 34 h 117"/>
                                <a:gd name="T10" fmla="*/ 222 w 285"/>
                                <a:gd name="T11" fmla="*/ 37 h 117"/>
                                <a:gd name="T12" fmla="*/ 216 w 285"/>
                                <a:gd name="T13" fmla="*/ 45 h 117"/>
                                <a:gd name="T14" fmla="*/ 215 w 285"/>
                                <a:gd name="T15" fmla="*/ 49 h 117"/>
                                <a:gd name="T16" fmla="*/ 213 w 285"/>
                                <a:gd name="T17" fmla="*/ 55 h 117"/>
                                <a:gd name="T18" fmla="*/ 226 w 285"/>
                                <a:gd name="T19" fmla="*/ 57 h 117"/>
                                <a:gd name="T20" fmla="*/ 228 w 285"/>
                                <a:gd name="T21" fmla="*/ 51 h 117"/>
                                <a:gd name="T22" fmla="*/ 230 w 285"/>
                                <a:gd name="T23" fmla="*/ 47 h 117"/>
                                <a:gd name="T24" fmla="*/ 233 w 285"/>
                                <a:gd name="T25" fmla="*/ 45 h 117"/>
                                <a:gd name="T26" fmla="*/ 236 w 285"/>
                                <a:gd name="T27" fmla="*/ 42 h 117"/>
                                <a:gd name="T28" fmla="*/ 241 w 285"/>
                                <a:gd name="T29" fmla="*/ 41 h 117"/>
                                <a:gd name="T30" fmla="*/ 277 w 285"/>
                                <a:gd name="T31" fmla="*/ 41 h 117"/>
                                <a:gd name="T32" fmla="*/ 277 w 285"/>
                                <a:gd name="T33" fmla="*/ 41 h 117"/>
                                <a:gd name="T34" fmla="*/ 273 w 285"/>
                                <a:gd name="T35" fmla="*/ 36 h 117"/>
                                <a:gd name="T36" fmla="*/ 270 w 285"/>
                                <a:gd name="T37" fmla="*/ 34 h 117"/>
                                <a:gd name="T38" fmla="*/ 265 w 285"/>
                                <a:gd name="T39" fmla="*/ 32 h 117"/>
                                <a:gd name="T40" fmla="*/ 261 w 285"/>
                                <a:gd name="T41" fmla="*/ 30 h 117"/>
                                <a:gd name="T42" fmla="*/ 256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56" y="30"/>
                                  </a:moveTo>
                                  <a:lnTo>
                                    <a:pt x="242" y="30"/>
                                  </a:lnTo>
                                  <a:lnTo>
                                    <a:pt x="236" y="31"/>
                                  </a:lnTo>
                                  <a:lnTo>
                                    <a:pt x="231" y="32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22" y="3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26" y="57"/>
                                  </a:lnTo>
                                  <a:lnTo>
                                    <a:pt x="228" y="51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233" y="45"/>
                                  </a:lnTo>
                                  <a:lnTo>
                                    <a:pt x="236" y="42"/>
                                  </a:lnTo>
                                  <a:lnTo>
                                    <a:pt x="241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3" y="36"/>
                                  </a:lnTo>
                                  <a:lnTo>
                                    <a:pt x="270" y="34"/>
                                  </a:lnTo>
                                  <a:lnTo>
                                    <a:pt x="265" y="32"/>
                                  </a:lnTo>
                                  <a:lnTo>
                                    <a:pt x="261" y="30"/>
                                  </a:lnTo>
                                  <a:lnTo>
                                    <a:pt x="25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1" name="Freeform 138"/>
                        <wps:cNvSpPr>
                          <a:spLocks/>
                        </wps:cNvSpPr>
                        <wps:spPr bwMode="auto">
                          <a:xfrm>
                            <a:off x="3736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9"/>
                        <wpg:cNvGrpSpPr>
                          <a:grpSpLocks/>
                        </wpg:cNvGrpSpPr>
                        <wpg:grpSpPr bwMode="auto">
                          <a:xfrm>
                            <a:off x="1411" y="512"/>
                            <a:ext cx="73" cy="87"/>
                            <a:chOff x="1411" y="512"/>
                            <a:chExt cx="73" cy="87"/>
                          </a:xfrm>
                        </wpg:grpSpPr>
                        <wps:wsp>
                          <wps:cNvPr id="233" name="Freeform 140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6 h 87"/>
                                <a:gd name="T14" fmla="*/ 44 w 73"/>
                                <a:gd name="T15" fmla="*/ 86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41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6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42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43"/>
                        <wpg:cNvGrpSpPr>
                          <a:grpSpLocks/>
                        </wpg:cNvGrpSpPr>
                        <wpg:grpSpPr bwMode="auto">
                          <a:xfrm>
                            <a:off x="1495" y="512"/>
                            <a:ext cx="153" cy="87"/>
                            <a:chOff x="1495" y="512"/>
                            <a:chExt cx="153" cy="87"/>
                          </a:xfrm>
                        </wpg:grpSpPr>
                        <wps:wsp>
                          <wps:cNvPr id="237" name="Freeform 144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48 w 153"/>
                                <a:gd name="T1" fmla="*/ 0 h 87"/>
                                <a:gd name="T2" fmla="*/ 27 w 153"/>
                                <a:gd name="T3" fmla="*/ 0 h 87"/>
                                <a:gd name="T4" fmla="*/ 19 w 153"/>
                                <a:gd name="T5" fmla="*/ 2 h 87"/>
                                <a:gd name="T6" fmla="*/ 4 w 153"/>
                                <a:gd name="T7" fmla="*/ 16 h 87"/>
                                <a:gd name="T8" fmla="*/ 0 w 153"/>
                                <a:gd name="T9" fmla="*/ 27 h 87"/>
                                <a:gd name="T10" fmla="*/ 0 w 153"/>
                                <a:gd name="T11" fmla="*/ 57 h 87"/>
                                <a:gd name="T12" fmla="*/ 3 w 153"/>
                                <a:gd name="T13" fmla="*/ 68 h 87"/>
                                <a:gd name="T14" fmla="*/ 10 w 153"/>
                                <a:gd name="T15" fmla="*/ 75 h 87"/>
                                <a:gd name="T16" fmla="*/ 17 w 153"/>
                                <a:gd name="T17" fmla="*/ 83 h 87"/>
                                <a:gd name="T18" fmla="*/ 26 w 153"/>
                                <a:gd name="T19" fmla="*/ 86 h 87"/>
                                <a:gd name="T20" fmla="*/ 44 w 153"/>
                                <a:gd name="T21" fmla="*/ 86 h 87"/>
                                <a:gd name="T22" fmla="*/ 50 w 153"/>
                                <a:gd name="T23" fmla="*/ 85 h 87"/>
                                <a:gd name="T24" fmla="*/ 62 w 153"/>
                                <a:gd name="T25" fmla="*/ 78 h 87"/>
                                <a:gd name="T26" fmla="*/ 65 w 153"/>
                                <a:gd name="T27" fmla="*/ 75 h 87"/>
                                <a:gd name="T28" fmla="*/ 30 w 153"/>
                                <a:gd name="T29" fmla="*/ 75 h 87"/>
                                <a:gd name="T30" fmla="*/ 25 w 153"/>
                                <a:gd name="T31" fmla="*/ 72 h 87"/>
                                <a:gd name="T32" fmla="*/ 20 w 153"/>
                                <a:gd name="T33" fmla="*/ 67 h 87"/>
                                <a:gd name="T34" fmla="*/ 16 w 153"/>
                                <a:gd name="T35" fmla="*/ 62 h 87"/>
                                <a:gd name="T36" fmla="*/ 13 w 153"/>
                                <a:gd name="T37" fmla="*/ 54 h 87"/>
                                <a:gd name="T38" fmla="*/ 13 w 153"/>
                                <a:gd name="T39" fmla="*/ 32 h 87"/>
                                <a:gd name="T40" fmla="*/ 16 w 153"/>
                                <a:gd name="T41" fmla="*/ 24 h 87"/>
                                <a:gd name="T42" fmla="*/ 20 w 153"/>
                                <a:gd name="T43" fmla="*/ 19 h 87"/>
                                <a:gd name="T44" fmla="*/ 25 w 153"/>
                                <a:gd name="T45" fmla="*/ 14 h 87"/>
                                <a:gd name="T46" fmla="*/ 30 w 153"/>
                                <a:gd name="T47" fmla="*/ 11 h 87"/>
                                <a:gd name="T48" fmla="*/ 64 w 153"/>
                                <a:gd name="T49" fmla="*/ 11 h 87"/>
                                <a:gd name="T50" fmla="*/ 56 w 153"/>
                                <a:gd name="T51" fmla="*/ 3 h 87"/>
                                <a:gd name="T52" fmla="*/ 48 w 153"/>
                                <a:gd name="T53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4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45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64 w 153"/>
                                <a:gd name="T1" fmla="*/ 11 h 87"/>
                                <a:gd name="T2" fmla="*/ 43 w 153"/>
                                <a:gd name="T3" fmla="*/ 11 h 87"/>
                                <a:gd name="T4" fmla="*/ 49 w 153"/>
                                <a:gd name="T5" fmla="*/ 14 h 87"/>
                                <a:gd name="T6" fmla="*/ 58 w 153"/>
                                <a:gd name="T7" fmla="*/ 25 h 87"/>
                                <a:gd name="T8" fmla="*/ 60 w 153"/>
                                <a:gd name="T9" fmla="*/ 32 h 87"/>
                                <a:gd name="T10" fmla="*/ 60 w 153"/>
                                <a:gd name="T11" fmla="*/ 54 h 87"/>
                                <a:gd name="T12" fmla="*/ 58 w 153"/>
                                <a:gd name="T13" fmla="*/ 62 h 87"/>
                                <a:gd name="T14" fmla="*/ 53 w 153"/>
                                <a:gd name="T15" fmla="*/ 67 h 87"/>
                                <a:gd name="T16" fmla="*/ 49 w 153"/>
                                <a:gd name="T17" fmla="*/ 72 h 87"/>
                                <a:gd name="T18" fmla="*/ 43 w 153"/>
                                <a:gd name="T19" fmla="*/ 75 h 87"/>
                                <a:gd name="T20" fmla="*/ 65 w 153"/>
                                <a:gd name="T21" fmla="*/ 75 h 87"/>
                                <a:gd name="T22" fmla="*/ 66 w 153"/>
                                <a:gd name="T23" fmla="*/ 73 h 87"/>
                                <a:gd name="T24" fmla="*/ 69 w 153"/>
                                <a:gd name="T25" fmla="*/ 67 h 87"/>
                                <a:gd name="T26" fmla="*/ 72 w 153"/>
                                <a:gd name="T27" fmla="*/ 61 h 87"/>
                                <a:gd name="T28" fmla="*/ 74 w 153"/>
                                <a:gd name="T29" fmla="*/ 53 h 87"/>
                                <a:gd name="T30" fmla="*/ 74 w 153"/>
                                <a:gd name="T31" fmla="*/ 28 h 87"/>
                                <a:gd name="T32" fmla="*/ 70 w 153"/>
                                <a:gd name="T33" fmla="*/ 18 h 87"/>
                                <a:gd name="T34" fmla="*/ 64 w 153"/>
                                <a:gd name="T35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64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60" y="54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66" y="73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70" y="18"/>
                                  </a:lnTo>
                                  <a:lnTo>
                                    <a:pt x="64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46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02 w 153"/>
                                <a:gd name="T1" fmla="*/ 1 h 87"/>
                                <a:gd name="T2" fmla="*/ 88 w 153"/>
                                <a:gd name="T3" fmla="*/ 1 h 87"/>
                                <a:gd name="T4" fmla="*/ 88 w 153"/>
                                <a:gd name="T5" fmla="*/ 63 h 87"/>
                                <a:gd name="T6" fmla="*/ 89 w 153"/>
                                <a:gd name="T7" fmla="*/ 66 h 87"/>
                                <a:gd name="T8" fmla="*/ 90 w 153"/>
                                <a:gd name="T9" fmla="*/ 70 h 87"/>
                                <a:gd name="T10" fmla="*/ 91 w 153"/>
                                <a:gd name="T11" fmla="*/ 74 h 87"/>
                                <a:gd name="T12" fmla="*/ 93 w 153"/>
                                <a:gd name="T13" fmla="*/ 77 h 87"/>
                                <a:gd name="T14" fmla="*/ 95 w 153"/>
                                <a:gd name="T15" fmla="*/ 80 h 87"/>
                                <a:gd name="T16" fmla="*/ 98 w 153"/>
                                <a:gd name="T17" fmla="*/ 82 h 87"/>
                                <a:gd name="T18" fmla="*/ 102 w 153"/>
                                <a:gd name="T19" fmla="*/ 84 h 87"/>
                                <a:gd name="T20" fmla="*/ 106 w 153"/>
                                <a:gd name="T21" fmla="*/ 86 h 87"/>
                                <a:gd name="T22" fmla="*/ 111 w 153"/>
                                <a:gd name="T23" fmla="*/ 86 h 87"/>
                                <a:gd name="T24" fmla="*/ 126 w 153"/>
                                <a:gd name="T25" fmla="*/ 86 h 87"/>
                                <a:gd name="T26" fmla="*/ 134 w 153"/>
                                <a:gd name="T27" fmla="*/ 82 h 87"/>
                                <a:gd name="T28" fmla="*/ 139 w 153"/>
                                <a:gd name="T29" fmla="*/ 75 h 87"/>
                                <a:gd name="T30" fmla="*/ 114 w 153"/>
                                <a:gd name="T31" fmla="*/ 75 h 87"/>
                                <a:gd name="T32" fmla="*/ 111 w 153"/>
                                <a:gd name="T33" fmla="*/ 73 h 87"/>
                                <a:gd name="T34" fmla="*/ 108 w 153"/>
                                <a:gd name="T35" fmla="*/ 71 h 87"/>
                                <a:gd name="T36" fmla="*/ 105 w 153"/>
                                <a:gd name="T37" fmla="*/ 69 h 87"/>
                                <a:gd name="T38" fmla="*/ 103 w 153"/>
                                <a:gd name="T39" fmla="*/ 66 h 87"/>
                                <a:gd name="T40" fmla="*/ 102 w 153"/>
                                <a:gd name="T41" fmla="*/ 60 h 87"/>
                                <a:gd name="T42" fmla="*/ 102 w 153"/>
                                <a:gd name="T43" fmla="*/ 58 h 87"/>
                                <a:gd name="T44" fmla="*/ 102 w 153"/>
                                <a:gd name="T45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02" y="1"/>
                                  </a:moveTo>
                                  <a:lnTo>
                                    <a:pt x="88" y="1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89" y="66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1" y="74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6" y="86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1" y="73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2" y="60"/>
                                  </a:lnTo>
                                  <a:lnTo>
                                    <a:pt x="102" y="58"/>
                                  </a:ln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47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72 h 87"/>
                                <a:gd name="T2" fmla="*/ 141 w 153"/>
                                <a:gd name="T3" fmla="*/ 72 h 87"/>
                                <a:gd name="T4" fmla="*/ 141 w 153"/>
                                <a:gd name="T5" fmla="*/ 85 h 87"/>
                                <a:gd name="T6" fmla="*/ 153 w 153"/>
                                <a:gd name="T7" fmla="*/ 85 h 87"/>
                                <a:gd name="T8" fmla="*/ 153 w 153"/>
                                <a:gd name="T9" fmla="*/ 7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72"/>
                                  </a:moveTo>
                                  <a:lnTo>
                                    <a:pt x="141" y="72"/>
                                  </a:lnTo>
                                  <a:lnTo>
                                    <a:pt x="141" y="85"/>
                                  </a:lnTo>
                                  <a:lnTo>
                                    <a:pt x="153" y="85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48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1 h 87"/>
                                <a:gd name="T2" fmla="*/ 139 w 153"/>
                                <a:gd name="T3" fmla="*/ 1 h 87"/>
                                <a:gd name="T4" fmla="*/ 139 w 153"/>
                                <a:gd name="T5" fmla="*/ 53 h 87"/>
                                <a:gd name="T6" fmla="*/ 138 w 153"/>
                                <a:gd name="T7" fmla="*/ 58 h 87"/>
                                <a:gd name="T8" fmla="*/ 137 w 153"/>
                                <a:gd name="T9" fmla="*/ 62 h 87"/>
                                <a:gd name="T10" fmla="*/ 135 w 153"/>
                                <a:gd name="T11" fmla="*/ 66 h 87"/>
                                <a:gd name="T12" fmla="*/ 133 w 153"/>
                                <a:gd name="T13" fmla="*/ 69 h 87"/>
                                <a:gd name="T14" fmla="*/ 129 w 153"/>
                                <a:gd name="T15" fmla="*/ 71 h 87"/>
                                <a:gd name="T16" fmla="*/ 126 w 153"/>
                                <a:gd name="T17" fmla="*/ 73 h 87"/>
                                <a:gd name="T18" fmla="*/ 122 w 153"/>
                                <a:gd name="T19" fmla="*/ 75 h 87"/>
                                <a:gd name="T20" fmla="*/ 139 w 153"/>
                                <a:gd name="T21" fmla="*/ 75 h 87"/>
                                <a:gd name="T22" fmla="*/ 141 w 153"/>
                                <a:gd name="T23" fmla="*/ 72 h 87"/>
                                <a:gd name="T24" fmla="*/ 153 w 153"/>
                                <a:gd name="T25" fmla="*/ 72 h 87"/>
                                <a:gd name="T26" fmla="*/ 153 w 153"/>
                                <a:gd name="T27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1"/>
                                  </a:moveTo>
                                  <a:lnTo>
                                    <a:pt x="139" y="1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2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3" y="69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126" y="73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41" y="72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49"/>
                        <wpg:cNvGrpSpPr>
                          <a:grpSpLocks/>
                        </wpg:cNvGrpSpPr>
                        <wpg:grpSpPr bwMode="auto">
                          <a:xfrm>
                            <a:off x="1674" y="512"/>
                            <a:ext cx="72" cy="86"/>
                            <a:chOff x="1674" y="512"/>
                            <a:chExt cx="72" cy="86"/>
                          </a:xfrm>
                        </wpg:grpSpPr>
                        <wps:wsp>
                          <wps:cNvPr id="243" name="Freeform 150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20 w 72"/>
                                <a:gd name="T1" fmla="*/ 1 h 86"/>
                                <a:gd name="T2" fmla="*/ 0 w 72"/>
                                <a:gd name="T3" fmla="*/ 1 h 86"/>
                                <a:gd name="T4" fmla="*/ 0 w 72"/>
                                <a:gd name="T5" fmla="*/ 85 h 86"/>
                                <a:gd name="T6" fmla="*/ 22 w 72"/>
                                <a:gd name="T7" fmla="*/ 85 h 86"/>
                                <a:gd name="T8" fmla="*/ 22 w 72"/>
                                <a:gd name="T9" fmla="*/ 35 h 86"/>
                                <a:gd name="T10" fmla="*/ 23 w 72"/>
                                <a:gd name="T11" fmla="*/ 30 h 86"/>
                                <a:gd name="T12" fmla="*/ 26 w 72"/>
                                <a:gd name="T13" fmla="*/ 25 h 86"/>
                                <a:gd name="T14" fmla="*/ 27 w 72"/>
                                <a:gd name="T15" fmla="*/ 21 h 86"/>
                                <a:gd name="T16" fmla="*/ 30 w 72"/>
                                <a:gd name="T17" fmla="*/ 19 h 86"/>
                                <a:gd name="T18" fmla="*/ 34 w 72"/>
                                <a:gd name="T19" fmla="*/ 17 h 86"/>
                                <a:gd name="T20" fmla="*/ 38 w 72"/>
                                <a:gd name="T21" fmla="*/ 15 h 86"/>
                                <a:gd name="T22" fmla="*/ 42 w 72"/>
                                <a:gd name="T23" fmla="*/ 14 h 86"/>
                                <a:gd name="T24" fmla="*/ 65 w 72"/>
                                <a:gd name="T25" fmla="*/ 14 h 86"/>
                                <a:gd name="T26" fmla="*/ 65 w 72"/>
                                <a:gd name="T27" fmla="*/ 14 h 86"/>
                                <a:gd name="T28" fmla="*/ 20 w 72"/>
                                <a:gd name="T29" fmla="*/ 14 h 86"/>
                                <a:gd name="T30" fmla="*/ 20 w 72"/>
                                <a:gd name="T31" fmla="*/ 1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20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51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65 w 72"/>
                                <a:gd name="T1" fmla="*/ 14 h 86"/>
                                <a:gd name="T2" fmla="*/ 53 w 72"/>
                                <a:gd name="T3" fmla="*/ 14 h 86"/>
                                <a:gd name="T4" fmla="*/ 58 w 72"/>
                                <a:gd name="T5" fmla="*/ 15 h 86"/>
                                <a:gd name="T6" fmla="*/ 63 w 72"/>
                                <a:gd name="T7" fmla="*/ 17 h 86"/>
                                <a:gd name="T8" fmla="*/ 65 w 72"/>
                                <a:gd name="T9" fmla="*/ 1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65" y="14"/>
                                  </a:moveTo>
                                  <a:lnTo>
                                    <a:pt x="53" y="14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52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56 w 72"/>
                                <a:gd name="T1" fmla="*/ 0 h 86"/>
                                <a:gd name="T2" fmla="*/ 43 w 72"/>
                                <a:gd name="T3" fmla="*/ 0 h 86"/>
                                <a:gd name="T4" fmla="*/ 38 w 72"/>
                                <a:gd name="T5" fmla="*/ 0 h 86"/>
                                <a:gd name="T6" fmla="*/ 34 w 72"/>
                                <a:gd name="T7" fmla="*/ 2 h 86"/>
                                <a:gd name="T8" fmla="*/ 30 w 72"/>
                                <a:gd name="T9" fmla="*/ 4 h 86"/>
                                <a:gd name="T10" fmla="*/ 25 w 72"/>
                                <a:gd name="T11" fmla="*/ 8 h 86"/>
                                <a:gd name="T12" fmla="*/ 20 w 72"/>
                                <a:gd name="T13" fmla="*/ 14 h 86"/>
                                <a:gd name="T14" fmla="*/ 65 w 72"/>
                                <a:gd name="T15" fmla="*/ 14 h 86"/>
                                <a:gd name="T16" fmla="*/ 71 w 72"/>
                                <a:gd name="T17" fmla="*/ 4 h 86"/>
                                <a:gd name="T18" fmla="*/ 63 w 72"/>
                                <a:gd name="T19" fmla="*/ 1 h 86"/>
                                <a:gd name="T20" fmla="*/ 56 w 72"/>
                                <a:gd name="T21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56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53"/>
                        <wpg:cNvGrpSpPr>
                          <a:grpSpLocks/>
                        </wpg:cNvGrpSpPr>
                        <wpg:grpSpPr bwMode="auto">
                          <a:xfrm>
                            <a:off x="1748" y="512"/>
                            <a:ext cx="77" cy="87"/>
                            <a:chOff x="1748" y="512"/>
                            <a:chExt cx="77" cy="87"/>
                          </a:xfrm>
                        </wpg:grpSpPr>
                        <wps:wsp>
                          <wps:cNvPr id="247" name="Freeform 154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49 w 77"/>
                                <a:gd name="T1" fmla="*/ 0 h 87"/>
                                <a:gd name="T2" fmla="*/ 32 w 77"/>
                                <a:gd name="T3" fmla="*/ 0 h 87"/>
                                <a:gd name="T4" fmla="*/ 25 w 77"/>
                                <a:gd name="T5" fmla="*/ 1 h 87"/>
                                <a:gd name="T6" fmla="*/ 12 w 77"/>
                                <a:gd name="T7" fmla="*/ 8 h 87"/>
                                <a:gd name="T8" fmla="*/ 7 w 77"/>
                                <a:gd name="T9" fmla="*/ 13 h 87"/>
                                <a:gd name="T10" fmla="*/ 4 w 77"/>
                                <a:gd name="T11" fmla="*/ 20 h 87"/>
                                <a:gd name="T12" fmla="*/ 1 w 77"/>
                                <a:gd name="T13" fmla="*/ 26 h 87"/>
                                <a:gd name="T14" fmla="*/ 0 w 77"/>
                                <a:gd name="T15" fmla="*/ 34 h 87"/>
                                <a:gd name="T16" fmla="*/ 0 w 77"/>
                                <a:gd name="T17" fmla="*/ 57 h 87"/>
                                <a:gd name="T18" fmla="*/ 3 w 77"/>
                                <a:gd name="T19" fmla="*/ 68 h 87"/>
                                <a:gd name="T20" fmla="*/ 10 w 77"/>
                                <a:gd name="T21" fmla="*/ 75 h 87"/>
                                <a:gd name="T22" fmla="*/ 18 w 77"/>
                                <a:gd name="T23" fmla="*/ 83 h 87"/>
                                <a:gd name="T24" fmla="*/ 27 w 77"/>
                                <a:gd name="T25" fmla="*/ 86 h 87"/>
                                <a:gd name="T26" fmla="*/ 49 w 77"/>
                                <a:gd name="T27" fmla="*/ 86 h 87"/>
                                <a:gd name="T28" fmla="*/ 57 w 77"/>
                                <a:gd name="T29" fmla="*/ 84 h 87"/>
                                <a:gd name="T30" fmla="*/ 68 w 77"/>
                                <a:gd name="T31" fmla="*/ 75 h 87"/>
                                <a:gd name="T32" fmla="*/ 32 w 77"/>
                                <a:gd name="T33" fmla="*/ 75 h 87"/>
                                <a:gd name="T34" fmla="*/ 26 w 77"/>
                                <a:gd name="T35" fmla="*/ 72 h 87"/>
                                <a:gd name="T36" fmla="*/ 17 w 77"/>
                                <a:gd name="T37" fmla="*/ 62 h 87"/>
                                <a:gd name="T38" fmla="*/ 15 w 77"/>
                                <a:gd name="T39" fmla="*/ 54 h 87"/>
                                <a:gd name="T40" fmla="*/ 15 w 77"/>
                                <a:gd name="T41" fmla="*/ 32 h 87"/>
                                <a:gd name="T42" fmla="*/ 17 w 77"/>
                                <a:gd name="T43" fmla="*/ 24 h 87"/>
                                <a:gd name="T44" fmla="*/ 22 w 77"/>
                                <a:gd name="T45" fmla="*/ 19 h 87"/>
                                <a:gd name="T46" fmla="*/ 26 w 77"/>
                                <a:gd name="T47" fmla="*/ 14 h 87"/>
                                <a:gd name="T48" fmla="*/ 32 w 77"/>
                                <a:gd name="T49" fmla="*/ 11 h 87"/>
                                <a:gd name="T50" fmla="*/ 69 w 77"/>
                                <a:gd name="T51" fmla="*/ 11 h 87"/>
                                <a:gd name="T52" fmla="*/ 69 w 77"/>
                                <a:gd name="T53" fmla="*/ 11 h 87"/>
                                <a:gd name="T54" fmla="*/ 57 w 77"/>
                                <a:gd name="T55" fmla="*/ 2 h 87"/>
                                <a:gd name="T56" fmla="*/ 49 w 77"/>
                                <a:gd name="T57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49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8" y="83"/>
                                  </a:lnTo>
                                  <a:lnTo>
                                    <a:pt x="27" y="86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55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1 w 77"/>
                                <a:gd name="T1" fmla="*/ 54 h 87"/>
                                <a:gd name="T2" fmla="*/ 60 w 77"/>
                                <a:gd name="T3" fmla="*/ 61 h 87"/>
                                <a:gd name="T4" fmla="*/ 58 w 77"/>
                                <a:gd name="T5" fmla="*/ 66 h 87"/>
                                <a:gd name="T6" fmla="*/ 54 w 77"/>
                                <a:gd name="T7" fmla="*/ 70 h 87"/>
                                <a:gd name="T8" fmla="*/ 50 w 77"/>
                                <a:gd name="T9" fmla="*/ 73 h 87"/>
                                <a:gd name="T10" fmla="*/ 45 w 77"/>
                                <a:gd name="T11" fmla="*/ 75 h 87"/>
                                <a:gd name="T12" fmla="*/ 68 w 77"/>
                                <a:gd name="T13" fmla="*/ 75 h 87"/>
                                <a:gd name="T14" fmla="*/ 70 w 77"/>
                                <a:gd name="T15" fmla="*/ 73 h 87"/>
                                <a:gd name="T16" fmla="*/ 74 w 77"/>
                                <a:gd name="T17" fmla="*/ 66 h 87"/>
                                <a:gd name="T18" fmla="*/ 76 w 77"/>
                                <a:gd name="T19" fmla="*/ 56 h 87"/>
                                <a:gd name="T20" fmla="*/ 61 w 77"/>
                                <a:gd name="T21" fmla="*/ 54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1" y="54"/>
                                  </a:moveTo>
                                  <a:lnTo>
                                    <a:pt x="60" y="61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54" y="70"/>
                                  </a:lnTo>
                                  <a:lnTo>
                                    <a:pt x="50" y="73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4" y="66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61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56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9 w 77"/>
                                <a:gd name="T1" fmla="*/ 11 h 87"/>
                                <a:gd name="T2" fmla="*/ 45 w 77"/>
                                <a:gd name="T3" fmla="*/ 11 h 87"/>
                                <a:gd name="T4" fmla="*/ 49 w 77"/>
                                <a:gd name="T5" fmla="*/ 12 h 87"/>
                                <a:gd name="T6" fmla="*/ 53 w 77"/>
                                <a:gd name="T7" fmla="*/ 15 h 87"/>
                                <a:gd name="T8" fmla="*/ 56 w 77"/>
                                <a:gd name="T9" fmla="*/ 18 h 87"/>
                                <a:gd name="T10" fmla="*/ 58 w 77"/>
                                <a:gd name="T11" fmla="*/ 22 h 87"/>
                                <a:gd name="T12" fmla="*/ 60 w 77"/>
                                <a:gd name="T13" fmla="*/ 28 h 87"/>
                                <a:gd name="T14" fmla="*/ 74 w 77"/>
                                <a:gd name="T15" fmla="*/ 26 h 87"/>
                                <a:gd name="T16" fmla="*/ 73 w 77"/>
                                <a:gd name="T17" fmla="*/ 17 h 87"/>
                                <a:gd name="T18" fmla="*/ 69 w 77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9" y="11"/>
                                  </a:moveTo>
                                  <a:lnTo>
                                    <a:pt x="45" y="11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74" y="26"/>
                                  </a:lnTo>
                                  <a:lnTo>
                                    <a:pt x="73" y="17"/>
                                  </a:lnTo>
                                  <a:lnTo>
                                    <a:pt x="6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57"/>
                        <wpg:cNvGrpSpPr>
                          <a:grpSpLocks/>
                        </wpg:cNvGrpSpPr>
                        <wpg:grpSpPr bwMode="auto">
                          <a:xfrm>
                            <a:off x="1832" y="512"/>
                            <a:ext cx="73" cy="87"/>
                            <a:chOff x="1832" y="512"/>
                            <a:chExt cx="73" cy="87"/>
                          </a:xfrm>
                        </wpg:grpSpPr>
                        <wps:wsp>
                          <wps:cNvPr id="251" name="Freeform 158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7 w 73"/>
                                <a:gd name="T1" fmla="*/ 0 h 87"/>
                                <a:gd name="T2" fmla="*/ 25 w 73"/>
                                <a:gd name="T3" fmla="*/ 0 h 87"/>
                                <a:gd name="T4" fmla="*/ 17 w 73"/>
                                <a:gd name="T5" fmla="*/ 3 h 87"/>
                                <a:gd name="T6" fmla="*/ 3 w 73"/>
                                <a:gd name="T7" fmla="*/ 19 h 87"/>
                                <a:gd name="T8" fmla="*/ 0 w 73"/>
                                <a:gd name="T9" fmla="*/ 29 h 87"/>
                                <a:gd name="T10" fmla="*/ 0 w 73"/>
                                <a:gd name="T11" fmla="*/ 58 h 87"/>
                                <a:gd name="T12" fmla="*/ 3 w 73"/>
                                <a:gd name="T13" fmla="*/ 68 h 87"/>
                                <a:gd name="T14" fmla="*/ 10 w 73"/>
                                <a:gd name="T15" fmla="*/ 75 h 87"/>
                                <a:gd name="T16" fmla="*/ 16 w 73"/>
                                <a:gd name="T17" fmla="*/ 83 h 87"/>
                                <a:gd name="T18" fmla="*/ 26 w 73"/>
                                <a:gd name="T19" fmla="*/ 86 h 87"/>
                                <a:gd name="T20" fmla="*/ 46 w 73"/>
                                <a:gd name="T21" fmla="*/ 86 h 87"/>
                                <a:gd name="T22" fmla="*/ 54 w 73"/>
                                <a:gd name="T23" fmla="*/ 84 h 87"/>
                                <a:gd name="T24" fmla="*/ 60 w 73"/>
                                <a:gd name="T25" fmla="*/ 80 h 87"/>
                                <a:gd name="T26" fmla="*/ 66 w 73"/>
                                <a:gd name="T27" fmla="*/ 75 h 87"/>
                                <a:gd name="T28" fmla="*/ 31 w 73"/>
                                <a:gd name="T29" fmla="*/ 75 h 87"/>
                                <a:gd name="T30" fmla="*/ 25 w 73"/>
                                <a:gd name="T31" fmla="*/ 72 h 87"/>
                                <a:gd name="T32" fmla="*/ 21 w 73"/>
                                <a:gd name="T33" fmla="*/ 68 h 87"/>
                                <a:gd name="T34" fmla="*/ 16 w 73"/>
                                <a:gd name="T35" fmla="*/ 63 h 87"/>
                                <a:gd name="T36" fmla="*/ 14 w 73"/>
                                <a:gd name="T37" fmla="*/ 56 h 87"/>
                                <a:gd name="T38" fmla="*/ 13 w 73"/>
                                <a:gd name="T39" fmla="*/ 47 h 87"/>
                                <a:gd name="T40" fmla="*/ 72 w 73"/>
                                <a:gd name="T41" fmla="*/ 47 h 87"/>
                                <a:gd name="T42" fmla="*/ 72 w 73"/>
                                <a:gd name="T43" fmla="*/ 35 h 87"/>
                                <a:gd name="T44" fmla="*/ 14 w 73"/>
                                <a:gd name="T45" fmla="*/ 35 h 87"/>
                                <a:gd name="T46" fmla="*/ 14 w 73"/>
                                <a:gd name="T47" fmla="*/ 28 h 87"/>
                                <a:gd name="T48" fmla="*/ 17 w 73"/>
                                <a:gd name="T49" fmla="*/ 22 h 87"/>
                                <a:gd name="T50" fmla="*/ 21 w 73"/>
                                <a:gd name="T51" fmla="*/ 17 h 87"/>
                                <a:gd name="T52" fmla="*/ 25 w 73"/>
                                <a:gd name="T53" fmla="*/ 13 h 87"/>
                                <a:gd name="T54" fmla="*/ 30 w 73"/>
                                <a:gd name="T55" fmla="*/ 11 h 87"/>
                                <a:gd name="T56" fmla="*/ 62 w 73"/>
                                <a:gd name="T57" fmla="*/ 11 h 87"/>
                                <a:gd name="T58" fmla="*/ 56 w 73"/>
                                <a:gd name="T59" fmla="*/ 3 h 87"/>
                                <a:gd name="T60" fmla="*/ 47 w 73"/>
                                <a:gd name="T6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7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63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72" y="47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2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159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58 w 73"/>
                                <a:gd name="T1" fmla="*/ 58 h 87"/>
                                <a:gd name="T2" fmla="*/ 56 w 73"/>
                                <a:gd name="T3" fmla="*/ 64 h 87"/>
                                <a:gd name="T4" fmla="*/ 53 w 73"/>
                                <a:gd name="T5" fmla="*/ 68 h 87"/>
                                <a:gd name="T6" fmla="*/ 46 w 73"/>
                                <a:gd name="T7" fmla="*/ 74 h 87"/>
                                <a:gd name="T8" fmla="*/ 42 w 73"/>
                                <a:gd name="T9" fmla="*/ 75 h 87"/>
                                <a:gd name="T10" fmla="*/ 66 w 73"/>
                                <a:gd name="T11" fmla="*/ 75 h 87"/>
                                <a:gd name="T12" fmla="*/ 70 w 73"/>
                                <a:gd name="T13" fmla="*/ 68 h 87"/>
                                <a:gd name="T14" fmla="*/ 72 w 73"/>
                                <a:gd name="T15" fmla="*/ 60 h 87"/>
                                <a:gd name="T16" fmla="*/ 58 w 73"/>
                                <a:gd name="T17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58" y="58"/>
                                  </a:moveTo>
                                  <a:lnTo>
                                    <a:pt x="56" y="64"/>
                                  </a:lnTo>
                                  <a:lnTo>
                                    <a:pt x="53" y="68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42" y="75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60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11 h 87"/>
                                <a:gd name="T2" fmla="*/ 43 w 73"/>
                                <a:gd name="T3" fmla="*/ 11 h 87"/>
                                <a:gd name="T4" fmla="*/ 49 w 73"/>
                                <a:gd name="T5" fmla="*/ 14 h 87"/>
                                <a:gd name="T6" fmla="*/ 53 w 73"/>
                                <a:gd name="T7" fmla="*/ 19 h 87"/>
                                <a:gd name="T8" fmla="*/ 56 w 73"/>
                                <a:gd name="T9" fmla="*/ 23 h 87"/>
                                <a:gd name="T10" fmla="*/ 58 w 73"/>
                                <a:gd name="T11" fmla="*/ 28 h 87"/>
                                <a:gd name="T12" fmla="*/ 58 w 73"/>
                                <a:gd name="T13" fmla="*/ 35 h 87"/>
                                <a:gd name="T14" fmla="*/ 72 w 73"/>
                                <a:gd name="T15" fmla="*/ 35 h 87"/>
                                <a:gd name="T16" fmla="*/ 72 w 73"/>
                                <a:gd name="T17" fmla="*/ 29 h 87"/>
                                <a:gd name="T18" fmla="*/ 69 w 73"/>
                                <a:gd name="T19" fmla="*/ 18 h 87"/>
                                <a:gd name="T20" fmla="*/ 62 w 73"/>
                                <a:gd name="T21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2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Freeform 161"/>
                        <wps:cNvSpPr>
                          <a:spLocks/>
                        </wps:cNvSpPr>
                        <wps:spPr bwMode="auto">
                          <a:xfrm>
                            <a:off x="1157" y="745"/>
                            <a:ext cx="909" cy="20"/>
                          </a:xfrm>
                          <a:custGeom>
                            <a:avLst/>
                            <a:gdLst>
                              <a:gd name="T0" fmla="*/ 0 w 909"/>
                              <a:gd name="T1" fmla="*/ 0 h 20"/>
                              <a:gd name="T2" fmla="*/ 908 w 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9" h="20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62"/>
                        <wpg:cNvGrpSpPr>
                          <a:grpSpLocks/>
                        </wpg:cNvGrpSpPr>
                        <wpg:grpSpPr bwMode="auto">
                          <a:xfrm>
                            <a:off x="2079" y="692"/>
                            <a:ext cx="69" cy="76"/>
                            <a:chOff x="2079" y="692"/>
                            <a:chExt cx="69" cy="76"/>
                          </a:xfrm>
                        </wpg:grpSpPr>
                        <wps:wsp>
                          <wps:cNvPr id="256" name="Freeform 163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164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65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166"/>
                        <wps:cNvSpPr>
                          <a:spLocks/>
                        </wps:cNvSpPr>
                        <wps:spPr bwMode="auto">
                          <a:xfrm>
                            <a:off x="2165" y="745"/>
                            <a:ext cx="321" cy="20"/>
                          </a:xfrm>
                          <a:custGeom>
                            <a:avLst/>
                            <a:gdLst>
                              <a:gd name="T0" fmla="*/ 0 w 321"/>
                              <a:gd name="T1" fmla="*/ 0 h 20"/>
                              <a:gd name="T2" fmla="*/ 320 w 32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1" h="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2501" y="692"/>
                            <a:ext cx="69" cy="76"/>
                            <a:chOff x="2501" y="692"/>
                            <a:chExt cx="69" cy="76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169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170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Freeform 171"/>
                        <wps:cNvSpPr>
                          <a:spLocks/>
                        </wps:cNvSpPr>
                        <wps:spPr bwMode="auto">
                          <a:xfrm>
                            <a:off x="2587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2"/>
                        <wps:cNvSpPr>
                          <a:spLocks/>
                        </wps:cNvSpPr>
                        <wps:spPr bwMode="auto">
                          <a:xfrm>
                            <a:off x="2854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3"/>
                        <wps:cNvSpPr>
                          <a:spLocks/>
                        </wps:cNvSpPr>
                        <wps:spPr bwMode="auto">
                          <a:xfrm>
                            <a:off x="3108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3363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5"/>
                        <wps:cNvSpPr>
                          <a:spLocks/>
                        </wps:cNvSpPr>
                        <wps:spPr bwMode="auto">
                          <a:xfrm>
                            <a:off x="3615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9" name="Group 176"/>
                        <wpg:cNvGrpSpPr>
                          <a:grpSpLocks/>
                        </wpg:cNvGrpSpPr>
                        <wpg:grpSpPr bwMode="auto">
                          <a:xfrm>
                            <a:off x="3699" y="692"/>
                            <a:ext cx="69" cy="76"/>
                            <a:chOff x="3699" y="692"/>
                            <a:chExt cx="69" cy="76"/>
                          </a:xfrm>
                        </wpg:grpSpPr>
                        <wps:wsp>
                          <wps:cNvPr id="270" name="Freeform 177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178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179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95A5D" id="Group 1" o:spid="_x0000_s1097" style="width:191.65pt;height:46.45pt;mso-position-horizontal-relative:char;mso-position-vertical-relative:line" coordsize="3833,9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">
                <v:rect id="Rectangle 5" o:spid="_x0000_s1098" style="position:absolute;width:3840;height:9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" filled="f" stroked="f">
                  <v:textbox inset="0,0,0,0">
                    <w:txbxContent>
                      <w:p w14:paraId="70F9DC9D" w14:textId="5B6BC108" w:rsidR="009C1533" w:rsidRDefault="009C1533" w:rsidP="000D3EE4">
                        <w:pPr>
                          <w:spacing w:line="9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9AA3F7" wp14:editId="5A9105A8">
                              <wp:extent cx="2428875" cy="581025"/>
                              <wp:effectExtent l="0" t="0" r="0" b="0"/>
                              <wp:docPr id="582" name="Picture 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887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15C9C" w14:textId="77777777" w:rsidR="009C1533" w:rsidRDefault="009C1533" w:rsidP="000D3EE4"/>
                    </w:txbxContent>
                  </v:textbox>
                </v:rect>
                <v:group id="Group 6" o:spid="_x0000_s1099" style="position:absolute;left:60;top:78;width:69;height:76" coordorigin="60,78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7" o:spid="_x0000_s1100" style="position:absolute;left:60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" o:spid="_x0000_s1101" style="position:absolute;left:60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9" o:spid="_x0000_s1102" style="position:absolute;left:60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0" o:spid="_x0000_s1103" style="position:absolute;left:147;top:131;width:153;height:20;visibility:visible;mso-wrap-style:square;v-text-anchor:top" coordsize="153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" path="m,l152,e" filled="f" strokeweight=".28572mm">
                  <v:path arrowok="t" o:connecttype="custom" o:connectlocs="0,0;152,0" o:connectangles="0,0"/>
                </v:shape>
                <v:group id="Group 11" o:spid="_x0000_s1104" style="position:absolute;left:309;top:57;width:161;height:118" coordorigin="309,57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Freeform 12" o:spid="_x0000_s1105" style="position:absolute;left:30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&#13;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13" o:spid="_x0000_s1106" style="position:absolute;left:30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&#13;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14" o:spid="_x0000_s1107" style="position:absolute;left:30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&#13;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15" o:spid="_x0000_s1108" style="position:absolute;left:30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" path="m133,l114,r-8,2l101,8r-6,6l92,21r,14l94,40r5,7l103,50r6,3l102,55r-5,3l93,63r-3,5l88,74r,18l91,100r7,7l104,114r9,3l135,117r8,-3l150,107r1,-2l120,105r-4,l112,102r-3,-2l106,97r-2,-4l102,90r,-4l102,75r2,-5l108,65r4,-4l117,59r34,l151,59r-5,-4l139,53r6,-3l149,47r,l119,47r-5,-2l108,39r-2,-4l106,24r2,-4l114,13r5,-2l149,11,141,2,133,xe" fillcolor="black" stroked="f">
                    <v:path arrowok="t" o:connecttype="custom" o:connectlocs="133,0;114,0;106,2;101,8;95,14;92,21;92,35;94,40;99,47;103,50;109,53;102,55;97,58;93,63;90,68;88,74;88,92;91,100;98,107;104,114;113,117;135,117;143,114;150,107;151,105;120,105;116,105;112,102;109,100;106,97;104,93;102,90;102,86;102,75;104,70;108,65;112,61;117,59;151,59;151,59;146,55;139,53;145,50;149,47;149,47;119,47;114,45;108,39;106,35;106,24;108,20;114,13;119,11;149,11;141,2;133,0" o:connectangles="0,0,0,0,0,0,0,0,0,0,0,0,0,0,0,0,0,0,0,0,0,0,0,0,0,0,0,0,0,0,0,0,0,0,0,0,0,0,0,0,0,0,0,0,0,0,0,0,0,0,0,0,0,0,0,0"/>
                  </v:shape>
                  <v:shape id="Freeform 16" o:spid="_x0000_s1109" style="position:absolute;left:30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" path="m151,59r-21,l135,61r9,9l146,75r,14l144,95r-8,8l130,105r21,l156,100r4,-8l160,75r-2,-6l155,64r-4,-5xe" fillcolor="black" stroked="f">
                    <v:path arrowok="t" o:connecttype="custom" o:connectlocs="151,59;130,59;135,61;144,70;146,75;146,89;144,95;136,103;130,105;151,105;156,100;160,92;160,75;158,69;155,64;151,59" o:connectangles="0,0,0,0,0,0,0,0,0,0,0,0,0,0,0,0"/>
                  </v:shape>
                  <v:shape id="Freeform 17" o:spid="_x0000_s1110" style="position:absolute;left:30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" path="m149,11r-20,l133,13r3,3l140,20r1,4l141,35r-1,4l133,45r-4,2l149,47r5,-7l155,35r,-14l152,14r-3,-3xe" fillcolor="black" stroked="f">
                    <v:path arrowok="t" o:connecttype="custom" o:connectlocs="149,11;129,11;133,13;136,16;140,20;141,24;141,35;140,39;133,45;129,47;149,47;154,40;155,35;155,21;152,14;149,11" o:connectangles="0,0,0,0,0,0,0,0,0,0,0,0,0,0,0,0"/>
                  </v:shape>
                </v:group>
                <v:shape id="Freeform 18" o:spid="_x0000_s1111" style="position:absolute;left:483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" path="m,7r68,e" filled="f" strokeweight=".28592mm">
                  <v:path arrowok="t" o:connecttype="custom" o:connectlocs="0,7;68,7" o:connectangles="0,0"/>
                </v:shape>
                <v:group id="Group 19" o:spid="_x0000_s1112" style="position:absolute;left:569;top:57;width:69;height:117" coordorigin="569,57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 id="Freeform 20" o:spid="_x0000_s1113" style="position:absolute;left:56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&#13;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21" o:spid="_x0000_s1114" style="position:absolute;left:56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" path="m13,l,,,115r12,l12,104r13,l20,101,13,90,12,82r,-20l14,55,23,44r5,-3l59,41r,l13,41,13,xe" fillcolor="black" stroked="f">
                    <v:path arrowok="t" o:connecttype="custom" o:connectlocs="13,0;0,0;0,115;12,115;12,104;25,104;20,101;13,90;12,82;12,62;14,55;23,44;28,41;59,41;59,41;13,41;13,0" o:connectangles="0,0,0,0,0,0,0,0,0,0,0,0,0,0,0,0,0"/>
                  </v:shape>
                  <v:shape id="Freeform 22" o:spid="_x0000_s1115" style="position:absolute;left:56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" path="m59,41r-20,l44,44r8,10l54,62r,21l52,92r-8,10l39,105r19,l65,97,68,86r,-20l67,60,64,50,62,45,59,41xe" fillcolor="black" stroked="f">
                    <v:path arrowok="t" o:connecttype="custom" o:connectlocs="59,41;39,41;44,44;52,54;54,62;54,83;52,92;44,102;39,105;58,105;65,97;68,86;68,66;67,60;64,50;62,45;59,41" o:connectangles="0,0,0,0,0,0,0,0,0,0,0,0,0,0,0,0,0"/>
                  </v:shape>
                  <v:shape id="Freeform 23" o:spid="_x0000_s1116" style="position:absolute;left:56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" path="m40,30r-14,l19,33r-6,8l59,41,56,37,53,35,48,32,44,31,40,30xe" fillcolor="black" stroked="f">
                    <v:path arrowok="t" o:connecttype="custom" o:connectlocs="40,30;26,30;19,33;13,41;59,41;56,37;53,35;48,32;44,31;40,30" o:connectangles="0,0,0,0,0,0,0,0,0,0"/>
                  </v:shape>
                </v:group>
                <v:group id="Group 24" o:spid="_x0000_s1117" style="position:absolute;left:668;top:57;width:34;height:116" coordorigin="668,57" coordsize="34,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Freeform 25" o:spid="_x0000_s1118" style="position:absolute;left:668;top:57;width:34;height:116;visibility:visible;mso-wrap-style:square;v-text-anchor:top" coordsize="34,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" path="m33,l,,,16r33,l33,xe" fillcolor="black" stroked="f">
                    <v:path arrowok="t" o:connecttype="custom" o:connectlocs="33,0;0,0;0,16;33,16;33,0" o:connectangles="0,0,0,0,0"/>
                  </v:shape>
                  <v:shape id="Freeform 26" o:spid="_x0000_s1119" style="position:absolute;left:668;top:57;width:34;height:116;visibility:visible;mso-wrap-style:square;v-text-anchor:top" coordsize="34,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&#13;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27" o:spid="_x0000_s1120" style="position:absolute;left:732;top:60;width:78;height:114" coordorigin="732,60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shape id="Freeform 28" o:spid="_x0000_s1121" style="position:absolute;left:732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" path="m46,40r-27,l19,96r1,6l22,104r3,3l28,109r11,3l47,113r15,l69,113r8,-1l73,100r-16,l54,100,52,99,50,98,48,97,47,96,46,95r,-3l46,40xe" fillcolor="black" stroked="f">
                    <v:path arrowok="t" o:connecttype="custom" o:connectlocs="46,40;19,40;19,96;20,102;22,104;25,107;28,109;39,112;47,113;62,113;69,113;77,112;73,100;57,100;54,100;52,99;50,98;48,97;47,96;46,95;46,92;46,40" o:connectangles="0,0,0,0,0,0,0,0,0,0,0,0,0,0,0,0,0,0,0,0,0,0"/>
                  </v:shape>
                  <v:shape id="Freeform 29" o:spid="_x0000_s1122" style="position:absolute;left:732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&#13;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30" o:spid="_x0000_s1123" style="position:absolute;left:732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" path="m73,29l,29,,40r73,l73,29xe" fillcolor="black" stroked="f">
                    <v:path arrowok="t" o:connecttype="custom" o:connectlocs="73,29;0,29;0,40;73,40;73,29" o:connectangles="0,0,0,0,0"/>
                  </v:shape>
                  <v:shape id="Freeform 31" o:spid="_x0000_s1124" style="position:absolute;left:732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&#13;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32" o:spid="_x0000_s1125" style="position:absolute;left:818;top:87;width:73;height:87" coordorigin="818,87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shape id="Freeform 33" o:spid="_x0000_s1126" style="position:absolute;left:818;top:87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" path="m14,58l,60r1,9l5,75r6,5l17,84r9,3l44,87r6,-1l55,83r6,-2l65,78r2,-3l30,75,25,73,17,67,15,63,14,58xe" fillcolor="black" stroked="f">
                    <v:path arrowok="t" o:connecttype="custom" o:connectlocs="14,58;0,60;1,69;5,75;11,80;17,84;26,87;44,87;50,86;55,83;61,81;65,78;67,75;30,75;25,73;17,67;15,63;14,58" o:connectangles="0,0,0,0,0,0,0,0,0,0,0,0,0,0,0,0,0,0"/>
                  </v:shape>
                  <v:shape id="Freeform 34" o:spid="_x0000_s1127" style="position:absolute;left:818;top:87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" path="m41,l30,,25,,17,2,14,4,12,5,9,7,6,10,3,16,2,20r,7l3,31r4,7l11,41r4,1l19,45r8,2l45,51r6,2l53,54r2,2l57,58r,7l55,68r-3,3l49,74r-5,1l67,75r1,-2l71,69r1,-4l72,55,71,51,66,45,63,42,59,41,55,39,37,34,30,32,25,31,21,30,19,28,18,27,17,25,16,24r,-5l18,17r6,-5l28,11r37,l64,10,61,7,57,4,52,2,47,,41,xe" fillcolor="black" stroked="f">
                    <v:path arrowok="t" o:connecttype="custom" o:connectlocs="41,0;30,0;25,0;17,2;14,4;12,5;9,7;6,10;3,16;2,20;2,27;3,31;7,38;11,41;15,42;19,45;27,47;45,51;51,53;53,54;55,56;57,58;57,65;55,68;52,71;49,74;44,75;67,75;68,73;71,69;72,65;72,55;71,51;66,45;63,42;59,41;55,39;37,34;30,32;25,31;21,30;19,28;18,27;17,25;16,24;16,19;18,17;24,12;28,11;65,11;64,10;61,7;57,4;52,2;47,0;41,0" o:connectangles="0,0,0,0,0,0,0,0,0,0,0,0,0,0,0,0,0,0,0,0,0,0,0,0,0,0,0,0,0,0,0,0,0,0,0,0,0,0,0,0,0,0,0,0,0,0,0,0,0,0,0,0,0,0,0,0"/>
                  </v:shape>
                  <v:shape id="Freeform 35" o:spid="_x0000_s1128" style="position:absolute;left:818;top:87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&#13;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36" o:spid="_x0000_s1129" style="position:absolute;left:905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" path="m,7r68,e" filled="f" strokeweight=".28572mm">
                  <v:path arrowok="t" o:connecttype="custom" o:connectlocs="0,7;68,7" o:connectangles="0,0"/>
                </v:shape>
                <v:shape id="Freeform 37" o:spid="_x0000_s1130" style="position:absolute;left:989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" path="m,7r68,e" filled="f" strokeweight=".28572mm">
                  <v:path arrowok="t" o:connecttype="custom" o:connectlocs="0,7;68,7" o:connectangles="0,0"/>
                </v:shape>
                <v:group id="Group 38" o:spid="_x0000_s1131" style="position:absolute;left:1071;top:78;width:69;height:76" coordorigin="1071,78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shape id="Freeform 39" o:spid="_x0000_s1132" style="position:absolute;left:1071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40" o:spid="_x0000_s1133" style="position:absolute;left:1071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41" o:spid="_x0000_s1134" style="position:absolute;left:1071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42" o:spid="_x0000_s1135" style="position:absolute;left:1157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" path="m,7r68,e" filled="f" strokeweight=".28572mm">
                  <v:path arrowok="t" o:connecttype="custom" o:connectlocs="0,7;68,7" o:connectangles="0,0"/>
                </v:shape>
                <v:shape id="Freeform 43" o:spid="_x0000_s1136" style="position:absolute;left:1241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" path="m,7r68,e" filled="f" strokeweight=".28572mm">
                  <v:path arrowok="t" o:connecttype="custom" o:connectlocs="0,7;68,7" o:connectangles="0,0"/>
                </v:shape>
                <v:group id="Group 44" o:spid="_x0000_s1137" style="position:absolute;left:1319;top:57;width:161;height:118" coordorigin="1319,57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shape id="Freeform 45" o:spid="_x0000_s1138" style="position:absolute;left:131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&#13;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46" o:spid="_x0000_s1139" style="position:absolute;left:131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&#13;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47" o:spid="_x0000_s1140" style="position:absolute;left:131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&#13;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48" o:spid="_x0000_s1141" style="position:absolute;left:131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" path="m133,l114,r-8,2l101,8r-6,6l92,21r,14l94,40r2,3l99,47r4,3l109,53r-7,2l97,58r-4,5l90,68r-2,6l88,92r3,8l98,107r6,7l113,117r22,l143,114r7,-7l151,105r-31,l116,105r-4,-3l109,100r-3,-3l104,93r-2,-3l102,86r,-11l104,70r4,-5l112,61r5,-2l151,59r,l146,55r-7,-2l145,50r4,-3l149,47r-30,l114,45r-3,-3l108,39r-2,-4l106,24r2,-4l114,13r5,-2l149,11,141,2,133,xe" fillcolor="black" stroked="f">
                    <v:path arrowok="t" o:connecttype="custom" o:connectlocs="133,0;114,0;106,2;101,8;95,14;92,21;92,35;94,40;96,43;99,47;103,50;109,53;102,55;97,58;93,63;90,68;88,74;88,92;91,100;98,107;104,114;113,117;135,117;143,114;150,107;151,105;120,105;116,105;112,102;109,100;106,97;104,93;102,90;102,86;102,75;104,70;108,65;112,61;117,59;151,59;151,59;146,55;139,53;145,50;149,47;149,47;119,47;114,45;111,42;108,39;106,35;106,24;108,20;114,13;119,11;149,11;141,2;133,0" o:connectangles="0,0,0,0,0,0,0,0,0,0,0,0,0,0,0,0,0,0,0,0,0,0,0,0,0,0,0,0,0,0,0,0,0,0,0,0,0,0,0,0,0,0,0,0,0,0,0,0,0,0,0,0,0,0,0,0,0,0"/>
                  </v:shape>
                  <v:shape id="Freeform 49" o:spid="_x0000_s1142" style="position:absolute;left:131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" path="m151,59r-21,l135,61r5,4l144,70r2,5l146,89r-2,6l135,103r-5,2l151,105r6,-5l160,92r,-17l158,69r-3,-5l151,59xe" fillcolor="black" stroked="f">
                    <v:path arrowok="t" o:connecttype="custom" o:connectlocs="151,59;130,59;135,61;140,65;144,70;146,75;146,89;144,95;135,103;130,105;151,105;157,100;160,92;160,75;158,69;155,64;151,59" o:connectangles="0,0,0,0,0,0,0,0,0,0,0,0,0,0,0,0,0"/>
                  </v:shape>
                  <v:shape id="Freeform 50" o:spid="_x0000_s1143" style="position:absolute;left:1319;top:57;width:161;height:118;visibility:visible;mso-wrap-style:square;v-text-anchor:top" coordsize="16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" path="m149,11r-20,l133,13r3,3l140,20r1,4l141,35r-1,4l137,42r-4,3l129,47r20,l154,40r1,-5l155,21r-3,-7l149,11xe" fillcolor="black" stroked="f">
                    <v:path arrowok="t" o:connecttype="custom" o:connectlocs="149,11;129,11;133,13;136,16;140,20;141,24;141,35;140,39;137,42;133,45;129,47;149,47;154,40;155,35;155,21;152,14;149,11" o:connectangles="0,0,0,0,0,0,0,0,0,0,0,0,0,0,0,0,0"/>
                  </v:shape>
                </v:group>
                <v:shape id="Freeform 51" o:spid="_x0000_s1144" style="position:absolute;left:1493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" path="m,7r68,e" filled="f" strokeweight=".28592mm">
                  <v:path arrowok="t" o:connecttype="custom" o:connectlocs="0,7;68,7" o:connectangles="0,0"/>
                </v:shape>
                <v:group id="Group 52" o:spid="_x0000_s1145" style="position:absolute;left:1579;top:57;width:69;height:117" coordorigin="1579,57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OB2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">
                  <v:shape id="Freeform 53" o:spid="_x0000_s1146" style="position:absolute;left:157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&#13;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54" o:spid="_x0000_s1147" style="position:absolute;left:157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" path="m13,l,,,115r12,l12,104r13,l20,101,13,90,12,83r,-21l14,55r4,-6l22,44r5,-3l59,41r,l13,41,13,xe" fillcolor="black" stroked="f">
                    <v:path arrowok="t" o:connecttype="custom" o:connectlocs="13,0;0,0;0,115;12,115;12,104;25,104;20,101;13,90;12,83;12,62;14,55;18,49;22,44;27,41;59,41;59,41;13,41;13,0" o:connectangles="0,0,0,0,0,0,0,0,0,0,0,0,0,0,0,0,0,0"/>
                  </v:shape>
                  <v:shape id="Freeform 55" o:spid="_x0000_s1148" style="position:absolute;left:157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" path="m59,41r-20,l44,44r4,5l52,54r3,8l55,83r-3,9l48,97r-4,5l39,105r19,l65,97,68,86r,-20l67,60,66,55,64,50,62,45,59,41xe" fillcolor="black" stroked="f">
                    <v:path arrowok="t" o:connecttype="custom" o:connectlocs="59,41;39,41;44,44;48,49;52,54;55,62;55,83;52,92;48,97;44,102;39,105;58,105;65,97;68,86;68,66;67,60;66,55;64,50;62,45;59,41" o:connectangles="0,0,0,0,0,0,0,0,0,0,0,0,0,0,0,0,0,0,0,0"/>
                  </v:shape>
                  <v:shape id="Freeform 56" o:spid="_x0000_s1149" style="position:absolute;left:1579;top:57;width:69;height:117;visibility:visible;mso-wrap-style:square;v-text-anchor:top" coordsize="69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" path="m40,30r-14,l18,33r-5,8l59,41,56,37,53,35,48,32,44,31,40,30xe" fillcolor="black" stroked="f">
                    <v:path arrowok="t" o:connecttype="custom" o:connectlocs="40,30;26,30;18,33;13,41;59,41;56,37;53,35;48,32;44,31;40,30" o:connectangles="0,0,0,0,0,0,0,0,0,0"/>
                  </v:shape>
                </v:group>
                <v:group id="Group 57" o:spid="_x0000_s1150" style="position:absolute;left:1678;top:57;width:34;height:116" coordorigin="1678,57" coordsize="34,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shape id="Freeform 58" o:spid="_x0000_s1151" style="position:absolute;left:1678;top:57;width:34;height:116;visibility:visible;mso-wrap-style:square;v-text-anchor:top" coordsize="34,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" path="m33,l,,,16r33,l33,xe" fillcolor="black" stroked="f">
                    <v:path arrowok="t" o:connecttype="custom" o:connectlocs="33,0;0,0;0,16;33,16;33,0" o:connectangles="0,0,0,0,0"/>
                  </v:shape>
                  <v:shape id="Freeform 59" o:spid="_x0000_s1152" style="position:absolute;left:1678;top:57;width:34;height:116;visibility:visible;mso-wrap-style:square;v-text-anchor:top" coordsize="34,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&#13;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60" o:spid="_x0000_s1153" style="position:absolute;left:1745;top:60;width:78;height:114" coordorigin="1745,60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<v:shape id="Freeform 61" o:spid="_x0000_s1154" style="position:absolute;left:1745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" path="m46,40r-27,l19,96r1,6l23,104r2,3l28,109r6,2l39,112r8,1l63,113r6,l77,112,73,100r-16,l54,100,52,99,50,98,48,97,47,96,46,95r,-3l46,40xe" fillcolor="black" stroked="f">
                    <v:path arrowok="t" o:connecttype="custom" o:connectlocs="46,40;19,40;19,96;20,102;23,104;25,107;28,109;34,111;39,112;47,113;63,113;69,113;77,112;73,100;57,100;54,100;52,99;50,98;48,97;47,96;46,95;46,92;46,40" o:connectangles="0,0,0,0,0,0,0,0,0,0,0,0,0,0,0,0,0,0,0,0,0,0,0"/>
                  </v:shape>
                  <v:shape id="Freeform 62" o:spid="_x0000_s1155" style="position:absolute;left:1745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&#13;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63" o:spid="_x0000_s1156" style="position:absolute;left:1745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" path="m73,29l,29,,40r73,l73,29xe" fillcolor="black" stroked="f">
                    <v:path arrowok="t" o:connecttype="custom" o:connectlocs="73,29;0,29;0,40;73,40;73,29" o:connectangles="0,0,0,0,0"/>
                  </v:shape>
                  <v:shape id="Freeform 64" o:spid="_x0000_s1157" style="position:absolute;left:1745;top:60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&#13;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65" o:spid="_x0000_s1158" style="position:absolute;left:1831;top:87;width:73;height:87" coordorigin="1831,87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Freeform 66" o:spid="_x0000_s1159" style="position:absolute;left:1831;top:87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" path="m14,58l,60r1,9l5,75r6,5l17,84r8,3l44,87r6,-1l55,83r6,-2l65,78r2,-3l30,75,25,73,17,67,15,63,14,58xe" fillcolor="black" stroked="f">
                    <v:path arrowok="t" o:connecttype="custom" o:connectlocs="14,58;0,60;1,69;5,75;11,80;17,84;25,87;44,87;50,86;55,83;61,81;65,78;67,75;30,75;25,73;17,67;15,63;14,58" o:connectangles="0,0,0,0,0,0,0,0,0,0,0,0,0,0,0,0,0,0"/>
                  </v:shape>
                  <v:shape id="Freeform 67" o:spid="_x0000_s1160" style="position:absolute;left:1831;top:87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" path="m41,l30,,25,,17,2,14,4,9,7,6,10,3,16,2,20r,7l3,31r2,4l7,38r3,3l15,42r4,3l26,47r12,2l45,51r5,2l55,56r2,2l57,65r-2,3l49,74r-5,1l67,75r1,-2l71,69r1,-4l72,55,71,51,66,45,63,42,59,41,55,39,48,37,37,34,30,32,25,31r-1,l21,30,19,28,18,27,17,25,16,24r,-5l18,17r3,-3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7;21,14;23,12;28,11;65,11;64,10;61,7;58,4;52,2;47,0;41,0" o:connectangles="0,0,0,0,0,0,0,0,0,0,0,0,0,0,0,0,0,0,0,0,0,0,0,0,0,0,0,0,0,0,0,0,0,0,0,0,0,0,0,0,0,0,0,0,0,0,0,0,0,0,0,0,0,0,0,0,0,0"/>
                  </v:shape>
                  <v:shape id="Freeform 68" o:spid="_x0000_s1161" style="position:absolute;left:1831;top:87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&#13;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69" o:spid="_x0000_s1162" style="position:absolute;left:1918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" path="m,7r68,e" filled="f" strokeweight=".28572mm">
                  <v:path arrowok="t" o:connecttype="custom" o:connectlocs="0,7;68,7" o:connectangles="0,0"/>
                </v:shape>
                <v:shape id="Freeform 70" o:spid="_x0000_s1163" style="position:absolute;left:2002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" path="m,7r68,e" filled="f" strokeweight=".28572mm">
                  <v:path arrowok="t" o:connecttype="custom" o:connectlocs="0,7;68,7" o:connectangles="0,0"/>
                </v:shape>
                <v:group id="Group 71" o:spid="_x0000_s1164" style="position:absolute;left:2083;top:78;width:69;height:76" coordorigin="2083,78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<v:shape id="Freeform 72" o:spid="_x0000_s1165" style="position:absolute;left:2083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73" o:spid="_x0000_s1166" style="position:absolute;left:2083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74" o:spid="_x0000_s1167" style="position:absolute;left:2083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group id="Group 75" o:spid="_x0000_s1168" style="position:absolute;left:2178;top:57;width:230;height:118" coordorigin="2178,57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Freeform 76" o:spid="_x0000_s1169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" path="m40,25r-14,l26,115r14,l40,25xe" fillcolor="black" stroked="f">
                    <v:path arrowok="t" o:connecttype="custom" o:connectlocs="40,25;26,25;26,115;40,115;40,25" o:connectangles="0,0,0,0,0"/>
                  </v:shape>
                  <v:shape id="Freeform 77" o:spid="_x0000_s1170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" path="m40,l31,,29,5r-4,5l19,15r-5,5l7,25,,28,,42,4,40,8,38r6,-3l19,31r4,-3l26,25r14,l40,xe" fillcolor="black" stroked="f">
                    <v:path arrowok="t" o:connecttype="custom" o:connectlocs="40,0;31,0;29,5;25,10;19,15;14,20;7,25;0,28;0,42;4,40;8,38;14,35;19,31;23,28;26,25;40,25;40,0" o:connectangles="0,0,0,0,0,0,0,0,0,0,0,0,0,0,0,0,0"/>
                  </v:shape>
                  <v:shape id="Freeform 78" o:spid="_x0000_s1171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" path="m120,r-8,l95,4,79,23,74,41,73,67r3,22l83,104r7,9l100,117r17,l123,115r5,-3l133,109r3,-4l106,105r-3,-1l99,102r-3,-2l93,96,91,92,89,87,88,83r,-13l90,64r8,-8l86,56r,-12l87,35r3,-6l92,23r3,-5l100,15r3,-3l107,11r30,l133,7,127,2,120,xe" fillcolor="black" stroked="f">
                    <v:path arrowok="t" o:connecttype="custom" o:connectlocs="120,0;112,0;95,4;79,23;74,41;73,67;76,89;83,104;90,113;100,117;117,117;123,115;128,112;133,109;136,105;106,105;103,104;99,102;96,100;93,96;91,92;89,87;88,83;88,70;90,64;98,56;86,56;86,44;87,35;90,29;92,23;95,18;100,15;103,12;107,11;137,11;133,7;127,2;120,0" o:connectangles="0,0,0,0,0,0,0,0,0,0,0,0,0,0,0,0,0,0,0,0,0,0,0,0,0,0,0,0,0,0,0,0,0,0,0,0,0,0,0"/>
                  </v:shape>
                  <v:shape id="Freeform 79" o:spid="_x0000_s1172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" path="m137,53r-21,l121,55r4,5l129,64r2,6l131,87r-2,6l125,98r-4,5l116,105r20,l137,104r3,-6l143,92r2,-7l145,67r-3,-9l137,53xe" fillcolor="black" stroked="f">
                    <v:path arrowok="t" o:connecttype="custom" o:connectlocs="137,53;116,53;121,55;125,60;129,64;131,70;131,87;129,93;125,98;121,103;116,105;136,105;137,104;140,98;143,92;145,85;145,67;142,58;137,53" o:connectangles="0,0,0,0,0,0,0,0,0,0,0,0,0,0,0,0,0,0,0"/>
                  </v:shape>
                  <v:shape id="Freeform 80" o:spid="_x0000_s1173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" path="m121,40r-14,l102,42r-4,2l93,47r-4,3l86,56r12,l99,55r5,-2l137,53r-8,-9l121,40xe" fillcolor="black" stroked="f">
                    <v:path arrowok="t" o:connecttype="custom" o:connectlocs="121,40;107,40;102,42;98,44;93,47;89,50;86,56;98,56;99,55;104,53;137,53;129,44;121,40" o:connectangles="0,0,0,0,0,0,0,0,0,0,0,0,0"/>
                  </v:shape>
                  <v:shape id="Freeform 81" o:spid="_x0000_s1174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" path="m137,11r-21,l121,13r4,4l127,20r1,4l130,29r13,-1l142,19r-4,-7l137,11xe" fillcolor="black" stroked="f">
                    <v:path arrowok="t" o:connecttype="custom" o:connectlocs="137,11;116,11;121,13;125,17;127,20;128,24;130,29;143,28;142,19;138,12;137,11" o:connectangles="0,0,0,0,0,0,0,0,0,0,0"/>
                  </v:shape>
                  <v:shape id="Freeform 82" o:spid="_x0000_s1175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" path="m186,105r-13,l179,113r7,4l205,117r8,-4l220,105r-33,l186,105xe" fillcolor="black" stroked="f">
                    <v:path arrowok="t" o:connecttype="custom" o:connectlocs="186,105;173,105;179,113;186,117;205,117;213,113;220,105;187,105;186,105" o:connectangles="0,0,0,0,0,0,0,0,0"/>
                  </v:shape>
                  <v:shape id="Freeform 83" o:spid="_x0000_s1176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" path="m174,l161,r,115l173,115r,-10l186,105r-5,-3l175,90r-2,-6l173,62r2,-7l180,49r4,-5l189,41r32,l220,41r-46,l174,xe" fillcolor="black" stroked="f">
                    <v:path arrowok="t" o:connecttype="custom" o:connectlocs="174,0;161,0;161,115;173,115;173,105;186,105;181,102;175,90;173,84;173,62;175,55;180,49;184,44;189,41;221,41;220,41;174,41;174,0" o:connectangles="0,0,0,0,0,0,0,0,0,0,0,0,0,0,0,0,0,0"/>
                  </v:shape>
                  <v:shape id="Freeform 84" o:spid="_x0000_s1177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" path="m221,41r-20,l206,44r4,6l214,55r2,7l216,84r-2,8l209,97r-4,6l200,105r20,l226,97r4,-11l230,66r-1,-6l227,55r-1,-5l223,45r-2,-4xe" fillcolor="black" stroked="f">
                    <v:path arrowok="t" o:connecttype="custom" o:connectlocs="221,41;201,41;206,44;210,50;214,55;216,62;216,84;214,92;209,97;205,103;200,105;220,105;226,97;230,86;230,66;229,60;227,55;226,50;223,45;221,41" o:connectangles="0,0,0,0,0,0,0,0,0,0,0,0,0,0,0,0,0,0,0,0"/>
                  </v:shape>
                  <v:shape id="Freeform 85" o:spid="_x0000_s1178" style="position:absolute;left:2178;top:57;width:230;height:118;visibility:visible;mso-wrap-style:square;v-text-anchor:top" coordsize="230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" path="m201,30r-14,l180,33r-6,8l220,41r-2,-3l214,35r-4,-2l205,31r-4,-1xe" fillcolor="black" stroked="f">
                    <v:path arrowok="t" o:connecttype="custom" o:connectlocs="201,30;187,30;180,33;174,41;220,41;218,38;214,35;210,33;205,31;201,30" o:connectangles="0,0,0,0,0,0,0,0,0,0"/>
                  </v:shape>
                </v:group>
                <v:shape id="Freeform 86" o:spid="_x0000_s1179" style="position:absolute;left:2422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" path="m,7r68,e" filled="f" strokeweight=".28592mm">
                  <v:path arrowok="t" o:connecttype="custom" o:connectlocs="0,7;68,7" o:connectangles="0,0"/>
                </v:shape>
                <v:group id="Group 87" o:spid="_x0000_s1180" style="position:absolute;left:2503;top:78;width:69;height:76" coordorigin="2503,78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8SbyAAAAOE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">
                  <v:shape id="Freeform 88" o:spid="_x0000_s1181" style="position:absolute;left:2503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9" o:spid="_x0000_s1182" style="position:absolute;left:2503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90" o:spid="_x0000_s1183" style="position:absolute;left:2503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91" o:spid="_x0000_s1184" style="position:absolute;left:2590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" path="m,7r68,e" filled="f" strokeweight=".28592mm">
                  <v:path arrowok="t" o:connecttype="custom" o:connectlocs="0,7;68,7" o:connectangles="0,0"/>
                </v:shape>
                <v:shape id="Freeform 92" o:spid="_x0000_s1185" style="position:absolute;left:2854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" path="m,7r68,e" filled="f" strokeweight=".28592mm">
                  <v:path arrowok="t" o:connecttype="custom" o:connectlocs="0,7;68,7" o:connectangles="0,0"/>
                </v:shape>
                <v:shape id="Freeform 93" o:spid="_x0000_s1186" style="position:absolute;left:3108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" path="m,7r68,e" filled="f" strokeweight=".28592mm">
                  <v:path arrowok="t" o:connecttype="custom" o:connectlocs="0,7;68,7" o:connectangles="0,0"/>
                </v:shape>
                <v:shape id="Freeform 94" o:spid="_x0000_s1187" style="position:absolute;left:3363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" path="m,7r68,e" filled="f" strokeweight=".28592mm">
                  <v:path arrowok="t" o:connecttype="custom" o:connectlocs="0,7;68,7" o:connectangles="0,0"/>
                </v:shape>
                <v:shape id="Freeform 95" o:spid="_x0000_s1188" style="position:absolute;left:3615;top:123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" path="m,7r68,e" filled="f" strokeweight=".28592mm">
                  <v:path arrowok="t" o:connecttype="custom" o:connectlocs="0,7;68,7" o:connectangles="0,0"/>
                </v:shape>
                <v:group id="Group 96" o:spid="_x0000_s1189" style="position:absolute;left:3699;top:78;width:69;height:76" coordorigin="3699,78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W0G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">
                  <v:shape id="Freeform 97" o:spid="_x0000_s1190" style="position:absolute;left:3699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98" o:spid="_x0000_s1191" style="position:absolute;left:3699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99" o:spid="_x0000_s1192" style="position:absolute;left:3699;top:78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rect id="Rectangle 100" o:spid="_x0000_s1193" style="position:absolute;left:61;top:277;width:1080;height: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Uvn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InxS+fKAAAA&#13;&#10;4QAAAA8AAAAAAAAAAAAAAAAABwIAAGRycy9kb3ducmV2LnhtbFBLBQYAAAAAAwADALcAAAD+AgAA&#13;&#10;AAA=&#13;&#10;" filled="f" stroked="f">
                  <v:textbox inset="0,0,0,0">
                    <w:txbxContent>
                      <w:p w14:paraId="0892F073" w14:textId="77777777" w:rsidR="009C1533" w:rsidRDefault="009C1533" w:rsidP="000D3EE4">
                        <w:pPr>
                          <w:spacing w:line="50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185A1A" wp14:editId="54456D76">
                              <wp:extent cx="676275" cy="314325"/>
                              <wp:effectExtent l="0" t="0" r="9525" b="9525"/>
                              <wp:docPr id="583" name="Picture 5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1F2D45" w14:textId="77777777" w:rsidR="009C1533" w:rsidRDefault="009C1533" w:rsidP="000D3EE4"/>
                    </w:txbxContent>
                  </v:textbox>
                </v:rect>
                <v:rect id="Rectangle 101" o:spid="_x0000_s1194" style="position:absolute;left:1328;top:293;width:580;height:1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14:paraId="068535CA" w14:textId="77777777" w:rsidR="009C1533" w:rsidRDefault="009C1533" w:rsidP="000D3EE4">
                        <w:pPr>
                          <w:spacing w:line="1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F007FAF" wp14:editId="312F427A">
                              <wp:extent cx="371475" cy="76200"/>
                              <wp:effectExtent l="0" t="0" r="9525" b="0"/>
                              <wp:docPr id="584" name="Picture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D4BC4" w14:textId="77777777" w:rsidR="009C1533" w:rsidRDefault="009C1533" w:rsidP="000D3EE4"/>
                    </w:txbxContent>
                  </v:textbox>
                </v:rect>
                <v:shape id="Freeform 102" o:spid="_x0000_s1195" style="position:absolute;left:2125;top:290;width:20;height:341;visibility:visible;mso-wrap-style:square;v-text-anchor:top" coordsize="20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" path="m,l,340e" filled="f" strokeweight=".47667mm">
                  <v:path arrowok="t" o:connecttype="custom" o:connectlocs="0,0;0,340" o:connectangles="0,0"/>
                </v:shape>
                <v:group id="Group 103" o:spid="_x0000_s1196" style="position:absolute;left:2170;top:295;width:78;height:114" coordorigin="2170,295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<v:shape id="Freeform 104" o:spid="_x0000_s1197" style="position:absolute;left:2170;top:295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" path="m46,40r-27,l19,96r1,6l22,104r3,3l28,109r6,2l39,112r8,1l62,113r7,l77,112,73,100r-16,l54,100,52,99,50,98,48,97,47,96,46,95r,-2l46,40xe" fillcolor="black" stroked="f">
                    <v:path arrowok="t" o:connecttype="custom" o:connectlocs="46,40;19,40;19,96;20,102;22,104;25,107;28,109;34,111;39,112;47,113;62,113;69,113;77,112;73,100;57,100;54,100;52,99;50,98;48,97;47,96;46,95;46,93;46,40" o:connectangles="0,0,0,0,0,0,0,0,0,0,0,0,0,0,0,0,0,0,0,0,0,0,0"/>
                  </v:shape>
                  <v:shape id="Freeform 105" o:spid="_x0000_s1198" style="position:absolute;left:2170;top:295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" path="m73,100r-5,l57,100r16,l73,100xe" fillcolor="black" stroked="f">
                    <v:path arrowok="t" o:connecttype="custom" o:connectlocs="73,100;68,100;57,100;73,100;73,100" o:connectangles="0,0,0,0,0"/>
                  </v:shape>
                  <v:shape id="Freeform 106" o:spid="_x0000_s1199" style="position:absolute;left:2170;top:295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" path="m73,29l,29,,40r73,l73,29xe" fillcolor="black" stroked="f">
                    <v:path arrowok="t" o:connecttype="custom" o:connectlocs="73,29;0,29;0,40;73,40;73,29" o:connectangles="0,0,0,0,0"/>
                  </v:shape>
                  <v:shape id="Freeform 107" o:spid="_x0000_s1200" style="position:absolute;left:2170;top:295;width:78;height:114;visibility:visible;mso-wrap-style:square;v-text-anchor:top" coordsize="78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&#13;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108" o:spid="_x0000_s1201" style="position:absolute;left:2253;top:324;width:81;height:118" coordorigin="2253,324" coordsize="8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<v:shape id="Freeform 109" o:spid="_x0000_s1202" style="position:absolute;left:2253;top:324;width:81;height:118;visibility:visible;mso-wrap-style:square;v-text-anchor:top" coordsize="8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" path="m5,102r2,13l11,116r3,1l21,117r4,-1l32,111r3,-3l38,103r,l11,103,9,102r-4,xe" fillcolor="black" stroked="f">
                    <v:path arrowok="t" o:connecttype="custom" o:connectlocs="5,102;7,115;11,116;14,117;21,117;25,116;32,111;35,108;38,103;38,103;11,103;9,102;5,102" o:connectangles="0,0,0,0,0,0,0,0,0,0,0,0,0"/>
                  </v:shape>
                  <v:shape id="Freeform 110" o:spid="_x0000_s1203" style="position:absolute;left:2253;top:324;width:81;height:118;visibility:visible;mso-wrap-style:square;v-text-anchor:top" coordsize="8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" path="m15,l,,33,83r-1,2l32,86r-1,l29,92r-1,4l27,97r-2,2l24,100r-2,1l20,102r-3,1l38,103r2,-3l43,93,53,67r-13,l38,60,36,54,34,48,15,xe" fillcolor="black" stroked="f">
                    <v:path arrowok="t" o:connecttype="custom" o:connectlocs="15,0;0,0;33,83;32,85;32,86;31,86;29,92;28,96;27,97;25,99;24,100;22,101;20,102;17,103;38,103;40,100;43,93;53,67;40,67;38,60;36,54;34,48;15,0" o:connectangles="0,0,0,0,0,0,0,0,0,0,0,0,0,0,0,0,0,0,0,0,0,0,0"/>
                  </v:shape>
                  <v:shape id="Freeform 111" o:spid="_x0000_s1204" style="position:absolute;left:2253;top:324;width:81;height:118;visibility:visible;mso-wrap-style:square;v-text-anchor:top" coordsize="81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" path="m80,l65,,46,48r-2,6l42,61r-2,6l53,67,80,xe" fillcolor="black" stroked="f">
                    <v:path arrowok="t" o:connecttype="custom" o:connectlocs="80,0;65,0;46,48;44,54;42,61;40,67;53,67;80,0" o:connectangles="0,0,0,0,0,0,0,0"/>
                  </v:shape>
                </v:group>
                <v:group id="Group 112" o:spid="_x0000_s1205" style="position:absolute;left:2345;top:322;width:153;height:118" coordorigin="2345,322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gUl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">
                  <v:shape id="Freeform 113" o:spid="_x0000_s1206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" path="m12,1l,1,,117r13,l13,76r45,l59,75r-32,l22,72,18,67,14,62,12,54r,-21l14,25,23,13r2,-1l12,12,12,1xe" fillcolor="black" stroked="f">
                    <v:path arrowok="t" o:connecttype="custom" o:connectlocs="12,1;0,1;0,117;13,117;13,76;58,76;59,75;27,75;22,72;18,67;14,62;12,54;12,33;14,25;23,13;25,12;12,12;12,1" o:connectangles="0,0,0,0,0,0,0,0,0,0,0,0,0,0,0,0,0,0"/>
                  </v:shape>
                  <v:shape id="Freeform 114" o:spid="_x0000_s1207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" path="m58,76r-45,l15,79r3,3l22,84r3,2l29,87r11,l46,85,57,78r1,-2xe" fillcolor="black" stroked="f">
                    <v:path arrowok="t" o:connecttype="custom" o:connectlocs="58,76;13,76;15,79;18,82;22,84;25,86;29,87;40,87;46,85;57,78;58,76" o:connectangles="0,0,0,0,0,0,0,0,0,0,0"/>
                  </v:shape>
                  <v:shape id="Freeform 115" o:spid="_x0000_s1208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" path="m59,11r-20,l44,13r4,5l52,24r3,8l55,53r-3,9l44,72r-5,3l59,75r2,-3l64,66r3,-8l68,51r,-16l67,27,64,21,62,14,59,11xe" fillcolor="black" stroked="f">
                    <v:path arrowok="t" o:connecttype="custom" o:connectlocs="59,11;39,11;44,13;48,18;52,24;55,32;55,53;52,62;44,72;39,75;59,75;61,72;64,66;67,58;68,51;68,35;67,27;64,21;62,14;59,11" o:connectangles="0,0,0,0,0,0,0,0,0,0,0,0,0,0,0,0,0,0,0,0"/>
                  </v:shape>
                  <v:shape id="Freeform 116" o:spid="_x0000_s1209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" path="m41,l30,,25,1,21,3,18,5,15,8r-3,4l25,12r3,-1l59,11,58,8,47,1,41,xe" fillcolor="black" stroked="f">
                    <v:path arrowok="t" o:connecttype="custom" o:connectlocs="41,0;30,0;25,1;21,3;18,5;15,8;12,12;25,12;28,11;59,11;58,8;47,1;41,0" o:connectangles="0,0,0,0,0,0,0,0,0,0,0,0,0"/>
                  </v:shape>
                  <v:shape id="Freeform 117" o:spid="_x0000_s1210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" path="m127,l105,,96,3,82,19,79,29r,29l82,68r7,7l96,83r9,4l126,87r7,-3l140,80r5,-5l110,75r-5,-2l100,68,96,63,93,56r,-9l152,47r,-12l94,35r,-7l96,22r5,-4l105,13r5,-2l142,11,135,3,127,xe" fillcolor="black" stroked="f">
                    <v:path arrowok="t" o:connecttype="custom" o:connectlocs="127,0;105,0;96,3;82,19;79,29;79,58;82,68;89,75;96,83;105,87;126,87;133,84;140,80;145,75;110,75;105,73;100,68;96,63;93,56;93,47;152,47;152,35;94,35;94,28;96,22;101,18;105,13;110,11;142,11;135,3;127,0" o:connectangles="0,0,0,0,0,0,0,0,0,0,0,0,0,0,0,0,0,0,0,0,0,0,0,0,0,0,0,0,0,0,0"/>
                  </v:shape>
                  <v:shape id="Freeform 118" o:spid="_x0000_s1211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" path="m138,58r-2,6l133,68r-7,6l122,75r23,l150,68r2,-8l138,58xe" fillcolor="black" stroked="f">
                    <v:path arrowok="t" o:connecttype="custom" o:connectlocs="138,58;136,64;133,68;126,74;122,75;145,75;150,68;152,60;138,58" o:connectangles="0,0,0,0,0,0,0,0,0"/>
                  </v:shape>
                  <v:shape id="Freeform 119" o:spid="_x0000_s1212" style="position:absolute;left:2345;top:322;width:153;height:118;visibility:visible;mso-wrap-style:square;v-text-anchor:top" coordsize="153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" path="m142,11r-19,l128,14r5,5l136,23r1,5l138,35r14,l152,29,149,18r-7,-7xe" fillcolor="black" stroked="f">
                    <v:path arrowok="t" o:connecttype="custom" o:connectlocs="142,11;123,11;128,14;133,19;136,23;137,28;138,35;152,35;152,29;149,18;142,11" o:connectangles="0,0,0,0,0,0,0,0,0,0,0"/>
                  </v:shape>
                </v:group>
                <v:shape id="Freeform 120" o:spid="_x0000_s1213" style="position:absolute;left:2545;top:290;width:20;height:341;visibility:visible;mso-wrap-style:square;v-text-anchor:top" coordsize="20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" path="m,l,340e" filled="f" strokeweight=".47667mm">
                  <v:path arrowok="t" o:connecttype="custom" o:connectlocs="0,0;0,340" o:connectangles="0,0"/>
                </v:shape>
                <v:group id="Group 121" o:spid="_x0000_s1214" style="position:absolute;left:2851;top:292;width:285;height:117" coordorigin="2851,292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<v:shape id="Freeform 122" o:spid="_x0000_s1215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" path="m38,30r-12,l21,31r-6,4l10,38,6,44,1,57,,65,,82r1,7l4,96r3,6l11,108r5,3l21,115r6,2l43,117r8,-4l55,105r-26,l24,102,20,97,15,92,13,84r,-22l15,54r4,-5l23,44r5,-3l68,41r,l55,41,53,38,50,35,46,33,42,31,38,30xe" fillcolor="black" stroked="f">
                    <v:path arrowok="t" o:connecttype="custom" o:connectlocs="38,30;26,30;21,31;15,35;10,38;6,44;1,57;0,65;0,82;1,89;4,96;7,102;11,108;16,111;21,115;27,117;43,117;51,113;55,105;29,105;24,102;20,97;15,92;13,84;13,62;15,54;19,49;23,44;28,41;68,41;68,41;55,41;53,38;50,35;46,33;42,31;38,30" o:connectangles="0,0,0,0,0,0,0,0,0,0,0,0,0,0,0,0,0,0,0,0,0,0,0,0,0,0,0,0,0,0,0,0,0,0,0,0,0"/>
                  </v:shape>
                  <v:shape id="Freeform 123" o:spid="_x0000_s1216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" path="m68,104r-12,l56,115r12,l68,104xe" fillcolor="black" stroked="f">
                    <v:path arrowok="t" o:connecttype="custom" o:connectlocs="68,104;56,104;56,115;68,115;68,104" o:connectangles="0,0,0,0,0"/>
                  </v:shape>
                  <v:shape id="Freeform 124" o:spid="_x0000_s1217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" path="m68,41r-28,l45,44r9,11l56,62r,23l54,92r-8,11l41,105r14,l56,104r12,l68,41xe" fillcolor="black" stroked="f">
                    <v:path arrowok="t" o:connecttype="custom" o:connectlocs="68,41;40,41;45,44;54,55;56,62;56,85;54,92;46,103;41,105;55,105;56,104;68,104;68,41" o:connectangles="0,0,0,0,0,0,0,0,0,0,0,0,0"/>
                  </v:shape>
                  <v:shape id="Freeform 125" o:spid="_x0000_s1218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" path="m68,l55,r,41l68,41,68,xe" fillcolor="black" stroked="f">
                    <v:path arrowok="t" o:connecttype="custom" o:connectlocs="68,0;55,0;55,41;68,41;68,0" o:connectangles="0,0,0,0,0"/>
                  </v:shape>
                  <v:shape id="Freeform 126" o:spid="_x0000_s1219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" path="m150,41r-23,l132,43r3,3l138,48r1,4l139,62r-5,2l126,65r-11,2l110,67r-4,1l103,69r-3,1l96,71r-3,2l90,76r-2,2l85,85r-1,4l84,100r2,5l95,114r7,3l116,117r5,-1l130,112r5,-3l139,106r-30,l105,104r-3,-2l100,99,98,96r,-6l99,88r1,-2l101,83r2,-1l105,81r3,-1l111,79r6,-1l127,77r7,-2l139,73r14,l152,51r,-1l152,48r-1,-4l150,41xe" fillcolor="black" stroked="f">
                    <v:path arrowok="t" o:connecttype="custom" o:connectlocs="150,41;127,41;132,43;135,46;138,48;139,52;139,62;134,64;126,65;115,67;110,67;106,68;103,69;100,70;96,71;93,73;90,76;88,78;85,85;84,89;84,100;86,105;95,114;102,117;116,117;121,116;130,112;135,109;139,106;109,106;105,104;102,102;100,99;98,96;98,90;99,88;100,86;101,83;103,82;105,81;108,80;111,79;117,78;127,77;134,75;139,73;153,73;152,51;152,50;152,48;151,44;150,41" o:connectangles="0,0,0,0,0,0,0,0,0,0,0,0,0,0,0,0,0,0,0,0,0,0,0,0,0,0,0,0,0,0,0,0,0,0,0,0,0,0,0,0,0,0,0,0,0,0,0,0,0,0,0,0"/>
                  </v:shape>
                  <v:shape id="Freeform 127" o:spid="_x0000_s1220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" path="m153,105r-13,l140,108r1,4l143,115r14,l155,112r-1,-4l153,105xe" fillcolor="black" stroked="f">
                    <v:path arrowok="t" o:connecttype="custom" o:connectlocs="153,105;140,105;140,108;141,112;143,115;157,115;155,112;154,108;153,105" o:connectangles="0,0,0,0,0,0,0,0,0"/>
                  </v:shape>
                  <v:shape id="Freeform 128" o:spid="_x0000_s1221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" path="m153,73r-14,l139,86r-1,3l137,92r-2,4l132,100r-8,4l119,106r20,l140,105r13,l153,102r,-6l153,73xe" fillcolor="black" stroked="f">
                    <v:path arrowok="t" o:connecttype="custom" o:connectlocs="153,73;139,73;139,86;138,89;137,92;135,96;132,100;124,104;119,106;139,106;140,105;153,105;153,102;153,96;153,73" o:connectangles="0,0,0,0,0,0,0,0,0,0,0,0,0,0,0"/>
                  </v:shape>
                  <v:shape id="Freeform 129" o:spid="_x0000_s1222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" path="m129,30r-14,l109,31r-5,1l99,34r-4,3l89,45r-2,4l86,55r13,2l101,51r2,-4l106,45r3,-3l114,41r36,l150,41r-4,-5l143,34r-5,-2l134,30r-5,xe" fillcolor="black" stroked="f">
                    <v:path arrowok="t" o:connecttype="custom" o:connectlocs="129,30;115,30;109,31;104,32;99,34;95,37;89,45;87,49;86,55;99,57;101,51;103,47;106,45;109,42;114,41;150,41;150,41;146,36;143,34;138,32;134,30;129,30" o:connectangles="0,0,0,0,0,0,0,0,0,0,0,0,0,0,0,0,0,0,0,0,0,0"/>
                  </v:shape>
                  <v:shape id="Freeform 130" o:spid="_x0000_s1223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" path="m188,42r-13,l175,99r,5l176,107r2,3l180,112r2,1l185,115r4,1l196,116r4,-1l204,115r-2,-12l194,103r-2,-1l191,102r-1,-1l189,100r,-1l188,98r,-3l188,42xe" fillcolor="black" stroked="f">
                    <v:path arrowok="t" o:connecttype="custom" o:connectlocs="188,42;175,42;175,99;175,104;176,107;178,110;180,112;182,113;185,115;189,116;196,116;200,115;204,115;202,103;194,103;192,102;191,102;190,101;189,100;189,99;188,98;188,95;188,42" o:connectangles="0,0,0,0,0,0,0,0,0,0,0,0,0,0,0,0,0,0,0,0,0,0,0"/>
                  </v:shape>
                  <v:shape id="Freeform 131" o:spid="_x0000_s1224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" path="m202,102r-3,1l194,103r8,l202,102xe" fillcolor="black" stroked="f">
                    <v:path arrowok="t" o:connecttype="custom" o:connectlocs="202,102;199,103;194,103;202,103;202,102" o:connectangles="0,0,0,0,0"/>
                  </v:shape>
                  <v:shape id="Freeform 132" o:spid="_x0000_s1225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" path="m202,31r-37,l165,42r37,l202,31xe" fillcolor="black" stroked="f">
                    <v:path arrowok="t" o:connecttype="custom" o:connectlocs="202,31;165,31;165,42;202,42;202,31" o:connectangles="0,0,0,0,0"/>
                  </v:shape>
                  <v:shape id="Freeform 133" o:spid="_x0000_s1226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" path="m188,2r-13,9l175,31r13,l188,2xe" fillcolor="black" stroked="f">
                    <v:path arrowok="t" o:connecttype="custom" o:connectlocs="188,2;175,11;175,31;188,31;188,2" o:connectangles="0,0,0,0,0"/>
                  </v:shape>
                  <v:shape id="Freeform 134" o:spid="_x0000_s1227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" path="m277,41r-23,l259,43r4,3l265,48r1,4l266,59r,1l266,62r-5,2l253,65r-11,2l237,67r-4,1l230,69r-3,1l223,71r-2,2l218,76r-3,2l212,85r-1,4l211,100r2,5l223,114r6,3l243,117r5,-1l258,112r4,-3l266,106r-30,l232,104r-2,-2l227,99r-2,-3l225,90r1,-2l227,86r1,-3l230,82r3,-1l235,80r4,-1l244,78r10,-1l261,75r5,-2l280,73r,-23l279,48r-1,-4l277,41xe" fillcolor="black" stroked="f">
                    <v:path arrowok="t" o:connecttype="custom" o:connectlocs="277,41;254,41;259,43;263,46;265,48;266,52;266,59;266,60;266,62;261,64;253,65;242,67;237,67;233,68;230,69;227,70;223,71;221,73;218,76;215,78;212,85;211,89;211,100;213,105;223,114;229,117;243,117;248,116;258,112;262,109;266,106;236,106;232,104;230,102;227,99;225,96;225,90;226,88;227,86;228,83;230,82;233,81;235,80;239,79;244,78;254,77;261,75;266,73;280,73;280,50;279,48;278,44;277,41" o:connectangles="0,0,0,0,0,0,0,0,0,0,0,0,0,0,0,0,0,0,0,0,0,0,0,0,0,0,0,0,0,0,0,0,0,0,0,0,0,0,0,0,0,0,0,0,0,0,0,0,0,0,0,0,0"/>
                  </v:shape>
                  <v:shape id="Freeform 135" o:spid="_x0000_s1228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" path="m280,105r-13,l268,108r,4l270,115r14,l282,112r-1,-4l280,105xe" fillcolor="black" stroked="f">
                    <v:path arrowok="t" o:connecttype="custom" o:connectlocs="280,105;267,105;268,108;268,112;270,115;284,115;282,112;281,108;280,105" o:connectangles="0,0,0,0,0,0,0,0,0"/>
                  </v:shape>
                  <v:shape id="Freeform 136" o:spid="_x0000_s1229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" path="m280,73r-14,l266,86r-1,3l264,92r-2,4l259,100r-8,4l246,106r20,l267,105r13,l280,102r,-6l280,83r,-10xe" fillcolor="black" stroked="f">
                    <v:path arrowok="t" o:connecttype="custom" o:connectlocs="280,73;266,73;266,86;265,89;264,92;262,96;259,100;251,104;246,106;266,106;267,105;280,105;280,102;280,96;280,83;280,73" o:connectangles="0,0,0,0,0,0,0,0,0,0,0,0,0,0,0,0"/>
                  </v:shape>
                  <v:shape id="Freeform 137" o:spid="_x0000_s1230" style="position:absolute;left:2851;top:292;width:285;height:117;visibility:visible;mso-wrap-style:square;v-text-anchor:top" coordsize="285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" path="m256,30r-14,l236,31r-5,1l226,34r-4,3l216,45r-1,4l213,55r13,2l228,51r2,-4l233,45r3,-3l241,41r36,l277,41r-4,-5l270,34r-5,-2l261,30r-5,xe" fillcolor="black" stroked="f">
                    <v:path arrowok="t" o:connecttype="custom" o:connectlocs="256,30;242,30;236,31;231,32;226,34;222,37;216,45;215,49;213,55;226,57;228,51;230,47;233,45;236,42;241,41;277,41;277,41;273,36;270,34;265,32;261,30;256,30" o:connectangles="0,0,0,0,0,0,0,0,0,0,0,0,0,0,0,0,0,0,0,0,0,0"/>
                  </v:shape>
                </v:group>
                <v:shape id="Freeform 138" o:spid="_x0000_s1231" style="position:absolute;left:3736;top:290;width:20;height:341;visibility:visible;mso-wrap-style:square;v-text-anchor:top" coordsize="20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" path="m,l,340e" filled="f" strokeweight=".47667mm">
                  <v:path arrowok="t" o:connecttype="custom" o:connectlocs="0,0;0,340" o:connectangles="0,0"/>
                </v:shape>
                <v:group id="Group 139" o:spid="_x0000_s1232" style="position:absolute;left:1411;top:512;width:73;height:87" coordorigin="1411,512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1f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">
                  <v:shape id="Freeform 140" o:spid="_x0000_s1233" style="position:absolute;left:1411;top:512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" path="m14,58l,60r1,9l5,75r6,5l17,84r8,2l44,86r6,l55,83r6,-2l65,78r2,-3l30,75,25,73,17,67,15,63,14,58xe" fillcolor="black" stroked="f">
                    <v:path arrowok="t" o:connecttype="custom" o:connectlocs="14,58;0,60;1,69;5,75;11,80;17,84;25,86;44,86;50,86;55,83;61,81;65,78;67,75;30,75;25,73;17,67;15,63;14,58" o:connectangles="0,0,0,0,0,0,0,0,0,0,0,0,0,0,0,0,0,0"/>
                  </v:shape>
                  <v:shape id="Freeform 141" o:spid="_x0000_s1234" style="position:absolute;left:1411;top:512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" path="m41,l30,,25,,17,2,14,4,9,7,6,10,3,16,2,20r,7l3,31r2,4l7,38r3,3l15,42r4,3l26,47r12,2l45,51r5,2l55,56r2,2l57,65r-2,3l49,74r-5,1l67,75r1,-2l71,69r1,-4l72,55,71,51,66,45,63,42,59,41,55,39,48,37,37,34,30,32,25,31r-1,l21,30,19,28,18,27,17,25,16,24r,-5l18,16r3,-2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6;21,14;23,12;28,11;65,11;64,10;61,7;58,4;52,2;47,0;41,0" o:connectangles="0,0,0,0,0,0,0,0,0,0,0,0,0,0,0,0,0,0,0,0,0,0,0,0,0,0,0,0,0,0,0,0,0,0,0,0,0,0,0,0,0,0,0,0,0,0,0,0,0,0,0,0,0,0,0,0,0,0"/>
                  </v:shape>
                  <v:shape id="Freeform 142" o:spid="_x0000_s1235" style="position:absolute;left:1411;top:512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&#13;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group id="Group 143" o:spid="_x0000_s1236" style="position:absolute;left:1495;top:512;width:153;height:87" coordorigin="1495,512" coordsize="15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FH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">
                  <v:shape id="Freeform 144" o:spid="_x0000_s1237" style="position:absolute;left:1495;top:512;width:153;height:87;visibility:visible;mso-wrap-style:square;v-text-anchor:top" coordsize="15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" path="m48,l27,,19,2,4,16,,27,,57,3,68r7,7l17,83r9,3l44,86r6,-1l62,78r3,-3l30,75,25,72,20,67,16,62,13,54r,-22l16,24r4,-5l25,14r5,-3l64,11,56,3,48,xe" fillcolor="black" stroked="f">
                    <v:path arrowok="t" o:connecttype="custom" o:connectlocs="48,0;27,0;19,2;4,16;0,27;0,57;3,68;10,75;17,83;26,86;44,86;50,85;62,78;65,75;30,75;25,72;20,67;16,62;13,54;13,32;16,24;20,19;25,14;30,11;64,11;56,3;48,0" o:connectangles="0,0,0,0,0,0,0,0,0,0,0,0,0,0,0,0,0,0,0,0,0,0,0,0,0,0,0"/>
                  </v:shape>
                  <v:shape id="Freeform 145" o:spid="_x0000_s1238" style="position:absolute;left:1495;top:512;width:153;height:87;visibility:visible;mso-wrap-style:square;v-text-anchor:top" coordsize="15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" path="m64,11r-21,l49,14r9,11l60,32r,22l58,62r-5,5l49,72r-6,3l65,75r1,-2l69,67r3,-6l74,53r,-25l70,18,64,11xe" fillcolor="black" stroked="f">
                    <v:path arrowok="t" o:connecttype="custom" o:connectlocs="64,11;43,11;49,14;58,25;60,32;60,54;58,62;53,67;49,72;43,75;65,75;66,73;69,67;72,61;74,53;74,28;70,18;64,11" o:connectangles="0,0,0,0,0,0,0,0,0,0,0,0,0,0,0,0,0,0"/>
                  </v:shape>
                  <v:shape id="Freeform 146" o:spid="_x0000_s1239" style="position:absolute;left:1495;top:512;width:153;height:87;visibility:visible;mso-wrap-style:square;v-text-anchor:top" coordsize="15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" path="m102,1l88,1r,62l89,66r1,4l91,74r2,3l95,80r3,2l102,84r4,2l111,86r15,l134,82r5,-7l114,75r-3,-2l108,71r-3,-2l103,66r-1,-6l102,58r,-57xe" fillcolor="black" stroked="f">
                    <v:path arrowok="t" o:connecttype="custom" o:connectlocs="102,1;88,1;88,63;89,66;90,70;91,74;93,77;95,80;98,82;102,84;106,86;111,86;126,86;134,82;139,75;114,75;111,73;108,71;105,69;103,66;102,60;102,58;102,1" o:connectangles="0,0,0,0,0,0,0,0,0,0,0,0,0,0,0,0,0,0,0,0,0,0,0"/>
                  </v:shape>
                  <v:shape id="Freeform 147" o:spid="_x0000_s1240" style="position:absolute;left:1495;top:512;width:153;height:87;visibility:visible;mso-wrap-style:square;v-text-anchor:top" coordsize="15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" path="m153,72r-12,l141,85r12,l153,72xe" fillcolor="black" stroked="f">
                    <v:path arrowok="t" o:connecttype="custom" o:connectlocs="153,72;141,72;141,85;153,85;153,72" o:connectangles="0,0,0,0,0"/>
                  </v:shape>
                  <v:shape id="Freeform 148" o:spid="_x0000_s1241" style="position:absolute;left:1495;top:512;width:153;height:87;visibility:visible;mso-wrap-style:square;v-text-anchor:top" coordsize="15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" path="m153,1r-14,l139,53r-1,5l137,62r-2,4l133,69r-4,2l126,73r-4,2l139,75r2,-3l153,72r,-71xe" fillcolor="black" stroked="f">
                    <v:path arrowok="t" o:connecttype="custom" o:connectlocs="153,1;139,1;139,53;138,58;137,62;135,66;133,69;129,71;126,73;122,75;139,75;141,72;153,72;153,1" o:connectangles="0,0,0,0,0,0,0,0,0,0,0,0,0,0"/>
                  </v:shape>
                </v:group>
                <v:group id="Group 149" o:spid="_x0000_s1242" style="position:absolute;left:1674;top:512;width:72;height:86" coordorigin="1674,512" coordsize="72,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SSR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">
                  <v:shape id="Freeform 150" o:spid="_x0000_s1243" style="position:absolute;left:1674;top:512;width:72;height:86;visibility:visible;mso-wrap-style:square;v-text-anchor:top" coordsize="72,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" path="m20,1l,1,,85r22,l22,35r1,-5l26,25r1,-4l30,19r4,-2l38,15r4,-1l65,14r,l20,14,20,1xe" fillcolor="black" stroked="f">
                    <v:path arrowok="t" o:connecttype="custom" o:connectlocs="20,1;0,1;0,85;22,85;22,35;23,30;26,25;27,21;30,19;34,17;38,15;42,14;65,14;65,14;20,14;20,1" o:connectangles="0,0,0,0,0,0,0,0,0,0,0,0,0,0,0,0"/>
                  </v:shape>
                  <v:shape id="Freeform 151" o:spid="_x0000_s1244" style="position:absolute;left:1674;top:512;width:72;height:86;visibility:visible;mso-wrap-style:square;v-text-anchor:top" coordsize="72,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" path="m65,14r-12,l58,15r5,2l65,14xe" fillcolor="black" stroked="f">
                    <v:path arrowok="t" o:connecttype="custom" o:connectlocs="65,14;53,14;58,15;63,17;65,14" o:connectangles="0,0,0,0,0"/>
                  </v:shape>
                  <v:shape id="Freeform 152" o:spid="_x0000_s1245" style="position:absolute;left:1674;top:512;width:72;height:86;visibility:visible;mso-wrap-style:square;v-text-anchor:top" coordsize="72,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" path="m56,l43,,38,,34,2,30,4,25,8r-5,6l65,14,71,4,63,1,56,xe" fillcolor="black" stroked="f">
                    <v:path arrowok="t" o:connecttype="custom" o:connectlocs="56,0;43,0;38,0;34,2;30,4;25,8;20,14;65,14;71,4;63,1;56,0" o:connectangles="0,0,0,0,0,0,0,0,0,0,0"/>
                  </v:shape>
                </v:group>
                <v:group id="Group 153" o:spid="_x0000_s1246" style="position:absolute;left:1748;top:512;width:77;height:87" coordorigin="1748,512" coordsize="7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iKS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">
                  <v:shape id="Freeform 154" o:spid="_x0000_s1247" style="position:absolute;left:1748;top:512;width:77;height:87;visibility:visible;mso-wrap-style:square;v-text-anchor:top" coordsize="7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" path="m49,l32,,25,1,12,8,7,13,4,20,1,26,,34,,57,3,68r7,7l18,83r9,3l49,86r8,-2l68,75r-36,l26,72,17,62,15,54r,-22l17,24r5,-5l26,14r6,-3l69,11r,l57,2,49,xe" fillcolor="black" stroked="f">
                    <v:path arrowok="t" o:connecttype="custom" o:connectlocs="49,0;32,0;25,1;12,8;7,13;4,20;1,26;0,34;0,57;3,68;10,75;18,83;27,86;49,86;57,84;68,75;32,75;26,72;17,62;15,54;15,32;17,24;22,19;26,14;32,11;69,11;69,11;57,2;49,0" o:connectangles="0,0,0,0,0,0,0,0,0,0,0,0,0,0,0,0,0,0,0,0,0,0,0,0,0,0,0,0,0"/>
                  </v:shape>
                  <v:shape id="Freeform 155" o:spid="_x0000_s1248" style="position:absolute;left:1748;top:512;width:77;height:87;visibility:visible;mso-wrap-style:square;v-text-anchor:top" coordsize="7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" path="m61,54r-1,7l58,66r-4,4l50,73r-5,2l68,75r2,-2l74,66,76,56,61,54xe" fillcolor="black" stroked="f">
                    <v:path arrowok="t" o:connecttype="custom" o:connectlocs="61,54;60,61;58,66;54,70;50,73;45,75;68,75;70,73;74,66;76,56;61,54" o:connectangles="0,0,0,0,0,0,0,0,0,0,0"/>
                  </v:shape>
                  <v:shape id="Freeform 156" o:spid="_x0000_s1249" style="position:absolute;left:1748;top:512;width:77;height:87;visibility:visible;mso-wrap-style:square;v-text-anchor:top" coordsize="77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" path="m69,11r-24,l49,12r4,3l56,18r2,4l60,28,74,26,73,17,69,11xe" fillcolor="black" stroked="f">
                    <v:path arrowok="t" o:connecttype="custom" o:connectlocs="69,11;45,11;49,12;53,15;56,18;58,22;60,28;74,26;73,17;69,11" o:connectangles="0,0,0,0,0,0,0,0,0,0"/>
                  </v:shape>
                </v:group>
                <v:group id="Group 157" o:spid="_x0000_s1250" style="position:absolute;left:1832;top:512;width:73;height:87" coordorigin="1832,512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<v:shape id="Freeform 158" o:spid="_x0000_s1251" style="position:absolute;left:1832;top:512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" path="m47,l25,,17,3,3,19,,29,,58,3,68r7,7l16,83r10,3l46,86r8,-2l60,80r6,-5l31,75,25,72,21,68,16,63,14,56,13,47r59,l72,35r-58,l14,28r3,-6l21,17r4,-4l30,11r32,l56,3,47,xe" fillcolor="black" stroked="f">
                    <v:path arrowok="t" o:connecttype="custom" o:connectlocs="47,0;25,0;17,3;3,19;0,29;0,58;3,68;10,75;16,83;26,86;46,86;54,84;60,80;66,75;31,75;25,72;21,68;16,63;14,56;13,47;72,47;72,35;14,35;14,28;17,22;21,17;25,13;30,11;62,11;56,3;47,0" o:connectangles="0,0,0,0,0,0,0,0,0,0,0,0,0,0,0,0,0,0,0,0,0,0,0,0,0,0,0,0,0,0,0"/>
                  </v:shape>
                  <v:shape id="Freeform 159" o:spid="_x0000_s1252" style="position:absolute;left:1832;top:512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" path="m58,58r-2,6l53,68r-7,6l42,75r24,l70,68r2,-8l58,58xe" fillcolor="black" stroked="f">
                    <v:path arrowok="t" o:connecttype="custom" o:connectlocs="58,58;56,64;53,68;46,74;42,75;66,75;70,68;72,60;58,58" o:connectangles="0,0,0,0,0,0,0,0,0"/>
                  </v:shape>
                  <v:shape id="Freeform 160" o:spid="_x0000_s1253" style="position:absolute;left:1832;top:512;width:73;height:87;visibility:visible;mso-wrap-style:square;v-text-anchor:top" coordsize="73,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" path="m62,11r-19,l49,14r4,5l56,23r2,5l58,35r14,l72,29,69,18,62,11xe" fillcolor="black" stroked="f">
                    <v:path arrowok="t" o:connecttype="custom" o:connectlocs="62,11;43,11;49,14;53,19;56,23;58,28;58,35;72,35;72,29;69,18;62,11" o:connectangles="0,0,0,0,0,0,0,0,0,0,0"/>
                  </v:shape>
                </v:group>
                <v:shape id="Freeform 161" o:spid="_x0000_s1254" style="position:absolute;left:1157;top:745;width:909;height:20;visibility:visible;mso-wrap-style:square;v-text-anchor:top" coordsize="90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" path="m,l908,e" filled="f" strokeweight=".81pt">
                  <v:path arrowok="t" o:connecttype="custom" o:connectlocs="0,0;908,0" o:connectangles="0,0"/>
                </v:shape>
                <v:group id="Group 162" o:spid="_x0000_s1255" style="position:absolute;left:2079;top:692;width:69;height:76" coordorigin="2079,692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">
                  <v:shape id="Freeform 163" o:spid="_x0000_s1256" style="position:absolute;left:2079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4" o:spid="_x0000_s1257" style="position:absolute;left:2079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165" o:spid="_x0000_s1258" style="position:absolute;left:2079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66" o:spid="_x0000_s1259" style="position:absolute;left:2165;top:745;width:321;height:20;visibility:visible;mso-wrap-style:square;v-text-anchor:top" coordsize="321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" path="m,l320,e" filled="f" strokeweight=".81pt">
                  <v:path arrowok="t" o:connecttype="custom" o:connectlocs="0,0;320,0" o:connectangles="0,0"/>
                </v:shape>
                <v:group id="Group 167" o:spid="_x0000_s1260" style="position:absolute;left:2501;top:692;width:69;height:76" coordorigin="2501,692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<v:shape id="Freeform 168" o:spid="_x0000_s1261" style="position:absolute;left:2501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9" o:spid="_x0000_s1262" style="position:absolute;left:2501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0" o:spid="_x0000_s1263" style="position:absolute;left:2501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71" o:spid="_x0000_s1264" style="position:absolute;left:2587;top:738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" path="m,7r68,e" filled="f" strokeweight=".28594mm">
                  <v:path arrowok="t" o:connecttype="custom" o:connectlocs="0,7;68,7" o:connectangles="0,0"/>
                </v:shape>
                <v:shape id="Freeform 172" o:spid="_x0000_s1265" style="position:absolute;left:2854;top:738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" path="m,7r68,e" filled="f" strokeweight=".28594mm">
                  <v:path arrowok="t" o:connecttype="custom" o:connectlocs="0,7;68,7" o:connectangles="0,0"/>
                </v:shape>
                <v:shape id="Freeform 173" o:spid="_x0000_s1266" style="position:absolute;left:3108;top:738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" path="m,7r68,e" filled="f" strokeweight=".28594mm">
                  <v:path arrowok="t" o:connecttype="custom" o:connectlocs="0,7;68,7" o:connectangles="0,0"/>
                </v:shape>
                <v:shape id="Freeform 174" o:spid="_x0000_s1267" style="position:absolute;left:3363;top:738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" path="m,7r68,e" filled="f" strokeweight=".28594mm">
                  <v:path arrowok="t" o:connecttype="custom" o:connectlocs="0,7;68,7" o:connectangles="0,0"/>
                </v:shape>
                <v:shape id="Freeform 175" o:spid="_x0000_s1268" style="position:absolute;left:3615;top:738;width:69;height:20;visibility:visible;mso-wrap-style:square;v-text-anchor:top" coordsize="69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" path="m,7r68,e" filled="f" strokeweight=".28594mm">
                  <v:path arrowok="t" o:connecttype="custom" o:connectlocs="0,7;68,7" o:connectangles="0,0"/>
                </v:shape>
                <v:group id="Group 176" o:spid="_x0000_s1269" style="position:absolute;left:3699;top:692;width:69;height:76" coordorigin="3699,692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qA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">
                  <v:shape id="Freeform 177" o:spid="_x0000_s1270" style="position:absolute;left:3699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&#13;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78" o:spid="_x0000_s1271" style="position:absolute;left:3699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&#13;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9" o:spid="_x0000_s1272" style="position:absolute;left:3699;top:692;width:69;height:76;visibility:visible;mso-wrap-style:square;v-text-anchor:top" coordsize="69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" path="m40,l28,r,31l40,31,40,xe" fillcolor="black" stroked="f">
                    <v:path arrowok="t" o:connecttype="custom" o:connectlocs="40,0;28,0;28,31;40,31;40,0" o:connectangles="0,0,0,0,0"/>
                  </v:shape>
                </v:group>
                <w10:anchorlock/>
              </v:group>
            </w:pict>
          </mc:Fallback>
        </mc:AlternateContent>
      </w:r>
    </w:p>
    <w:p w14:paraId="64319362" w14:textId="77777777" w:rsidR="000D3EE4" w:rsidRPr="00055212" w:rsidRDefault="000D3EE4" w:rsidP="000D3EE4">
      <w:pPr>
        <w:pStyle w:val="BodyText"/>
        <w:kinsoku w:val="0"/>
        <w:overflowPunct w:val="0"/>
        <w:spacing w:before="32"/>
        <w:ind w:left="479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w w:val="85"/>
          <w:sz w:val="18"/>
          <w:szCs w:val="18"/>
        </w:rPr>
        <w:t>Some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Ethernet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types</w:t>
      </w:r>
      <w:r w:rsidRPr="00055212">
        <w:rPr>
          <w:rFonts w:ascii="Arial" w:hAnsi="Arial" w:cs="B Nazanin"/>
          <w:spacing w:val="-1"/>
          <w:w w:val="85"/>
          <w:sz w:val="18"/>
          <w:szCs w:val="18"/>
        </w:rPr>
        <w:t>:</w:t>
      </w:r>
      <w:r w:rsidRPr="00055212">
        <w:rPr>
          <w:rFonts w:ascii="Arial" w:hAnsi="Arial" w:cs="B Nazanin"/>
          <w:spacing w:val="1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0x0200</w:t>
      </w:r>
      <w:r w:rsidRPr="00055212">
        <w:rPr>
          <w:rFonts w:ascii="Arial" w:hAnsi="Arial" w:cs="B Nazanin"/>
          <w:spacing w:val="-8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=</w:t>
      </w:r>
      <w:r w:rsidRPr="00055212">
        <w:rPr>
          <w:rFonts w:ascii="Arial" w:hAnsi="Arial" w:cs="B Nazanin"/>
          <w:spacing w:val="-3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XEROX</w:t>
      </w:r>
      <w:r w:rsidRPr="00055212">
        <w:rPr>
          <w:rFonts w:ascii="Arial" w:hAnsi="Arial" w:cs="B Nazanin"/>
          <w:spacing w:val="4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PUP</w:t>
      </w:r>
    </w:p>
    <w:p w14:paraId="5CF014DB" w14:textId="6CD8A36D" w:rsidR="000D3EE4" w:rsidRPr="00055212" w:rsidRDefault="000D3EE4" w:rsidP="00DF3C4A">
      <w:pPr>
        <w:pStyle w:val="BodyText"/>
        <w:kinsoku w:val="0"/>
        <w:overflowPunct w:val="0"/>
        <w:spacing w:before="3" w:line="247" w:lineRule="auto"/>
        <w:ind w:left="2596" w:right="5634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2"/>
          <w:w w:val="105"/>
          <w:sz w:val="18"/>
          <w:szCs w:val="18"/>
        </w:rPr>
        <w:t>0x0800</w:t>
      </w:r>
      <w:r w:rsidRPr="00055212">
        <w:rPr>
          <w:rFonts w:ascii="Arial" w:hAnsi="Arial" w:cs="B Nazanin"/>
          <w:spacing w:val="20"/>
          <w:w w:val="105"/>
          <w:sz w:val="18"/>
          <w:szCs w:val="18"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=</w:t>
      </w:r>
      <w:r w:rsidRPr="00055212">
        <w:rPr>
          <w:rFonts w:ascii="Arial" w:hAnsi="Arial" w:cs="B Nazanin"/>
          <w:spacing w:val="29"/>
          <w:w w:val="105"/>
          <w:sz w:val="18"/>
          <w:szCs w:val="18"/>
        </w:rPr>
        <w:t xml:space="preserve"> 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Pr="00055212">
        <w:rPr>
          <w:rFonts w:ascii="Arial" w:hAnsi="Arial" w:cs="B Nazanin"/>
          <w:spacing w:val="1"/>
          <w:sz w:val="18"/>
          <w:szCs w:val="18"/>
        </w:rPr>
        <w:t>o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="00DF3C4A" w:rsidRPr="00055212">
        <w:rPr>
          <w:rFonts w:ascii="Arial" w:hAnsi="Arial" w:cs="B Nazanin" w:hint="cs"/>
          <w:spacing w:val="41"/>
          <w:sz w:val="18"/>
          <w:szCs w:val="18"/>
          <w:rtl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Internet</w:t>
      </w:r>
      <w:r w:rsidRPr="00055212">
        <w:rPr>
          <w:rFonts w:ascii="Arial" w:hAnsi="Arial" w:cs="B Nazanin"/>
          <w:spacing w:val="22"/>
          <w:w w:val="190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1"/>
          <w:sz w:val="18"/>
          <w:szCs w:val="18"/>
        </w:rPr>
        <w:t>0x0806</w:t>
      </w:r>
      <w:r w:rsidRPr="00055212">
        <w:rPr>
          <w:rFonts w:ascii="Arial" w:hAnsi="Arial" w:cs="B Nazanin"/>
          <w:spacing w:val="-17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=</w:t>
      </w:r>
      <w:r w:rsidRPr="00055212">
        <w:rPr>
          <w:rFonts w:ascii="Arial" w:hAnsi="Arial" w:cs="B Nazanin"/>
          <w:spacing w:val="-13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ARP</w:t>
      </w:r>
    </w:p>
    <w:p w14:paraId="65B7C975" w14:textId="1FD8C348" w:rsidR="000D3EE4" w:rsidRPr="008F772B" w:rsidRDefault="000D3EE4" w:rsidP="008F772B">
      <w:pPr>
        <w:pStyle w:val="BodyText"/>
        <w:kinsoku w:val="0"/>
        <w:overflowPunct w:val="0"/>
        <w:spacing w:line="182" w:lineRule="exact"/>
        <w:ind w:left="2596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1"/>
          <w:w w:val="95"/>
          <w:sz w:val="18"/>
          <w:szCs w:val="18"/>
        </w:rPr>
        <w:t>0x8035</w:t>
      </w:r>
      <w:r w:rsidRPr="00055212">
        <w:rPr>
          <w:rFonts w:ascii="Arial" w:hAnsi="Arial" w:cs="B Nazanin"/>
          <w:spacing w:val="-6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w w:val="95"/>
          <w:sz w:val="18"/>
          <w:szCs w:val="18"/>
        </w:rPr>
        <w:t>=</w:t>
      </w:r>
      <w:r w:rsidRPr="00055212">
        <w:rPr>
          <w:rFonts w:ascii="Arial" w:hAnsi="Arial" w:cs="B Nazanin"/>
          <w:spacing w:val="-1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1"/>
          <w:w w:val="95"/>
          <w:sz w:val="18"/>
          <w:szCs w:val="18"/>
        </w:rPr>
        <w:t>RARP</w:t>
      </w:r>
    </w:p>
    <w:p w14:paraId="56B8785A" w14:textId="122FE4A5" w:rsidR="000D3EE4" w:rsidRPr="00DF3C4A" w:rsidRDefault="00055212" w:rsidP="00055212">
      <w:pPr>
        <w:pStyle w:val="BodyText"/>
        <w:numPr>
          <w:ilvl w:val="0"/>
          <w:numId w:val="11"/>
        </w:numPr>
        <w:kinsoku w:val="0"/>
        <w:overflowPunct w:val="0"/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برخی </w:t>
      </w:r>
      <w:r w:rsidR="000D3EE4" w:rsidRPr="00DF3C4A">
        <w:rPr>
          <w:rFonts w:cs="B Nazanin" w:hint="cs"/>
          <w:sz w:val="24"/>
          <w:szCs w:val="24"/>
          <w:rtl/>
          <w:lang w:bidi="fa-IR"/>
        </w:rPr>
        <w:t xml:space="preserve">مقادیر فیلد </w:t>
      </w:r>
      <w:r w:rsidR="000D3EE4" w:rsidRPr="00DF3C4A">
        <w:rPr>
          <w:rFonts w:cs="B Nazanin"/>
          <w:sz w:val="24"/>
          <w:szCs w:val="24"/>
          <w:lang w:bidi="fa-IR"/>
        </w:rPr>
        <w:t>Protocol</w:t>
      </w:r>
      <w:r w:rsidR="000D3EE4" w:rsidRPr="00DF3C4A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="000D3EE4" w:rsidRPr="00DF3C4A"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5E46162" w14:textId="253FCDDA" w:rsidR="00661D5B" w:rsidRPr="00AC6627" w:rsidRDefault="000D3EE4" w:rsidP="00AC6627">
      <w:pPr>
        <w:pStyle w:val="BodyText"/>
        <w:kinsoku w:val="0"/>
        <w:overflowPunct w:val="0"/>
        <w:bidi/>
        <w:ind w:left="332" w:firstLine="0"/>
        <w:jc w:val="right"/>
        <w:rPr>
          <w:rtl/>
        </w:rPr>
      </w:pPr>
      <w:r w:rsidRPr="00DF3C4A">
        <w:rPr>
          <w:rFonts w:cs="B Nazanin"/>
          <w:sz w:val="24"/>
          <w:szCs w:val="24"/>
        </w:rPr>
        <w:t>1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ICMP,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8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EGP,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IP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(encapsulation),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17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UDP,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6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TCP,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46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RSVP</w:t>
      </w:r>
    </w:p>
    <w:sectPr w:rsidR="00661D5B" w:rsidRPr="00AC6627" w:rsidSect="004315F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D87D" w14:textId="77777777" w:rsidR="00ED35E7" w:rsidRDefault="00ED35E7" w:rsidP="00713050">
      <w:pPr>
        <w:spacing w:line="240" w:lineRule="auto"/>
      </w:pPr>
      <w:r>
        <w:separator/>
      </w:r>
    </w:p>
  </w:endnote>
  <w:endnote w:type="continuationSeparator" w:id="0">
    <w:p w14:paraId="5B7C6989" w14:textId="77777777" w:rsidR="00ED35E7" w:rsidRDefault="00ED35E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9C1533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9C1533" w:rsidRDefault="009C1533" w:rsidP="00684488">
          <w:pPr>
            <w:pStyle w:val="Footer"/>
          </w:pPr>
        </w:p>
      </w:tc>
    </w:tr>
    <w:tr w:rsidR="009C1533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9C1533" w:rsidRPr="00CA3DF1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9C1533" w:rsidRPr="00C2098A" w:rsidRDefault="009C1533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9C1533" w:rsidRDefault="009C153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9C1533" w:rsidRDefault="009C15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9C1533" w:rsidRDefault="009C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CFA4" w14:textId="77777777" w:rsidR="00ED35E7" w:rsidRDefault="00ED35E7" w:rsidP="00713050">
      <w:pPr>
        <w:spacing w:line="240" w:lineRule="auto"/>
      </w:pPr>
      <w:r>
        <w:separator/>
      </w:r>
    </w:p>
  </w:footnote>
  <w:footnote w:type="continuationSeparator" w:id="0">
    <w:p w14:paraId="21B20D2B" w14:textId="77777777" w:rsidR="00ED35E7" w:rsidRDefault="00ED35E7" w:rsidP="00713050">
      <w:pPr>
        <w:spacing w:line="240" w:lineRule="auto"/>
      </w:pPr>
      <w:r>
        <w:continuationSeparator/>
      </w:r>
    </w:p>
  </w:footnote>
  <w:footnote w:id="1">
    <w:p w14:paraId="42A2A2C8" w14:textId="62F5D81A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 xml:space="preserve">Distance Vector </w:t>
      </w:r>
    </w:p>
  </w:footnote>
  <w:footnote w:id="2">
    <w:p w14:paraId="11B716E9" w14:textId="70E6F089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Periodic timer</w:t>
      </w:r>
    </w:p>
  </w:footnote>
  <w:footnote w:id="3">
    <w:p w14:paraId="142B3E70" w14:textId="1D8B4040" w:rsidR="008E4EEA" w:rsidRPr="008E4EEA" w:rsidRDefault="008E4EEA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  <w:lang w:val="fr-FR"/>
        </w:rPr>
        <w:t xml:space="preserve"> </w:t>
      </w:r>
      <w:r w:rsidRPr="008E4EEA">
        <w:rPr>
          <w:sz w:val="18"/>
          <w:szCs w:val="18"/>
          <w:lang w:val="fr-FR" w:bidi="fa-IR"/>
        </w:rPr>
        <w:t>Expiration</w:t>
      </w:r>
      <w:r w:rsidRPr="008E4EEA">
        <w:rPr>
          <w:sz w:val="18"/>
          <w:szCs w:val="18"/>
          <w:lang w:bidi="fa-IR"/>
        </w:rPr>
        <w:t xml:space="preserve"> timer</w:t>
      </w:r>
    </w:p>
  </w:footnote>
  <w:footnote w:id="4">
    <w:p w14:paraId="11BC1F36" w14:textId="6EA715D9" w:rsidR="008E4EEA" w:rsidRPr="008E4EEA" w:rsidRDefault="008E4EEA">
      <w:pPr>
        <w:pStyle w:val="FootnoteText"/>
        <w:rPr>
          <w:lang w:val="fr-FR"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Garbage Collection timer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9C1533" w:rsidRPr="00476BEE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9C1533" w:rsidRPr="00476BEE" w:rsidRDefault="009C1533" w:rsidP="00476BEE">
          <w:pPr>
            <w:pStyle w:val="Initials"/>
            <w:spacing w:line="360" w:lineRule="auto"/>
            <w:rPr>
              <w:rFonts w:ascii="B Nazanin" w:hAnsi="B Nazanin" w:cs="B Nazanin"/>
            </w:rPr>
          </w:pPr>
          <w:r w:rsidRPr="00476BEE">
            <w:rPr>
              <w:rFonts w:ascii="B Nazanin" w:hAnsi="B Nazanin" w:cs="B Nazanin" w:hint="cs"/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76BEE">
            <w:rPr>
              <w:rFonts w:ascii="B Nazanin" w:hAnsi="B Nazanin" w:cs="B Nazanin" w:hint="c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rFonts w:ascii="B Nazanin" w:hAnsi="B Nazanin" w:cs="B Nazanin" w:hint="cs"/>
              </w:r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Pr="00476BEE">
                <w:rPr>
                  <w:rFonts w:ascii="B Nazanin" w:hAnsi="B Nazanin" w:cs="B Nazanin" w:hint="cs"/>
                </w:rP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084D1251" w:rsidR="009C1533" w:rsidRPr="00476BEE" w:rsidRDefault="00000000" w:rsidP="00476BEE">
          <w:pPr>
            <w:bidi/>
            <w:spacing w:before="120" w:line="360" w:lineRule="auto"/>
            <w:ind w:left="342"/>
            <w:rPr>
              <w:rFonts w:ascii="B Nazanin" w:hAnsi="B Nazanin" w:cs="B Nazanin"/>
              <w:sz w:val="32"/>
              <w:szCs w:val="32"/>
            </w:rPr>
          </w:pPr>
          <w:sdt>
            <w:sdtPr>
              <w:rPr>
                <w:rFonts w:ascii="B Nazanin" w:hAnsi="B Nazanin" w:cs="B Nazanin" w:hint="cs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تمرین</w:t>
              </w:r>
              <w:proofErr w:type="spell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 xml:space="preserve"> درس ارتباطات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بی‌سیم</w:t>
              </w:r>
              <w:proofErr w:type="spell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 xml:space="preserve"> </w:t>
              </w:r>
              <w:proofErr w:type="gram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 xml:space="preserve">و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سیار</w:t>
              </w:r>
              <w:proofErr w:type="spellEnd"/>
              <w:proofErr w:type="gram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br/>
                <w:t xml:space="preserve">مبحث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مبانی</w:t>
              </w:r>
              <w:proofErr w:type="spell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 xml:space="preserve">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مسیریابی</w:t>
              </w:r>
              <w:proofErr w:type="spell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br/>
                <w:t xml:space="preserve">نام و نام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خانوادگی</w:t>
              </w:r>
              <w:proofErr w:type="spell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 xml:space="preserve">: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علی</w:t>
              </w:r>
              <w:proofErr w:type="spellEnd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 xml:space="preserve"> </w:t>
              </w:r>
              <w:proofErr w:type="spellStart"/>
              <w:r w:rsidR="001A779D" w:rsidRPr="00476BEE">
                <w:rPr>
                  <w:rFonts w:ascii="B Nazanin" w:hAnsi="B Nazanin" w:cs="B Nazanin" w:hint="cs"/>
                  <w:sz w:val="28"/>
                  <w:szCs w:val="28"/>
                  <w:rtl/>
                </w:rPr>
                <w:t>نظری</w:t>
              </w:r>
              <w:proofErr w:type="spellEnd"/>
            </w:sdtContent>
          </w:sdt>
        </w:p>
      </w:tc>
    </w:tr>
  </w:tbl>
  <w:p w14:paraId="124C2C87" w14:textId="77777777" w:rsidR="009C1533" w:rsidRPr="00476BEE" w:rsidRDefault="009C1533" w:rsidP="00476BEE">
    <w:pPr>
      <w:pStyle w:val="Header"/>
      <w:spacing w:line="360" w:lineRule="auto"/>
      <w:rPr>
        <w:rFonts w:ascii="B Nazanin" w:hAnsi="B Nazanin" w:cs="B Nazanin"/>
      </w:rPr>
    </w:pPr>
    <w:r w:rsidRPr="00476BEE">
      <w:rPr>
        <w:rFonts w:ascii="B Nazanin" w:hAnsi="B Nazanin" w:cs="B Nazanin"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9C1533" w:rsidRPr="008F3C1C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9C1533" w:rsidRPr="00F207C0" w:rsidRDefault="009C1533" w:rsidP="00476BEE">
          <w:pPr>
            <w:pStyle w:val="Initials"/>
            <w:spacing w:line="360" w:lineRule="auto"/>
          </w:pPr>
          <w:r>
            <w:rPr>
              <w:noProof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415875A9" w:rsidR="009C1533" w:rsidRPr="008F3C1C" w:rsidRDefault="00000000" w:rsidP="00476BEE">
          <w:pPr>
            <w:bidi/>
            <w:spacing w:before="120" w:line="360" w:lineRule="auto"/>
            <w:ind w:left="342"/>
            <w:rPr>
              <w:sz w:val="28"/>
              <w:szCs w:val="28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roofErr w:type="spellStart"/>
              <w:r w:rsidR="00EE0D39">
                <w:rPr>
                  <w:rFonts w:cs="B Nazanin"/>
                  <w:sz w:val="28"/>
                  <w:szCs w:val="28"/>
                  <w:rtl/>
                </w:rPr>
                <w:t>تمرین</w:t>
              </w:r>
              <w:proofErr w:type="spellEnd"/>
              <w:r w:rsidR="00EE0D39">
                <w:rPr>
                  <w:rFonts w:cs="B Nazanin"/>
                  <w:sz w:val="28"/>
                  <w:szCs w:val="28"/>
                  <w:rtl/>
                </w:rPr>
                <w:t xml:space="preserve"> درس ارتباطات </w:t>
              </w:r>
              <w:proofErr w:type="spellStart"/>
              <w:r w:rsidR="00EE0D39">
                <w:rPr>
                  <w:rFonts w:cs="B Nazanin"/>
                  <w:sz w:val="28"/>
                  <w:szCs w:val="28"/>
                  <w:rtl/>
                </w:rPr>
                <w:t>بی‌سیم</w:t>
              </w:r>
              <w:proofErr w:type="spellEnd"/>
              <w:r w:rsidR="00EE0D39">
                <w:rPr>
                  <w:rFonts w:cs="B Nazanin"/>
                  <w:sz w:val="28"/>
                  <w:szCs w:val="28"/>
                  <w:rtl/>
                </w:rPr>
                <w:t xml:space="preserve"> </w:t>
              </w:r>
              <w:proofErr w:type="gramStart"/>
              <w:r w:rsidR="00EE0D39">
                <w:rPr>
                  <w:rFonts w:cs="B Nazanin"/>
                  <w:sz w:val="28"/>
                  <w:szCs w:val="28"/>
                  <w:rtl/>
                </w:rPr>
                <w:t xml:space="preserve">و </w:t>
              </w:r>
              <w:proofErr w:type="spellStart"/>
              <w:r w:rsidR="00EE0D39">
                <w:rPr>
                  <w:rFonts w:cs="B Nazanin"/>
                  <w:sz w:val="28"/>
                  <w:szCs w:val="28"/>
                  <w:rtl/>
                </w:rPr>
                <w:t>سیار</w:t>
              </w:r>
              <w:proofErr w:type="spellEnd"/>
              <w:proofErr w:type="gramEnd"/>
              <w:r w:rsidR="00EE0D39">
                <w:rPr>
                  <w:rFonts w:cs="B Nazanin"/>
                  <w:sz w:val="28"/>
                  <w:szCs w:val="28"/>
                  <w:rtl/>
                </w:rPr>
                <w:br/>
                <w:t xml:space="preserve">مبحث </w:t>
              </w:r>
              <w:proofErr w:type="spellStart"/>
              <w:r w:rsidR="00EE0D39">
                <w:rPr>
                  <w:rFonts w:cs="B Nazanin"/>
                  <w:sz w:val="28"/>
                  <w:szCs w:val="28"/>
                  <w:rtl/>
                </w:rPr>
                <w:t>مبانی</w:t>
              </w:r>
              <w:proofErr w:type="spellEnd"/>
              <w:r w:rsidR="00EE0D39">
                <w:rPr>
                  <w:rFonts w:cs="B Nazanin"/>
                  <w:sz w:val="28"/>
                  <w:szCs w:val="28"/>
                  <w:rtl/>
                </w:rPr>
                <w:t xml:space="preserve"> </w:t>
              </w:r>
              <w:proofErr w:type="spellStart"/>
              <w:r w:rsidR="00EE0D39">
                <w:rPr>
                  <w:rFonts w:cs="B Nazanin"/>
                  <w:sz w:val="28"/>
                  <w:szCs w:val="28"/>
                  <w:rtl/>
                </w:rPr>
                <w:t>مسیریابی</w:t>
              </w:r>
              <w:proofErr w:type="spellEnd"/>
              <w:r w:rsidR="00EE0D39">
                <w:rPr>
                  <w:rFonts w:cs="B Nazanin"/>
                  <w:sz w:val="28"/>
                  <w:szCs w:val="28"/>
                  <w:rtl/>
                </w:rPr>
                <w:br/>
                <w:t xml:space="preserve">نام و نام </w:t>
              </w:r>
              <w:proofErr w:type="spellStart"/>
              <w:r w:rsidR="00EE0D39">
                <w:rPr>
                  <w:rFonts w:cs="B Nazanin"/>
                  <w:sz w:val="28"/>
                  <w:szCs w:val="28"/>
                  <w:rtl/>
                </w:rPr>
                <w:t>خانوادگی</w:t>
              </w:r>
              <w:proofErr w:type="spellEnd"/>
              <w:r w:rsidR="00EE0D39">
                <w:rPr>
                  <w:rFonts w:cs="B Nazanin"/>
                  <w:sz w:val="28"/>
                  <w:szCs w:val="28"/>
                  <w:rtl/>
                </w:rPr>
                <w:t>:</w:t>
              </w:r>
              <w:r w:rsidR="001A779D">
                <w:rPr>
                  <w:rFonts w:cs="B Nazanin" w:hint="cs"/>
                  <w:sz w:val="28"/>
                  <w:szCs w:val="28"/>
                  <w:rtl/>
                  <w:lang w:bidi="fa-IR"/>
                </w:rPr>
                <w:t xml:space="preserve"> علی نظری</w:t>
              </w:r>
            </w:sdtContent>
          </w:sdt>
        </w:p>
      </w:tc>
    </w:tr>
  </w:tbl>
  <w:p w14:paraId="0C3E60F9" w14:textId="77777777" w:rsidR="009C1533" w:rsidRDefault="009C1533" w:rsidP="00476BEE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2D"/>
    <w:multiLevelType w:val="hybridMultilevel"/>
    <w:tmpl w:val="0496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4E4F"/>
    <w:multiLevelType w:val="hybridMultilevel"/>
    <w:tmpl w:val="2A82399C"/>
    <w:lvl w:ilvl="0" w:tplc="C584F2F8">
      <w:start w:val="1"/>
      <w:numFmt w:val="decimal"/>
      <w:lvlText w:val="%1)"/>
      <w:lvlJc w:val="left"/>
      <w:pPr>
        <w:ind w:left="14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8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29"/>
    <w:multiLevelType w:val="hybridMultilevel"/>
    <w:tmpl w:val="6460281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1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03211">
    <w:abstractNumId w:val="6"/>
  </w:num>
  <w:num w:numId="2" w16cid:durableId="1049456112">
    <w:abstractNumId w:val="8"/>
  </w:num>
  <w:num w:numId="3" w16cid:durableId="82455558">
    <w:abstractNumId w:val="3"/>
  </w:num>
  <w:num w:numId="4" w16cid:durableId="1201280498">
    <w:abstractNumId w:val="2"/>
  </w:num>
  <w:num w:numId="5" w16cid:durableId="1170948037">
    <w:abstractNumId w:val="4"/>
  </w:num>
  <w:num w:numId="6" w16cid:durableId="2052805943">
    <w:abstractNumId w:val="12"/>
  </w:num>
  <w:num w:numId="7" w16cid:durableId="957490708">
    <w:abstractNumId w:val="10"/>
  </w:num>
  <w:num w:numId="8" w16cid:durableId="1266814834">
    <w:abstractNumId w:val="11"/>
  </w:num>
  <w:num w:numId="9" w16cid:durableId="575406144">
    <w:abstractNumId w:val="1"/>
  </w:num>
  <w:num w:numId="10" w16cid:durableId="673337974">
    <w:abstractNumId w:val="5"/>
  </w:num>
  <w:num w:numId="11" w16cid:durableId="1129517994">
    <w:abstractNumId w:val="13"/>
  </w:num>
  <w:num w:numId="12" w16cid:durableId="1013069713">
    <w:abstractNumId w:val="7"/>
  </w:num>
  <w:num w:numId="13" w16cid:durableId="1110080785">
    <w:abstractNumId w:val="9"/>
  </w:num>
  <w:num w:numId="14" w16cid:durableId="10881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049B7"/>
    <w:rsid w:val="00010627"/>
    <w:rsid w:val="0002209A"/>
    <w:rsid w:val="00022E2F"/>
    <w:rsid w:val="00027153"/>
    <w:rsid w:val="000353A6"/>
    <w:rsid w:val="0003594C"/>
    <w:rsid w:val="00036009"/>
    <w:rsid w:val="0003712C"/>
    <w:rsid w:val="00040850"/>
    <w:rsid w:val="0004289D"/>
    <w:rsid w:val="00050F79"/>
    <w:rsid w:val="000536C9"/>
    <w:rsid w:val="00055212"/>
    <w:rsid w:val="00055EE5"/>
    <w:rsid w:val="000715BC"/>
    <w:rsid w:val="00082904"/>
    <w:rsid w:val="000A16AF"/>
    <w:rsid w:val="000A58C7"/>
    <w:rsid w:val="000A75E7"/>
    <w:rsid w:val="000B0C2C"/>
    <w:rsid w:val="000B6611"/>
    <w:rsid w:val="000D3EE4"/>
    <w:rsid w:val="000D7B0E"/>
    <w:rsid w:val="000D7F95"/>
    <w:rsid w:val="000E5B8D"/>
    <w:rsid w:val="000E7B64"/>
    <w:rsid w:val="000F77D2"/>
    <w:rsid w:val="001135C1"/>
    <w:rsid w:val="0011675E"/>
    <w:rsid w:val="001250F0"/>
    <w:rsid w:val="00125981"/>
    <w:rsid w:val="00125AB1"/>
    <w:rsid w:val="00134BEC"/>
    <w:rsid w:val="00144434"/>
    <w:rsid w:val="00151601"/>
    <w:rsid w:val="00151C62"/>
    <w:rsid w:val="0015736E"/>
    <w:rsid w:val="00167931"/>
    <w:rsid w:val="00167A85"/>
    <w:rsid w:val="00175830"/>
    <w:rsid w:val="00184BAC"/>
    <w:rsid w:val="001876FE"/>
    <w:rsid w:val="001926AD"/>
    <w:rsid w:val="00192946"/>
    <w:rsid w:val="00193E6F"/>
    <w:rsid w:val="0019433A"/>
    <w:rsid w:val="00195724"/>
    <w:rsid w:val="00196D94"/>
    <w:rsid w:val="001A2C37"/>
    <w:rsid w:val="001A779D"/>
    <w:rsid w:val="001B0512"/>
    <w:rsid w:val="001B356B"/>
    <w:rsid w:val="001B403A"/>
    <w:rsid w:val="001B7FA2"/>
    <w:rsid w:val="001B7FC1"/>
    <w:rsid w:val="001C2031"/>
    <w:rsid w:val="001C5ADD"/>
    <w:rsid w:val="001F3FA3"/>
    <w:rsid w:val="001F6D72"/>
    <w:rsid w:val="0020143F"/>
    <w:rsid w:val="00204436"/>
    <w:rsid w:val="002077EE"/>
    <w:rsid w:val="0021360E"/>
    <w:rsid w:val="00217980"/>
    <w:rsid w:val="00226EBC"/>
    <w:rsid w:val="0023229E"/>
    <w:rsid w:val="00236E19"/>
    <w:rsid w:val="00247A2D"/>
    <w:rsid w:val="002526D9"/>
    <w:rsid w:val="002661F2"/>
    <w:rsid w:val="00271662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6A4C"/>
    <w:rsid w:val="003024EB"/>
    <w:rsid w:val="0030601C"/>
    <w:rsid w:val="00310555"/>
    <w:rsid w:val="003116A6"/>
    <w:rsid w:val="00313E86"/>
    <w:rsid w:val="00320503"/>
    <w:rsid w:val="00324F39"/>
    <w:rsid w:val="0032535A"/>
    <w:rsid w:val="00327C62"/>
    <w:rsid w:val="003378D4"/>
    <w:rsid w:val="00341DD3"/>
    <w:rsid w:val="003461D5"/>
    <w:rsid w:val="003575BC"/>
    <w:rsid w:val="00364079"/>
    <w:rsid w:val="003719ED"/>
    <w:rsid w:val="003737FE"/>
    <w:rsid w:val="00375460"/>
    <w:rsid w:val="0038092E"/>
    <w:rsid w:val="00384BD6"/>
    <w:rsid w:val="003854DB"/>
    <w:rsid w:val="00387015"/>
    <w:rsid w:val="00392134"/>
    <w:rsid w:val="0039559D"/>
    <w:rsid w:val="003A073F"/>
    <w:rsid w:val="003A0E6E"/>
    <w:rsid w:val="003A6474"/>
    <w:rsid w:val="003A6B0E"/>
    <w:rsid w:val="003C1E59"/>
    <w:rsid w:val="003D76CC"/>
    <w:rsid w:val="003E59E8"/>
    <w:rsid w:val="003F3569"/>
    <w:rsid w:val="003F4560"/>
    <w:rsid w:val="003F68D1"/>
    <w:rsid w:val="004077FB"/>
    <w:rsid w:val="00407C2F"/>
    <w:rsid w:val="0041568D"/>
    <w:rsid w:val="00424DD9"/>
    <w:rsid w:val="00425E3C"/>
    <w:rsid w:val="004315FE"/>
    <w:rsid w:val="00436FF8"/>
    <w:rsid w:val="00443F85"/>
    <w:rsid w:val="00444FC8"/>
    <w:rsid w:val="00454F43"/>
    <w:rsid w:val="00461882"/>
    <w:rsid w:val="00464709"/>
    <w:rsid w:val="00465611"/>
    <w:rsid w:val="00465C37"/>
    <w:rsid w:val="004672C8"/>
    <w:rsid w:val="004717C5"/>
    <w:rsid w:val="00474FED"/>
    <w:rsid w:val="00476BEE"/>
    <w:rsid w:val="0047760B"/>
    <w:rsid w:val="00496425"/>
    <w:rsid w:val="00497A00"/>
    <w:rsid w:val="004A5DBD"/>
    <w:rsid w:val="004B015B"/>
    <w:rsid w:val="004B04AF"/>
    <w:rsid w:val="004C117B"/>
    <w:rsid w:val="004D23B4"/>
    <w:rsid w:val="004D37EC"/>
    <w:rsid w:val="004D4065"/>
    <w:rsid w:val="004D5A48"/>
    <w:rsid w:val="004D7F4E"/>
    <w:rsid w:val="004E36DC"/>
    <w:rsid w:val="004E467B"/>
    <w:rsid w:val="004F1D6E"/>
    <w:rsid w:val="00503B7C"/>
    <w:rsid w:val="00510616"/>
    <w:rsid w:val="00512369"/>
    <w:rsid w:val="0051574E"/>
    <w:rsid w:val="0052615A"/>
    <w:rsid w:val="005313A9"/>
    <w:rsid w:val="00543DB7"/>
    <w:rsid w:val="00546ADC"/>
    <w:rsid w:val="00546B9D"/>
    <w:rsid w:val="00577424"/>
    <w:rsid w:val="0058032D"/>
    <w:rsid w:val="005819BA"/>
    <w:rsid w:val="00584FB1"/>
    <w:rsid w:val="00587807"/>
    <w:rsid w:val="00595BE7"/>
    <w:rsid w:val="005A0AFB"/>
    <w:rsid w:val="005A530F"/>
    <w:rsid w:val="005B0DE6"/>
    <w:rsid w:val="005B3FE0"/>
    <w:rsid w:val="005C254C"/>
    <w:rsid w:val="005D4087"/>
    <w:rsid w:val="005E2D45"/>
    <w:rsid w:val="005E3452"/>
    <w:rsid w:val="0060241F"/>
    <w:rsid w:val="00603A20"/>
    <w:rsid w:val="00604E31"/>
    <w:rsid w:val="006211DB"/>
    <w:rsid w:val="00623F42"/>
    <w:rsid w:val="0063100B"/>
    <w:rsid w:val="0063494A"/>
    <w:rsid w:val="0064071F"/>
    <w:rsid w:val="00641630"/>
    <w:rsid w:val="006434E7"/>
    <w:rsid w:val="00646002"/>
    <w:rsid w:val="00651BDA"/>
    <w:rsid w:val="006541B4"/>
    <w:rsid w:val="00661D5B"/>
    <w:rsid w:val="006658C4"/>
    <w:rsid w:val="00670C41"/>
    <w:rsid w:val="00670DF0"/>
    <w:rsid w:val="00675169"/>
    <w:rsid w:val="00684488"/>
    <w:rsid w:val="0069208B"/>
    <w:rsid w:val="006966CE"/>
    <w:rsid w:val="00696726"/>
    <w:rsid w:val="006A24B2"/>
    <w:rsid w:val="006A3CE7"/>
    <w:rsid w:val="006A4389"/>
    <w:rsid w:val="006A670C"/>
    <w:rsid w:val="006B3849"/>
    <w:rsid w:val="006B541D"/>
    <w:rsid w:val="006C0BBB"/>
    <w:rsid w:val="006C4C50"/>
    <w:rsid w:val="006C55B2"/>
    <w:rsid w:val="006D2F60"/>
    <w:rsid w:val="006D51C3"/>
    <w:rsid w:val="006E04E9"/>
    <w:rsid w:val="006E1DC7"/>
    <w:rsid w:val="006E245A"/>
    <w:rsid w:val="006E6EB9"/>
    <w:rsid w:val="00702B29"/>
    <w:rsid w:val="00706555"/>
    <w:rsid w:val="00713050"/>
    <w:rsid w:val="00714FDE"/>
    <w:rsid w:val="00715E23"/>
    <w:rsid w:val="007217C2"/>
    <w:rsid w:val="0072322C"/>
    <w:rsid w:val="00725C37"/>
    <w:rsid w:val="00732499"/>
    <w:rsid w:val="00743CD0"/>
    <w:rsid w:val="00744196"/>
    <w:rsid w:val="00746F7F"/>
    <w:rsid w:val="00751D6A"/>
    <w:rsid w:val="007623E5"/>
    <w:rsid w:val="00771C1A"/>
    <w:rsid w:val="00782B1C"/>
    <w:rsid w:val="00785983"/>
    <w:rsid w:val="007932A9"/>
    <w:rsid w:val="007A147B"/>
    <w:rsid w:val="007B35D8"/>
    <w:rsid w:val="007B3850"/>
    <w:rsid w:val="007B53B7"/>
    <w:rsid w:val="007B7E12"/>
    <w:rsid w:val="007C16C5"/>
    <w:rsid w:val="007C7C1A"/>
    <w:rsid w:val="007D1092"/>
    <w:rsid w:val="007D42C2"/>
    <w:rsid w:val="007D43B8"/>
    <w:rsid w:val="007E1D8E"/>
    <w:rsid w:val="007F0D7B"/>
    <w:rsid w:val="007F6768"/>
    <w:rsid w:val="0080264B"/>
    <w:rsid w:val="00805907"/>
    <w:rsid w:val="00811117"/>
    <w:rsid w:val="00815414"/>
    <w:rsid w:val="00816C01"/>
    <w:rsid w:val="00830452"/>
    <w:rsid w:val="008322FC"/>
    <w:rsid w:val="0084024C"/>
    <w:rsid w:val="00840653"/>
    <w:rsid w:val="00843166"/>
    <w:rsid w:val="00843F1F"/>
    <w:rsid w:val="00850D2A"/>
    <w:rsid w:val="0085300F"/>
    <w:rsid w:val="0085710B"/>
    <w:rsid w:val="00864D4A"/>
    <w:rsid w:val="00865F11"/>
    <w:rsid w:val="00871ED3"/>
    <w:rsid w:val="0087392D"/>
    <w:rsid w:val="00886AE0"/>
    <w:rsid w:val="008920D8"/>
    <w:rsid w:val="00893F41"/>
    <w:rsid w:val="0089445A"/>
    <w:rsid w:val="008A1012"/>
    <w:rsid w:val="008A1264"/>
    <w:rsid w:val="008A1907"/>
    <w:rsid w:val="008A77C7"/>
    <w:rsid w:val="008B207D"/>
    <w:rsid w:val="008C44E9"/>
    <w:rsid w:val="008C76DF"/>
    <w:rsid w:val="008D448C"/>
    <w:rsid w:val="008E1A8E"/>
    <w:rsid w:val="008E4EEA"/>
    <w:rsid w:val="008F0D48"/>
    <w:rsid w:val="008F3C1C"/>
    <w:rsid w:val="008F672B"/>
    <w:rsid w:val="008F772B"/>
    <w:rsid w:val="00900C26"/>
    <w:rsid w:val="00916E79"/>
    <w:rsid w:val="009178D3"/>
    <w:rsid w:val="0092378B"/>
    <w:rsid w:val="00924DDB"/>
    <w:rsid w:val="00925AFC"/>
    <w:rsid w:val="00925B56"/>
    <w:rsid w:val="00927D15"/>
    <w:rsid w:val="00940BB7"/>
    <w:rsid w:val="00945803"/>
    <w:rsid w:val="009471A7"/>
    <w:rsid w:val="00953B9E"/>
    <w:rsid w:val="0095648F"/>
    <w:rsid w:val="00967B41"/>
    <w:rsid w:val="00974512"/>
    <w:rsid w:val="00976BCE"/>
    <w:rsid w:val="009811A9"/>
    <w:rsid w:val="009907F6"/>
    <w:rsid w:val="00994572"/>
    <w:rsid w:val="009959F4"/>
    <w:rsid w:val="009A59FC"/>
    <w:rsid w:val="009C0F3B"/>
    <w:rsid w:val="009C1533"/>
    <w:rsid w:val="009D2FF3"/>
    <w:rsid w:val="009D6855"/>
    <w:rsid w:val="009D6AA1"/>
    <w:rsid w:val="009E4B07"/>
    <w:rsid w:val="009E79FC"/>
    <w:rsid w:val="009F04DF"/>
    <w:rsid w:val="009F5674"/>
    <w:rsid w:val="009F75B3"/>
    <w:rsid w:val="00A059CF"/>
    <w:rsid w:val="00A3670A"/>
    <w:rsid w:val="00A42540"/>
    <w:rsid w:val="00A50363"/>
    <w:rsid w:val="00A544F8"/>
    <w:rsid w:val="00A5537D"/>
    <w:rsid w:val="00A66A79"/>
    <w:rsid w:val="00A71CDD"/>
    <w:rsid w:val="00A723C7"/>
    <w:rsid w:val="00A755B4"/>
    <w:rsid w:val="00A815AE"/>
    <w:rsid w:val="00A85F20"/>
    <w:rsid w:val="00A861FD"/>
    <w:rsid w:val="00AB4C57"/>
    <w:rsid w:val="00AC00ED"/>
    <w:rsid w:val="00AC4B9A"/>
    <w:rsid w:val="00AC6627"/>
    <w:rsid w:val="00AC6847"/>
    <w:rsid w:val="00AD22CE"/>
    <w:rsid w:val="00AD379D"/>
    <w:rsid w:val="00B02391"/>
    <w:rsid w:val="00B112D1"/>
    <w:rsid w:val="00B118E5"/>
    <w:rsid w:val="00B13C1E"/>
    <w:rsid w:val="00B146E3"/>
    <w:rsid w:val="00B1594F"/>
    <w:rsid w:val="00B22BFD"/>
    <w:rsid w:val="00B52011"/>
    <w:rsid w:val="00B5302D"/>
    <w:rsid w:val="00B537B9"/>
    <w:rsid w:val="00B54180"/>
    <w:rsid w:val="00B54BB4"/>
    <w:rsid w:val="00B56E1F"/>
    <w:rsid w:val="00B60A88"/>
    <w:rsid w:val="00B66BFE"/>
    <w:rsid w:val="00B80984"/>
    <w:rsid w:val="00BA5EE5"/>
    <w:rsid w:val="00BA77B3"/>
    <w:rsid w:val="00BB061C"/>
    <w:rsid w:val="00BD396A"/>
    <w:rsid w:val="00BD422E"/>
    <w:rsid w:val="00C05502"/>
    <w:rsid w:val="00C0578B"/>
    <w:rsid w:val="00C143F6"/>
    <w:rsid w:val="00C2098A"/>
    <w:rsid w:val="00C21FB1"/>
    <w:rsid w:val="00C3254D"/>
    <w:rsid w:val="00C471CA"/>
    <w:rsid w:val="00C53D53"/>
    <w:rsid w:val="00C56244"/>
    <w:rsid w:val="00C576AE"/>
    <w:rsid w:val="00C57D37"/>
    <w:rsid w:val="00C61694"/>
    <w:rsid w:val="00C6411C"/>
    <w:rsid w:val="00C737B4"/>
    <w:rsid w:val="00C76089"/>
    <w:rsid w:val="00C7741E"/>
    <w:rsid w:val="00C9248F"/>
    <w:rsid w:val="00C9638F"/>
    <w:rsid w:val="00CA0CB6"/>
    <w:rsid w:val="00CA2EE4"/>
    <w:rsid w:val="00CA3DF1"/>
    <w:rsid w:val="00CA4581"/>
    <w:rsid w:val="00CC31B7"/>
    <w:rsid w:val="00CD106B"/>
    <w:rsid w:val="00CD1D0B"/>
    <w:rsid w:val="00CD313E"/>
    <w:rsid w:val="00CD326E"/>
    <w:rsid w:val="00CD5013"/>
    <w:rsid w:val="00CE18D5"/>
    <w:rsid w:val="00CE6654"/>
    <w:rsid w:val="00CF4B86"/>
    <w:rsid w:val="00D01686"/>
    <w:rsid w:val="00D037C1"/>
    <w:rsid w:val="00D1327D"/>
    <w:rsid w:val="00D17BFB"/>
    <w:rsid w:val="00D22CC7"/>
    <w:rsid w:val="00D351E6"/>
    <w:rsid w:val="00D42ADB"/>
    <w:rsid w:val="00D4619D"/>
    <w:rsid w:val="00D525FC"/>
    <w:rsid w:val="00D65E95"/>
    <w:rsid w:val="00D67E07"/>
    <w:rsid w:val="00D71148"/>
    <w:rsid w:val="00D71C93"/>
    <w:rsid w:val="00D76A4A"/>
    <w:rsid w:val="00D84E88"/>
    <w:rsid w:val="00D85A5F"/>
    <w:rsid w:val="00D87154"/>
    <w:rsid w:val="00D87DF0"/>
    <w:rsid w:val="00D87E14"/>
    <w:rsid w:val="00D9078E"/>
    <w:rsid w:val="00D946F8"/>
    <w:rsid w:val="00DA1AE9"/>
    <w:rsid w:val="00DB0B8E"/>
    <w:rsid w:val="00DC0BBF"/>
    <w:rsid w:val="00DC42BD"/>
    <w:rsid w:val="00DC7F81"/>
    <w:rsid w:val="00DD7A49"/>
    <w:rsid w:val="00DE0E37"/>
    <w:rsid w:val="00DE169B"/>
    <w:rsid w:val="00DE69D9"/>
    <w:rsid w:val="00DE7F2E"/>
    <w:rsid w:val="00DF3C4A"/>
    <w:rsid w:val="00E13E56"/>
    <w:rsid w:val="00E174A9"/>
    <w:rsid w:val="00E21847"/>
    <w:rsid w:val="00E22E87"/>
    <w:rsid w:val="00E23BC1"/>
    <w:rsid w:val="00E274F0"/>
    <w:rsid w:val="00E322D7"/>
    <w:rsid w:val="00E35433"/>
    <w:rsid w:val="00E417A7"/>
    <w:rsid w:val="00E42896"/>
    <w:rsid w:val="00E448DA"/>
    <w:rsid w:val="00E53C25"/>
    <w:rsid w:val="00E625C6"/>
    <w:rsid w:val="00E83F33"/>
    <w:rsid w:val="00E84919"/>
    <w:rsid w:val="00E96C92"/>
    <w:rsid w:val="00EB21C9"/>
    <w:rsid w:val="00EC1B9C"/>
    <w:rsid w:val="00EC404C"/>
    <w:rsid w:val="00ED35E7"/>
    <w:rsid w:val="00ED6466"/>
    <w:rsid w:val="00EE0D39"/>
    <w:rsid w:val="00EE180E"/>
    <w:rsid w:val="00EE2132"/>
    <w:rsid w:val="00EE7AF8"/>
    <w:rsid w:val="00EF480D"/>
    <w:rsid w:val="00F075E8"/>
    <w:rsid w:val="00F1040E"/>
    <w:rsid w:val="00F1092E"/>
    <w:rsid w:val="00F1447E"/>
    <w:rsid w:val="00F207C0"/>
    <w:rsid w:val="00F20AE5"/>
    <w:rsid w:val="00F26B15"/>
    <w:rsid w:val="00F27D23"/>
    <w:rsid w:val="00F30A68"/>
    <w:rsid w:val="00F328B4"/>
    <w:rsid w:val="00F40AB0"/>
    <w:rsid w:val="00F41B04"/>
    <w:rsid w:val="00F4771A"/>
    <w:rsid w:val="00F645C7"/>
    <w:rsid w:val="00F65F16"/>
    <w:rsid w:val="00F87ECA"/>
    <w:rsid w:val="00F9000F"/>
    <w:rsid w:val="00F91B66"/>
    <w:rsid w:val="00F9399C"/>
    <w:rsid w:val="00FC44F4"/>
    <w:rsid w:val="00FD7BCC"/>
    <w:rsid w:val="00FE0209"/>
    <w:rsid w:val="00FE0B30"/>
    <w:rsid w:val="00FE20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06BCF"/>
    <w:rsid w:val="00042616"/>
    <w:rsid w:val="00073673"/>
    <w:rsid w:val="001F2102"/>
    <w:rsid w:val="002F32D3"/>
    <w:rsid w:val="00542162"/>
    <w:rsid w:val="006815BB"/>
    <w:rsid w:val="006A4494"/>
    <w:rsid w:val="007267B9"/>
    <w:rsid w:val="00771442"/>
    <w:rsid w:val="008E6B4F"/>
    <w:rsid w:val="00964F5E"/>
    <w:rsid w:val="00B21E43"/>
    <w:rsid w:val="00B754D7"/>
    <w:rsid w:val="00BB20B5"/>
    <w:rsid w:val="00CF63DC"/>
    <w:rsid w:val="00E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3643-D8C1-499E-879C-B03F49A1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C:\Users\Hossein\AppData\Roaming\Microsoft\Templates\Polished cover letter, designed by MOO.dotx</Template>
  <TotalTime>9984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درس ارتباطات بی‌سیم و سیار
مبحث مبانی مسیریابی
نام و نام خانوادگی: علی نظری</dc:creator>
  <cp:keywords/>
  <dc:description/>
  <cp:lastModifiedBy>Ali Nazari</cp:lastModifiedBy>
  <cp:revision>177</cp:revision>
  <cp:lastPrinted>2023-02-24T15:01:00Z</cp:lastPrinted>
  <dcterms:created xsi:type="dcterms:W3CDTF">2016-08-20T12:26:00Z</dcterms:created>
  <dcterms:modified xsi:type="dcterms:W3CDTF">2023-02-24T18:04:00Z</dcterms:modified>
</cp:coreProperties>
</file>